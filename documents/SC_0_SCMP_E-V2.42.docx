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Default Extension="wmf" ContentType="image/x-wmf"/>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bin" ContentType="application/vnd.openxmlformats-officedocument.oleObject"/>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Default Extension="jpeg" ContentType="image/jpeg"/>
  <Override PartName="/word/footer6.xml" ContentType="application/vnd.openxmlformats-officedocument.wordprocessingml.footer+xml"/>
  <Default Extension="emf" ContentType="image/x-emf"/>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173F" w:rsidRPr="00500BB8" w:rsidRDefault="004A4633" w:rsidP="00FF173F">
      <w:pPr>
        <w:pStyle w:val="Project"/>
        <w:rPr>
          <w:lang w:val="en-US"/>
        </w:rPr>
      </w:pPr>
      <w:r w:rsidRPr="00326E23">
        <w:rPr>
          <w:lang w:val="en-US"/>
        </w:rPr>
        <w:fldChar w:fldCharType="begin"/>
      </w:r>
      <w:r w:rsidR="00FF173F" w:rsidRPr="00326E23">
        <w:rPr>
          <w:lang w:val="en-US"/>
        </w:rPr>
        <w:instrText xml:space="preserve"> STYLEREF Z_project </w:instrText>
      </w:r>
      <w:r w:rsidRPr="00326E23">
        <w:rPr>
          <w:lang w:val="en-US"/>
        </w:rPr>
        <w:fldChar w:fldCharType="separate"/>
      </w:r>
      <w:r w:rsidR="005E7D95">
        <w:rPr>
          <w:lang w:val="en-US"/>
        </w:rPr>
        <w:t>SC</w:t>
      </w:r>
      <w:r w:rsidRPr="00326E23">
        <w:rPr>
          <w:lang w:val="en-US"/>
        </w:rPr>
        <w:fldChar w:fldCharType="end"/>
      </w:r>
    </w:p>
    <w:p w:rsidR="00FF173F" w:rsidRPr="00500BB8" w:rsidRDefault="00FF173F" w:rsidP="00FF173F">
      <w:pPr>
        <w:rPr>
          <w:lang w:val="en-US"/>
        </w:rPr>
      </w:pPr>
    </w:p>
    <w:p w:rsidR="00E10FA8" w:rsidRPr="00326E23" w:rsidRDefault="004A4633" w:rsidP="0084441A">
      <w:pPr>
        <w:pStyle w:val="Title"/>
        <w:rPr>
          <w:lang w:val="en-US"/>
        </w:rPr>
      </w:pPr>
      <w:r w:rsidRPr="004A4633">
        <w:rPr>
          <w:lang w:val="en-US"/>
        </w:rPr>
        <w:fldChar w:fldCharType="begin"/>
      </w:r>
      <w:r w:rsidR="00E10FA8" w:rsidRPr="00326E23">
        <w:rPr>
          <w:lang w:val="en-US"/>
        </w:rPr>
        <w:instrText xml:space="preserve"> STYLEREF Z_title </w:instrText>
      </w:r>
      <w:r w:rsidRPr="004A4633">
        <w:rPr>
          <w:lang w:val="en-US"/>
        </w:rPr>
        <w:fldChar w:fldCharType="separate"/>
      </w:r>
      <w:r w:rsidR="005E7D95">
        <w:rPr>
          <w:lang w:val="en-US"/>
        </w:rPr>
        <w:t>Service Connector</w:t>
      </w:r>
      <w:r w:rsidRPr="0084441A">
        <w:fldChar w:fldCharType="end"/>
      </w:r>
    </w:p>
    <w:p w:rsidR="00E10FA8" w:rsidRPr="00326E23" w:rsidRDefault="00E10FA8" w:rsidP="00F416B6">
      <w:pPr>
        <w:rPr>
          <w:lang w:val="en-US"/>
        </w:rPr>
      </w:pPr>
    </w:p>
    <w:p w:rsidR="00E10FA8" w:rsidRPr="00326E23" w:rsidRDefault="00E10FA8" w:rsidP="00F416B6">
      <w:pPr>
        <w:rPr>
          <w:lang w:val="en-US"/>
        </w:rPr>
      </w:pPr>
    </w:p>
    <w:p w:rsidR="00E10FA8" w:rsidRPr="00326E23" w:rsidRDefault="004A4633" w:rsidP="0084441A">
      <w:pPr>
        <w:pStyle w:val="Subtitle"/>
        <w:rPr>
          <w:lang w:val="en-US"/>
        </w:rPr>
      </w:pPr>
      <w:r w:rsidRPr="00326E23">
        <w:rPr>
          <w:lang w:val="en-US"/>
        </w:rPr>
        <w:fldChar w:fldCharType="begin"/>
      </w:r>
      <w:r w:rsidR="00E10FA8" w:rsidRPr="00326E23">
        <w:rPr>
          <w:lang w:val="en-US"/>
        </w:rPr>
        <w:instrText xml:space="preserve"> STYLEREF Z_subtitle </w:instrText>
      </w:r>
      <w:r w:rsidRPr="00326E23">
        <w:rPr>
          <w:lang w:val="en-US"/>
        </w:rPr>
        <w:fldChar w:fldCharType="separate"/>
      </w:r>
      <w:r w:rsidR="005E7D95">
        <w:rPr>
          <w:lang w:val="en-US"/>
        </w:rPr>
        <w:t>SC Message Protocol V1.3</w:t>
      </w:r>
      <w:r w:rsidRPr="00326E23">
        <w:rPr>
          <w:lang w:val="en-US"/>
        </w:rPr>
        <w:fldChar w:fldCharType="end"/>
      </w: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401E39" w:rsidRDefault="004A4633" w:rsidP="0084441A">
      <w:pPr>
        <w:pStyle w:val="Subtitle"/>
        <w:rPr>
          <w:lang w:val="de-CH"/>
        </w:rPr>
      </w:pPr>
      <w:r>
        <w:rPr>
          <w:lang w:val="en-US"/>
        </w:rPr>
        <w:pict>
          <v:line id="_x0000_s1026" style="position:absolute;left:0;text-align:left;z-index:251655680" from="-56.6pt,24.05pt" to="383.65pt,24.1pt" o:allowincell="f" strokeweight="1pt">
            <v:stroke startarrowwidth="narrow" startarrowlength="short" endarrowwidth="narrow" endarrowlength="short"/>
          </v:line>
        </w:pict>
      </w:r>
      <w:r w:rsidRPr="00326E23">
        <w:rPr>
          <w:lang w:val="en-US"/>
        </w:rPr>
        <w:fldChar w:fldCharType="begin"/>
      </w:r>
      <w:r w:rsidR="00E10FA8" w:rsidRPr="00401E39">
        <w:rPr>
          <w:lang w:val="de-CH"/>
        </w:rPr>
        <w:instrText xml:space="preserve"> STYLEREF Z_reference </w:instrText>
      </w:r>
      <w:r w:rsidRPr="00326E23">
        <w:rPr>
          <w:lang w:val="en-US"/>
        </w:rPr>
        <w:fldChar w:fldCharType="separate"/>
      </w:r>
      <w:r w:rsidR="005E7D95">
        <w:rPr>
          <w:lang w:val="de-CH"/>
        </w:rPr>
        <w:t>SC_0_SCMP-V1.3_E</w:t>
      </w:r>
      <w:r w:rsidRPr="00326E23">
        <w:rPr>
          <w:lang w:val="en-US"/>
        </w:rPr>
        <w:fldChar w:fldCharType="end"/>
      </w:r>
      <w:r w:rsidR="00E10FA8" w:rsidRPr="00401E39">
        <w:rPr>
          <w:lang w:val="de-CH"/>
        </w:rPr>
        <w:t xml:space="preserve"> (</w:t>
      </w:r>
      <w:r w:rsidR="00E10FA8" w:rsidRPr="00BE401E">
        <w:rPr>
          <w:lang w:val="de-CH"/>
        </w:rPr>
        <w:t>Version</w:t>
      </w:r>
      <w:r w:rsidR="00E10FA8" w:rsidRPr="00401E39">
        <w:rPr>
          <w:lang w:val="de-CH"/>
        </w:rPr>
        <w:t xml:space="preserve"> </w:t>
      </w:r>
      <w:r w:rsidRPr="00326E23">
        <w:rPr>
          <w:lang w:val="en-US"/>
        </w:rPr>
        <w:fldChar w:fldCharType="begin"/>
      </w:r>
      <w:r w:rsidR="00E10FA8" w:rsidRPr="00401E39">
        <w:rPr>
          <w:lang w:val="de-CH"/>
        </w:rPr>
        <w:instrText xml:space="preserve">STYLEREF Z_version </w:instrText>
      </w:r>
      <w:r w:rsidRPr="00326E23">
        <w:rPr>
          <w:lang w:val="en-US"/>
        </w:rPr>
        <w:fldChar w:fldCharType="separate"/>
      </w:r>
      <w:r w:rsidR="005E7D95">
        <w:rPr>
          <w:lang w:val="de-CH"/>
        </w:rPr>
        <w:t>V2.42</w:t>
      </w:r>
      <w:r w:rsidRPr="00326E23">
        <w:rPr>
          <w:lang w:val="en-US"/>
        </w:rPr>
        <w:fldChar w:fldCharType="end"/>
      </w:r>
      <w:r w:rsidR="00E10FA8" w:rsidRPr="00401E39">
        <w:rPr>
          <w:lang w:val="de-CH"/>
        </w:rPr>
        <w:t>)</w:t>
      </w:r>
    </w:p>
    <w:p w:rsidR="00E10FA8" w:rsidRPr="00326E23" w:rsidRDefault="004A4633" w:rsidP="0084441A">
      <w:pPr>
        <w:pStyle w:val="Subtitle"/>
        <w:rPr>
          <w:noProof w:val="0"/>
          <w:lang w:val="en-US"/>
        </w:rPr>
      </w:pPr>
      <w:r w:rsidRPr="00326E23">
        <w:rPr>
          <w:noProof w:val="0"/>
          <w:lang w:val="en-US"/>
        </w:rPr>
        <w:fldChar w:fldCharType="begin"/>
      </w:r>
      <w:r w:rsidR="00E10FA8" w:rsidRPr="00326E23">
        <w:rPr>
          <w:noProof w:val="0"/>
          <w:lang w:val="en-US"/>
        </w:rPr>
        <w:instrText xml:space="preserve">STYLEREF Z_comment </w:instrText>
      </w:r>
      <w:r w:rsidRPr="00326E23">
        <w:rPr>
          <w:noProof w:val="0"/>
          <w:lang w:val="en-US"/>
        </w:rPr>
        <w:fldChar w:fldCharType="separate"/>
      </w:r>
      <w:r w:rsidR="005E7D95">
        <w:rPr>
          <w:lang w:val="en-US"/>
        </w:rPr>
        <w:t>This document describes the SC Message Protocol V1.3 (SCMP).</w:t>
      </w:r>
      <w:r w:rsidRPr="00326E23">
        <w:rPr>
          <w:noProof w:val="0"/>
          <w:lang w:val="en-US"/>
        </w:rPr>
        <w:fldChar w:fldCharType="end"/>
      </w:r>
    </w:p>
    <w:p w:rsidR="00E10FA8" w:rsidRPr="00326E23" w:rsidRDefault="00E10FA8" w:rsidP="00F416B6">
      <w:pPr>
        <w:pStyle w:val="Subtitle"/>
        <w:rPr>
          <w:lang w:val="en-US"/>
        </w:rPr>
      </w:pPr>
    </w:p>
    <w:p w:rsidR="00E10FA8" w:rsidRPr="00326E23" w:rsidRDefault="00E10FA8" w:rsidP="00F416B6">
      <w:pPr>
        <w:rPr>
          <w:lang w:val="en-US"/>
        </w:rPr>
      </w:pPr>
    </w:p>
    <w:p w:rsidR="00E10FA8" w:rsidRPr="00326E23" w:rsidRDefault="00E10FA8" w:rsidP="00F416B6">
      <w:pPr>
        <w:rPr>
          <w:lang w:val="en-US"/>
        </w:rPr>
        <w:sectPr w:rsidR="00E10FA8" w:rsidRPr="00326E23">
          <w:headerReference w:type="even" r:id="rId8"/>
          <w:headerReference w:type="default" r:id="rId9"/>
          <w:footerReference w:type="even" r:id="rId10"/>
          <w:footerReference w:type="default" r:id="rId11"/>
          <w:headerReference w:type="first" r:id="rId12"/>
          <w:footerReference w:type="first" r:id="rId13"/>
          <w:pgSz w:w="11907" w:h="16840" w:code="9"/>
          <w:pgMar w:top="1276" w:right="1418" w:bottom="1304" w:left="2835" w:header="567" w:footer="828" w:gutter="0"/>
          <w:pgNumType w:fmt="lowerRoman"/>
          <w:cols w:space="720"/>
          <w:titlePg/>
        </w:sectPr>
      </w:pPr>
    </w:p>
    <w:p w:rsidR="00E10FA8" w:rsidRPr="00326E23" w:rsidRDefault="00E10FA8" w:rsidP="00F416B6">
      <w:pPr>
        <w:rPr>
          <w:lang w:val="en-US"/>
        </w:rPr>
      </w:pPr>
    </w:p>
    <w:p w:rsid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r w:rsidRPr="00F76DEB">
        <w:rPr>
          <w:b/>
          <w:lang w:val="en-US"/>
        </w:rPr>
        <w:t xml:space="preserve">Copyright © 2010 STABILIT Informatik AG, Switzerland </w:t>
      </w: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p>
    <w:p w:rsidR="00857267" w:rsidRPr="00857267" w:rsidRDefault="00857267" w:rsidP="00857267">
      <w:pPr>
        <w:pBdr>
          <w:top w:val="single" w:sz="4" w:space="1" w:color="auto"/>
          <w:left w:val="single" w:sz="4" w:space="4" w:color="auto"/>
          <w:bottom w:val="single" w:sz="4" w:space="1" w:color="auto"/>
          <w:right w:val="single" w:sz="4" w:space="4" w:color="auto"/>
        </w:pBdr>
        <w:jc w:val="left"/>
        <w:rPr>
          <w:b/>
          <w:lang w:val="en-US"/>
        </w:rPr>
      </w:pPr>
      <w:r w:rsidRPr="00857267">
        <w:rPr>
          <w:b/>
          <w:lang w:val="en-US"/>
        </w:rPr>
        <w:t>Licensed under the Apache License, Version 2.0 (the "License"); you may not use this file except in compliance with the License. You may obtain a copy of the License at</w:t>
      </w: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r w:rsidRPr="00857267">
        <w:rPr>
          <w:b/>
          <w:lang w:val="en-US"/>
        </w:rPr>
        <w:t>http://www.apache.org/licenses/LICENSE-2.0</w:t>
      </w: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857267" w:rsidRDefault="00857267" w:rsidP="00857267">
      <w:pPr>
        <w:pBdr>
          <w:top w:val="single" w:sz="4" w:space="1" w:color="auto"/>
          <w:left w:val="single" w:sz="4" w:space="4" w:color="auto"/>
          <w:bottom w:val="single" w:sz="4" w:space="1" w:color="auto"/>
          <w:right w:val="single" w:sz="4" w:space="4" w:color="auto"/>
        </w:pBdr>
        <w:jc w:val="left"/>
        <w:rPr>
          <w:b/>
          <w:lang w:val="en-US"/>
        </w:rPr>
      </w:pPr>
      <w:r w:rsidRPr="00857267">
        <w:rPr>
          <w:b/>
          <w:lang w:val="en-US"/>
        </w:rPr>
        <w:t xml:space="preserve">Unless required by applicable law or agreed to in writing, software distributed under the License is distributed on an "AS IS" BASIS, WITHOUT WARRANTIES OR CONDITIONS OF ANY KIND, either express or implied. </w:t>
      </w:r>
    </w:p>
    <w:p w:rsidR="00857267" w:rsidRDefault="00857267" w:rsidP="00857267">
      <w:pPr>
        <w:pBdr>
          <w:top w:val="single" w:sz="4" w:space="1" w:color="auto"/>
          <w:left w:val="single" w:sz="4" w:space="4" w:color="auto"/>
          <w:bottom w:val="single" w:sz="4" w:space="1" w:color="auto"/>
          <w:right w:val="single" w:sz="4" w:space="4" w:color="auto"/>
        </w:pBdr>
        <w:jc w:val="left"/>
        <w:rPr>
          <w:b/>
          <w:lang w:val="en-US"/>
        </w:rPr>
      </w:pPr>
      <w:r w:rsidRPr="00857267">
        <w:rPr>
          <w:b/>
          <w:lang w:val="en-US"/>
        </w:rPr>
        <w:t>See the License for the specific language governing permissions and limitations under the License.</w:t>
      </w: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r w:rsidRPr="00326E23">
        <w:rPr>
          <w:lang w:val="en-US"/>
        </w:rPr>
        <w:t>All other logos, product names are trademarks of their respective owners.</w:t>
      </w: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E10FA8" w:rsidRPr="00326E23" w:rsidRDefault="00E10FA8" w:rsidP="0084441A">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D03E10" w:rsidRPr="00326E23" w:rsidRDefault="00D03E10" w:rsidP="00F416B6">
      <w:pPr>
        <w:rPr>
          <w:lang w:val="en-US"/>
        </w:rPr>
      </w:pPr>
    </w:p>
    <w:p w:rsidR="00D03E10" w:rsidRPr="00326E23" w:rsidRDefault="00D03E10" w:rsidP="00F416B6">
      <w:pPr>
        <w:rPr>
          <w:lang w:val="en-US"/>
        </w:rPr>
      </w:pPr>
    </w:p>
    <w:p w:rsidR="00D03E10" w:rsidRPr="00326E23" w:rsidRDefault="00D03E10" w:rsidP="00F416B6">
      <w:pPr>
        <w:rPr>
          <w:lang w:val="en-US"/>
        </w:rPr>
      </w:pPr>
    </w:p>
    <w:p w:rsidR="00D03E10" w:rsidRDefault="00D03E10"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Pr="00326E23" w:rsidRDefault="00F76DEB" w:rsidP="00F416B6">
      <w:pPr>
        <w:rPr>
          <w:lang w:val="en-US"/>
        </w:rPr>
      </w:pPr>
    </w:p>
    <w:p w:rsidR="00D03E10" w:rsidRPr="00326E23" w:rsidRDefault="00D03E10"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D03E10" w:rsidRPr="00326E23" w:rsidRDefault="00D03E10" w:rsidP="00F416B6">
      <w:pPr>
        <w:rPr>
          <w:lang w:val="en-US"/>
        </w:rPr>
      </w:pPr>
      <w:r w:rsidRPr="00326E23">
        <w:rPr>
          <w:lang w:val="en-US"/>
        </w:rPr>
        <w:t xml:space="preserve">This Document has been created with Microsoft Word 2003 (11) with template file </w:t>
      </w:r>
      <w:fldSimple w:instr=" TEMPLATE \p\* UPPER \* MERGEFORMAT ">
        <w:r w:rsidR="00B31E7E" w:rsidRPr="00B31E7E">
          <w:rPr>
            <w:noProof/>
            <w:lang w:val="en-US"/>
          </w:rPr>
          <w:t>C:\STABILIT\STANDARD\TEMPLATES\S_REP_E.DOT</w:t>
        </w:r>
      </w:fldSimple>
      <w:r w:rsidRPr="00326E23">
        <w:rPr>
          <w:lang w:val="en-US"/>
        </w:rPr>
        <w:t xml:space="preserve"> and printed at </w:t>
      </w:r>
      <w:r w:rsidR="004A4633" w:rsidRPr="00326E23">
        <w:rPr>
          <w:lang w:val="en-US"/>
        </w:rPr>
        <w:fldChar w:fldCharType="begin"/>
      </w:r>
      <w:r w:rsidRPr="00326E23">
        <w:rPr>
          <w:lang w:val="en-US"/>
        </w:rPr>
        <w:instrText xml:space="preserve"> PRINTDATE \@ "dd MMMM yyyy HH:mm" </w:instrText>
      </w:r>
      <w:r w:rsidR="004A4633" w:rsidRPr="00326E23">
        <w:rPr>
          <w:lang w:val="en-US"/>
        </w:rPr>
        <w:fldChar w:fldCharType="separate"/>
      </w:r>
      <w:r w:rsidR="005E7D95">
        <w:rPr>
          <w:noProof/>
          <w:lang w:val="en-US"/>
        </w:rPr>
        <w:t>08 October 2012 11:14</w:t>
      </w:r>
      <w:r w:rsidR="004A4633" w:rsidRPr="00326E23">
        <w:rPr>
          <w:lang w:val="en-US"/>
        </w:rPr>
        <w:fldChar w:fldCharType="end"/>
      </w:r>
      <w:r w:rsidRPr="00326E23">
        <w:rPr>
          <w:lang w:val="en-US"/>
        </w:rPr>
        <w:t>.</w:t>
      </w:r>
    </w:p>
    <w:p w:rsidR="00E10FA8" w:rsidRPr="00326E23" w:rsidRDefault="00E10FA8" w:rsidP="00F416B6">
      <w:pPr>
        <w:rPr>
          <w:lang w:val="en-US"/>
        </w:rPr>
      </w:pPr>
    </w:p>
    <w:p w:rsidR="00E10FA8" w:rsidRPr="00326E23" w:rsidRDefault="00E10FA8" w:rsidP="00F416B6">
      <w:pPr>
        <w:rPr>
          <w:lang w:val="en-US"/>
        </w:rPr>
        <w:sectPr w:rsidR="00E10FA8" w:rsidRPr="00326E23">
          <w:headerReference w:type="even" r:id="rId14"/>
          <w:headerReference w:type="default" r:id="rId15"/>
          <w:footerReference w:type="even" r:id="rId16"/>
          <w:footerReference w:type="default" r:id="rId17"/>
          <w:headerReference w:type="first" r:id="rId18"/>
          <w:footerReference w:type="first" r:id="rId19"/>
          <w:pgSz w:w="11907" w:h="16840" w:code="9"/>
          <w:pgMar w:top="1276" w:right="1418" w:bottom="1304" w:left="2835" w:header="567" w:footer="832" w:gutter="0"/>
          <w:pgNumType w:fmt="lowerRoman"/>
          <w:cols w:space="720"/>
          <w:titlePg/>
        </w:sectPr>
      </w:pPr>
    </w:p>
    <w:p w:rsidR="00E10FA8" w:rsidRPr="00326E23" w:rsidRDefault="00E10FA8" w:rsidP="008F5812">
      <w:pPr>
        <w:pStyle w:val="Heading"/>
        <w:outlineLvl w:val="0"/>
        <w:rPr>
          <w:lang w:val="en-US"/>
        </w:rPr>
      </w:pPr>
      <w:r w:rsidRPr="00326E23">
        <w:rPr>
          <w:lang w:val="en-US"/>
        </w:rPr>
        <w:lastRenderedPageBreak/>
        <w:t>Identification</w:t>
      </w:r>
    </w:p>
    <w:tbl>
      <w:tblPr>
        <w:tblW w:w="0" w:type="auto"/>
        <w:tblInd w:w="-3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tblPr>
      <w:tblGrid>
        <w:gridCol w:w="1702"/>
        <w:gridCol w:w="6237"/>
      </w:tblGrid>
      <w:tr w:rsidR="00E10FA8" w:rsidRPr="00326E23">
        <w:trPr>
          <w:cantSplit/>
        </w:trPr>
        <w:tc>
          <w:tcPr>
            <w:tcW w:w="1702" w:type="dxa"/>
          </w:tcPr>
          <w:p w:rsidR="00E10FA8" w:rsidRPr="00326E23" w:rsidRDefault="00E10FA8" w:rsidP="00F416B6">
            <w:pPr>
              <w:rPr>
                <w:lang w:val="en-US"/>
              </w:rPr>
            </w:pPr>
            <w:r w:rsidRPr="00326E23">
              <w:rPr>
                <w:lang w:val="en-US"/>
              </w:rPr>
              <w:t>Project:</w:t>
            </w:r>
          </w:p>
        </w:tc>
        <w:tc>
          <w:tcPr>
            <w:tcW w:w="6237" w:type="dxa"/>
          </w:tcPr>
          <w:p w:rsidR="00E10FA8" w:rsidRPr="00326E23" w:rsidRDefault="00F146EC" w:rsidP="00F416B6">
            <w:pPr>
              <w:pStyle w:val="Zproject"/>
              <w:rPr>
                <w:lang w:val="en-US"/>
              </w:rPr>
            </w:pPr>
            <w:r w:rsidRPr="00326E23">
              <w:rPr>
                <w:lang w:val="en-US"/>
              </w:rPr>
              <w:t>SC</w:t>
            </w:r>
          </w:p>
        </w:tc>
      </w:tr>
      <w:tr w:rsidR="00E10FA8" w:rsidRPr="00326E23">
        <w:trPr>
          <w:cantSplit/>
        </w:trPr>
        <w:tc>
          <w:tcPr>
            <w:tcW w:w="1702" w:type="dxa"/>
          </w:tcPr>
          <w:p w:rsidR="00E10FA8" w:rsidRPr="00326E23" w:rsidRDefault="00E10FA8" w:rsidP="00F416B6">
            <w:pPr>
              <w:rPr>
                <w:lang w:val="en-US"/>
              </w:rPr>
            </w:pPr>
            <w:r w:rsidRPr="00326E23">
              <w:rPr>
                <w:lang w:val="en-US"/>
              </w:rPr>
              <w:t>Title:</w:t>
            </w:r>
          </w:p>
        </w:tc>
        <w:tc>
          <w:tcPr>
            <w:tcW w:w="6237" w:type="dxa"/>
          </w:tcPr>
          <w:p w:rsidR="00E10FA8" w:rsidRPr="00326E23" w:rsidRDefault="00F146EC" w:rsidP="00F416B6">
            <w:pPr>
              <w:pStyle w:val="Ztitle"/>
              <w:rPr>
                <w:lang w:val="en-US"/>
              </w:rPr>
            </w:pPr>
            <w:r w:rsidRPr="00326E23">
              <w:rPr>
                <w:lang w:val="en-US"/>
              </w:rPr>
              <w:t xml:space="preserve">Service Connector </w:t>
            </w:r>
          </w:p>
        </w:tc>
      </w:tr>
      <w:tr w:rsidR="00E10FA8" w:rsidRPr="00326E23">
        <w:trPr>
          <w:cantSplit/>
        </w:trPr>
        <w:tc>
          <w:tcPr>
            <w:tcW w:w="1702" w:type="dxa"/>
          </w:tcPr>
          <w:p w:rsidR="00E10FA8" w:rsidRPr="00326E23" w:rsidRDefault="00E10FA8" w:rsidP="00F416B6">
            <w:pPr>
              <w:rPr>
                <w:lang w:val="en-US"/>
              </w:rPr>
            </w:pPr>
            <w:r w:rsidRPr="00326E23">
              <w:rPr>
                <w:lang w:val="en-US"/>
              </w:rPr>
              <w:t>Subtitle:</w:t>
            </w:r>
          </w:p>
        </w:tc>
        <w:tc>
          <w:tcPr>
            <w:tcW w:w="6237" w:type="dxa"/>
          </w:tcPr>
          <w:p w:rsidR="00E10FA8" w:rsidRPr="00326E23" w:rsidRDefault="00D7585B" w:rsidP="0031635A">
            <w:pPr>
              <w:pStyle w:val="Zsubtitle"/>
              <w:rPr>
                <w:lang w:val="en-US"/>
              </w:rPr>
            </w:pPr>
            <w:r>
              <w:rPr>
                <w:lang w:val="en-US"/>
              </w:rPr>
              <w:t>SC Message</w:t>
            </w:r>
            <w:r w:rsidRPr="00326E23">
              <w:rPr>
                <w:lang w:val="en-US"/>
              </w:rPr>
              <w:t xml:space="preserve"> </w:t>
            </w:r>
            <w:r>
              <w:rPr>
                <w:lang w:val="en-US"/>
              </w:rPr>
              <w:t xml:space="preserve">Protocol </w:t>
            </w:r>
            <w:r w:rsidR="00361EEC">
              <w:rPr>
                <w:lang w:val="en-US"/>
              </w:rPr>
              <w:t>V1.</w:t>
            </w:r>
            <w:r w:rsidR="0031635A">
              <w:rPr>
                <w:lang w:val="en-US"/>
              </w:rPr>
              <w:t>3</w:t>
            </w:r>
          </w:p>
        </w:tc>
      </w:tr>
      <w:tr w:rsidR="00E10FA8" w:rsidRPr="00326E23">
        <w:trPr>
          <w:cantSplit/>
        </w:trPr>
        <w:tc>
          <w:tcPr>
            <w:tcW w:w="1702" w:type="dxa"/>
          </w:tcPr>
          <w:p w:rsidR="00E10FA8" w:rsidRPr="00326E23" w:rsidRDefault="00E10FA8" w:rsidP="00F416B6">
            <w:pPr>
              <w:rPr>
                <w:lang w:val="en-US"/>
              </w:rPr>
            </w:pPr>
            <w:r w:rsidRPr="00326E23">
              <w:rPr>
                <w:lang w:val="en-US"/>
              </w:rPr>
              <w:t>Version:</w:t>
            </w:r>
          </w:p>
        </w:tc>
        <w:tc>
          <w:tcPr>
            <w:tcW w:w="6237" w:type="dxa"/>
          </w:tcPr>
          <w:p w:rsidR="00E10FA8" w:rsidRPr="00326E23" w:rsidRDefault="001407E6" w:rsidP="00C179FF">
            <w:pPr>
              <w:pStyle w:val="Zversion"/>
              <w:rPr>
                <w:lang w:val="en-US"/>
              </w:rPr>
            </w:pPr>
            <w:r>
              <w:rPr>
                <w:lang w:val="en-US"/>
              </w:rPr>
              <w:t>V2</w:t>
            </w:r>
            <w:r w:rsidR="00CF136C" w:rsidRPr="00326E23">
              <w:rPr>
                <w:lang w:val="en-US"/>
              </w:rPr>
              <w:t>.</w:t>
            </w:r>
            <w:r w:rsidR="00E25B81">
              <w:rPr>
                <w:lang w:val="en-US"/>
              </w:rPr>
              <w:t>4</w:t>
            </w:r>
            <w:r w:rsidR="004066D8">
              <w:rPr>
                <w:lang w:val="en-US"/>
              </w:rPr>
              <w:t>2</w:t>
            </w:r>
          </w:p>
        </w:tc>
      </w:tr>
      <w:tr w:rsidR="00E10FA8" w:rsidRPr="00326E23">
        <w:trPr>
          <w:cantSplit/>
        </w:trPr>
        <w:tc>
          <w:tcPr>
            <w:tcW w:w="1702" w:type="dxa"/>
          </w:tcPr>
          <w:p w:rsidR="00E10FA8" w:rsidRPr="00326E23" w:rsidRDefault="00E10FA8" w:rsidP="00F416B6">
            <w:pPr>
              <w:rPr>
                <w:lang w:val="en-US"/>
              </w:rPr>
            </w:pPr>
            <w:r w:rsidRPr="00326E23">
              <w:rPr>
                <w:lang w:val="en-US"/>
              </w:rPr>
              <w:t>Reference:</w:t>
            </w:r>
          </w:p>
        </w:tc>
        <w:tc>
          <w:tcPr>
            <w:tcW w:w="6237" w:type="dxa"/>
          </w:tcPr>
          <w:p w:rsidR="00E10FA8" w:rsidRPr="00326E23" w:rsidRDefault="00927E8E" w:rsidP="00361EEC">
            <w:pPr>
              <w:pStyle w:val="Zreference"/>
              <w:rPr>
                <w:lang w:val="en-US"/>
              </w:rPr>
            </w:pPr>
            <w:r>
              <w:rPr>
                <w:lang w:val="en-US"/>
              </w:rPr>
              <w:t>SC_0</w:t>
            </w:r>
            <w:r w:rsidR="00562738">
              <w:rPr>
                <w:lang w:val="en-US"/>
              </w:rPr>
              <w:t>_</w:t>
            </w:r>
            <w:r w:rsidR="0079389B">
              <w:rPr>
                <w:lang w:val="en-US"/>
              </w:rPr>
              <w:t>SC</w:t>
            </w:r>
            <w:r w:rsidR="0097310E">
              <w:rPr>
                <w:lang w:val="en-US"/>
              </w:rPr>
              <w:t>MP</w:t>
            </w:r>
            <w:r w:rsidR="001A2376">
              <w:rPr>
                <w:lang w:val="en-US"/>
              </w:rPr>
              <w:t>-V1.</w:t>
            </w:r>
            <w:r w:rsidR="0031635A">
              <w:rPr>
                <w:lang w:val="en-US"/>
              </w:rPr>
              <w:t>3</w:t>
            </w:r>
            <w:r w:rsidR="0017679F" w:rsidRPr="00326E23">
              <w:rPr>
                <w:lang w:val="en-US"/>
              </w:rPr>
              <w:t>_E</w:t>
            </w:r>
          </w:p>
        </w:tc>
      </w:tr>
      <w:tr w:rsidR="00E10FA8" w:rsidRPr="00326E23">
        <w:trPr>
          <w:cantSplit/>
        </w:trPr>
        <w:tc>
          <w:tcPr>
            <w:tcW w:w="1702" w:type="dxa"/>
          </w:tcPr>
          <w:p w:rsidR="00E10FA8" w:rsidRPr="00326E23" w:rsidRDefault="00E10FA8" w:rsidP="00F416B6">
            <w:pPr>
              <w:rPr>
                <w:lang w:val="en-US"/>
              </w:rPr>
            </w:pPr>
            <w:r w:rsidRPr="00326E23">
              <w:rPr>
                <w:lang w:val="en-US"/>
              </w:rPr>
              <w:t xml:space="preserve">Classification: </w:t>
            </w:r>
          </w:p>
        </w:tc>
        <w:tc>
          <w:tcPr>
            <w:tcW w:w="6237" w:type="dxa"/>
          </w:tcPr>
          <w:p w:rsidR="00E10FA8" w:rsidRPr="00326E23" w:rsidRDefault="00F94F82" w:rsidP="00F416B6">
            <w:pPr>
              <w:pStyle w:val="Zclassification"/>
              <w:rPr>
                <w:lang w:val="en-US"/>
              </w:rPr>
            </w:pPr>
            <w:r>
              <w:rPr>
                <w:lang w:val="en-US"/>
              </w:rPr>
              <w:t>Public</w:t>
            </w:r>
          </w:p>
        </w:tc>
      </w:tr>
      <w:tr w:rsidR="00E10FA8" w:rsidRPr="00326E23">
        <w:trPr>
          <w:cantSplit/>
        </w:trPr>
        <w:tc>
          <w:tcPr>
            <w:tcW w:w="1702" w:type="dxa"/>
          </w:tcPr>
          <w:p w:rsidR="00E10FA8" w:rsidRPr="00326E23" w:rsidRDefault="00E10FA8" w:rsidP="00F416B6">
            <w:pPr>
              <w:rPr>
                <w:lang w:val="en-US"/>
              </w:rPr>
            </w:pPr>
            <w:r w:rsidRPr="00326E23">
              <w:rPr>
                <w:lang w:val="en-US"/>
              </w:rPr>
              <w:t>Keywords:</w:t>
            </w:r>
            <w:r w:rsidR="004A4633" w:rsidRPr="00326E23">
              <w:rPr>
                <w:lang w:val="en-US"/>
              </w:rPr>
              <w:fldChar w:fldCharType="begin"/>
            </w:r>
            <w:r w:rsidR="004A4633" w:rsidRPr="00326E23">
              <w:rPr>
                <w:lang w:val="en-US"/>
              </w:rPr>
              <w:fldChar w:fldCharType="begin"/>
            </w:r>
            <w:r w:rsidRPr="00326E23">
              <w:rPr>
                <w:lang w:val="en-US"/>
              </w:rPr>
              <w:instrText>KEYWORDS "</w:instrText>
            </w:r>
            <w:r w:rsidR="004A4633" w:rsidRPr="00326E23">
              <w:rPr>
                <w:lang w:val="en-US"/>
              </w:rPr>
              <w:fldChar w:fldCharType="begin"/>
            </w:r>
            <w:r w:rsidRPr="00326E23">
              <w:rPr>
                <w:lang w:val="en-US"/>
              </w:rPr>
              <w:instrText>STYLEREF Z_keywords</w:instrText>
            </w:r>
            <w:r w:rsidR="004A4633" w:rsidRPr="00326E23">
              <w:rPr>
                <w:lang w:val="en-US"/>
              </w:rPr>
              <w:fldChar w:fldCharType="separate"/>
            </w:r>
            <w:r w:rsidR="005E7D95">
              <w:rPr>
                <w:noProof/>
                <w:lang w:val="en-US"/>
              </w:rPr>
              <w:instrText>Concepts, Communication, Protocol</w:instrText>
            </w:r>
            <w:r w:rsidR="004A4633" w:rsidRPr="00326E23">
              <w:rPr>
                <w:lang w:val="en-US"/>
              </w:rPr>
              <w:fldChar w:fldCharType="end"/>
            </w:r>
            <w:r w:rsidRPr="00326E23">
              <w:rPr>
                <w:lang w:val="en-US"/>
              </w:rPr>
              <w:instrText>"</w:instrText>
            </w:r>
            <w:r w:rsidR="004A4633" w:rsidRPr="00326E23">
              <w:rPr>
                <w:lang w:val="en-US"/>
              </w:rPr>
              <w:fldChar w:fldCharType="separate"/>
            </w:r>
            <w:r w:rsidR="005E7D95">
              <w:rPr>
                <w:lang w:val="en-US"/>
              </w:rPr>
              <w:instrText>Concepts, Communication, Protocol</w:instrText>
            </w:r>
            <w:r w:rsidR="004A4633" w:rsidRPr="00326E23">
              <w:rPr>
                <w:lang w:val="en-US"/>
              </w:rPr>
              <w:fldChar w:fldCharType="end"/>
            </w:r>
            <w:r w:rsidR="004A4633" w:rsidRPr="00326E23">
              <w:rPr>
                <w:lang w:val="en-US"/>
              </w:rPr>
              <w:fldChar w:fldCharType="end"/>
            </w:r>
          </w:p>
        </w:tc>
        <w:tc>
          <w:tcPr>
            <w:tcW w:w="6237" w:type="dxa"/>
          </w:tcPr>
          <w:p w:rsidR="00E10FA8" w:rsidRPr="00326E23" w:rsidRDefault="00CF136C" w:rsidP="00B646EA">
            <w:pPr>
              <w:pStyle w:val="Zkeywords"/>
              <w:rPr>
                <w:lang w:val="en-US"/>
              </w:rPr>
            </w:pPr>
            <w:r w:rsidRPr="00326E23">
              <w:rPr>
                <w:lang w:val="en-US"/>
              </w:rPr>
              <w:t>Concepts</w:t>
            </w:r>
            <w:r w:rsidR="00262C8F">
              <w:rPr>
                <w:lang w:val="en-US"/>
              </w:rPr>
              <w:t>, Communication, Protocol</w:t>
            </w:r>
          </w:p>
        </w:tc>
      </w:tr>
      <w:tr w:rsidR="00E10FA8" w:rsidRPr="00326E23">
        <w:trPr>
          <w:cantSplit/>
        </w:trPr>
        <w:tc>
          <w:tcPr>
            <w:tcW w:w="1702" w:type="dxa"/>
          </w:tcPr>
          <w:p w:rsidR="00E10FA8" w:rsidRPr="00326E23" w:rsidRDefault="00E10FA8" w:rsidP="000F3CF2">
            <w:pPr>
              <w:outlineLvl w:val="3"/>
              <w:rPr>
                <w:lang w:val="en-US"/>
              </w:rPr>
            </w:pPr>
            <w:r w:rsidRPr="00326E23">
              <w:rPr>
                <w:lang w:val="en-US"/>
              </w:rPr>
              <w:t>Comment:</w:t>
            </w:r>
            <w:r w:rsidR="004A4633" w:rsidRPr="00326E23">
              <w:rPr>
                <w:lang w:val="en-US"/>
              </w:rPr>
              <w:fldChar w:fldCharType="begin"/>
            </w:r>
            <w:r w:rsidR="004A4633" w:rsidRPr="00326E23">
              <w:rPr>
                <w:lang w:val="en-US"/>
              </w:rPr>
              <w:fldChar w:fldCharType="begin"/>
            </w:r>
            <w:r w:rsidRPr="00326E23">
              <w:rPr>
                <w:lang w:val="en-US"/>
              </w:rPr>
              <w:instrText>COMMENTS "</w:instrText>
            </w:r>
            <w:r w:rsidR="004A4633" w:rsidRPr="00326E23">
              <w:rPr>
                <w:lang w:val="en-US"/>
              </w:rPr>
              <w:fldChar w:fldCharType="begin"/>
            </w:r>
            <w:r w:rsidRPr="00326E23">
              <w:rPr>
                <w:lang w:val="en-US"/>
              </w:rPr>
              <w:instrText>STYLEREF Z_comment</w:instrText>
            </w:r>
            <w:r w:rsidR="004A4633" w:rsidRPr="00326E23">
              <w:rPr>
                <w:lang w:val="en-US"/>
              </w:rPr>
              <w:fldChar w:fldCharType="separate"/>
            </w:r>
            <w:r w:rsidR="005E7D95">
              <w:rPr>
                <w:noProof/>
                <w:lang w:val="en-US"/>
              </w:rPr>
              <w:instrText>This document describes the SC Message Protocol V1.3 (SCMP).</w:instrText>
            </w:r>
            <w:r w:rsidR="004A4633" w:rsidRPr="00326E23">
              <w:rPr>
                <w:lang w:val="en-US"/>
              </w:rPr>
              <w:fldChar w:fldCharType="end"/>
            </w:r>
            <w:r w:rsidRPr="00326E23">
              <w:rPr>
                <w:lang w:val="en-US"/>
              </w:rPr>
              <w:instrText>"</w:instrText>
            </w:r>
            <w:r w:rsidR="004A4633" w:rsidRPr="00326E23">
              <w:rPr>
                <w:lang w:val="en-US"/>
              </w:rPr>
              <w:fldChar w:fldCharType="separate"/>
            </w:r>
            <w:r w:rsidR="005E7D95">
              <w:rPr>
                <w:lang w:val="en-US"/>
              </w:rPr>
              <w:instrText>This document describes the SC Message Protocol V1.3 (SCMP).</w:instrText>
            </w:r>
            <w:r w:rsidR="004A4633" w:rsidRPr="00326E23">
              <w:rPr>
                <w:lang w:val="en-US"/>
              </w:rPr>
              <w:fldChar w:fldCharType="end"/>
            </w:r>
            <w:r w:rsidR="004A4633" w:rsidRPr="00326E23">
              <w:rPr>
                <w:lang w:val="en-US"/>
              </w:rPr>
              <w:fldChar w:fldCharType="end"/>
            </w:r>
          </w:p>
        </w:tc>
        <w:tc>
          <w:tcPr>
            <w:tcW w:w="6237" w:type="dxa"/>
          </w:tcPr>
          <w:p w:rsidR="00E10FA8" w:rsidRPr="00326E23" w:rsidRDefault="0017679F" w:rsidP="0031635A">
            <w:pPr>
              <w:pStyle w:val="Zcomment"/>
              <w:outlineLvl w:val="3"/>
              <w:rPr>
                <w:lang w:val="en-US"/>
              </w:rPr>
            </w:pPr>
            <w:r w:rsidRPr="00326E23">
              <w:rPr>
                <w:lang w:val="en-US"/>
              </w:rPr>
              <w:t xml:space="preserve">This document </w:t>
            </w:r>
            <w:r w:rsidR="00262C8F">
              <w:rPr>
                <w:lang w:val="en-US"/>
              </w:rPr>
              <w:t xml:space="preserve">describes </w:t>
            </w:r>
            <w:r>
              <w:rPr>
                <w:lang w:val="en-US"/>
              </w:rPr>
              <w:t xml:space="preserve">the </w:t>
            </w:r>
            <w:r w:rsidR="00262C8F">
              <w:rPr>
                <w:lang w:val="en-US"/>
              </w:rPr>
              <w:t>SC Message P</w:t>
            </w:r>
            <w:r>
              <w:rPr>
                <w:lang w:val="en-US"/>
              </w:rPr>
              <w:t xml:space="preserve">rotocol </w:t>
            </w:r>
            <w:r w:rsidR="00562738">
              <w:rPr>
                <w:lang w:val="en-US"/>
              </w:rPr>
              <w:t>V1.</w:t>
            </w:r>
            <w:r w:rsidR="0031635A">
              <w:rPr>
                <w:lang w:val="en-US"/>
              </w:rPr>
              <w:t>3</w:t>
            </w:r>
            <w:r w:rsidR="00562738">
              <w:rPr>
                <w:lang w:val="en-US"/>
              </w:rPr>
              <w:t xml:space="preserve"> </w:t>
            </w:r>
            <w:r w:rsidR="00262C8F">
              <w:rPr>
                <w:lang w:val="en-US"/>
              </w:rPr>
              <w:t>(SCMP)</w:t>
            </w:r>
            <w:r w:rsidRPr="00326E23">
              <w:rPr>
                <w:lang w:val="en-US"/>
              </w:rPr>
              <w:t>.</w:t>
            </w:r>
            <w:r w:rsidR="000A739B">
              <w:rPr>
                <w:lang w:val="en-US"/>
              </w:rPr>
              <w:t xml:space="preserve"> </w:t>
            </w:r>
          </w:p>
        </w:tc>
      </w:tr>
      <w:tr w:rsidR="00E10FA8" w:rsidRPr="009402B9">
        <w:trPr>
          <w:cantSplit/>
        </w:trPr>
        <w:tc>
          <w:tcPr>
            <w:tcW w:w="1702" w:type="dxa"/>
          </w:tcPr>
          <w:p w:rsidR="00E10FA8" w:rsidRPr="00326E23" w:rsidRDefault="00E10FA8" w:rsidP="00F416B6">
            <w:pPr>
              <w:rPr>
                <w:lang w:val="en-US"/>
              </w:rPr>
            </w:pPr>
            <w:r w:rsidRPr="00326E23">
              <w:rPr>
                <w:lang w:val="en-US"/>
              </w:rPr>
              <w:t xml:space="preserve">Author(s): </w:t>
            </w:r>
            <w:r w:rsidR="004A4633" w:rsidRPr="00326E23">
              <w:rPr>
                <w:lang w:val="en-US"/>
              </w:rPr>
              <w:fldChar w:fldCharType="begin"/>
            </w:r>
            <w:r w:rsidR="004A4633" w:rsidRPr="00326E23">
              <w:rPr>
                <w:lang w:val="en-US"/>
              </w:rPr>
              <w:fldChar w:fldCharType="begin"/>
            </w:r>
            <w:r w:rsidRPr="00326E23">
              <w:rPr>
                <w:lang w:val="en-US"/>
              </w:rPr>
              <w:instrText>AUTHOR "</w:instrText>
            </w:r>
            <w:r w:rsidR="004A4633" w:rsidRPr="00326E23">
              <w:rPr>
                <w:lang w:val="en-US"/>
              </w:rPr>
              <w:fldChar w:fldCharType="begin"/>
            </w:r>
            <w:r w:rsidRPr="00326E23">
              <w:rPr>
                <w:lang w:val="en-US"/>
              </w:rPr>
              <w:instrText>STYLEREF Z_author</w:instrText>
            </w:r>
            <w:r w:rsidR="004A4633" w:rsidRPr="00326E23">
              <w:rPr>
                <w:lang w:val="en-US"/>
              </w:rPr>
              <w:fldChar w:fldCharType="separate"/>
            </w:r>
            <w:r w:rsidR="005E7D95">
              <w:rPr>
                <w:noProof/>
                <w:lang w:val="en-US"/>
              </w:rPr>
              <w:instrText xml:space="preserve">STABILIT Informatik AG </w:instrText>
            </w:r>
            <w:r w:rsidR="005E7D95">
              <w:rPr>
                <w:noProof/>
                <w:lang w:val="en-US"/>
              </w:rPr>
              <w:br/>
              <w:instrText>Jan Trnka, Daniel Schmutz, Joël Traber</w:instrText>
            </w:r>
            <w:r w:rsidR="004A4633" w:rsidRPr="00326E23">
              <w:rPr>
                <w:lang w:val="en-US"/>
              </w:rPr>
              <w:fldChar w:fldCharType="end"/>
            </w:r>
            <w:r w:rsidRPr="00326E23">
              <w:rPr>
                <w:lang w:val="en-US"/>
              </w:rPr>
              <w:instrText>"</w:instrText>
            </w:r>
            <w:r w:rsidR="004A4633" w:rsidRPr="00326E23">
              <w:rPr>
                <w:lang w:val="en-US"/>
              </w:rPr>
              <w:fldChar w:fldCharType="separate"/>
            </w:r>
            <w:r w:rsidR="005E7D95">
              <w:rPr>
                <w:noProof/>
                <w:lang w:val="en-US"/>
              </w:rPr>
              <w:instrText xml:space="preserve">STABILIT Informatik AG </w:instrText>
            </w:r>
            <w:r w:rsidR="005E7D95">
              <w:rPr>
                <w:noProof/>
                <w:lang w:val="en-US"/>
              </w:rPr>
              <w:br/>
              <w:instrText>Jan Trnka, Daniel Schmutz, Joël Traber</w:instrText>
            </w:r>
            <w:r w:rsidR="004A4633" w:rsidRPr="00326E23">
              <w:rPr>
                <w:lang w:val="en-US"/>
              </w:rPr>
              <w:fldChar w:fldCharType="end"/>
            </w:r>
            <w:r w:rsidR="004A4633" w:rsidRPr="00326E23">
              <w:rPr>
                <w:lang w:val="en-US"/>
              </w:rPr>
              <w:fldChar w:fldCharType="end"/>
            </w:r>
          </w:p>
        </w:tc>
        <w:tc>
          <w:tcPr>
            <w:tcW w:w="6237" w:type="dxa"/>
          </w:tcPr>
          <w:p w:rsidR="00E10FA8" w:rsidRPr="009402B9" w:rsidRDefault="001F5B52" w:rsidP="002E76FC">
            <w:pPr>
              <w:pStyle w:val="Zauthor"/>
              <w:rPr>
                <w:lang w:val="de-CH"/>
              </w:rPr>
            </w:pPr>
            <w:r w:rsidRPr="009402B9">
              <w:rPr>
                <w:lang w:val="de-CH"/>
              </w:rPr>
              <w:t>STABILIT</w:t>
            </w:r>
            <w:r w:rsidR="000F6A2C" w:rsidRPr="009402B9">
              <w:rPr>
                <w:lang w:val="de-CH"/>
              </w:rPr>
              <w:t xml:space="preserve"> Inf</w:t>
            </w:r>
            <w:r w:rsidRPr="009402B9">
              <w:rPr>
                <w:lang w:val="de-CH"/>
              </w:rPr>
              <w:t>o</w:t>
            </w:r>
            <w:r w:rsidR="000F6A2C" w:rsidRPr="009402B9">
              <w:rPr>
                <w:lang w:val="de-CH"/>
              </w:rPr>
              <w:t>r</w:t>
            </w:r>
            <w:r w:rsidRPr="009402B9">
              <w:rPr>
                <w:lang w:val="de-CH"/>
              </w:rPr>
              <w:t xml:space="preserve">matik AG </w:t>
            </w:r>
            <w:r w:rsidR="00626D19" w:rsidRPr="009402B9">
              <w:rPr>
                <w:lang w:val="de-CH"/>
              </w:rPr>
              <w:br/>
              <w:t>Jan Trnka, Daniel Schmutz, Jo</w:t>
            </w:r>
            <w:r w:rsidR="002E76FC" w:rsidRPr="00E44CEB">
              <w:rPr>
                <w:lang w:val="de-CH"/>
              </w:rPr>
              <w:t>ë</w:t>
            </w:r>
            <w:r w:rsidR="00626D19" w:rsidRPr="009402B9">
              <w:rPr>
                <w:lang w:val="de-CH"/>
              </w:rPr>
              <w:t>l Traber</w:t>
            </w:r>
          </w:p>
        </w:tc>
      </w:tr>
      <w:tr w:rsidR="00E10FA8" w:rsidRPr="00326E23">
        <w:trPr>
          <w:cantSplit/>
        </w:trPr>
        <w:tc>
          <w:tcPr>
            <w:tcW w:w="1702" w:type="dxa"/>
          </w:tcPr>
          <w:p w:rsidR="00E10FA8" w:rsidRPr="00326E23" w:rsidRDefault="00E10FA8" w:rsidP="00F416B6">
            <w:pPr>
              <w:rPr>
                <w:lang w:val="en-US"/>
              </w:rPr>
            </w:pPr>
            <w:r w:rsidRPr="00326E23">
              <w:rPr>
                <w:lang w:val="en-US"/>
              </w:rPr>
              <w:t>Approval (Reviewed by):</w:t>
            </w:r>
          </w:p>
        </w:tc>
        <w:tc>
          <w:tcPr>
            <w:tcW w:w="6237" w:type="dxa"/>
          </w:tcPr>
          <w:p w:rsidR="00166A97" w:rsidRPr="00326E23" w:rsidRDefault="00361EEC" w:rsidP="00361EEC">
            <w:pPr>
              <w:pStyle w:val="Zapproval"/>
              <w:rPr>
                <w:lang w:val="en-US"/>
              </w:rPr>
            </w:pPr>
            <w:r>
              <w:rPr>
                <w:lang w:val="en-US"/>
              </w:rPr>
              <w:t>Signature</w:t>
            </w:r>
            <w:r>
              <w:rPr>
                <w:lang w:val="en-US"/>
              </w:rPr>
              <w:tab/>
            </w:r>
            <w:r>
              <w:rPr>
                <w:lang w:val="en-US"/>
              </w:rPr>
              <w:tab/>
              <w:t>Jan Trnka</w:t>
            </w:r>
          </w:p>
        </w:tc>
      </w:tr>
      <w:tr w:rsidR="00E10FA8" w:rsidRPr="00326E23">
        <w:trPr>
          <w:cantSplit/>
        </w:trPr>
        <w:tc>
          <w:tcPr>
            <w:tcW w:w="1702" w:type="dxa"/>
          </w:tcPr>
          <w:p w:rsidR="00E10FA8" w:rsidRPr="00326E23" w:rsidRDefault="00E10FA8" w:rsidP="00F416B6">
            <w:pPr>
              <w:rPr>
                <w:lang w:val="en-US"/>
              </w:rPr>
            </w:pPr>
            <w:r w:rsidRPr="00326E23">
              <w:rPr>
                <w:lang w:val="en-US"/>
              </w:rPr>
              <w:t>Audience:</w:t>
            </w:r>
          </w:p>
        </w:tc>
        <w:tc>
          <w:tcPr>
            <w:tcW w:w="6237" w:type="dxa"/>
          </w:tcPr>
          <w:p w:rsidR="00E10FA8" w:rsidRPr="00326E23" w:rsidRDefault="00CF136C" w:rsidP="00F94F82">
            <w:pPr>
              <w:pStyle w:val="Zaudience"/>
              <w:rPr>
                <w:lang w:val="en-US"/>
              </w:rPr>
            </w:pPr>
            <w:r w:rsidRPr="00326E23">
              <w:rPr>
                <w:lang w:val="en-US"/>
              </w:rPr>
              <w:t>Project team, Review team</w:t>
            </w:r>
          </w:p>
        </w:tc>
      </w:tr>
      <w:tr w:rsidR="00E10FA8" w:rsidRPr="00326E23">
        <w:trPr>
          <w:cantSplit/>
        </w:trPr>
        <w:tc>
          <w:tcPr>
            <w:tcW w:w="1702" w:type="dxa"/>
          </w:tcPr>
          <w:p w:rsidR="00E10FA8" w:rsidRPr="00326E23" w:rsidRDefault="00E10FA8" w:rsidP="00F416B6">
            <w:pPr>
              <w:rPr>
                <w:lang w:val="en-US"/>
              </w:rPr>
            </w:pPr>
            <w:r w:rsidRPr="00326E23">
              <w:rPr>
                <w:lang w:val="en-US"/>
              </w:rPr>
              <w:t>Distribution:</w:t>
            </w:r>
          </w:p>
        </w:tc>
        <w:tc>
          <w:tcPr>
            <w:tcW w:w="6237" w:type="dxa"/>
          </w:tcPr>
          <w:p w:rsidR="00E10FA8" w:rsidRPr="00326E23" w:rsidRDefault="00F94F82" w:rsidP="00F416B6">
            <w:pPr>
              <w:pStyle w:val="Zdistribution"/>
              <w:rPr>
                <w:lang w:val="en-US"/>
              </w:rPr>
            </w:pPr>
            <w:r>
              <w:rPr>
                <w:lang w:val="en-US"/>
              </w:rPr>
              <w:t>Public</w:t>
            </w:r>
          </w:p>
        </w:tc>
      </w:tr>
      <w:tr w:rsidR="00E10FA8" w:rsidRPr="00326E23">
        <w:trPr>
          <w:cantSplit/>
        </w:trPr>
        <w:tc>
          <w:tcPr>
            <w:tcW w:w="1702" w:type="dxa"/>
          </w:tcPr>
          <w:p w:rsidR="00E10FA8" w:rsidRPr="00326E23" w:rsidRDefault="00E10FA8" w:rsidP="00F416B6">
            <w:pPr>
              <w:rPr>
                <w:lang w:val="en-US"/>
              </w:rPr>
            </w:pPr>
            <w:r w:rsidRPr="00326E23">
              <w:rPr>
                <w:lang w:val="en-US"/>
              </w:rPr>
              <w:t>Filename</w:t>
            </w:r>
          </w:p>
        </w:tc>
        <w:tc>
          <w:tcPr>
            <w:tcW w:w="6237" w:type="dxa"/>
          </w:tcPr>
          <w:p w:rsidR="00E10FA8" w:rsidRPr="00326E23" w:rsidRDefault="004A4633" w:rsidP="00F416B6">
            <w:pPr>
              <w:pStyle w:val="Zdistribution"/>
              <w:rPr>
                <w:lang w:val="en-US"/>
              </w:rPr>
            </w:pPr>
            <w:fldSimple w:instr=" FILENAME \p\* LOWER \* MERGEFORMAT ">
              <w:r w:rsidR="00B31E7E" w:rsidRPr="00B31E7E">
                <w:rPr>
                  <w:noProof/>
                  <w:lang w:val="en-US"/>
                </w:rPr>
                <w:t>c:\stabilit\projects\eurex\sc\documents\sc_0_scmp_e-v2.42.docx</w:t>
              </w:r>
            </w:fldSimple>
          </w:p>
        </w:tc>
      </w:tr>
    </w:tbl>
    <w:p w:rsidR="00E10FA8" w:rsidRPr="00326E23" w:rsidRDefault="00E10FA8" w:rsidP="00F416B6">
      <w:pPr>
        <w:pStyle w:val="Heading"/>
        <w:rPr>
          <w:lang w:val="en-US"/>
        </w:rPr>
      </w:pPr>
      <w:r w:rsidRPr="00326E23">
        <w:rPr>
          <w:lang w:val="en-US"/>
        </w:rPr>
        <w:t>Revision History</w:t>
      </w:r>
    </w:p>
    <w:tbl>
      <w:tblPr>
        <w:tblW w:w="7938" w:type="dxa"/>
        <w:tblBorders>
          <w:top w:val="single" w:sz="12" w:space="0" w:color="auto"/>
          <w:left w:val="single" w:sz="12" w:space="0" w:color="auto"/>
          <w:bottom w:val="single" w:sz="12" w:space="0" w:color="auto"/>
          <w:right w:val="single" w:sz="12" w:space="0" w:color="auto"/>
        </w:tblBorders>
        <w:tblLayout w:type="fixed"/>
        <w:tblCellMar>
          <w:left w:w="107" w:type="dxa"/>
          <w:right w:w="107" w:type="dxa"/>
        </w:tblCellMar>
        <w:tblLook w:val="0000"/>
      </w:tblPr>
      <w:tblGrid>
        <w:gridCol w:w="1383"/>
        <w:gridCol w:w="851"/>
        <w:gridCol w:w="1134"/>
        <w:gridCol w:w="4570"/>
      </w:tblGrid>
      <w:tr w:rsidR="00E10FA8" w:rsidRPr="00326E23" w:rsidTr="00380CCB">
        <w:trPr>
          <w:cantSplit/>
        </w:trPr>
        <w:tc>
          <w:tcPr>
            <w:tcW w:w="1383" w:type="dxa"/>
            <w:tcBorders>
              <w:top w:val="single" w:sz="12" w:space="0" w:color="auto"/>
              <w:bottom w:val="single" w:sz="12" w:space="0" w:color="auto"/>
              <w:right w:val="single" w:sz="6" w:space="0" w:color="auto"/>
            </w:tcBorders>
          </w:tcPr>
          <w:p w:rsidR="00E10FA8" w:rsidRPr="00326E23" w:rsidRDefault="00E10FA8" w:rsidP="00F416B6">
            <w:pPr>
              <w:rPr>
                <w:lang w:val="en-US"/>
              </w:rPr>
            </w:pPr>
            <w:r w:rsidRPr="00326E23">
              <w:rPr>
                <w:lang w:val="en-US"/>
              </w:rPr>
              <w:t>Date</w:t>
            </w:r>
          </w:p>
        </w:tc>
        <w:tc>
          <w:tcPr>
            <w:tcW w:w="851" w:type="dxa"/>
            <w:tcBorders>
              <w:top w:val="single" w:sz="12" w:space="0" w:color="auto"/>
              <w:left w:val="single" w:sz="6" w:space="0" w:color="auto"/>
              <w:bottom w:val="single" w:sz="12" w:space="0" w:color="auto"/>
              <w:right w:val="single" w:sz="6" w:space="0" w:color="auto"/>
            </w:tcBorders>
          </w:tcPr>
          <w:p w:rsidR="00E10FA8" w:rsidRPr="00326E23" w:rsidRDefault="00E10FA8" w:rsidP="00F416B6">
            <w:pPr>
              <w:rPr>
                <w:lang w:val="en-US"/>
              </w:rPr>
            </w:pPr>
            <w:r w:rsidRPr="00326E23">
              <w:rPr>
                <w:lang w:val="en-US"/>
              </w:rPr>
              <w:t>Version</w:t>
            </w:r>
          </w:p>
        </w:tc>
        <w:tc>
          <w:tcPr>
            <w:tcW w:w="1134" w:type="dxa"/>
            <w:tcBorders>
              <w:top w:val="single" w:sz="12" w:space="0" w:color="auto"/>
              <w:left w:val="single" w:sz="6" w:space="0" w:color="auto"/>
              <w:bottom w:val="single" w:sz="12" w:space="0" w:color="auto"/>
              <w:right w:val="single" w:sz="6" w:space="0" w:color="auto"/>
            </w:tcBorders>
          </w:tcPr>
          <w:p w:rsidR="00E10FA8" w:rsidRPr="00326E23" w:rsidRDefault="00E10FA8" w:rsidP="00F416B6">
            <w:pPr>
              <w:rPr>
                <w:lang w:val="en-US"/>
              </w:rPr>
            </w:pPr>
            <w:r w:rsidRPr="00326E23">
              <w:rPr>
                <w:lang w:val="en-US"/>
              </w:rPr>
              <w:t>Author</w:t>
            </w:r>
          </w:p>
        </w:tc>
        <w:tc>
          <w:tcPr>
            <w:tcW w:w="4570" w:type="dxa"/>
            <w:tcBorders>
              <w:top w:val="single" w:sz="12" w:space="0" w:color="auto"/>
              <w:left w:val="single" w:sz="6" w:space="0" w:color="auto"/>
              <w:bottom w:val="single" w:sz="12" w:space="0" w:color="auto"/>
              <w:right w:val="single" w:sz="12" w:space="0" w:color="auto"/>
            </w:tcBorders>
          </w:tcPr>
          <w:p w:rsidR="00E10FA8" w:rsidRPr="00326E23" w:rsidRDefault="00E10FA8" w:rsidP="009D7A12">
            <w:pPr>
              <w:jc w:val="left"/>
              <w:rPr>
                <w:lang w:val="en-US"/>
              </w:rPr>
            </w:pPr>
            <w:r w:rsidRPr="00326E23">
              <w:rPr>
                <w:lang w:val="en-US"/>
              </w:rPr>
              <w:t>Description</w:t>
            </w:r>
          </w:p>
        </w:tc>
      </w:tr>
      <w:tr w:rsidR="00E10FA8" w:rsidRPr="00326E23" w:rsidTr="00380CCB">
        <w:trPr>
          <w:cantSplit/>
        </w:trPr>
        <w:tc>
          <w:tcPr>
            <w:tcW w:w="1383" w:type="dxa"/>
            <w:tcBorders>
              <w:top w:val="nil"/>
              <w:bottom w:val="single" w:sz="6" w:space="0" w:color="auto"/>
              <w:right w:val="single" w:sz="6" w:space="0" w:color="auto"/>
            </w:tcBorders>
          </w:tcPr>
          <w:p w:rsidR="00E10FA8" w:rsidRPr="00326E23" w:rsidRDefault="007A770C" w:rsidP="00F416B6">
            <w:pPr>
              <w:rPr>
                <w:lang w:val="en-US"/>
              </w:rPr>
            </w:pPr>
            <w:r w:rsidRPr="00326E23">
              <w:rPr>
                <w:lang w:val="en-US"/>
              </w:rPr>
              <w:t>14</w:t>
            </w:r>
            <w:r w:rsidR="00B0710C" w:rsidRPr="00326E23">
              <w:rPr>
                <w:lang w:val="en-US"/>
              </w:rPr>
              <w:t>.0</w:t>
            </w:r>
            <w:r w:rsidRPr="00326E23">
              <w:rPr>
                <w:lang w:val="en-US"/>
              </w:rPr>
              <w:t>6</w:t>
            </w:r>
            <w:r w:rsidR="00B0710C" w:rsidRPr="00326E23">
              <w:rPr>
                <w:lang w:val="en-US"/>
              </w:rPr>
              <w:t>.200</w:t>
            </w:r>
            <w:r w:rsidRPr="00326E23">
              <w:rPr>
                <w:lang w:val="en-US"/>
              </w:rPr>
              <w:t>9</w:t>
            </w:r>
          </w:p>
        </w:tc>
        <w:tc>
          <w:tcPr>
            <w:tcW w:w="851" w:type="dxa"/>
            <w:tcBorders>
              <w:top w:val="nil"/>
              <w:left w:val="single" w:sz="6" w:space="0" w:color="auto"/>
              <w:bottom w:val="single" w:sz="6" w:space="0" w:color="auto"/>
              <w:right w:val="single" w:sz="6" w:space="0" w:color="auto"/>
            </w:tcBorders>
          </w:tcPr>
          <w:p w:rsidR="00E10FA8" w:rsidRPr="00326E23" w:rsidRDefault="00B0710C" w:rsidP="00F416B6">
            <w:pPr>
              <w:rPr>
                <w:lang w:val="en-US"/>
              </w:rPr>
            </w:pPr>
            <w:r w:rsidRPr="00326E23">
              <w:rPr>
                <w:lang w:val="en-US"/>
              </w:rPr>
              <w:t>D</w:t>
            </w:r>
            <w:r w:rsidR="00E10FA8" w:rsidRPr="00326E23">
              <w:rPr>
                <w:lang w:val="en-US"/>
              </w:rPr>
              <w:t>1.0</w:t>
            </w:r>
          </w:p>
        </w:tc>
        <w:tc>
          <w:tcPr>
            <w:tcW w:w="1134" w:type="dxa"/>
            <w:tcBorders>
              <w:top w:val="nil"/>
              <w:left w:val="single" w:sz="6" w:space="0" w:color="auto"/>
              <w:bottom w:val="single" w:sz="6" w:space="0" w:color="auto"/>
              <w:right w:val="single" w:sz="6" w:space="0" w:color="auto"/>
            </w:tcBorders>
          </w:tcPr>
          <w:p w:rsidR="00E10FA8" w:rsidRPr="00326E23" w:rsidRDefault="00E10FA8" w:rsidP="00F416B6">
            <w:pPr>
              <w:rPr>
                <w:lang w:val="en-US"/>
              </w:rPr>
            </w:pPr>
            <w:r w:rsidRPr="00326E23">
              <w:rPr>
                <w:lang w:val="en-US"/>
              </w:rPr>
              <w:t>Jan Trnka</w:t>
            </w:r>
          </w:p>
        </w:tc>
        <w:tc>
          <w:tcPr>
            <w:tcW w:w="4570" w:type="dxa"/>
            <w:tcBorders>
              <w:top w:val="nil"/>
              <w:left w:val="single" w:sz="6" w:space="0" w:color="auto"/>
              <w:bottom w:val="single" w:sz="6" w:space="0" w:color="auto"/>
            </w:tcBorders>
          </w:tcPr>
          <w:p w:rsidR="00E10FA8" w:rsidRPr="000442E8" w:rsidRDefault="00B0710C" w:rsidP="009D7A12">
            <w:pPr>
              <w:jc w:val="left"/>
              <w:rPr>
                <w:sz w:val="16"/>
                <w:szCs w:val="16"/>
                <w:lang w:val="en-US"/>
              </w:rPr>
            </w:pPr>
            <w:r w:rsidRPr="000442E8">
              <w:rPr>
                <w:sz w:val="16"/>
                <w:szCs w:val="16"/>
                <w:lang w:val="en-US"/>
              </w:rPr>
              <w:t>Initial draft</w:t>
            </w:r>
          </w:p>
        </w:tc>
      </w:tr>
      <w:tr w:rsidR="00CF136C" w:rsidRPr="00326E23" w:rsidTr="00380CCB">
        <w:trPr>
          <w:cantSplit/>
        </w:trPr>
        <w:tc>
          <w:tcPr>
            <w:tcW w:w="1383" w:type="dxa"/>
            <w:tcBorders>
              <w:top w:val="single" w:sz="6" w:space="0" w:color="auto"/>
              <w:bottom w:val="single" w:sz="6" w:space="0" w:color="auto"/>
              <w:right w:val="single" w:sz="6" w:space="0" w:color="auto"/>
            </w:tcBorders>
          </w:tcPr>
          <w:p w:rsidR="00CF136C" w:rsidRPr="00326E23" w:rsidRDefault="00CF136C" w:rsidP="00D13772">
            <w:pPr>
              <w:rPr>
                <w:lang w:val="en-US"/>
              </w:rPr>
            </w:pPr>
            <w:r w:rsidRPr="00326E23">
              <w:rPr>
                <w:lang w:val="en-US"/>
              </w:rPr>
              <w:t>09.08.2009</w:t>
            </w:r>
          </w:p>
        </w:tc>
        <w:tc>
          <w:tcPr>
            <w:tcW w:w="851" w:type="dxa"/>
            <w:tcBorders>
              <w:top w:val="single" w:sz="6" w:space="0" w:color="auto"/>
              <w:left w:val="single" w:sz="6" w:space="0" w:color="auto"/>
              <w:bottom w:val="single" w:sz="6" w:space="0" w:color="auto"/>
              <w:right w:val="single" w:sz="6" w:space="0" w:color="auto"/>
            </w:tcBorders>
          </w:tcPr>
          <w:p w:rsidR="00CF136C" w:rsidRPr="00326E23" w:rsidRDefault="00CF136C" w:rsidP="00D13772">
            <w:pPr>
              <w:rPr>
                <w:lang w:val="en-US"/>
              </w:rPr>
            </w:pPr>
            <w:r w:rsidRPr="00326E23">
              <w:rPr>
                <w:lang w:val="en-US"/>
              </w:rPr>
              <w:t>D1.1</w:t>
            </w:r>
          </w:p>
        </w:tc>
        <w:tc>
          <w:tcPr>
            <w:tcW w:w="1134" w:type="dxa"/>
            <w:tcBorders>
              <w:top w:val="single" w:sz="6" w:space="0" w:color="auto"/>
              <w:left w:val="single" w:sz="6" w:space="0" w:color="auto"/>
              <w:bottom w:val="single" w:sz="6" w:space="0" w:color="auto"/>
              <w:right w:val="single" w:sz="6" w:space="0" w:color="auto"/>
            </w:tcBorders>
          </w:tcPr>
          <w:p w:rsidR="00CF136C" w:rsidRPr="00326E23" w:rsidRDefault="00CF136C" w:rsidP="00D13772">
            <w:pPr>
              <w:rPr>
                <w:lang w:val="en-US"/>
              </w:rPr>
            </w:pPr>
            <w:r w:rsidRPr="00326E23">
              <w:rPr>
                <w:lang w:val="en-US"/>
              </w:rPr>
              <w:t>Jan Trnka</w:t>
            </w:r>
          </w:p>
        </w:tc>
        <w:tc>
          <w:tcPr>
            <w:tcW w:w="4570" w:type="dxa"/>
            <w:tcBorders>
              <w:top w:val="single" w:sz="6" w:space="0" w:color="auto"/>
              <w:left w:val="single" w:sz="6" w:space="0" w:color="auto"/>
              <w:bottom w:val="single" w:sz="6" w:space="0" w:color="auto"/>
            </w:tcBorders>
          </w:tcPr>
          <w:p w:rsidR="00CF136C" w:rsidRPr="000442E8" w:rsidRDefault="00CF136C" w:rsidP="009D7A12">
            <w:pPr>
              <w:jc w:val="left"/>
              <w:rPr>
                <w:sz w:val="16"/>
                <w:szCs w:val="16"/>
                <w:lang w:val="en-US"/>
              </w:rPr>
            </w:pPr>
            <w:r w:rsidRPr="000442E8">
              <w:rPr>
                <w:sz w:val="16"/>
                <w:szCs w:val="16"/>
                <w:lang w:val="en-US"/>
              </w:rPr>
              <w:t>Separate specification and architecture documents. Fill information from Dani</w:t>
            </w:r>
            <w:r w:rsidR="0017679F" w:rsidRPr="000442E8">
              <w:rPr>
                <w:sz w:val="16"/>
                <w:szCs w:val="16"/>
                <w:lang w:val="en-US"/>
              </w:rPr>
              <w:t>el</w:t>
            </w:r>
            <w:r w:rsidRPr="000442E8">
              <w:rPr>
                <w:sz w:val="16"/>
                <w:szCs w:val="16"/>
                <w:lang w:val="en-US"/>
              </w:rPr>
              <w:t xml:space="preserve"> into this document.</w:t>
            </w:r>
          </w:p>
        </w:tc>
      </w:tr>
      <w:tr w:rsidR="001407E6" w:rsidRPr="00326E23" w:rsidTr="00380CCB">
        <w:trPr>
          <w:cantSplit/>
        </w:trPr>
        <w:tc>
          <w:tcPr>
            <w:tcW w:w="1383" w:type="dxa"/>
            <w:tcBorders>
              <w:top w:val="single" w:sz="6" w:space="0" w:color="auto"/>
              <w:bottom w:val="single" w:sz="6" w:space="0" w:color="auto"/>
              <w:right w:val="single" w:sz="6" w:space="0" w:color="auto"/>
            </w:tcBorders>
          </w:tcPr>
          <w:p w:rsidR="001407E6" w:rsidRDefault="001407E6" w:rsidP="00D13772">
            <w:pPr>
              <w:rPr>
                <w:lang w:val="en-US"/>
              </w:rPr>
            </w:pPr>
            <w:r>
              <w:rPr>
                <w:lang w:val="en-US"/>
              </w:rPr>
              <w:t>…</w:t>
            </w:r>
          </w:p>
        </w:tc>
        <w:tc>
          <w:tcPr>
            <w:tcW w:w="851" w:type="dxa"/>
            <w:tcBorders>
              <w:top w:val="single" w:sz="6" w:space="0" w:color="auto"/>
              <w:left w:val="single" w:sz="6" w:space="0" w:color="auto"/>
              <w:bottom w:val="single" w:sz="6" w:space="0" w:color="auto"/>
              <w:right w:val="single" w:sz="6" w:space="0" w:color="auto"/>
            </w:tcBorders>
          </w:tcPr>
          <w:p w:rsidR="001407E6" w:rsidRDefault="001407E6" w:rsidP="00D13772">
            <w:pPr>
              <w:rPr>
                <w:lang w:val="en-US"/>
              </w:rPr>
            </w:pPr>
            <w:r>
              <w:rPr>
                <w:lang w:val="en-US"/>
              </w:rPr>
              <w:t>…</w:t>
            </w:r>
          </w:p>
        </w:tc>
        <w:tc>
          <w:tcPr>
            <w:tcW w:w="1134" w:type="dxa"/>
            <w:tcBorders>
              <w:top w:val="single" w:sz="6" w:space="0" w:color="auto"/>
              <w:left w:val="single" w:sz="6" w:space="0" w:color="auto"/>
              <w:bottom w:val="single" w:sz="6" w:space="0" w:color="auto"/>
              <w:right w:val="single" w:sz="6" w:space="0" w:color="auto"/>
            </w:tcBorders>
          </w:tcPr>
          <w:p w:rsidR="001407E6" w:rsidRDefault="001407E6" w:rsidP="00D13772">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407E6" w:rsidRPr="000442E8" w:rsidRDefault="001407E6" w:rsidP="009D7A12">
            <w:pPr>
              <w:jc w:val="left"/>
              <w:rPr>
                <w:sz w:val="16"/>
                <w:szCs w:val="16"/>
                <w:lang w:val="en-US"/>
              </w:rPr>
            </w:pPr>
            <w:r w:rsidRPr="000442E8">
              <w:rPr>
                <w:sz w:val="16"/>
                <w:szCs w:val="16"/>
                <w:lang w:val="en-US"/>
              </w:rPr>
              <w:t xml:space="preserve">Many changes in between not tracked </w:t>
            </w:r>
          </w:p>
        </w:tc>
      </w:tr>
      <w:tr w:rsidR="001407E6" w:rsidRPr="00326E23" w:rsidTr="00380CCB">
        <w:trPr>
          <w:cantSplit/>
        </w:trPr>
        <w:tc>
          <w:tcPr>
            <w:tcW w:w="1383" w:type="dxa"/>
            <w:tcBorders>
              <w:top w:val="single" w:sz="6" w:space="0" w:color="auto"/>
              <w:bottom w:val="single" w:sz="6" w:space="0" w:color="auto"/>
              <w:right w:val="single" w:sz="6" w:space="0" w:color="auto"/>
            </w:tcBorders>
          </w:tcPr>
          <w:p w:rsidR="001407E6" w:rsidRPr="00326E23" w:rsidRDefault="001407E6" w:rsidP="00D13772">
            <w:pPr>
              <w:rPr>
                <w:lang w:val="en-US"/>
              </w:rPr>
            </w:pPr>
            <w:r>
              <w:rPr>
                <w:lang w:val="en-US"/>
              </w:rPr>
              <w:t>24.2.2010</w:t>
            </w:r>
          </w:p>
        </w:tc>
        <w:tc>
          <w:tcPr>
            <w:tcW w:w="851" w:type="dxa"/>
            <w:tcBorders>
              <w:top w:val="single" w:sz="6" w:space="0" w:color="auto"/>
              <w:left w:val="single" w:sz="6" w:space="0" w:color="auto"/>
              <w:bottom w:val="single" w:sz="6" w:space="0" w:color="auto"/>
              <w:right w:val="single" w:sz="6" w:space="0" w:color="auto"/>
            </w:tcBorders>
          </w:tcPr>
          <w:p w:rsidR="001407E6" w:rsidRPr="00326E23" w:rsidRDefault="001407E6" w:rsidP="00D13772">
            <w:pPr>
              <w:rPr>
                <w:lang w:val="en-US"/>
              </w:rPr>
            </w:pPr>
            <w:r>
              <w:rPr>
                <w:lang w:val="en-US"/>
              </w:rPr>
              <w:t>V2.0</w:t>
            </w:r>
          </w:p>
        </w:tc>
        <w:tc>
          <w:tcPr>
            <w:tcW w:w="1134" w:type="dxa"/>
            <w:tcBorders>
              <w:top w:val="single" w:sz="6" w:space="0" w:color="auto"/>
              <w:left w:val="single" w:sz="6" w:space="0" w:color="auto"/>
              <w:bottom w:val="single" w:sz="6" w:space="0" w:color="auto"/>
              <w:right w:val="single" w:sz="6" w:space="0" w:color="auto"/>
            </w:tcBorders>
          </w:tcPr>
          <w:p w:rsidR="001407E6" w:rsidRPr="00326E23" w:rsidRDefault="001407E6" w:rsidP="00D13772">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407E6" w:rsidRPr="000442E8" w:rsidRDefault="000A739B" w:rsidP="009D7A12">
            <w:pPr>
              <w:jc w:val="left"/>
              <w:rPr>
                <w:sz w:val="16"/>
                <w:szCs w:val="16"/>
                <w:lang w:val="en-US"/>
              </w:rPr>
            </w:pPr>
            <w:r w:rsidRPr="000442E8">
              <w:rPr>
                <w:sz w:val="16"/>
                <w:szCs w:val="16"/>
                <w:lang w:val="en-US"/>
              </w:rPr>
              <w:t>Proposal for</w:t>
            </w:r>
            <w:r w:rsidR="001407E6" w:rsidRPr="000442E8">
              <w:rPr>
                <w:sz w:val="16"/>
                <w:szCs w:val="16"/>
                <w:lang w:val="en-US"/>
              </w:rPr>
              <w:t xml:space="preserve"> C-API</w:t>
            </w:r>
          </w:p>
        </w:tc>
      </w:tr>
      <w:tr w:rsidR="0017679F" w:rsidRPr="00326E23" w:rsidTr="00380CCB">
        <w:trPr>
          <w:cantSplit/>
        </w:trPr>
        <w:tc>
          <w:tcPr>
            <w:tcW w:w="1383" w:type="dxa"/>
            <w:tcBorders>
              <w:top w:val="single" w:sz="6" w:space="0" w:color="auto"/>
              <w:bottom w:val="single" w:sz="6" w:space="0" w:color="auto"/>
              <w:right w:val="single" w:sz="6" w:space="0" w:color="auto"/>
            </w:tcBorders>
          </w:tcPr>
          <w:p w:rsidR="0017679F" w:rsidRDefault="0017679F" w:rsidP="008032CB">
            <w:pPr>
              <w:rPr>
                <w:lang w:val="en-US"/>
              </w:rPr>
            </w:pPr>
            <w:r>
              <w:rPr>
                <w:lang w:val="en-US"/>
              </w:rPr>
              <w:t>3.3.2010</w:t>
            </w:r>
          </w:p>
        </w:tc>
        <w:tc>
          <w:tcPr>
            <w:tcW w:w="851" w:type="dxa"/>
            <w:tcBorders>
              <w:top w:val="single" w:sz="6" w:space="0" w:color="auto"/>
              <w:left w:val="single" w:sz="6" w:space="0" w:color="auto"/>
              <w:bottom w:val="single" w:sz="6" w:space="0" w:color="auto"/>
              <w:right w:val="single" w:sz="6" w:space="0" w:color="auto"/>
            </w:tcBorders>
          </w:tcPr>
          <w:p w:rsidR="0017679F" w:rsidRDefault="0017679F" w:rsidP="008032CB">
            <w:pPr>
              <w:rPr>
                <w:lang w:val="en-US"/>
              </w:rPr>
            </w:pPr>
            <w:r>
              <w:rPr>
                <w:lang w:val="en-US"/>
              </w:rPr>
              <w:t>V2.1</w:t>
            </w:r>
          </w:p>
        </w:tc>
        <w:tc>
          <w:tcPr>
            <w:tcW w:w="1134" w:type="dxa"/>
            <w:tcBorders>
              <w:top w:val="single" w:sz="6" w:space="0" w:color="auto"/>
              <w:left w:val="single" w:sz="6" w:space="0" w:color="auto"/>
              <w:bottom w:val="single" w:sz="6" w:space="0" w:color="auto"/>
              <w:right w:val="single" w:sz="6" w:space="0" w:color="auto"/>
            </w:tcBorders>
          </w:tcPr>
          <w:p w:rsidR="0017679F" w:rsidRDefault="0017679F"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7679F" w:rsidRPr="000442E8" w:rsidRDefault="00562738" w:rsidP="009D7A12">
            <w:pPr>
              <w:jc w:val="left"/>
              <w:rPr>
                <w:sz w:val="16"/>
                <w:szCs w:val="16"/>
                <w:lang w:val="en-US"/>
              </w:rPr>
            </w:pPr>
            <w:r w:rsidRPr="000442E8">
              <w:rPr>
                <w:sz w:val="16"/>
                <w:szCs w:val="16"/>
                <w:lang w:val="en-US"/>
              </w:rPr>
              <w:t xml:space="preserve">Remove SC architecture from this </w:t>
            </w:r>
            <w:r w:rsidR="0017679F" w:rsidRPr="000442E8">
              <w:rPr>
                <w:sz w:val="16"/>
                <w:szCs w:val="16"/>
                <w:lang w:val="en-US"/>
              </w:rPr>
              <w:t>document</w:t>
            </w:r>
          </w:p>
        </w:tc>
      </w:tr>
      <w:tr w:rsidR="000A739B" w:rsidRPr="00326E23" w:rsidTr="00380CCB">
        <w:trPr>
          <w:cantSplit/>
        </w:trPr>
        <w:tc>
          <w:tcPr>
            <w:tcW w:w="1383" w:type="dxa"/>
            <w:tcBorders>
              <w:top w:val="single" w:sz="6" w:space="0" w:color="auto"/>
              <w:bottom w:val="single" w:sz="6" w:space="0" w:color="auto"/>
              <w:right w:val="single" w:sz="6" w:space="0" w:color="auto"/>
            </w:tcBorders>
          </w:tcPr>
          <w:p w:rsidR="000A739B" w:rsidRDefault="000A739B" w:rsidP="008032CB">
            <w:pPr>
              <w:rPr>
                <w:lang w:val="en-US"/>
              </w:rPr>
            </w:pPr>
            <w:r>
              <w:rPr>
                <w:lang w:val="en-US"/>
              </w:rPr>
              <w:t>11.4.2010</w:t>
            </w:r>
          </w:p>
        </w:tc>
        <w:tc>
          <w:tcPr>
            <w:tcW w:w="851" w:type="dxa"/>
            <w:tcBorders>
              <w:top w:val="single" w:sz="6" w:space="0" w:color="auto"/>
              <w:left w:val="single" w:sz="6" w:space="0" w:color="auto"/>
              <w:bottom w:val="single" w:sz="6" w:space="0" w:color="auto"/>
              <w:right w:val="single" w:sz="6" w:space="0" w:color="auto"/>
            </w:tcBorders>
          </w:tcPr>
          <w:p w:rsidR="000A739B" w:rsidRDefault="000A739B" w:rsidP="008032CB">
            <w:pPr>
              <w:rPr>
                <w:lang w:val="en-US"/>
              </w:rPr>
            </w:pPr>
            <w:r>
              <w:rPr>
                <w:lang w:val="en-US"/>
              </w:rPr>
              <w:t>V2.2</w:t>
            </w:r>
          </w:p>
        </w:tc>
        <w:tc>
          <w:tcPr>
            <w:tcW w:w="1134" w:type="dxa"/>
            <w:tcBorders>
              <w:top w:val="single" w:sz="6" w:space="0" w:color="auto"/>
              <w:left w:val="single" w:sz="6" w:space="0" w:color="auto"/>
              <w:bottom w:val="single" w:sz="6" w:space="0" w:color="auto"/>
              <w:right w:val="single" w:sz="6" w:space="0" w:color="auto"/>
            </w:tcBorders>
          </w:tcPr>
          <w:p w:rsidR="000A739B" w:rsidRDefault="000A739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A739B" w:rsidRPr="000442E8" w:rsidRDefault="000A739B" w:rsidP="009D7A12">
            <w:pPr>
              <w:jc w:val="left"/>
              <w:rPr>
                <w:sz w:val="16"/>
                <w:szCs w:val="16"/>
                <w:lang w:val="en-US"/>
              </w:rPr>
            </w:pPr>
            <w:r w:rsidRPr="000442E8">
              <w:rPr>
                <w:sz w:val="16"/>
                <w:szCs w:val="16"/>
                <w:lang w:val="en-US"/>
              </w:rPr>
              <w:t>Prepare for review</w:t>
            </w:r>
          </w:p>
        </w:tc>
      </w:tr>
      <w:tr w:rsidR="00B646EA" w:rsidRPr="00326E23" w:rsidTr="00380CCB">
        <w:trPr>
          <w:cantSplit/>
        </w:trPr>
        <w:tc>
          <w:tcPr>
            <w:tcW w:w="1383" w:type="dxa"/>
            <w:tcBorders>
              <w:top w:val="single" w:sz="6" w:space="0" w:color="auto"/>
              <w:bottom w:val="single" w:sz="6" w:space="0" w:color="auto"/>
              <w:right w:val="single" w:sz="6" w:space="0" w:color="auto"/>
            </w:tcBorders>
          </w:tcPr>
          <w:p w:rsidR="00B646EA" w:rsidRDefault="00B646EA" w:rsidP="008032CB">
            <w:pPr>
              <w:rPr>
                <w:lang w:val="en-US"/>
              </w:rPr>
            </w:pPr>
            <w:r>
              <w:rPr>
                <w:lang w:val="en-US"/>
              </w:rPr>
              <w:t>14.4.2010</w:t>
            </w:r>
          </w:p>
        </w:tc>
        <w:tc>
          <w:tcPr>
            <w:tcW w:w="851" w:type="dxa"/>
            <w:tcBorders>
              <w:top w:val="single" w:sz="6" w:space="0" w:color="auto"/>
              <w:left w:val="single" w:sz="6" w:space="0" w:color="auto"/>
              <w:bottom w:val="single" w:sz="6" w:space="0" w:color="auto"/>
              <w:right w:val="single" w:sz="6" w:space="0" w:color="auto"/>
            </w:tcBorders>
          </w:tcPr>
          <w:p w:rsidR="00B646EA" w:rsidRDefault="00B646EA" w:rsidP="008032CB">
            <w:pPr>
              <w:rPr>
                <w:lang w:val="en-US"/>
              </w:rPr>
            </w:pPr>
            <w:r>
              <w:rPr>
                <w:lang w:val="en-US"/>
              </w:rPr>
              <w:t>V2.3</w:t>
            </w:r>
          </w:p>
        </w:tc>
        <w:tc>
          <w:tcPr>
            <w:tcW w:w="1134" w:type="dxa"/>
            <w:tcBorders>
              <w:top w:val="single" w:sz="6" w:space="0" w:color="auto"/>
              <w:left w:val="single" w:sz="6" w:space="0" w:color="auto"/>
              <w:bottom w:val="single" w:sz="6" w:space="0" w:color="auto"/>
              <w:right w:val="single" w:sz="6" w:space="0" w:color="auto"/>
            </w:tcBorders>
          </w:tcPr>
          <w:p w:rsidR="00B646EA" w:rsidRDefault="00B646EA"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B646EA" w:rsidRPr="000442E8" w:rsidRDefault="00B646EA" w:rsidP="009D7A12">
            <w:pPr>
              <w:jc w:val="left"/>
              <w:rPr>
                <w:sz w:val="16"/>
                <w:szCs w:val="16"/>
                <w:lang w:val="en-US"/>
              </w:rPr>
            </w:pPr>
            <w:r w:rsidRPr="000442E8">
              <w:rPr>
                <w:sz w:val="16"/>
                <w:szCs w:val="16"/>
                <w:lang w:val="en-US"/>
              </w:rPr>
              <w:t>Put API into its own document</w:t>
            </w:r>
          </w:p>
        </w:tc>
      </w:tr>
      <w:tr w:rsidR="005053F3" w:rsidRPr="00326E23" w:rsidTr="00380CCB">
        <w:trPr>
          <w:cantSplit/>
        </w:trPr>
        <w:tc>
          <w:tcPr>
            <w:tcW w:w="1383" w:type="dxa"/>
            <w:tcBorders>
              <w:top w:val="single" w:sz="6" w:space="0" w:color="auto"/>
              <w:bottom w:val="single" w:sz="6" w:space="0" w:color="auto"/>
              <w:right w:val="single" w:sz="6" w:space="0" w:color="auto"/>
            </w:tcBorders>
          </w:tcPr>
          <w:p w:rsidR="005053F3" w:rsidRDefault="005053F3" w:rsidP="008032CB">
            <w:pPr>
              <w:rPr>
                <w:lang w:val="en-US"/>
              </w:rPr>
            </w:pPr>
            <w:r>
              <w:rPr>
                <w:lang w:val="en-US"/>
              </w:rPr>
              <w:t>2.6.2010</w:t>
            </w:r>
          </w:p>
        </w:tc>
        <w:tc>
          <w:tcPr>
            <w:tcW w:w="851" w:type="dxa"/>
            <w:tcBorders>
              <w:top w:val="single" w:sz="6" w:space="0" w:color="auto"/>
              <w:left w:val="single" w:sz="6" w:space="0" w:color="auto"/>
              <w:bottom w:val="single" w:sz="6" w:space="0" w:color="auto"/>
              <w:right w:val="single" w:sz="6" w:space="0" w:color="auto"/>
            </w:tcBorders>
          </w:tcPr>
          <w:p w:rsidR="005053F3" w:rsidRDefault="005053F3" w:rsidP="008032CB">
            <w:pPr>
              <w:rPr>
                <w:lang w:val="en-US"/>
              </w:rPr>
            </w:pPr>
            <w:r>
              <w:rPr>
                <w:lang w:val="en-US"/>
              </w:rPr>
              <w:t>V2.4</w:t>
            </w:r>
          </w:p>
        </w:tc>
        <w:tc>
          <w:tcPr>
            <w:tcW w:w="1134" w:type="dxa"/>
            <w:tcBorders>
              <w:top w:val="single" w:sz="6" w:space="0" w:color="auto"/>
              <w:left w:val="single" w:sz="6" w:space="0" w:color="auto"/>
              <w:bottom w:val="single" w:sz="6" w:space="0" w:color="auto"/>
              <w:right w:val="single" w:sz="6" w:space="0" w:color="auto"/>
            </w:tcBorders>
          </w:tcPr>
          <w:p w:rsidR="005053F3" w:rsidRDefault="005053F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5053F3" w:rsidRPr="000442E8" w:rsidRDefault="005053F3" w:rsidP="009D7A12">
            <w:pPr>
              <w:jc w:val="left"/>
              <w:rPr>
                <w:sz w:val="16"/>
                <w:szCs w:val="16"/>
                <w:lang w:val="en-US"/>
              </w:rPr>
            </w:pPr>
            <w:r w:rsidRPr="000442E8">
              <w:rPr>
                <w:sz w:val="16"/>
                <w:szCs w:val="16"/>
                <w:lang w:val="en-US"/>
              </w:rPr>
              <w:t>Multi-Session Server changed, ATTACH instead of CONNECT</w:t>
            </w:r>
          </w:p>
        </w:tc>
      </w:tr>
      <w:tr w:rsidR="00297CA9" w:rsidRPr="00326E23" w:rsidTr="00380CCB">
        <w:trPr>
          <w:cantSplit/>
        </w:trPr>
        <w:tc>
          <w:tcPr>
            <w:tcW w:w="1383" w:type="dxa"/>
            <w:tcBorders>
              <w:top w:val="single" w:sz="6" w:space="0" w:color="auto"/>
              <w:bottom w:val="single" w:sz="6" w:space="0" w:color="auto"/>
              <w:right w:val="single" w:sz="6" w:space="0" w:color="auto"/>
            </w:tcBorders>
          </w:tcPr>
          <w:p w:rsidR="00297CA9" w:rsidRDefault="00297CA9" w:rsidP="008032CB">
            <w:pPr>
              <w:rPr>
                <w:lang w:val="en-US"/>
              </w:rPr>
            </w:pPr>
            <w:r>
              <w:rPr>
                <w:lang w:val="en-US"/>
              </w:rPr>
              <w:t>15.6.2010</w:t>
            </w:r>
          </w:p>
        </w:tc>
        <w:tc>
          <w:tcPr>
            <w:tcW w:w="851" w:type="dxa"/>
            <w:tcBorders>
              <w:top w:val="single" w:sz="6" w:space="0" w:color="auto"/>
              <w:left w:val="single" w:sz="6" w:space="0" w:color="auto"/>
              <w:bottom w:val="single" w:sz="6" w:space="0" w:color="auto"/>
              <w:right w:val="single" w:sz="6" w:space="0" w:color="auto"/>
            </w:tcBorders>
          </w:tcPr>
          <w:p w:rsidR="00297CA9" w:rsidRDefault="00297CA9" w:rsidP="008032CB">
            <w:pPr>
              <w:rPr>
                <w:lang w:val="en-US"/>
              </w:rPr>
            </w:pPr>
            <w:r>
              <w:rPr>
                <w:lang w:val="en-US"/>
              </w:rPr>
              <w:t>V2.5</w:t>
            </w:r>
          </w:p>
        </w:tc>
        <w:tc>
          <w:tcPr>
            <w:tcW w:w="1134" w:type="dxa"/>
            <w:tcBorders>
              <w:top w:val="single" w:sz="6" w:space="0" w:color="auto"/>
              <w:left w:val="single" w:sz="6" w:space="0" w:color="auto"/>
              <w:bottom w:val="single" w:sz="6" w:space="0" w:color="auto"/>
              <w:right w:val="single" w:sz="6" w:space="0" w:color="auto"/>
            </w:tcBorders>
          </w:tcPr>
          <w:p w:rsidR="00297CA9" w:rsidRDefault="00297CA9"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97CA9" w:rsidRPr="000442E8" w:rsidRDefault="00297CA9" w:rsidP="009D7A12">
            <w:pPr>
              <w:jc w:val="left"/>
              <w:rPr>
                <w:sz w:val="16"/>
                <w:szCs w:val="16"/>
                <w:lang w:val="en-US"/>
              </w:rPr>
            </w:pPr>
            <w:r w:rsidRPr="000442E8">
              <w:rPr>
                <w:sz w:val="16"/>
                <w:szCs w:val="16"/>
                <w:lang w:val="en-US"/>
              </w:rPr>
              <w:t>Corrections after SIX workshop and review</w:t>
            </w:r>
          </w:p>
        </w:tc>
      </w:tr>
      <w:tr w:rsidR="004D53B6" w:rsidRPr="00326E23" w:rsidTr="00380CCB">
        <w:trPr>
          <w:cantSplit/>
        </w:trPr>
        <w:tc>
          <w:tcPr>
            <w:tcW w:w="1383" w:type="dxa"/>
            <w:tcBorders>
              <w:top w:val="single" w:sz="6" w:space="0" w:color="auto"/>
              <w:bottom w:val="single" w:sz="6" w:space="0" w:color="auto"/>
              <w:right w:val="single" w:sz="6" w:space="0" w:color="auto"/>
            </w:tcBorders>
          </w:tcPr>
          <w:p w:rsidR="004D53B6" w:rsidRDefault="00D50288" w:rsidP="008032CB">
            <w:pPr>
              <w:rPr>
                <w:lang w:val="en-US"/>
              </w:rPr>
            </w:pPr>
            <w:r>
              <w:rPr>
                <w:lang w:val="en-US"/>
              </w:rPr>
              <w:t>30</w:t>
            </w:r>
            <w:r w:rsidR="004D53B6">
              <w:rPr>
                <w:lang w:val="en-US"/>
              </w:rPr>
              <w:t>.6.2010</w:t>
            </w:r>
          </w:p>
        </w:tc>
        <w:tc>
          <w:tcPr>
            <w:tcW w:w="851" w:type="dxa"/>
            <w:tcBorders>
              <w:top w:val="single" w:sz="6" w:space="0" w:color="auto"/>
              <w:left w:val="single" w:sz="6" w:space="0" w:color="auto"/>
              <w:bottom w:val="single" w:sz="6" w:space="0" w:color="auto"/>
              <w:right w:val="single" w:sz="6" w:space="0" w:color="auto"/>
            </w:tcBorders>
          </w:tcPr>
          <w:p w:rsidR="004D53B6" w:rsidRDefault="004D53B6" w:rsidP="008032CB">
            <w:pPr>
              <w:rPr>
                <w:lang w:val="en-US"/>
              </w:rPr>
            </w:pPr>
            <w:r>
              <w:rPr>
                <w:lang w:val="en-US"/>
              </w:rPr>
              <w:t>V2.6</w:t>
            </w:r>
          </w:p>
        </w:tc>
        <w:tc>
          <w:tcPr>
            <w:tcW w:w="1134" w:type="dxa"/>
            <w:tcBorders>
              <w:top w:val="single" w:sz="6" w:space="0" w:color="auto"/>
              <w:left w:val="single" w:sz="6" w:space="0" w:color="auto"/>
              <w:bottom w:val="single" w:sz="6" w:space="0" w:color="auto"/>
              <w:right w:val="single" w:sz="6" w:space="0" w:color="auto"/>
            </w:tcBorders>
          </w:tcPr>
          <w:p w:rsidR="004D53B6" w:rsidRDefault="004D53B6"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4D53B6" w:rsidRPr="000442E8" w:rsidRDefault="004D53B6" w:rsidP="009D7A12">
            <w:pPr>
              <w:jc w:val="left"/>
              <w:rPr>
                <w:sz w:val="16"/>
                <w:szCs w:val="16"/>
                <w:lang w:val="en-US"/>
              </w:rPr>
            </w:pPr>
            <w:r w:rsidRPr="000442E8">
              <w:rPr>
                <w:sz w:val="16"/>
                <w:szCs w:val="16"/>
                <w:lang w:val="en-US"/>
              </w:rPr>
              <w:t>Cleanup confusion detected by R. Frey</w:t>
            </w:r>
          </w:p>
          <w:p w:rsidR="00EE01EA" w:rsidRPr="000442E8" w:rsidRDefault="00EE01EA" w:rsidP="009D7A12">
            <w:pPr>
              <w:jc w:val="left"/>
              <w:rPr>
                <w:sz w:val="16"/>
                <w:szCs w:val="16"/>
                <w:lang w:val="en-US"/>
              </w:rPr>
            </w:pPr>
            <w:r w:rsidRPr="000442E8">
              <w:rPr>
                <w:sz w:val="16"/>
                <w:szCs w:val="16"/>
                <w:lang w:val="en-US"/>
              </w:rPr>
              <w:t>Improve keep</w:t>
            </w:r>
            <w:r w:rsidR="00C11ED5">
              <w:rPr>
                <w:sz w:val="16"/>
                <w:szCs w:val="16"/>
                <w:lang w:val="en-US"/>
              </w:rPr>
              <w:t>-</w:t>
            </w:r>
            <w:r w:rsidRPr="000442E8">
              <w:rPr>
                <w:sz w:val="16"/>
                <w:szCs w:val="16"/>
                <w:lang w:val="en-US"/>
              </w:rPr>
              <w:t>alive description</w:t>
            </w:r>
          </w:p>
          <w:p w:rsidR="00CB42DB" w:rsidRPr="000442E8" w:rsidRDefault="00FE4891" w:rsidP="009D7A12">
            <w:pPr>
              <w:jc w:val="left"/>
              <w:rPr>
                <w:sz w:val="16"/>
                <w:szCs w:val="16"/>
                <w:lang w:val="en-US"/>
              </w:rPr>
            </w:pPr>
            <w:r w:rsidRPr="000442E8">
              <w:rPr>
                <w:sz w:val="16"/>
                <w:szCs w:val="16"/>
                <w:lang w:val="en-US"/>
              </w:rPr>
              <w:t xml:space="preserve">Attr. </w:t>
            </w:r>
            <w:r w:rsidR="00CB42DB" w:rsidRPr="000442E8">
              <w:rPr>
                <w:i/>
                <w:sz w:val="16"/>
                <w:szCs w:val="16"/>
                <w:lang w:val="en-US"/>
              </w:rPr>
              <w:t>authSessionId</w:t>
            </w:r>
            <w:r w:rsidR="00CB42DB" w:rsidRPr="000442E8">
              <w:rPr>
                <w:sz w:val="16"/>
                <w:szCs w:val="16"/>
                <w:lang w:val="en-US"/>
              </w:rPr>
              <w:t xml:space="preserve"> introduced</w:t>
            </w:r>
          </w:p>
          <w:p w:rsidR="00CB42DB" w:rsidRPr="000442E8" w:rsidRDefault="00FE4891" w:rsidP="009D7A12">
            <w:pPr>
              <w:jc w:val="left"/>
              <w:rPr>
                <w:sz w:val="16"/>
                <w:szCs w:val="16"/>
                <w:lang w:val="en-US"/>
              </w:rPr>
            </w:pPr>
            <w:r w:rsidRPr="000442E8">
              <w:rPr>
                <w:sz w:val="16"/>
                <w:szCs w:val="16"/>
                <w:lang w:val="en-US"/>
              </w:rPr>
              <w:t xml:space="preserve">Attr. </w:t>
            </w:r>
            <w:r w:rsidR="00CB42DB" w:rsidRPr="000442E8">
              <w:rPr>
                <w:i/>
                <w:sz w:val="16"/>
                <w:szCs w:val="16"/>
                <w:lang w:val="en-US"/>
              </w:rPr>
              <w:t>noDataInterval</w:t>
            </w:r>
            <w:r w:rsidRPr="000442E8">
              <w:rPr>
                <w:sz w:val="16"/>
                <w:szCs w:val="16"/>
                <w:lang w:val="en-US"/>
              </w:rPr>
              <w:t xml:space="preserve"> introduced</w:t>
            </w:r>
          </w:p>
          <w:p w:rsidR="00FE4891" w:rsidRPr="000442E8" w:rsidRDefault="00FE4891" w:rsidP="009D7A12">
            <w:pPr>
              <w:jc w:val="left"/>
              <w:rPr>
                <w:sz w:val="16"/>
                <w:szCs w:val="16"/>
                <w:lang w:val="en-US"/>
              </w:rPr>
            </w:pPr>
            <w:r w:rsidRPr="000442E8">
              <w:rPr>
                <w:sz w:val="16"/>
                <w:szCs w:val="16"/>
                <w:lang w:val="en-US"/>
              </w:rPr>
              <w:t>Headline format changed</w:t>
            </w:r>
          </w:p>
          <w:p w:rsidR="00F733A3" w:rsidRPr="000442E8" w:rsidRDefault="00F733A3" w:rsidP="009D7A12">
            <w:pPr>
              <w:jc w:val="left"/>
              <w:rPr>
                <w:sz w:val="16"/>
                <w:szCs w:val="16"/>
                <w:lang w:val="en-US"/>
              </w:rPr>
            </w:pPr>
            <w:r w:rsidRPr="000442E8">
              <w:rPr>
                <w:sz w:val="16"/>
                <w:szCs w:val="16"/>
                <w:lang w:val="en-US"/>
              </w:rPr>
              <w:t xml:space="preserve">Chapter </w:t>
            </w:r>
            <w:r w:rsidR="00FE4891" w:rsidRPr="000442E8">
              <w:rPr>
                <w:sz w:val="16"/>
                <w:szCs w:val="16"/>
                <w:lang w:val="en-US"/>
              </w:rPr>
              <w:t>“</w:t>
            </w:r>
            <w:r w:rsidRPr="000442E8">
              <w:rPr>
                <w:sz w:val="16"/>
                <w:szCs w:val="16"/>
                <w:lang w:val="en-US"/>
              </w:rPr>
              <w:t>Subscription monitoring</w:t>
            </w:r>
            <w:r w:rsidR="00FE4891" w:rsidRPr="000442E8">
              <w:rPr>
                <w:sz w:val="16"/>
                <w:szCs w:val="16"/>
                <w:lang w:val="en-US"/>
              </w:rPr>
              <w:t>”</w:t>
            </w:r>
            <w:r w:rsidRPr="000442E8">
              <w:rPr>
                <w:sz w:val="16"/>
                <w:szCs w:val="16"/>
                <w:lang w:val="en-US"/>
              </w:rPr>
              <w:t xml:space="preserve"> added</w:t>
            </w:r>
          </w:p>
          <w:p w:rsidR="00AF3739" w:rsidRPr="000442E8" w:rsidRDefault="00AF3739" w:rsidP="009D7A12">
            <w:pPr>
              <w:jc w:val="left"/>
              <w:rPr>
                <w:sz w:val="16"/>
                <w:szCs w:val="16"/>
                <w:lang w:val="en-US"/>
              </w:rPr>
            </w:pPr>
            <w:r w:rsidRPr="000442E8">
              <w:rPr>
                <w:sz w:val="16"/>
                <w:szCs w:val="16"/>
                <w:lang w:val="en-US"/>
              </w:rPr>
              <w:t>Matrix reviewed</w:t>
            </w:r>
          </w:p>
          <w:p w:rsidR="002D4F3C" w:rsidRPr="000442E8" w:rsidRDefault="002D4F3C" w:rsidP="009D7A12">
            <w:pPr>
              <w:jc w:val="left"/>
              <w:rPr>
                <w:sz w:val="16"/>
                <w:szCs w:val="16"/>
                <w:lang w:val="en-US"/>
              </w:rPr>
            </w:pPr>
            <w:r w:rsidRPr="000442E8">
              <w:rPr>
                <w:sz w:val="16"/>
                <w:szCs w:val="16"/>
                <w:lang w:val="en-US"/>
              </w:rPr>
              <w:t xml:space="preserve">Last header attr. </w:t>
            </w:r>
            <w:r w:rsidR="0031635A" w:rsidRPr="000442E8">
              <w:rPr>
                <w:sz w:val="16"/>
                <w:szCs w:val="16"/>
                <w:lang w:val="en-US"/>
              </w:rPr>
              <w:t>A</w:t>
            </w:r>
            <w:r w:rsidRPr="000442E8">
              <w:rPr>
                <w:sz w:val="16"/>
                <w:szCs w:val="16"/>
                <w:lang w:val="en-US"/>
              </w:rPr>
              <w:t>lso terminated with &lt;LF&gt;</w:t>
            </w:r>
          </w:p>
          <w:p w:rsidR="00A721E5" w:rsidRPr="000442E8" w:rsidRDefault="00E30381" w:rsidP="009D7A12">
            <w:pPr>
              <w:jc w:val="left"/>
              <w:rPr>
                <w:sz w:val="16"/>
                <w:szCs w:val="16"/>
                <w:lang w:val="en-US"/>
              </w:rPr>
            </w:pPr>
            <w:r w:rsidRPr="000442E8">
              <w:rPr>
                <w:sz w:val="16"/>
                <w:szCs w:val="16"/>
                <w:lang w:val="en-US"/>
              </w:rPr>
              <w:t>De</w:t>
            </w:r>
            <w:r w:rsidR="00FE4891" w:rsidRPr="000442E8">
              <w:rPr>
                <w:sz w:val="16"/>
                <w:szCs w:val="16"/>
                <w:lang w:val="en-US"/>
              </w:rPr>
              <w:t xml:space="preserve">finition </w:t>
            </w:r>
            <w:r w:rsidRPr="000442E8">
              <w:rPr>
                <w:sz w:val="16"/>
                <w:szCs w:val="16"/>
                <w:lang w:val="en-US"/>
              </w:rPr>
              <w:t>of file services and http proxy.</w:t>
            </w:r>
          </w:p>
        </w:tc>
      </w:tr>
      <w:tr w:rsidR="00600FF6" w:rsidRPr="00326E23" w:rsidTr="00380CCB">
        <w:trPr>
          <w:cantSplit/>
        </w:trPr>
        <w:tc>
          <w:tcPr>
            <w:tcW w:w="1383" w:type="dxa"/>
            <w:tcBorders>
              <w:top w:val="single" w:sz="6" w:space="0" w:color="auto"/>
              <w:bottom w:val="single" w:sz="6" w:space="0" w:color="auto"/>
              <w:right w:val="single" w:sz="6" w:space="0" w:color="auto"/>
            </w:tcBorders>
          </w:tcPr>
          <w:p w:rsidR="00600FF6" w:rsidRDefault="00600FF6" w:rsidP="008032CB">
            <w:pPr>
              <w:rPr>
                <w:lang w:val="en-US"/>
              </w:rPr>
            </w:pPr>
            <w:r>
              <w:rPr>
                <w:lang w:val="en-US"/>
              </w:rPr>
              <w:t>2.7.2010</w:t>
            </w:r>
          </w:p>
        </w:tc>
        <w:tc>
          <w:tcPr>
            <w:tcW w:w="851" w:type="dxa"/>
            <w:tcBorders>
              <w:top w:val="single" w:sz="6" w:space="0" w:color="auto"/>
              <w:left w:val="single" w:sz="6" w:space="0" w:color="auto"/>
              <w:bottom w:val="single" w:sz="6" w:space="0" w:color="auto"/>
              <w:right w:val="single" w:sz="6" w:space="0" w:color="auto"/>
            </w:tcBorders>
          </w:tcPr>
          <w:p w:rsidR="00600FF6" w:rsidRDefault="00600FF6" w:rsidP="008032CB">
            <w:pPr>
              <w:rPr>
                <w:lang w:val="en-US"/>
              </w:rPr>
            </w:pPr>
            <w:r>
              <w:rPr>
                <w:lang w:val="en-US"/>
              </w:rPr>
              <w:t>V2.7</w:t>
            </w:r>
          </w:p>
        </w:tc>
        <w:tc>
          <w:tcPr>
            <w:tcW w:w="1134" w:type="dxa"/>
            <w:tcBorders>
              <w:top w:val="single" w:sz="6" w:space="0" w:color="auto"/>
              <w:left w:val="single" w:sz="6" w:space="0" w:color="auto"/>
              <w:bottom w:val="single" w:sz="6" w:space="0" w:color="auto"/>
              <w:right w:val="single" w:sz="6" w:space="0" w:color="auto"/>
            </w:tcBorders>
          </w:tcPr>
          <w:p w:rsidR="00600FF6" w:rsidRDefault="00600FF6"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600FF6" w:rsidRPr="000442E8" w:rsidRDefault="00235B3C" w:rsidP="009D7A12">
            <w:pPr>
              <w:jc w:val="left"/>
              <w:rPr>
                <w:sz w:val="16"/>
                <w:szCs w:val="16"/>
                <w:lang w:val="en-US"/>
              </w:rPr>
            </w:pPr>
            <w:r w:rsidRPr="000442E8">
              <w:rPr>
                <w:sz w:val="16"/>
                <w:szCs w:val="16"/>
                <w:lang w:val="en-US"/>
              </w:rPr>
              <w:t>Noi attribute changed, omi updated.</w:t>
            </w:r>
          </w:p>
        </w:tc>
      </w:tr>
      <w:tr w:rsidR="000042E7" w:rsidRPr="00326E23" w:rsidTr="00380CCB">
        <w:trPr>
          <w:cantSplit/>
        </w:trPr>
        <w:tc>
          <w:tcPr>
            <w:tcW w:w="1383" w:type="dxa"/>
            <w:tcBorders>
              <w:top w:val="single" w:sz="6" w:space="0" w:color="auto"/>
              <w:bottom w:val="single" w:sz="6" w:space="0" w:color="auto"/>
              <w:right w:val="single" w:sz="6" w:space="0" w:color="auto"/>
            </w:tcBorders>
          </w:tcPr>
          <w:p w:rsidR="000042E7" w:rsidRDefault="000042E7" w:rsidP="008032CB">
            <w:pPr>
              <w:rPr>
                <w:lang w:val="en-US"/>
              </w:rPr>
            </w:pPr>
            <w:r>
              <w:rPr>
                <w:lang w:val="en-US"/>
              </w:rPr>
              <w:t>21.7.2010</w:t>
            </w:r>
          </w:p>
        </w:tc>
        <w:tc>
          <w:tcPr>
            <w:tcW w:w="851" w:type="dxa"/>
            <w:tcBorders>
              <w:top w:val="single" w:sz="6" w:space="0" w:color="auto"/>
              <w:left w:val="single" w:sz="6" w:space="0" w:color="auto"/>
              <w:bottom w:val="single" w:sz="6" w:space="0" w:color="auto"/>
              <w:right w:val="single" w:sz="6" w:space="0" w:color="auto"/>
            </w:tcBorders>
          </w:tcPr>
          <w:p w:rsidR="000042E7" w:rsidRDefault="000042E7" w:rsidP="008032CB">
            <w:pPr>
              <w:rPr>
                <w:lang w:val="en-US"/>
              </w:rPr>
            </w:pPr>
            <w:r>
              <w:rPr>
                <w:lang w:val="en-US"/>
              </w:rPr>
              <w:t>V2.8</w:t>
            </w:r>
          </w:p>
        </w:tc>
        <w:tc>
          <w:tcPr>
            <w:tcW w:w="1134" w:type="dxa"/>
            <w:tcBorders>
              <w:top w:val="single" w:sz="6" w:space="0" w:color="auto"/>
              <w:left w:val="single" w:sz="6" w:space="0" w:color="auto"/>
              <w:bottom w:val="single" w:sz="6" w:space="0" w:color="auto"/>
              <w:right w:val="single" w:sz="6" w:space="0" w:color="auto"/>
            </w:tcBorders>
          </w:tcPr>
          <w:p w:rsidR="000042E7" w:rsidRDefault="000042E7"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042E7" w:rsidRPr="000442E8" w:rsidRDefault="00D37A17" w:rsidP="009D7A12">
            <w:pPr>
              <w:jc w:val="left"/>
              <w:rPr>
                <w:sz w:val="16"/>
                <w:szCs w:val="16"/>
                <w:lang w:val="en-US"/>
              </w:rPr>
            </w:pPr>
            <w:r w:rsidRPr="000442E8">
              <w:rPr>
                <w:sz w:val="16"/>
                <w:szCs w:val="16"/>
                <w:lang w:val="en-US"/>
              </w:rPr>
              <w:t>CLN_CREATE_SESSION,SRV_CREATE_SESSION,</w:t>
            </w:r>
            <w:r w:rsidR="000042E7" w:rsidRPr="000442E8">
              <w:rPr>
                <w:sz w:val="16"/>
                <w:szCs w:val="16"/>
                <w:lang w:val="en-US"/>
              </w:rPr>
              <w:t>CLN_SUBSCRIBE,</w:t>
            </w:r>
            <w:r w:rsidRPr="000442E8">
              <w:rPr>
                <w:sz w:val="16"/>
                <w:szCs w:val="16"/>
                <w:lang w:val="en-US"/>
              </w:rPr>
              <w:t>SRV_SUBSCRIBE,</w:t>
            </w:r>
            <w:r w:rsidR="000042E7" w:rsidRPr="000442E8">
              <w:rPr>
                <w:sz w:val="16"/>
                <w:szCs w:val="16"/>
                <w:lang w:val="en-US"/>
              </w:rPr>
              <w:t>CLN_CHANGE_SUBSCRIPT</w:t>
            </w:r>
            <w:r w:rsidRPr="000442E8">
              <w:rPr>
                <w:sz w:val="16"/>
                <w:szCs w:val="16"/>
                <w:lang w:val="en-US"/>
              </w:rPr>
              <w:t>ION,S</w:t>
            </w:r>
            <w:r w:rsidR="000042E7" w:rsidRPr="000442E8">
              <w:rPr>
                <w:sz w:val="16"/>
                <w:szCs w:val="16"/>
                <w:lang w:val="en-US"/>
              </w:rPr>
              <w:t xml:space="preserve">RV_CHANGE_SUBSCRIPTION may </w:t>
            </w:r>
            <w:r w:rsidRPr="000442E8">
              <w:rPr>
                <w:sz w:val="16"/>
                <w:szCs w:val="16"/>
                <w:lang w:val="en-US"/>
              </w:rPr>
              <w:t xml:space="preserve">optionally </w:t>
            </w:r>
            <w:r w:rsidR="000042E7" w:rsidRPr="000442E8">
              <w:rPr>
                <w:sz w:val="16"/>
                <w:szCs w:val="16"/>
                <w:lang w:val="en-US"/>
              </w:rPr>
              <w:t>have a body.</w:t>
            </w:r>
          </w:p>
          <w:p w:rsidR="00D37A17" w:rsidRPr="000442E8" w:rsidRDefault="00D37A17" w:rsidP="009D7A12">
            <w:pPr>
              <w:jc w:val="left"/>
              <w:rPr>
                <w:sz w:val="16"/>
                <w:szCs w:val="16"/>
                <w:lang w:val="en-US"/>
              </w:rPr>
            </w:pPr>
            <w:r w:rsidRPr="000442E8">
              <w:rPr>
                <w:sz w:val="16"/>
                <w:szCs w:val="16"/>
                <w:lang w:val="en-US"/>
              </w:rPr>
              <w:t>SRV_ABORT_SESSION change</w:t>
            </w:r>
          </w:p>
        </w:tc>
      </w:tr>
      <w:tr w:rsidR="00FD4318" w:rsidRPr="00326E23" w:rsidTr="00380CCB">
        <w:trPr>
          <w:cantSplit/>
        </w:trPr>
        <w:tc>
          <w:tcPr>
            <w:tcW w:w="1383" w:type="dxa"/>
            <w:tcBorders>
              <w:top w:val="single" w:sz="6" w:space="0" w:color="auto"/>
              <w:bottom w:val="single" w:sz="6" w:space="0" w:color="auto"/>
              <w:right w:val="single" w:sz="6" w:space="0" w:color="auto"/>
            </w:tcBorders>
          </w:tcPr>
          <w:p w:rsidR="00FD4318" w:rsidRDefault="00FD4318" w:rsidP="0051488D">
            <w:pPr>
              <w:rPr>
                <w:lang w:val="en-US"/>
              </w:rPr>
            </w:pPr>
            <w:r>
              <w:rPr>
                <w:lang w:val="en-US"/>
              </w:rPr>
              <w:t>1</w:t>
            </w:r>
            <w:r w:rsidR="0051488D">
              <w:rPr>
                <w:lang w:val="en-US"/>
              </w:rPr>
              <w:t>5</w:t>
            </w:r>
            <w:r>
              <w:rPr>
                <w:lang w:val="en-US"/>
              </w:rPr>
              <w:t>.8.2010</w:t>
            </w:r>
          </w:p>
        </w:tc>
        <w:tc>
          <w:tcPr>
            <w:tcW w:w="851" w:type="dxa"/>
            <w:tcBorders>
              <w:top w:val="single" w:sz="6" w:space="0" w:color="auto"/>
              <w:left w:val="single" w:sz="6" w:space="0" w:color="auto"/>
              <w:bottom w:val="single" w:sz="6" w:space="0" w:color="auto"/>
              <w:right w:val="single" w:sz="6" w:space="0" w:color="auto"/>
            </w:tcBorders>
          </w:tcPr>
          <w:p w:rsidR="00FD4318" w:rsidRDefault="00FD4318" w:rsidP="008032CB">
            <w:pPr>
              <w:rPr>
                <w:lang w:val="en-US"/>
              </w:rPr>
            </w:pPr>
            <w:r>
              <w:rPr>
                <w:lang w:val="en-US"/>
              </w:rPr>
              <w:t>V2.9</w:t>
            </w:r>
          </w:p>
        </w:tc>
        <w:tc>
          <w:tcPr>
            <w:tcW w:w="1134" w:type="dxa"/>
            <w:tcBorders>
              <w:top w:val="single" w:sz="6" w:space="0" w:color="auto"/>
              <w:left w:val="single" w:sz="6" w:space="0" w:color="auto"/>
              <w:bottom w:val="single" w:sz="6" w:space="0" w:color="auto"/>
              <w:right w:val="single" w:sz="6" w:space="0" w:color="auto"/>
            </w:tcBorders>
          </w:tcPr>
          <w:p w:rsidR="00FD4318" w:rsidRDefault="00FD431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CA451E" w:rsidRPr="000442E8" w:rsidRDefault="003B169F" w:rsidP="009D7A12">
            <w:pPr>
              <w:jc w:val="left"/>
              <w:rPr>
                <w:sz w:val="16"/>
                <w:szCs w:val="16"/>
                <w:lang w:val="en-US"/>
              </w:rPr>
            </w:pPr>
            <w:r w:rsidRPr="000442E8">
              <w:rPr>
                <w:sz w:val="16"/>
                <w:szCs w:val="16"/>
                <w:lang w:val="en-US"/>
              </w:rPr>
              <w:t xml:space="preserve">“=” or &lt;LF&gt; are not allowed within attribute names and/or values. </w:t>
            </w:r>
          </w:p>
          <w:p w:rsidR="00FD4318" w:rsidRPr="000442E8" w:rsidRDefault="003B169F" w:rsidP="009D7A12">
            <w:pPr>
              <w:jc w:val="left"/>
              <w:rPr>
                <w:sz w:val="16"/>
                <w:szCs w:val="16"/>
                <w:lang w:val="en-US"/>
              </w:rPr>
            </w:pPr>
            <w:r w:rsidRPr="000442E8">
              <w:rPr>
                <w:sz w:val="16"/>
                <w:szCs w:val="16"/>
                <w:lang w:val="en-US"/>
              </w:rPr>
              <w:t xml:space="preserve">Unknown </w:t>
            </w:r>
            <w:r w:rsidR="00CA451E" w:rsidRPr="000442E8">
              <w:rPr>
                <w:sz w:val="16"/>
                <w:szCs w:val="16"/>
                <w:lang w:val="en-US"/>
              </w:rPr>
              <w:t xml:space="preserve">header </w:t>
            </w:r>
            <w:r w:rsidRPr="000442E8">
              <w:rPr>
                <w:sz w:val="16"/>
                <w:szCs w:val="16"/>
                <w:lang w:val="en-US"/>
              </w:rPr>
              <w:t xml:space="preserve">attributes will be </w:t>
            </w:r>
            <w:r w:rsidR="00CA451E" w:rsidRPr="000442E8">
              <w:rPr>
                <w:sz w:val="16"/>
                <w:szCs w:val="16"/>
                <w:lang w:val="en-US"/>
              </w:rPr>
              <w:t>forwarded</w:t>
            </w:r>
            <w:r w:rsidR="00FD4318" w:rsidRPr="000442E8">
              <w:rPr>
                <w:sz w:val="16"/>
                <w:szCs w:val="16"/>
                <w:lang w:val="en-US"/>
              </w:rPr>
              <w:t>.</w:t>
            </w:r>
          </w:p>
          <w:p w:rsidR="00FD4318" w:rsidRPr="000442E8" w:rsidRDefault="00FD4318" w:rsidP="009D7A12">
            <w:pPr>
              <w:jc w:val="left"/>
              <w:rPr>
                <w:sz w:val="16"/>
                <w:szCs w:val="16"/>
                <w:lang w:val="en-US"/>
              </w:rPr>
            </w:pPr>
            <w:r w:rsidRPr="000442E8">
              <w:rPr>
                <w:sz w:val="16"/>
                <w:szCs w:val="16"/>
                <w:lang w:val="en-US"/>
              </w:rPr>
              <w:t xml:space="preserve">Large message </w:t>
            </w:r>
            <w:r w:rsidR="003B169F" w:rsidRPr="000442E8">
              <w:rPr>
                <w:sz w:val="16"/>
                <w:szCs w:val="16"/>
                <w:lang w:val="en-US"/>
              </w:rPr>
              <w:t>are not</w:t>
            </w:r>
            <w:r w:rsidRPr="000442E8">
              <w:rPr>
                <w:sz w:val="16"/>
                <w:szCs w:val="16"/>
                <w:lang w:val="en-US"/>
              </w:rPr>
              <w:t xml:space="preserve"> possible for CLN_CREATE_SESSION or CLN_SUBSCRIBE.</w:t>
            </w:r>
          </w:p>
          <w:p w:rsidR="00FD4318" w:rsidRPr="000442E8" w:rsidRDefault="0031635A" w:rsidP="009D7A12">
            <w:pPr>
              <w:jc w:val="left"/>
              <w:rPr>
                <w:sz w:val="16"/>
                <w:szCs w:val="16"/>
                <w:lang w:val="en-US"/>
              </w:rPr>
            </w:pPr>
            <w:r w:rsidRPr="000442E8">
              <w:rPr>
                <w:sz w:val="16"/>
                <w:szCs w:val="16"/>
                <w:lang w:val="en-US"/>
              </w:rPr>
              <w:t>M</w:t>
            </w:r>
            <w:r w:rsidR="00FD4318" w:rsidRPr="000442E8">
              <w:rPr>
                <w:sz w:val="16"/>
                <w:szCs w:val="16"/>
                <w:lang w:val="en-US"/>
              </w:rPr>
              <w:t xml:space="preserve">id is </w:t>
            </w:r>
            <w:r w:rsidR="00AE632F" w:rsidRPr="000442E8">
              <w:rPr>
                <w:sz w:val="16"/>
                <w:szCs w:val="16"/>
                <w:lang w:val="en-US"/>
              </w:rPr>
              <w:t xml:space="preserve">never </w:t>
            </w:r>
            <w:r w:rsidR="00FD4318" w:rsidRPr="000442E8">
              <w:rPr>
                <w:sz w:val="16"/>
                <w:szCs w:val="16"/>
                <w:lang w:val="en-US"/>
              </w:rPr>
              <w:t xml:space="preserve">set in case of an error. </w:t>
            </w:r>
          </w:p>
          <w:p w:rsidR="00FD4318" w:rsidRPr="000442E8" w:rsidRDefault="00FB0625" w:rsidP="009D7A12">
            <w:pPr>
              <w:jc w:val="left"/>
              <w:rPr>
                <w:sz w:val="16"/>
                <w:szCs w:val="16"/>
                <w:lang w:val="en-US"/>
              </w:rPr>
            </w:pPr>
            <w:r w:rsidRPr="000442E8">
              <w:rPr>
                <w:sz w:val="16"/>
                <w:szCs w:val="16"/>
                <w:lang w:val="en-US"/>
              </w:rPr>
              <w:t>Publishing of large messages possible from one server only.</w:t>
            </w:r>
          </w:p>
          <w:p w:rsidR="00CE47C0" w:rsidRPr="000442E8" w:rsidRDefault="00CE47C0" w:rsidP="009D7A12">
            <w:pPr>
              <w:jc w:val="left"/>
              <w:rPr>
                <w:sz w:val="16"/>
                <w:szCs w:val="16"/>
                <w:lang w:val="en-US"/>
              </w:rPr>
            </w:pPr>
            <w:r w:rsidRPr="000442E8">
              <w:rPr>
                <w:sz w:val="16"/>
                <w:szCs w:val="16"/>
                <w:lang w:val="en-US"/>
              </w:rPr>
              <w:t>MANAGE message described.</w:t>
            </w:r>
          </w:p>
          <w:p w:rsidR="0093455C" w:rsidRPr="000442E8" w:rsidRDefault="0093455C" w:rsidP="009D7A12">
            <w:pPr>
              <w:jc w:val="left"/>
              <w:rPr>
                <w:sz w:val="16"/>
                <w:szCs w:val="16"/>
                <w:lang w:val="en-US"/>
              </w:rPr>
            </w:pPr>
            <w:r w:rsidRPr="000442E8">
              <w:rPr>
                <w:sz w:val="16"/>
                <w:szCs w:val="16"/>
                <w:lang w:val="en-US"/>
              </w:rPr>
              <w:t>Attribute default values introduced.</w:t>
            </w:r>
          </w:p>
          <w:p w:rsidR="00BA2AF5" w:rsidRPr="000442E8" w:rsidRDefault="00BA2AF5" w:rsidP="009D7A12">
            <w:pPr>
              <w:jc w:val="left"/>
              <w:rPr>
                <w:sz w:val="16"/>
                <w:szCs w:val="16"/>
                <w:lang w:val="en-US"/>
              </w:rPr>
            </w:pPr>
            <w:r w:rsidRPr="000442E8">
              <w:rPr>
                <w:sz w:val="16"/>
                <w:szCs w:val="16"/>
                <w:lang w:val="en-US"/>
              </w:rPr>
              <w:t xml:space="preserve">Chapter </w:t>
            </w:r>
            <w:r w:rsidRPr="000442E8">
              <w:rPr>
                <w:i/>
                <w:sz w:val="16"/>
                <w:szCs w:val="16"/>
                <w:lang w:val="en-US"/>
              </w:rPr>
              <w:t>Restrictions</w:t>
            </w:r>
            <w:r w:rsidRPr="000442E8">
              <w:rPr>
                <w:sz w:val="16"/>
                <w:szCs w:val="16"/>
                <w:lang w:val="en-US"/>
              </w:rPr>
              <w:t xml:space="preserve"> moved to design document.</w:t>
            </w:r>
          </w:p>
          <w:p w:rsidR="0051488D" w:rsidRPr="000442E8" w:rsidRDefault="0051488D" w:rsidP="009D7A12">
            <w:pPr>
              <w:jc w:val="left"/>
              <w:rPr>
                <w:sz w:val="16"/>
                <w:szCs w:val="16"/>
                <w:lang w:val="en-US"/>
              </w:rPr>
            </w:pPr>
            <w:r w:rsidRPr="000442E8">
              <w:rPr>
                <w:sz w:val="16"/>
                <w:szCs w:val="16"/>
                <w:lang w:val="en-US"/>
              </w:rPr>
              <w:t>Restructuring of the document.</w:t>
            </w:r>
          </w:p>
          <w:p w:rsidR="00086E41" w:rsidRPr="000442E8" w:rsidRDefault="00086E41" w:rsidP="009D7A12">
            <w:pPr>
              <w:jc w:val="left"/>
              <w:rPr>
                <w:sz w:val="16"/>
                <w:szCs w:val="16"/>
                <w:lang w:val="en-US"/>
              </w:rPr>
            </w:pPr>
            <w:r w:rsidRPr="000442E8">
              <w:rPr>
                <w:sz w:val="16"/>
                <w:szCs w:val="16"/>
                <w:lang w:val="en-US"/>
              </w:rPr>
              <w:t>echoTimeout superseded by operationTimeout</w:t>
            </w:r>
          </w:p>
        </w:tc>
      </w:tr>
      <w:tr w:rsidR="00C37073" w:rsidRPr="00326E23" w:rsidTr="00380CCB">
        <w:trPr>
          <w:cantSplit/>
        </w:trPr>
        <w:tc>
          <w:tcPr>
            <w:tcW w:w="1383" w:type="dxa"/>
            <w:tcBorders>
              <w:top w:val="single" w:sz="6" w:space="0" w:color="auto"/>
              <w:bottom w:val="single" w:sz="6" w:space="0" w:color="auto"/>
              <w:right w:val="single" w:sz="6" w:space="0" w:color="auto"/>
            </w:tcBorders>
          </w:tcPr>
          <w:p w:rsidR="00C37073" w:rsidRDefault="00C37073" w:rsidP="0051488D">
            <w:pPr>
              <w:rPr>
                <w:lang w:val="en-US"/>
              </w:rPr>
            </w:pPr>
            <w:r>
              <w:rPr>
                <w:lang w:val="en-US"/>
              </w:rPr>
              <w:lastRenderedPageBreak/>
              <w:t>23.8.2010</w:t>
            </w:r>
          </w:p>
        </w:tc>
        <w:tc>
          <w:tcPr>
            <w:tcW w:w="851" w:type="dxa"/>
            <w:tcBorders>
              <w:top w:val="single" w:sz="6" w:space="0" w:color="auto"/>
              <w:left w:val="single" w:sz="6" w:space="0" w:color="auto"/>
              <w:bottom w:val="single" w:sz="6" w:space="0" w:color="auto"/>
              <w:right w:val="single" w:sz="6" w:space="0" w:color="auto"/>
            </w:tcBorders>
          </w:tcPr>
          <w:p w:rsidR="00C37073" w:rsidRDefault="00C37073" w:rsidP="008032CB">
            <w:pPr>
              <w:rPr>
                <w:lang w:val="en-US"/>
              </w:rPr>
            </w:pPr>
            <w:r>
              <w:rPr>
                <w:lang w:val="en-US"/>
              </w:rPr>
              <w:t>V2.10</w:t>
            </w:r>
          </w:p>
        </w:tc>
        <w:tc>
          <w:tcPr>
            <w:tcW w:w="1134" w:type="dxa"/>
            <w:tcBorders>
              <w:top w:val="single" w:sz="6" w:space="0" w:color="auto"/>
              <w:left w:val="single" w:sz="6" w:space="0" w:color="auto"/>
              <w:bottom w:val="single" w:sz="6" w:space="0" w:color="auto"/>
              <w:right w:val="single" w:sz="6" w:space="0" w:color="auto"/>
            </w:tcBorders>
          </w:tcPr>
          <w:p w:rsidR="00C37073" w:rsidRDefault="00C3707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C37073" w:rsidRPr="000442E8" w:rsidRDefault="00C37073" w:rsidP="009D7A12">
            <w:pPr>
              <w:jc w:val="left"/>
              <w:rPr>
                <w:sz w:val="16"/>
                <w:szCs w:val="16"/>
                <w:lang w:val="en-US"/>
              </w:rPr>
            </w:pPr>
            <w:r w:rsidRPr="000442E8">
              <w:rPr>
                <w:sz w:val="16"/>
                <w:szCs w:val="16"/>
                <w:lang w:val="en-US"/>
              </w:rPr>
              <w:t>Restrictions added again</w:t>
            </w:r>
          </w:p>
          <w:p w:rsidR="00C37073" w:rsidRPr="000442E8" w:rsidRDefault="00C37073" w:rsidP="009D7A12">
            <w:pPr>
              <w:jc w:val="left"/>
              <w:rPr>
                <w:sz w:val="16"/>
                <w:szCs w:val="16"/>
                <w:lang w:val="en-US"/>
              </w:rPr>
            </w:pPr>
            <w:r w:rsidRPr="000442E8">
              <w:rPr>
                <w:sz w:val="16"/>
                <w:szCs w:val="16"/>
                <w:lang w:val="en-US"/>
              </w:rPr>
              <w:t>State and relationship diagrams</w:t>
            </w:r>
          </w:p>
          <w:p w:rsidR="007B2108" w:rsidRPr="000442E8" w:rsidRDefault="007B2108" w:rsidP="009D7A12">
            <w:pPr>
              <w:jc w:val="left"/>
              <w:rPr>
                <w:sz w:val="16"/>
                <w:szCs w:val="16"/>
                <w:lang w:val="en-US"/>
              </w:rPr>
            </w:pPr>
            <w:r w:rsidRPr="000442E8">
              <w:rPr>
                <w:sz w:val="16"/>
                <w:szCs w:val="16"/>
                <w:lang w:val="en-US"/>
              </w:rPr>
              <w:t>serviceName limited to 32 chars.</w:t>
            </w:r>
          </w:p>
          <w:p w:rsidR="000F4F49" w:rsidRPr="000442E8" w:rsidRDefault="000F4F49" w:rsidP="009D7A12">
            <w:pPr>
              <w:jc w:val="left"/>
              <w:rPr>
                <w:sz w:val="16"/>
                <w:szCs w:val="16"/>
                <w:lang w:val="en-US"/>
              </w:rPr>
            </w:pPr>
            <w:r w:rsidRPr="000442E8">
              <w:rPr>
                <w:sz w:val="16"/>
                <w:szCs w:val="16"/>
                <w:lang w:val="en-US"/>
              </w:rPr>
              <w:t>DATA message renamed to EXECUTE</w:t>
            </w:r>
          </w:p>
        </w:tc>
      </w:tr>
      <w:tr w:rsidR="008B71BD" w:rsidRPr="00326E23" w:rsidTr="00380CCB">
        <w:trPr>
          <w:cantSplit/>
        </w:trPr>
        <w:tc>
          <w:tcPr>
            <w:tcW w:w="1383" w:type="dxa"/>
            <w:tcBorders>
              <w:top w:val="single" w:sz="6" w:space="0" w:color="auto"/>
              <w:bottom w:val="single" w:sz="6" w:space="0" w:color="auto"/>
              <w:right w:val="single" w:sz="6" w:space="0" w:color="auto"/>
            </w:tcBorders>
          </w:tcPr>
          <w:p w:rsidR="008B71BD" w:rsidRDefault="008B71BD" w:rsidP="0051488D">
            <w:pPr>
              <w:rPr>
                <w:lang w:val="en-US"/>
              </w:rPr>
            </w:pPr>
            <w:r>
              <w:rPr>
                <w:lang w:val="en-US"/>
              </w:rPr>
              <w:t>6.9.2010</w:t>
            </w:r>
          </w:p>
        </w:tc>
        <w:tc>
          <w:tcPr>
            <w:tcW w:w="851" w:type="dxa"/>
            <w:tcBorders>
              <w:top w:val="single" w:sz="6" w:space="0" w:color="auto"/>
              <w:left w:val="single" w:sz="6" w:space="0" w:color="auto"/>
              <w:bottom w:val="single" w:sz="6" w:space="0" w:color="auto"/>
              <w:right w:val="single" w:sz="6" w:space="0" w:color="auto"/>
            </w:tcBorders>
          </w:tcPr>
          <w:p w:rsidR="008B71BD" w:rsidRDefault="008B71BD" w:rsidP="008032CB">
            <w:pPr>
              <w:rPr>
                <w:lang w:val="en-US"/>
              </w:rPr>
            </w:pPr>
            <w:r>
              <w:rPr>
                <w:lang w:val="en-US"/>
              </w:rPr>
              <w:t>V2.11</w:t>
            </w:r>
          </w:p>
        </w:tc>
        <w:tc>
          <w:tcPr>
            <w:tcW w:w="1134" w:type="dxa"/>
            <w:tcBorders>
              <w:top w:val="single" w:sz="6" w:space="0" w:color="auto"/>
              <w:left w:val="single" w:sz="6" w:space="0" w:color="auto"/>
              <w:bottom w:val="single" w:sz="6" w:space="0" w:color="auto"/>
              <w:right w:val="single" w:sz="6" w:space="0" w:color="auto"/>
            </w:tcBorders>
          </w:tcPr>
          <w:p w:rsidR="008B71BD" w:rsidRDefault="008B71BD"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8B71BD" w:rsidRPr="000442E8" w:rsidRDefault="008B71BD" w:rsidP="009D7A12">
            <w:pPr>
              <w:jc w:val="left"/>
              <w:rPr>
                <w:sz w:val="16"/>
                <w:szCs w:val="16"/>
                <w:lang w:val="en-US"/>
              </w:rPr>
            </w:pPr>
            <w:r w:rsidRPr="000442E8">
              <w:rPr>
                <w:sz w:val="16"/>
                <w:szCs w:val="16"/>
                <w:lang w:val="en-US"/>
              </w:rPr>
              <w:t>Minor document restructuring</w:t>
            </w:r>
          </w:p>
          <w:p w:rsidR="004F0E79" w:rsidRPr="000442E8" w:rsidRDefault="004F0E79" w:rsidP="009D7A12">
            <w:pPr>
              <w:jc w:val="left"/>
              <w:rPr>
                <w:sz w:val="16"/>
                <w:szCs w:val="16"/>
                <w:lang w:val="en-US"/>
              </w:rPr>
            </w:pPr>
            <w:r w:rsidRPr="000442E8">
              <w:rPr>
                <w:sz w:val="16"/>
                <w:szCs w:val="16"/>
                <w:lang w:val="en-US"/>
              </w:rPr>
              <w:t xml:space="preserve">Unknown header attributes will </w:t>
            </w:r>
            <w:r w:rsidR="003F29DD" w:rsidRPr="000442E8">
              <w:rPr>
                <w:sz w:val="16"/>
                <w:szCs w:val="16"/>
                <w:lang w:val="en-US"/>
              </w:rPr>
              <w:t xml:space="preserve">ignored, </w:t>
            </w:r>
            <w:r w:rsidRPr="000442E8">
              <w:rPr>
                <w:sz w:val="16"/>
                <w:szCs w:val="16"/>
                <w:lang w:val="en-US"/>
              </w:rPr>
              <w:t>NOT be forwarded.</w:t>
            </w:r>
          </w:p>
          <w:p w:rsidR="004F0E79" w:rsidRPr="000442E8" w:rsidRDefault="0042248B" w:rsidP="009D7A12">
            <w:pPr>
              <w:jc w:val="left"/>
              <w:rPr>
                <w:sz w:val="16"/>
                <w:szCs w:val="16"/>
                <w:lang w:val="en-US"/>
              </w:rPr>
            </w:pPr>
            <w:r w:rsidRPr="000442E8">
              <w:rPr>
                <w:sz w:val="16"/>
                <w:szCs w:val="16"/>
                <w:lang w:val="en-US"/>
              </w:rPr>
              <w:t>S</w:t>
            </w:r>
            <w:r w:rsidR="004F0E79" w:rsidRPr="000442E8">
              <w:rPr>
                <w:sz w:val="16"/>
                <w:szCs w:val="16"/>
                <w:lang w:val="en-US"/>
              </w:rPr>
              <w:t>ession monitoring</w:t>
            </w:r>
            <w:r w:rsidRPr="000442E8">
              <w:rPr>
                <w:sz w:val="16"/>
                <w:szCs w:val="16"/>
                <w:lang w:val="en-US"/>
              </w:rPr>
              <w:t xml:space="preserve"> changed</w:t>
            </w:r>
            <w:r w:rsidR="004F0E79" w:rsidRPr="000442E8">
              <w:rPr>
                <w:sz w:val="16"/>
                <w:szCs w:val="16"/>
                <w:lang w:val="en-US"/>
              </w:rPr>
              <w:t>.</w:t>
            </w:r>
            <w:r w:rsidR="000B3353" w:rsidRPr="000442E8">
              <w:rPr>
                <w:sz w:val="16"/>
                <w:szCs w:val="16"/>
                <w:lang w:val="en-US"/>
              </w:rPr>
              <w:t xml:space="preserve"> </w:t>
            </w:r>
            <w:r w:rsidRPr="000442E8">
              <w:rPr>
                <w:sz w:val="16"/>
                <w:szCs w:val="16"/>
                <w:lang w:val="en-US"/>
              </w:rPr>
              <w:t xml:space="preserve">CLN_ECHO replaced by </w:t>
            </w:r>
            <w:r w:rsidR="000B3353" w:rsidRPr="000442E8">
              <w:rPr>
                <w:sz w:val="16"/>
                <w:szCs w:val="16"/>
                <w:lang w:val="en-US"/>
              </w:rPr>
              <w:t>ECHO</w:t>
            </w:r>
            <w:r w:rsidRPr="000442E8">
              <w:rPr>
                <w:sz w:val="16"/>
                <w:szCs w:val="16"/>
                <w:lang w:val="en-US"/>
              </w:rPr>
              <w:t>, SRV_ECHO eliminated, ECHO response sent by SC</w:t>
            </w:r>
            <w:r w:rsidR="000B3353" w:rsidRPr="000442E8">
              <w:rPr>
                <w:sz w:val="16"/>
                <w:szCs w:val="16"/>
                <w:lang w:val="en-US"/>
              </w:rPr>
              <w:t>.</w:t>
            </w:r>
          </w:p>
          <w:p w:rsidR="008B71BD" w:rsidRPr="000442E8" w:rsidRDefault="007B0AF2" w:rsidP="009D7A12">
            <w:pPr>
              <w:jc w:val="left"/>
              <w:rPr>
                <w:sz w:val="16"/>
                <w:szCs w:val="16"/>
                <w:lang w:val="en-US"/>
              </w:rPr>
            </w:pPr>
            <w:r w:rsidRPr="000442E8">
              <w:rPr>
                <w:sz w:val="16"/>
                <w:szCs w:val="16"/>
                <w:lang w:val="en-US"/>
              </w:rPr>
              <w:t>State fallback on error added</w:t>
            </w:r>
          </w:p>
          <w:p w:rsidR="007B0AF2" w:rsidRPr="000442E8" w:rsidRDefault="007B0AF2" w:rsidP="009D7A12">
            <w:pPr>
              <w:jc w:val="left"/>
              <w:rPr>
                <w:sz w:val="16"/>
                <w:szCs w:val="16"/>
                <w:lang w:val="en-US"/>
              </w:rPr>
            </w:pPr>
            <w:r w:rsidRPr="000442E8">
              <w:rPr>
                <w:sz w:val="16"/>
                <w:szCs w:val="16"/>
                <w:lang w:val="en-US"/>
              </w:rPr>
              <w:t>Possible error codes added</w:t>
            </w:r>
          </w:p>
        </w:tc>
      </w:tr>
      <w:tr w:rsidR="008637C2" w:rsidRPr="00326E23" w:rsidTr="00380CCB">
        <w:trPr>
          <w:cantSplit/>
        </w:trPr>
        <w:tc>
          <w:tcPr>
            <w:tcW w:w="1383" w:type="dxa"/>
            <w:tcBorders>
              <w:top w:val="single" w:sz="6" w:space="0" w:color="auto"/>
              <w:bottom w:val="single" w:sz="6" w:space="0" w:color="auto"/>
              <w:right w:val="single" w:sz="6" w:space="0" w:color="auto"/>
            </w:tcBorders>
          </w:tcPr>
          <w:p w:rsidR="008637C2" w:rsidRDefault="008637C2" w:rsidP="0051488D">
            <w:pPr>
              <w:rPr>
                <w:lang w:val="en-US"/>
              </w:rPr>
            </w:pPr>
            <w:r>
              <w:rPr>
                <w:lang w:val="en-US"/>
              </w:rPr>
              <w:t>19.9.2010</w:t>
            </w:r>
          </w:p>
        </w:tc>
        <w:tc>
          <w:tcPr>
            <w:tcW w:w="851" w:type="dxa"/>
            <w:tcBorders>
              <w:top w:val="single" w:sz="6" w:space="0" w:color="auto"/>
              <w:left w:val="single" w:sz="6" w:space="0" w:color="auto"/>
              <w:bottom w:val="single" w:sz="6" w:space="0" w:color="auto"/>
              <w:right w:val="single" w:sz="6" w:space="0" w:color="auto"/>
            </w:tcBorders>
          </w:tcPr>
          <w:p w:rsidR="008637C2" w:rsidRDefault="008637C2" w:rsidP="008032CB">
            <w:pPr>
              <w:rPr>
                <w:lang w:val="en-US"/>
              </w:rPr>
            </w:pPr>
            <w:r>
              <w:rPr>
                <w:lang w:val="en-US"/>
              </w:rPr>
              <w:t>V2.12</w:t>
            </w:r>
          </w:p>
        </w:tc>
        <w:tc>
          <w:tcPr>
            <w:tcW w:w="1134" w:type="dxa"/>
            <w:tcBorders>
              <w:top w:val="single" w:sz="6" w:space="0" w:color="auto"/>
              <w:left w:val="single" w:sz="6" w:space="0" w:color="auto"/>
              <w:bottom w:val="single" w:sz="6" w:space="0" w:color="auto"/>
              <w:right w:val="single" w:sz="6" w:space="0" w:color="auto"/>
            </w:tcBorders>
          </w:tcPr>
          <w:p w:rsidR="008637C2" w:rsidRDefault="008637C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8637C2" w:rsidRPr="000442E8" w:rsidRDefault="008637C2" w:rsidP="009D7A12">
            <w:pPr>
              <w:jc w:val="left"/>
              <w:rPr>
                <w:sz w:val="16"/>
                <w:szCs w:val="16"/>
                <w:lang w:val="en-US"/>
              </w:rPr>
            </w:pPr>
            <w:r w:rsidRPr="000442E8">
              <w:rPr>
                <w:sz w:val="16"/>
                <w:szCs w:val="16"/>
                <w:lang w:val="en-US"/>
              </w:rPr>
              <w:t xml:space="preserve">operationTimeout </w:t>
            </w:r>
            <w:r w:rsidR="006315D3">
              <w:rPr>
                <w:sz w:val="16"/>
                <w:szCs w:val="16"/>
                <w:lang w:val="en-US"/>
              </w:rPr>
              <w:t xml:space="preserve">(oti) </w:t>
            </w:r>
            <w:r w:rsidRPr="000442E8">
              <w:rPr>
                <w:sz w:val="16"/>
                <w:szCs w:val="16"/>
                <w:lang w:val="en-US"/>
              </w:rPr>
              <w:t>is now in milliseconds</w:t>
            </w:r>
          </w:p>
        </w:tc>
      </w:tr>
      <w:tr w:rsidR="000442E8" w:rsidRPr="00326E23" w:rsidTr="00380CCB">
        <w:trPr>
          <w:cantSplit/>
        </w:trPr>
        <w:tc>
          <w:tcPr>
            <w:tcW w:w="1383" w:type="dxa"/>
            <w:tcBorders>
              <w:top w:val="single" w:sz="6" w:space="0" w:color="auto"/>
              <w:bottom w:val="single" w:sz="6" w:space="0" w:color="auto"/>
              <w:right w:val="single" w:sz="6" w:space="0" w:color="auto"/>
            </w:tcBorders>
          </w:tcPr>
          <w:p w:rsidR="000442E8" w:rsidRDefault="000442E8" w:rsidP="0051488D">
            <w:pPr>
              <w:rPr>
                <w:lang w:val="en-US"/>
              </w:rPr>
            </w:pPr>
            <w:r>
              <w:rPr>
                <w:lang w:val="en-US"/>
              </w:rPr>
              <w:t>22.9.2010</w:t>
            </w:r>
          </w:p>
        </w:tc>
        <w:tc>
          <w:tcPr>
            <w:tcW w:w="851" w:type="dxa"/>
            <w:tcBorders>
              <w:top w:val="single" w:sz="6" w:space="0" w:color="auto"/>
              <w:left w:val="single" w:sz="6" w:space="0" w:color="auto"/>
              <w:bottom w:val="single" w:sz="6" w:space="0" w:color="auto"/>
              <w:right w:val="single" w:sz="6" w:space="0" w:color="auto"/>
            </w:tcBorders>
          </w:tcPr>
          <w:p w:rsidR="000442E8" w:rsidRDefault="000442E8" w:rsidP="008032CB">
            <w:pPr>
              <w:rPr>
                <w:lang w:val="en-US"/>
              </w:rPr>
            </w:pPr>
            <w:r>
              <w:rPr>
                <w:lang w:val="en-US"/>
              </w:rPr>
              <w:t>V2.13</w:t>
            </w:r>
          </w:p>
        </w:tc>
        <w:tc>
          <w:tcPr>
            <w:tcW w:w="1134" w:type="dxa"/>
            <w:tcBorders>
              <w:top w:val="single" w:sz="6" w:space="0" w:color="auto"/>
              <w:left w:val="single" w:sz="6" w:space="0" w:color="auto"/>
              <w:bottom w:val="single" w:sz="6" w:space="0" w:color="auto"/>
              <w:right w:val="single" w:sz="6" w:space="0" w:color="auto"/>
            </w:tcBorders>
          </w:tcPr>
          <w:p w:rsidR="000442E8" w:rsidRDefault="000442E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442E8" w:rsidRPr="000442E8" w:rsidRDefault="000442E8" w:rsidP="009D7A12">
            <w:pPr>
              <w:jc w:val="left"/>
              <w:rPr>
                <w:sz w:val="16"/>
                <w:szCs w:val="16"/>
                <w:lang w:val="en-US"/>
              </w:rPr>
            </w:pPr>
            <w:r w:rsidRPr="000442E8">
              <w:rPr>
                <w:sz w:val="16"/>
                <w:szCs w:val="16"/>
                <w:lang w:val="en-US"/>
              </w:rPr>
              <w:t>REGISTER_SERVICE renamed to REGISTER_SERVER and analogous DEREGISTER_SERVICE to DEREGISTER_SERVER</w:t>
            </w:r>
            <w:r>
              <w:rPr>
                <w:sz w:val="16"/>
                <w:szCs w:val="16"/>
                <w:lang w:val="en-US"/>
              </w:rPr>
              <w:t>,  MTY remains the same!</w:t>
            </w:r>
          </w:p>
        </w:tc>
      </w:tr>
      <w:tr w:rsidR="00D903E1" w:rsidRPr="00326E23" w:rsidTr="00380CCB">
        <w:trPr>
          <w:cantSplit/>
        </w:trPr>
        <w:tc>
          <w:tcPr>
            <w:tcW w:w="1383" w:type="dxa"/>
            <w:tcBorders>
              <w:top w:val="single" w:sz="6" w:space="0" w:color="auto"/>
              <w:bottom w:val="single" w:sz="6" w:space="0" w:color="auto"/>
              <w:right w:val="single" w:sz="6" w:space="0" w:color="auto"/>
            </w:tcBorders>
          </w:tcPr>
          <w:p w:rsidR="00D903E1" w:rsidRDefault="00D903E1" w:rsidP="0051488D">
            <w:pPr>
              <w:rPr>
                <w:lang w:val="en-US"/>
              </w:rPr>
            </w:pPr>
            <w:r>
              <w:rPr>
                <w:lang w:val="en-US"/>
              </w:rPr>
              <w:t>13.10.2010</w:t>
            </w:r>
          </w:p>
        </w:tc>
        <w:tc>
          <w:tcPr>
            <w:tcW w:w="851" w:type="dxa"/>
            <w:tcBorders>
              <w:top w:val="single" w:sz="6" w:space="0" w:color="auto"/>
              <w:left w:val="single" w:sz="6" w:space="0" w:color="auto"/>
              <w:bottom w:val="single" w:sz="6" w:space="0" w:color="auto"/>
              <w:right w:val="single" w:sz="6" w:space="0" w:color="auto"/>
            </w:tcBorders>
          </w:tcPr>
          <w:p w:rsidR="00D903E1" w:rsidRDefault="00D903E1" w:rsidP="008032CB">
            <w:pPr>
              <w:rPr>
                <w:lang w:val="en-US"/>
              </w:rPr>
            </w:pPr>
            <w:r>
              <w:rPr>
                <w:lang w:val="en-US"/>
              </w:rPr>
              <w:t>V2.14</w:t>
            </w:r>
          </w:p>
        </w:tc>
        <w:tc>
          <w:tcPr>
            <w:tcW w:w="1134" w:type="dxa"/>
            <w:tcBorders>
              <w:top w:val="single" w:sz="6" w:space="0" w:color="auto"/>
              <w:left w:val="single" w:sz="6" w:space="0" w:color="auto"/>
              <w:bottom w:val="single" w:sz="6" w:space="0" w:color="auto"/>
              <w:right w:val="single" w:sz="6" w:space="0" w:color="auto"/>
            </w:tcBorders>
          </w:tcPr>
          <w:p w:rsidR="00D903E1" w:rsidRDefault="00D903E1"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D903E1" w:rsidRDefault="00D903E1" w:rsidP="009D7A12">
            <w:pPr>
              <w:jc w:val="left"/>
              <w:rPr>
                <w:sz w:val="16"/>
                <w:szCs w:val="16"/>
                <w:lang w:val="en-US"/>
              </w:rPr>
            </w:pPr>
            <w:r>
              <w:rPr>
                <w:sz w:val="16"/>
                <w:szCs w:val="16"/>
                <w:lang w:val="en-US"/>
              </w:rPr>
              <w:t>authenticatedSession (asi) removed</w:t>
            </w:r>
          </w:p>
          <w:p w:rsidR="00D903E1" w:rsidRDefault="00D903E1" w:rsidP="009D7A12">
            <w:pPr>
              <w:jc w:val="left"/>
              <w:rPr>
                <w:sz w:val="16"/>
                <w:szCs w:val="16"/>
                <w:lang w:val="en-US"/>
              </w:rPr>
            </w:pPr>
            <w:r>
              <w:rPr>
                <w:sz w:val="16"/>
                <w:szCs w:val="16"/>
                <w:lang w:val="en-US"/>
              </w:rPr>
              <w:t>cascadedMask (cma) introduced</w:t>
            </w:r>
          </w:p>
          <w:p w:rsidR="00D903E1" w:rsidRDefault="00D903E1" w:rsidP="009D7A12">
            <w:pPr>
              <w:jc w:val="left"/>
              <w:rPr>
                <w:sz w:val="16"/>
                <w:szCs w:val="16"/>
                <w:lang w:val="en-US"/>
              </w:rPr>
            </w:pPr>
            <w:r>
              <w:rPr>
                <w:sz w:val="16"/>
                <w:szCs w:val="16"/>
                <w:lang w:val="en-US"/>
              </w:rPr>
              <w:t xml:space="preserve">Errors in publishing service description </w:t>
            </w:r>
            <w:r w:rsidR="001A6380">
              <w:rPr>
                <w:sz w:val="16"/>
                <w:szCs w:val="16"/>
                <w:lang w:val="en-US"/>
              </w:rPr>
              <w:t xml:space="preserve">and messages </w:t>
            </w:r>
            <w:r>
              <w:rPr>
                <w:sz w:val="16"/>
                <w:szCs w:val="16"/>
                <w:lang w:val="en-US"/>
              </w:rPr>
              <w:t>corrected.</w:t>
            </w:r>
          </w:p>
          <w:p w:rsidR="001A6380" w:rsidRDefault="001A6380" w:rsidP="009D7A12">
            <w:pPr>
              <w:jc w:val="left"/>
              <w:rPr>
                <w:sz w:val="16"/>
                <w:szCs w:val="16"/>
                <w:lang w:val="en-US"/>
              </w:rPr>
            </w:pPr>
            <w:r>
              <w:rPr>
                <w:sz w:val="16"/>
                <w:szCs w:val="16"/>
                <w:lang w:val="en-US"/>
              </w:rPr>
              <w:t>ipAddressList (ipl) required for INSPECT and MANAGE</w:t>
            </w:r>
          </w:p>
          <w:p w:rsidR="006315D3" w:rsidRDefault="006315D3" w:rsidP="009D7A12">
            <w:pPr>
              <w:jc w:val="left"/>
              <w:rPr>
                <w:sz w:val="16"/>
                <w:szCs w:val="16"/>
                <w:lang w:val="en-US"/>
              </w:rPr>
            </w:pPr>
            <w:r w:rsidRPr="000442E8">
              <w:rPr>
                <w:sz w:val="16"/>
                <w:szCs w:val="16"/>
                <w:lang w:val="en-US"/>
              </w:rPr>
              <w:t xml:space="preserve">operationTimeout </w:t>
            </w:r>
            <w:r>
              <w:rPr>
                <w:sz w:val="16"/>
                <w:szCs w:val="16"/>
                <w:lang w:val="en-US"/>
              </w:rPr>
              <w:t xml:space="preserve">(oti) is in </w:t>
            </w:r>
            <w:r w:rsidR="00136559">
              <w:rPr>
                <w:sz w:val="16"/>
                <w:szCs w:val="16"/>
                <w:lang w:val="en-US"/>
              </w:rPr>
              <w:t xml:space="preserve">all client </w:t>
            </w:r>
            <w:r>
              <w:rPr>
                <w:sz w:val="16"/>
                <w:szCs w:val="16"/>
                <w:lang w:val="en-US"/>
              </w:rPr>
              <w:t>request</w:t>
            </w:r>
            <w:r w:rsidR="00136559">
              <w:rPr>
                <w:sz w:val="16"/>
                <w:szCs w:val="16"/>
                <w:lang w:val="en-US"/>
              </w:rPr>
              <w:t>s</w:t>
            </w:r>
            <w:r w:rsidR="004631B5">
              <w:rPr>
                <w:sz w:val="16"/>
                <w:szCs w:val="16"/>
                <w:lang w:val="en-US"/>
              </w:rPr>
              <w:t xml:space="preserve"> (sometimes optional)</w:t>
            </w:r>
          </w:p>
          <w:p w:rsidR="005D3792" w:rsidRPr="000442E8" w:rsidRDefault="005D3792" w:rsidP="009D7A12">
            <w:pPr>
              <w:jc w:val="left"/>
              <w:rPr>
                <w:sz w:val="16"/>
                <w:szCs w:val="16"/>
                <w:lang w:val="en-US"/>
              </w:rPr>
            </w:pPr>
            <w:r>
              <w:rPr>
                <w:sz w:val="16"/>
                <w:szCs w:val="16"/>
                <w:lang w:val="en-US"/>
              </w:rPr>
              <w:t>CacheId is unique per service</w:t>
            </w:r>
          </w:p>
        </w:tc>
      </w:tr>
      <w:tr w:rsidR="00FA2898" w:rsidRPr="00326E23" w:rsidTr="00380CCB">
        <w:trPr>
          <w:cantSplit/>
        </w:trPr>
        <w:tc>
          <w:tcPr>
            <w:tcW w:w="1383" w:type="dxa"/>
            <w:tcBorders>
              <w:top w:val="single" w:sz="6" w:space="0" w:color="auto"/>
              <w:bottom w:val="single" w:sz="6" w:space="0" w:color="auto"/>
              <w:right w:val="single" w:sz="6" w:space="0" w:color="auto"/>
            </w:tcBorders>
          </w:tcPr>
          <w:p w:rsidR="00FA2898" w:rsidRDefault="00FA2898" w:rsidP="0051488D">
            <w:pPr>
              <w:rPr>
                <w:lang w:val="en-US"/>
              </w:rPr>
            </w:pPr>
            <w:r>
              <w:rPr>
                <w:lang w:val="en-US"/>
              </w:rPr>
              <w:t>20.10.2010</w:t>
            </w:r>
          </w:p>
        </w:tc>
        <w:tc>
          <w:tcPr>
            <w:tcW w:w="851" w:type="dxa"/>
            <w:tcBorders>
              <w:top w:val="single" w:sz="6" w:space="0" w:color="auto"/>
              <w:left w:val="single" w:sz="6" w:space="0" w:color="auto"/>
              <w:bottom w:val="single" w:sz="6" w:space="0" w:color="auto"/>
              <w:right w:val="single" w:sz="6" w:space="0" w:color="auto"/>
            </w:tcBorders>
          </w:tcPr>
          <w:p w:rsidR="00FA2898" w:rsidRDefault="00FA2898" w:rsidP="008032CB">
            <w:pPr>
              <w:rPr>
                <w:lang w:val="en-US"/>
              </w:rPr>
            </w:pPr>
            <w:r>
              <w:rPr>
                <w:lang w:val="en-US"/>
              </w:rPr>
              <w:t>V2.15</w:t>
            </w:r>
          </w:p>
        </w:tc>
        <w:tc>
          <w:tcPr>
            <w:tcW w:w="1134" w:type="dxa"/>
            <w:tcBorders>
              <w:top w:val="single" w:sz="6" w:space="0" w:color="auto"/>
              <w:left w:val="single" w:sz="6" w:space="0" w:color="auto"/>
              <w:bottom w:val="single" w:sz="6" w:space="0" w:color="auto"/>
              <w:right w:val="single" w:sz="6" w:space="0" w:color="auto"/>
            </w:tcBorders>
          </w:tcPr>
          <w:p w:rsidR="00FA2898" w:rsidRDefault="00FA289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A2898" w:rsidRDefault="00FA2898" w:rsidP="009D7A12">
            <w:pPr>
              <w:jc w:val="left"/>
              <w:rPr>
                <w:sz w:val="16"/>
                <w:szCs w:val="16"/>
                <w:lang w:val="en-US"/>
              </w:rPr>
            </w:pPr>
            <w:r>
              <w:rPr>
                <w:sz w:val="16"/>
                <w:szCs w:val="16"/>
                <w:lang w:val="en-US"/>
              </w:rPr>
              <w:t xml:space="preserve">Exceeded </w:t>
            </w:r>
            <w:r w:rsidR="00AD24F3">
              <w:rPr>
                <w:sz w:val="16"/>
                <w:szCs w:val="16"/>
                <w:lang w:val="en-US"/>
              </w:rPr>
              <w:t>oti in SRV_EXECUTE will cause SRV_ABORT_SESION</w:t>
            </w:r>
            <w:r>
              <w:rPr>
                <w:sz w:val="16"/>
                <w:szCs w:val="16"/>
                <w:lang w:val="en-US"/>
              </w:rPr>
              <w:t>.</w:t>
            </w:r>
          </w:p>
        </w:tc>
      </w:tr>
      <w:tr w:rsidR="00BD1EC3" w:rsidRPr="00326E23" w:rsidTr="00380CCB">
        <w:trPr>
          <w:cantSplit/>
        </w:trPr>
        <w:tc>
          <w:tcPr>
            <w:tcW w:w="1383" w:type="dxa"/>
            <w:tcBorders>
              <w:top w:val="single" w:sz="6" w:space="0" w:color="auto"/>
              <w:bottom w:val="single" w:sz="6" w:space="0" w:color="auto"/>
              <w:right w:val="single" w:sz="6" w:space="0" w:color="auto"/>
            </w:tcBorders>
          </w:tcPr>
          <w:p w:rsidR="00BD1EC3" w:rsidRDefault="00BD1EC3" w:rsidP="0051488D">
            <w:pPr>
              <w:rPr>
                <w:lang w:val="en-US"/>
              </w:rPr>
            </w:pPr>
            <w:r>
              <w:rPr>
                <w:lang w:val="en-US"/>
              </w:rPr>
              <w:t>25.10.2010</w:t>
            </w:r>
          </w:p>
        </w:tc>
        <w:tc>
          <w:tcPr>
            <w:tcW w:w="851" w:type="dxa"/>
            <w:tcBorders>
              <w:top w:val="single" w:sz="6" w:space="0" w:color="auto"/>
              <w:left w:val="single" w:sz="6" w:space="0" w:color="auto"/>
              <w:bottom w:val="single" w:sz="6" w:space="0" w:color="auto"/>
              <w:right w:val="single" w:sz="6" w:space="0" w:color="auto"/>
            </w:tcBorders>
          </w:tcPr>
          <w:p w:rsidR="00BD1EC3" w:rsidRDefault="00BD1EC3" w:rsidP="008032CB">
            <w:pPr>
              <w:rPr>
                <w:lang w:val="en-US"/>
              </w:rPr>
            </w:pPr>
            <w:r>
              <w:rPr>
                <w:lang w:val="en-US"/>
              </w:rPr>
              <w:t>V2.16</w:t>
            </w:r>
          </w:p>
        </w:tc>
        <w:tc>
          <w:tcPr>
            <w:tcW w:w="1134" w:type="dxa"/>
            <w:tcBorders>
              <w:top w:val="single" w:sz="6" w:space="0" w:color="auto"/>
              <w:left w:val="single" w:sz="6" w:space="0" w:color="auto"/>
              <w:bottom w:val="single" w:sz="6" w:space="0" w:color="auto"/>
              <w:right w:val="single" w:sz="6" w:space="0" w:color="auto"/>
            </w:tcBorders>
          </w:tcPr>
          <w:p w:rsidR="00BD1EC3" w:rsidRDefault="00BD1EC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BD1EC3" w:rsidRDefault="00BD1EC3" w:rsidP="009D7A12">
            <w:pPr>
              <w:jc w:val="left"/>
              <w:rPr>
                <w:sz w:val="16"/>
                <w:szCs w:val="16"/>
                <w:lang w:val="en-US"/>
              </w:rPr>
            </w:pPr>
            <w:r>
              <w:rPr>
                <w:sz w:val="16"/>
                <w:szCs w:val="16"/>
                <w:lang w:val="en-US"/>
              </w:rPr>
              <w:t>Session handling in file services</w:t>
            </w:r>
          </w:p>
          <w:p w:rsidR="00BD1EC3" w:rsidRDefault="00BD1EC3" w:rsidP="009D7A12">
            <w:pPr>
              <w:jc w:val="left"/>
              <w:rPr>
                <w:sz w:val="16"/>
                <w:szCs w:val="16"/>
                <w:lang w:val="en-US"/>
              </w:rPr>
            </w:pPr>
            <w:r>
              <w:rPr>
                <w:sz w:val="16"/>
                <w:szCs w:val="16"/>
                <w:lang w:val="en-US"/>
              </w:rPr>
              <w:t>ipAddressList (ipl)  has port numbers</w:t>
            </w:r>
          </w:p>
        </w:tc>
      </w:tr>
      <w:tr w:rsidR="00164E62" w:rsidRPr="00326E23" w:rsidTr="00380CCB">
        <w:trPr>
          <w:cantSplit/>
        </w:trPr>
        <w:tc>
          <w:tcPr>
            <w:tcW w:w="1383" w:type="dxa"/>
            <w:tcBorders>
              <w:top w:val="single" w:sz="6" w:space="0" w:color="auto"/>
              <w:bottom w:val="single" w:sz="6" w:space="0" w:color="auto"/>
              <w:right w:val="single" w:sz="6" w:space="0" w:color="auto"/>
            </w:tcBorders>
          </w:tcPr>
          <w:p w:rsidR="00164E62" w:rsidRDefault="00164E62" w:rsidP="0051488D">
            <w:pPr>
              <w:rPr>
                <w:lang w:val="en-US"/>
              </w:rPr>
            </w:pPr>
            <w:r>
              <w:rPr>
                <w:lang w:val="en-US"/>
              </w:rPr>
              <w:t>02.11.2010</w:t>
            </w:r>
          </w:p>
        </w:tc>
        <w:tc>
          <w:tcPr>
            <w:tcW w:w="851" w:type="dxa"/>
            <w:tcBorders>
              <w:top w:val="single" w:sz="6" w:space="0" w:color="auto"/>
              <w:left w:val="single" w:sz="6" w:space="0" w:color="auto"/>
              <w:bottom w:val="single" w:sz="6" w:space="0" w:color="auto"/>
              <w:right w:val="single" w:sz="6" w:space="0" w:color="auto"/>
            </w:tcBorders>
          </w:tcPr>
          <w:p w:rsidR="00164E62" w:rsidRDefault="00164E62" w:rsidP="008032CB">
            <w:pPr>
              <w:rPr>
                <w:lang w:val="en-US"/>
              </w:rPr>
            </w:pPr>
            <w:r>
              <w:rPr>
                <w:lang w:val="en-US"/>
              </w:rPr>
              <w:t>V2.17</w:t>
            </w:r>
          </w:p>
        </w:tc>
        <w:tc>
          <w:tcPr>
            <w:tcW w:w="1134" w:type="dxa"/>
            <w:tcBorders>
              <w:top w:val="single" w:sz="6" w:space="0" w:color="auto"/>
              <w:left w:val="single" w:sz="6" w:space="0" w:color="auto"/>
              <w:bottom w:val="single" w:sz="6" w:space="0" w:color="auto"/>
              <w:right w:val="single" w:sz="6" w:space="0" w:color="auto"/>
            </w:tcBorders>
          </w:tcPr>
          <w:p w:rsidR="00164E62" w:rsidRDefault="00164E6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64E62" w:rsidRDefault="00164E62" w:rsidP="009D7A12">
            <w:pPr>
              <w:jc w:val="left"/>
              <w:rPr>
                <w:sz w:val="16"/>
                <w:szCs w:val="16"/>
                <w:lang w:val="en-US"/>
              </w:rPr>
            </w:pPr>
            <w:r w:rsidRPr="00D41EA8">
              <w:rPr>
                <w:i/>
                <w:sz w:val="16"/>
                <w:szCs w:val="16"/>
                <w:lang w:val="en-US"/>
              </w:rPr>
              <w:t>ced</w:t>
            </w:r>
            <w:r>
              <w:rPr>
                <w:sz w:val="16"/>
                <w:szCs w:val="16"/>
                <w:lang w:val="en-US"/>
              </w:rPr>
              <w:t xml:space="preserve"> sent only by server. Caching changed.</w:t>
            </w:r>
          </w:p>
          <w:p w:rsidR="00164E62" w:rsidRDefault="00164E62" w:rsidP="009D7A12">
            <w:pPr>
              <w:jc w:val="left"/>
              <w:rPr>
                <w:sz w:val="16"/>
                <w:szCs w:val="16"/>
                <w:lang w:val="en-US"/>
              </w:rPr>
            </w:pPr>
            <w:r>
              <w:rPr>
                <w:sz w:val="16"/>
                <w:szCs w:val="16"/>
                <w:lang w:val="en-US"/>
              </w:rPr>
              <w:t>Single session server is simplification of multi-session server.</w:t>
            </w:r>
          </w:p>
          <w:p w:rsidR="00397175" w:rsidRDefault="00397175" w:rsidP="009D7A12">
            <w:pPr>
              <w:jc w:val="left"/>
              <w:rPr>
                <w:sz w:val="16"/>
                <w:szCs w:val="16"/>
                <w:lang w:val="en-US"/>
              </w:rPr>
            </w:pPr>
            <w:r>
              <w:rPr>
                <w:sz w:val="16"/>
                <w:szCs w:val="16"/>
                <w:lang w:val="en-US"/>
              </w:rPr>
              <w:t>Optional sin (sessionInformation) in DELETE_SESSION</w:t>
            </w:r>
            <w:r w:rsidR="009E7E9B">
              <w:rPr>
                <w:sz w:val="16"/>
                <w:szCs w:val="16"/>
                <w:lang w:val="en-US"/>
              </w:rPr>
              <w:t xml:space="preserve"> and UNSUBSCRIBE</w:t>
            </w:r>
          </w:p>
          <w:p w:rsidR="009376EE" w:rsidRDefault="009376EE" w:rsidP="009D7A12">
            <w:pPr>
              <w:jc w:val="left"/>
              <w:rPr>
                <w:sz w:val="16"/>
                <w:szCs w:val="16"/>
                <w:lang w:val="en-US"/>
              </w:rPr>
            </w:pPr>
            <w:r>
              <w:rPr>
                <w:sz w:val="16"/>
                <w:szCs w:val="16"/>
                <w:lang w:val="en-US"/>
              </w:rPr>
              <w:t xml:space="preserve">Changes of V2.15 reverted. Exceeded </w:t>
            </w:r>
            <w:r w:rsidRPr="00D41EA8">
              <w:rPr>
                <w:i/>
                <w:sz w:val="16"/>
                <w:szCs w:val="16"/>
                <w:lang w:val="en-US"/>
              </w:rPr>
              <w:t>oti</w:t>
            </w:r>
            <w:r>
              <w:rPr>
                <w:sz w:val="16"/>
                <w:szCs w:val="16"/>
                <w:lang w:val="en-US"/>
              </w:rPr>
              <w:t xml:space="preserve"> in SRV_EXECUTE will NOT cause SRV_ABORT_SESION.</w:t>
            </w:r>
          </w:p>
          <w:p w:rsidR="00FA070D" w:rsidRDefault="00FA070D" w:rsidP="009D7A12">
            <w:pPr>
              <w:jc w:val="left"/>
              <w:rPr>
                <w:sz w:val="16"/>
                <w:szCs w:val="16"/>
                <w:lang w:val="en-US"/>
              </w:rPr>
            </w:pPr>
            <w:r>
              <w:rPr>
                <w:sz w:val="16"/>
                <w:szCs w:val="16"/>
                <w:lang w:val="en-US"/>
              </w:rPr>
              <w:t>MessageID (</w:t>
            </w:r>
            <w:r w:rsidRPr="00D41EA8">
              <w:rPr>
                <w:i/>
                <w:sz w:val="16"/>
                <w:szCs w:val="16"/>
                <w:lang w:val="en-US"/>
              </w:rPr>
              <w:t>mid</w:t>
            </w:r>
            <w:r>
              <w:rPr>
                <w:sz w:val="16"/>
                <w:szCs w:val="16"/>
                <w:lang w:val="en-US"/>
              </w:rPr>
              <w:t>) replaced by messageSequenceNumber (</w:t>
            </w:r>
            <w:r w:rsidRPr="00D41EA8">
              <w:rPr>
                <w:i/>
                <w:sz w:val="16"/>
                <w:szCs w:val="16"/>
                <w:lang w:val="en-US"/>
              </w:rPr>
              <w:t>msn</w:t>
            </w:r>
            <w:r>
              <w:rPr>
                <w:sz w:val="16"/>
                <w:szCs w:val="16"/>
                <w:lang w:val="en-US"/>
              </w:rPr>
              <w:t>)</w:t>
            </w:r>
          </w:p>
          <w:p w:rsidR="00FA070D" w:rsidRDefault="00FA070D" w:rsidP="009D7A12">
            <w:pPr>
              <w:jc w:val="left"/>
              <w:rPr>
                <w:sz w:val="16"/>
                <w:szCs w:val="16"/>
                <w:lang w:val="en-US"/>
              </w:rPr>
            </w:pPr>
            <w:r>
              <w:rPr>
                <w:sz w:val="16"/>
                <w:szCs w:val="16"/>
                <w:lang w:val="en-US"/>
              </w:rPr>
              <w:t>OriginalMessageID (</w:t>
            </w:r>
            <w:r w:rsidRPr="00D41EA8">
              <w:rPr>
                <w:i/>
                <w:sz w:val="16"/>
                <w:szCs w:val="16"/>
                <w:lang w:val="en-US"/>
              </w:rPr>
              <w:t>omi</w:t>
            </w:r>
            <w:r>
              <w:rPr>
                <w:sz w:val="16"/>
                <w:szCs w:val="16"/>
                <w:lang w:val="en-US"/>
              </w:rPr>
              <w:t>) replaced by originalMessageSequenceNumber (</w:t>
            </w:r>
            <w:r w:rsidRPr="00D41EA8">
              <w:rPr>
                <w:i/>
                <w:sz w:val="16"/>
                <w:szCs w:val="16"/>
                <w:lang w:val="en-US"/>
              </w:rPr>
              <w:t>oms</w:t>
            </w:r>
            <w:r>
              <w:rPr>
                <w:sz w:val="16"/>
                <w:szCs w:val="16"/>
                <w:lang w:val="en-US"/>
              </w:rPr>
              <w:t>)</w:t>
            </w:r>
          </w:p>
          <w:p w:rsidR="009F0BF0" w:rsidRDefault="002C6838" w:rsidP="009D7A12">
            <w:pPr>
              <w:jc w:val="left"/>
              <w:rPr>
                <w:sz w:val="16"/>
                <w:szCs w:val="16"/>
                <w:lang w:val="en-US"/>
              </w:rPr>
            </w:pPr>
            <w:r>
              <w:rPr>
                <w:sz w:val="16"/>
                <w:szCs w:val="16"/>
                <w:lang w:val="en-US"/>
              </w:rPr>
              <w:t>P</w:t>
            </w:r>
            <w:r w:rsidR="009F0BF0">
              <w:rPr>
                <w:sz w:val="16"/>
                <w:szCs w:val="16"/>
                <w:lang w:val="en-US"/>
              </w:rPr>
              <w:t>A</w:t>
            </w:r>
            <w:r>
              <w:rPr>
                <w:sz w:val="16"/>
                <w:szCs w:val="16"/>
                <w:lang w:val="en-US"/>
              </w:rPr>
              <w:t>C</w:t>
            </w:r>
            <w:r w:rsidR="009F0BF0">
              <w:rPr>
                <w:sz w:val="16"/>
                <w:szCs w:val="16"/>
                <w:lang w:val="en-US"/>
              </w:rPr>
              <w:t xml:space="preserve"> head</w:t>
            </w:r>
            <w:r w:rsidR="00C54756">
              <w:rPr>
                <w:sz w:val="16"/>
                <w:szCs w:val="16"/>
                <w:lang w:val="en-US"/>
              </w:rPr>
              <w:t>er</w:t>
            </w:r>
            <w:r w:rsidR="009F0BF0">
              <w:rPr>
                <w:sz w:val="16"/>
                <w:szCs w:val="16"/>
                <w:lang w:val="en-US"/>
              </w:rPr>
              <w:t xml:space="preserve"> key introduced</w:t>
            </w:r>
          </w:p>
        </w:tc>
      </w:tr>
      <w:tr w:rsidR="00164E62" w:rsidRPr="00326E23" w:rsidTr="00380CCB">
        <w:trPr>
          <w:cantSplit/>
        </w:trPr>
        <w:tc>
          <w:tcPr>
            <w:tcW w:w="1383" w:type="dxa"/>
            <w:tcBorders>
              <w:top w:val="single" w:sz="6" w:space="0" w:color="auto"/>
              <w:bottom w:val="single" w:sz="6" w:space="0" w:color="auto"/>
              <w:right w:val="single" w:sz="6" w:space="0" w:color="auto"/>
            </w:tcBorders>
          </w:tcPr>
          <w:p w:rsidR="00164E62" w:rsidRDefault="00F708B0" w:rsidP="0051488D">
            <w:pPr>
              <w:rPr>
                <w:lang w:val="en-US"/>
              </w:rPr>
            </w:pPr>
            <w:r>
              <w:rPr>
                <w:lang w:val="en-US"/>
              </w:rPr>
              <w:t>29.11.2010</w:t>
            </w:r>
          </w:p>
        </w:tc>
        <w:tc>
          <w:tcPr>
            <w:tcW w:w="851" w:type="dxa"/>
            <w:tcBorders>
              <w:top w:val="single" w:sz="6" w:space="0" w:color="auto"/>
              <w:left w:val="single" w:sz="6" w:space="0" w:color="auto"/>
              <w:bottom w:val="single" w:sz="6" w:space="0" w:color="auto"/>
              <w:right w:val="single" w:sz="6" w:space="0" w:color="auto"/>
            </w:tcBorders>
          </w:tcPr>
          <w:p w:rsidR="00164E62" w:rsidRDefault="00F708B0" w:rsidP="008032CB">
            <w:pPr>
              <w:rPr>
                <w:lang w:val="en-US"/>
              </w:rPr>
            </w:pPr>
            <w:r>
              <w:rPr>
                <w:lang w:val="en-US"/>
              </w:rPr>
              <w:t>V2.18</w:t>
            </w:r>
          </w:p>
        </w:tc>
        <w:tc>
          <w:tcPr>
            <w:tcW w:w="1134" w:type="dxa"/>
            <w:tcBorders>
              <w:top w:val="single" w:sz="6" w:space="0" w:color="auto"/>
              <w:left w:val="single" w:sz="6" w:space="0" w:color="auto"/>
              <w:bottom w:val="single" w:sz="6" w:space="0" w:color="auto"/>
              <w:right w:val="single" w:sz="6" w:space="0" w:color="auto"/>
            </w:tcBorders>
          </w:tcPr>
          <w:p w:rsidR="00164E62" w:rsidRDefault="00F708B0"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64E62" w:rsidRPr="00D41EA8" w:rsidRDefault="00F708B0" w:rsidP="009D7A12">
            <w:pPr>
              <w:jc w:val="left"/>
              <w:rPr>
                <w:sz w:val="16"/>
                <w:szCs w:val="16"/>
                <w:lang w:val="en-US"/>
              </w:rPr>
            </w:pPr>
            <w:r w:rsidRPr="00D41EA8">
              <w:rPr>
                <w:sz w:val="16"/>
                <w:szCs w:val="16"/>
                <w:lang w:val="en-US"/>
              </w:rPr>
              <w:t>Message body in CREATE_SESSION</w:t>
            </w:r>
            <w:r w:rsidR="00C509B6" w:rsidRPr="00D41EA8">
              <w:rPr>
                <w:sz w:val="16"/>
                <w:szCs w:val="16"/>
                <w:lang w:val="en-US"/>
              </w:rPr>
              <w:t>, SUBSCRIBE and CHANGE_SUBSCRIPTION</w:t>
            </w:r>
            <w:r w:rsidRPr="00D41EA8">
              <w:rPr>
                <w:sz w:val="16"/>
                <w:szCs w:val="16"/>
                <w:lang w:val="en-US"/>
              </w:rPr>
              <w:t xml:space="preserve"> reply.</w:t>
            </w:r>
          </w:p>
          <w:p w:rsidR="00F708B0" w:rsidRPr="00D41EA8" w:rsidRDefault="00F708B0" w:rsidP="009D7A12">
            <w:pPr>
              <w:jc w:val="left"/>
              <w:rPr>
                <w:sz w:val="16"/>
                <w:szCs w:val="16"/>
                <w:lang w:val="en-US"/>
              </w:rPr>
            </w:pPr>
            <w:r w:rsidRPr="00D41EA8">
              <w:rPr>
                <w:sz w:val="16"/>
                <w:szCs w:val="16"/>
                <w:lang w:val="en-US"/>
              </w:rPr>
              <w:t>Invalid cache handling</w:t>
            </w:r>
          </w:p>
          <w:p w:rsidR="00C509B6" w:rsidRPr="00D41EA8" w:rsidRDefault="00C509B6" w:rsidP="009D7A12">
            <w:pPr>
              <w:jc w:val="left"/>
              <w:rPr>
                <w:sz w:val="16"/>
                <w:szCs w:val="16"/>
                <w:lang w:val="en-US"/>
              </w:rPr>
            </w:pPr>
            <w:r w:rsidRPr="00D41EA8">
              <w:rPr>
                <w:sz w:val="16"/>
                <w:szCs w:val="16"/>
                <w:lang w:val="en-US"/>
              </w:rPr>
              <w:t xml:space="preserve">Port number removed from </w:t>
            </w:r>
            <w:r w:rsidRPr="00D41EA8">
              <w:rPr>
                <w:i/>
                <w:sz w:val="16"/>
                <w:szCs w:val="16"/>
                <w:lang w:val="en-US"/>
              </w:rPr>
              <w:t>ipl</w:t>
            </w:r>
            <w:r w:rsidRPr="00D41EA8">
              <w:rPr>
                <w:sz w:val="16"/>
                <w:szCs w:val="16"/>
                <w:lang w:val="en-US"/>
              </w:rPr>
              <w:t xml:space="preserve"> (</w:t>
            </w:r>
            <w:r w:rsidR="00245C5C" w:rsidRPr="00D41EA8">
              <w:rPr>
                <w:sz w:val="16"/>
                <w:szCs w:val="16"/>
                <w:lang w:val="en-US"/>
              </w:rPr>
              <w:t>ipAddressList</w:t>
            </w:r>
            <w:r w:rsidRPr="00D41EA8">
              <w:rPr>
                <w:sz w:val="16"/>
                <w:szCs w:val="16"/>
                <w:lang w:val="en-US"/>
              </w:rPr>
              <w:t xml:space="preserve">) </w:t>
            </w:r>
          </w:p>
          <w:p w:rsidR="00C509B6" w:rsidRPr="00D41EA8" w:rsidRDefault="00C509B6" w:rsidP="009D7A12">
            <w:pPr>
              <w:jc w:val="left"/>
              <w:rPr>
                <w:sz w:val="16"/>
                <w:szCs w:val="16"/>
                <w:lang w:val="en-US"/>
              </w:rPr>
            </w:pPr>
            <w:r w:rsidRPr="00D41EA8">
              <w:rPr>
                <w:i/>
                <w:sz w:val="16"/>
                <w:szCs w:val="16"/>
                <w:lang w:val="en-US"/>
              </w:rPr>
              <w:t>csi</w:t>
            </w:r>
            <w:r w:rsidRPr="00D41EA8">
              <w:rPr>
                <w:sz w:val="16"/>
                <w:szCs w:val="16"/>
                <w:lang w:val="en-US"/>
              </w:rPr>
              <w:t xml:space="preserve"> (cascaded session id) introduced</w:t>
            </w:r>
          </w:p>
          <w:p w:rsidR="0028786D" w:rsidRPr="00D41EA8" w:rsidRDefault="0028786D" w:rsidP="009D7A12">
            <w:pPr>
              <w:jc w:val="left"/>
              <w:rPr>
                <w:sz w:val="16"/>
                <w:szCs w:val="16"/>
                <w:lang w:val="en-US"/>
              </w:rPr>
            </w:pPr>
            <w:r w:rsidRPr="00D41EA8">
              <w:rPr>
                <w:sz w:val="16"/>
                <w:szCs w:val="16"/>
                <w:lang w:val="en-US"/>
              </w:rPr>
              <w:t>descripti</w:t>
            </w:r>
            <w:r w:rsidR="008D1106" w:rsidRPr="00D41EA8">
              <w:rPr>
                <w:sz w:val="16"/>
                <w:szCs w:val="16"/>
                <w:lang w:val="en-US"/>
              </w:rPr>
              <w:t xml:space="preserve">on of </w:t>
            </w:r>
            <w:r w:rsidR="009D7A12" w:rsidRPr="00D41EA8">
              <w:rPr>
                <w:i/>
                <w:sz w:val="16"/>
                <w:szCs w:val="16"/>
                <w:lang w:val="en-US"/>
              </w:rPr>
              <w:t>msi</w:t>
            </w:r>
            <w:r w:rsidR="009D7A12" w:rsidRPr="00D41EA8">
              <w:rPr>
                <w:sz w:val="16"/>
                <w:szCs w:val="16"/>
                <w:lang w:val="en-US"/>
              </w:rPr>
              <w:t xml:space="preserve"> </w:t>
            </w:r>
            <w:r w:rsidR="0031635A">
              <w:rPr>
                <w:sz w:val="16"/>
                <w:szCs w:val="16"/>
                <w:lang w:val="en-US"/>
              </w:rPr>
              <w:t>–</w:t>
            </w:r>
            <w:r w:rsidR="009D7A12" w:rsidRPr="00D41EA8">
              <w:rPr>
                <w:sz w:val="16"/>
                <w:szCs w:val="16"/>
                <w:lang w:val="en-US"/>
              </w:rPr>
              <w:t xml:space="preserve"> </w:t>
            </w:r>
            <w:r w:rsidR="008D1106" w:rsidRPr="00D41EA8">
              <w:rPr>
                <w:sz w:val="16"/>
                <w:szCs w:val="16"/>
                <w:lang w:val="en-US"/>
              </w:rPr>
              <w:t>messageSequenceNr changed and enhanced.</w:t>
            </w:r>
          </w:p>
          <w:p w:rsidR="009D7A12" w:rsidRPr="00D41EA8" w:rsidRDefault="0031635A" w:rsidP="009D7A12">
            <w:pPr>
              <w:jc w:val="left"/>
              <w:rPr>
                <w:sz w:val="16"/>
                <w:szCs w:val="16"/>
                <w:lang w:val="en-US"/>
              </w:rPr>
            </w:pPr>
            <w:r w:rsidRPr="00D41EA8">
              <w:rPr>
                <w:i/>
                <w:sz w:val="16"/>
                <w:szCs w:val="16"/>
                <w:lang w:val="en-US"/>
              </w:rPr>
              <w:t>O</w:t>
            </w:r>
            <w:r w:rsidR="009D7A12" w:rsidRPr="00D41EA8">
              <w:rPr>
                <w:i/>
                <w:sz w:val="16"/>
                <w:szCs w:val="16"/>
                <w:lang w:val="en-US"/>
              </w:rPr>
              <w:t>ms</w:t>
            </w:r>
            <w:r w:rsidR="009D7A12" w:rsidRPr="00D41EA8">
              <w:rPr>
                <w:sz w:val="16"/>
                <w:szCs w:val="16"/>
                <w:lang w:val="en-US"/>
              </w:rPr>
              <w:t xml:space="preserve"> – originalMessageSeqNr removed</w:t>
            </w:r>
          </w:p>
          <w:p w:rsidR="0028786D" w:rsidRPr="00D41EA8" w:rsidRDefault="0028786D" w:rsidP="009D7A12">
            <w:pPr>
              <w:jc w:val="left"/>
              <w:rPr>
                <w:sz w:val="16"/>
                <w:szCs w:val="16"/>
                <w:lang w:val="en-US"/>
              </w:rPr>
            </w:pPr>
            <w:r w:rsidRPr="00D41EA8">
              <w:rPr>
                <w:i/>
                <w:sz w:val="16"/>
                <w:szCs w:val="16"/>
                <w:lang w:val="en-US"/>
              </w:rPr>
              <w:t>mxc</w:t>
            </w:r>
            <w:r w:rsidRPr="00D41EA8">
              <w:rPr>
                <w:sz w:val="16"/>
                <w:szCs w:val="16"/>
                <w:lang w:val="en-US"/>
              </w:rPr>
              <w:t xml:space="preserve"> is mandatory in </w:t>
            </w:r>
            <w:r w:rsidR="009778A7" w:rsidRPr="00D41EA8">
              <w:rPr>
                <w:sz w:val="16"/>
                <w:szCs w:val="16"/>
                <w:lang w:val="en-US"/>
              </w:rPr>
              <w:t>REGISTER_SERVER</w:t>
            </w:r>
          </w:p>
          <w:p w:rsidR="009778A7" w:rsidRPr="00D41EA8" w:rsidRDefault="009778A7" w:rsidP="009D7A12">
            <w:pPr>
              <w:jc w:val="left"/>
              <w:rPr>
                <w:sz w:val="16"/>
                <w:szCs w:val="16"/>
                <w:lang w:val="en-US"/>
              </w:rPr>
            </w:pPr>
            <w:r w:rsidRPr="00D41EA8">
              <w:rPr>
                <w:i/>
                <w:sz w:val="16"/>
                <w:szCs w:val="16"/>
                <w:lang w:val="en-US"/>
              </w:rPr>
              <w:t>mxc</w:t>
            </w:r>
            <w:r w:rsidRPr="00D41EA8">
              <w:rPr>
                <w:sz w:val="16"/>
                <w:szCs w:val="16"/>
                <w:lang w:val="en-US"/>
              </w:rPr>
              <w:t xml:space="preserve"> validation changed</w:t>
            </w:r>
          </w:p>
          <w:p w:rsidR="00C06468" w:rsidRPr="00D41EA8" w:rsidRDefault="00C06468" w:rsidP="009D7A12">
            <w:pPr>
              <w:jc w:val="left"/>
              <w:rPr>
                <w:sz w:val="16"/>
                <w:szCs w:val="16"/>
                <w:lang w:val="en-US"/>
              </w:rPr>
            </w:pPr>
            <w:r w:rsidRPr="00D41EA8">
              <w:rPr>
                <w:sz w:val="16"/>
                <w:szCs w:val="16"/>
                <w:lang w:val="en-US"/>
              </w:rPr>
              <w:t>port number must be &gt; 1</w:t>
            </w:r>
          </w:p>
        </w:tc>
      </w:tr>
      <w:tr w:rsidR="000C5929" w:rsidRPr="00326E23" w:rsidTr="00380CCB">
        <w:trPr>
          <w:cantSplit/>
        </w:trPr>
        <w:tc>
          <w:tcPr>
            <w:tcW w:w="1383" w:type="dxa"/>
            <w:tcBorders>
              <w:top w:val="single" w:sz="6" w:space="0" w:color="auto"/>
              <w:bottom w:val="single" w:sz="6" w:space="0" w:color="auto"/>
              <w:right w:val="single" w:sz="6" w:space="0" w:color="auto"/>
            </w:tcBorders>
          </w:tcPr>
          <w:p w:rsidR="000C5929" w:rsidRDefault="000C5929" w:rsidP="0051488D">
            <w:pPr>
              <w:rPr>
                <w:lang w:val="en-US"/>
              </w:rPr>
            </w:pPr>
            <w:r>
              <w:rPr>
                <w:lang w:val="en-US"/>
              </w:rPr>
              <w:t>9.12.2010</w:t>
            </w:r>
          </w:p>
        </w:tc>
        <w:tc>
          <w:tcPr>
            <w:tcW w:w="851" w:type="dxa"/>
            <w:tcBorders>
              <w:top w:val="single" w:sz="6" w:space="0" w:color="auto"/>
              <w:left w:val="single" w:sz="6" w:space="0" w:color="auto"/>
              <w:bottom w:val="single" w:sz="6" w:space="0" w:color="auto"/>
              <w:right w:val="single" w:sz="6" w:space="0" w:color="auto"/>
            </w:tcBorders>
          </w:tcPr>
          <w:p w:rsidR="000C5929" w:rsidRDefault="000C5929" w:rsidP="008032CB">
            <w:pPr>
              <w:rPr>
                <w:lang w:val="en-US"/>
              </w:rPr>
            </w:pPr>
            <w:r>
              <w:rPr>
                <w:lang w:val="en-US"/>
              </w:rPr>
              <w:t>V2.19</w:t>
            </w:r>
          </w:p>
        </w:tc>
        <w:tc>
          <w:tcPr>
            <w:tcW w:w="1134" w:type="dxa"/>
            <w:tcBorders>
              <w:top w:val="single" w:sz="6" w:space="0" w:color="auto"/>
              <w:left w:val="single" w:sz="6" w:space="0" w:color="auto"/>
              <w:bottom w:val="single" w:sz="6" w:space="0" w:color="auto"/>
              <w:right w:val="single" w:sz="6" w:space="0" w:color="auto"/>
            </w:tcBorders>
          </w:tcPr>
          <w:p w:rsidR="000C5929" w:rsidRDefault="000C5929"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C5929" w:rsidRPr="00D41EA8" w:rsidRDefault="000C5929" w:rsidP="009D7A12">
            <w:pPr>
              <w:jc w:val="left"/>
              <w:rPr>
                <w:sz w:val="16"/>
                <w:szCs w:val="16"/>
                <w:lang w:val="en-US"/>
              </w:rPr>
            </w:pPr>
            <w:r w:rsidRPr="00D41EA8">
              <w:rPr>
                <w:i/>
                <w:sz w:val="16"/>
                <w:szCs w:val="16"/>
                <w:lang w:val="en-US"/>
              </w:rPr>
              <w:t>set</w:t>
            </w:r>
            <w:r w:rsidRPr="00D41EA8">
              <w:rPr>
                <w:sz w:val="16"/>
                <w:szCs w:val="16"/>
                <w:lang w:val="en-US"/>
              </w:rPr>
              <w:t>/</w:t>
            </w:r>
            <w:r w:rsidRPr="00D41EA8">
              <w:rPr>
                <w:i/>
                <w:sz w:val="16"/>
                <w:szCs w:val="16"/>
                <w:lang w:val="en-US"/>
              </w:rPr>
              <w:t>sec</w:t>
            </w:r>
            <w:r w:rsidRPr="00D41EA8">
              <w:rPr>
                <w:sz w:val="16"/>
                <w:szCs w:val="16"/>
                <w:lang w:val="en-US"/>
              </w:rPr>
              <w:t xml:space="preserve"> is also possible in server response</w:t>
            </w:r>
          </w:p>
        </w:tc>
      </w:tr>
      <w:tr w:rsidR="00B842EB" w:rsidRPr="00326E23" w:rsidTr="00380CCB">
        <w:trPr>
          <w:cantSplit/>
        </w:trPr>
        <w:tc>
          <w:tcPr>
            <w:tcW w:w="1383" w:type="dxa"/>
            <w:tcBorders>
              <w:top w:val="single" w:sz="6" w:space="0" w:color="auto"/>
              <w:bottom w:val="single" w:sz="6" w:space="0" w:color="auto"/>
              <w:right w:val="single" w:sz="6" w:space="0" w:color="auto"/>
            </w:tcBorders>
          </w:tcPr>
          <w:p w:rsidR="00B842EB" w:rsidRDefault="00B842EB" w:rsidP="0051488D">
            <w:pPr>
              <w:rPr>
                <w:lang w:val="en-US"/>
              </w:rPr>
            </w:pPr>
            <w:r>
              <w:rPr>
                <w:lang w:val="en-US"/>
              </w:rPr>
              <w:t>10.12.2010</w:t>
            </w:r>
          </w:p>
        </w:tc>
        <w:tc>
          <w:tcPr>
            <w:tcW w:w="851" w:type="dxa"/>
            <w:tcBorders>
              <w:top w:val="single" w:sz="6" w:space="0" w:color="auto"/>
              <w:left w:val="single" w:sz="6" w:space="0" w:color="auto"/>
              <w:bottom w:val="single" w:sz="6" w:space="0" w:color="auto"/>
              <w:right w:val="single" w:sz="6" w:space="0" w:color="auto"/>
            </w:tcBorders>
          </w:tcPr>
          <w:p w:rsidR="00B842EB" w:rsidRDefault="00B842EB" w:rsidP="008032CB">
            <w:pPr>
              <w:rPr>
                <w:lang w:val="en-US"/>
              </w:rPr>
            </w:pPr>
            <w:r>
              <w:rPr>
                <w:lang w:val="en-US"/>
              </w:rPr>
              <w:t>V2.20</w:t>
            </w:r>
          </w:p>
        </w:tc>
        <w:tc>
          <w:tcPr>
            <w:tcW w:w="1134" w:type="dxa"/>
            <w:tcBorders>
              <w:top w:val="single" w:sz="6" w:space="0" w:color="auto"/>
              <w:left w:val="single" w:sz="6" w:space="0" w:color="auto"/>
              <w:bottom w:val="single" w:sz="6" w:space="0" w:color="auto"/>
              <w:right w:val="single" w:sz="6" w:space="0" w:color="auto"/>
            </w:tcBorders>
          </w:tcPr>
          <w:p w:rsidR="00B842EB" w:rsidRDefault="00B842E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B842EB" w:rsidRPr="00D41EA8" w:rsidRDefault="00D41EA8" w:rsidP="009D7A12">
            <w:pPr>
              <w:jc w:val="left"/>
              <w:rPr>
                <w:sz w:val="16"/>
                <w:szCs w:val="16"/>
              </w:rPr>
            </w:pPr>
            <w:r w:rsidRPr="00D41EA8">
              <w:rPr>
                <w:i/>
                <w:sz w:val="16"/>
                <w:szCs w:val="16"/>
                <w:lang w:val="en-US"/>
              </w:rPr>
              <w:t>rej</w:t>
            </w:r>
            <w:r w:rsidRPr="00D41EA8">
              <w:rPr>
                <w:sz w:val="16"/>
                <w:szCs w:val="16"/>
                <w:lang w:val="en-US"/>
              </w:rPr>
              <w:t xml:space="preserve"> – reject flag can be also in </w:t>
            </w:r>
            <w:r w:rsidRPr="00D41EA8">
              <w:rPr>
                <w:sz w:val="16"/>
                <w:szCs w:val="16"/>
              </w:rPr>
              <w:t>SRV_SUBSCRIBE, SRV_CHANGE_SUBSCRIPTION</w:t>
            </w:r>
          </w:p>
          <w:p w:rsidR="00D41EA8" w:rsidRPr="00D41EA8" w:rsidRDefault="00D41EA8" w:rsidP="009D7A12">
            <w:pPr>
              <w:jc w:val="left"/>
              <w:rPr>
                <w:sz w:val="16"/>
                <w:szCs w:val="16"/>
              </w:rPr>
            </w:pPr>
            <w:r w:rsidRPr="00D41EA8">
              <w:rPr>
                <w:i/>
                <w:sz w:val="16"/>
                <w:szCs w:val="16"/>
              </w:rPr>
              <w:t>aec</w:t>
            </w:r>
            <w:r>
              <w:rPr>
                <w:sz w:val="16"/>
                <w:szCs w:val="16"/>
              </w:rPr>
              <w:t>/</w:t>
            </w:r>
            <w:r w:rsidRPr="00D41EA8">
              <w:rPr>
                <w:i/>
                <w:sz w:val="16"/>
                <w:szCs w:val="16"/>
              </w:rPr>
              <w:t>aet</w:t>
            </w:r>
            <w:r w:rsidRPr="00D41EA8">
              <w:rPr>
                <w:sz w:val="16"/>
                <w:szCs w:val="16"/>
              </w:rPr>
              <w:t xml:space="preserve"> are possible</w:t>
            </w:r>
            <w:r>
              <w:rPr>
                <w:sz w:val="16"/>
                <w:szCs w:val="16"/>
              </w:rPr>
              <w:t xml:space="preserve"> whenever server responds with message body</w:t>
            </w:r>
          </w:p>
          <w:p w:rsidR="00D41EA8" w:rsidRPr="00D41EA8" w:rsidRDefault="00824897" w:rsidP="00824897">
            <w:pPr>
              <w:jc w:val="left"/>
              <w:rPr>
                <w:sz w:val="16"/>
                <w:szCs w:val="16"/>
                <w:lang w:val="en-US"/>
              </w:rPr>
            </w:pPr>
            <w:r w:rsidRPr="00D41EA8">
              <w:rPr>
                <w:i/>
                <w:sz w:val="16"/>
                <w:szCs w:val="16"/>
                <w:lang w:val="en-US"/>
              </w:rPr>
              <w:t>set</w:t>
            </w:r>
            <w:r w:rsidRPr="00D41EA8">
              <w:rPr>
                <w:sz w:val="16"/>
                <w:szCs w:val="16"/>
                <w:lang w:val="en-US"/>
              </w:rPr>
              <w:t>/</w:t>
            </w:r>
            <w:r w:rsidRPr="00D41EA8">
              <w:rPr>
                <w:i/>
                <w:sz w:val="16"/>
                <w:szCs w:val="16"/>
                <w:lang w:val="en-US"/>
              </w:rPr>
              <w:t>sec</w:t>
            </w:r>
            <w:r w:rsidRPr="00D41EA8">
              <w:rPr>
                <w:sz w:val="16"/>
                <w:szCs w:val="16"/>
                <w:lang w:val="en-US"/>
              </w:rPr>
              <w:t xml:space="preserve"> in server response</w:t>
            </w:r>
            <w:r>
              <w:rPr>
                <w:sz w:val="16"/>
                <w:szCs w:val="16"/>
                <w:lang w:val="en-US"/>
              </w:rPr>
              <w:t xml:space="preserve"> does not make sense for regular server.</w:t>
            </w:r>
          </w:p>
        </w:tc>
      </w:tr>
      <w:tr w:rsidR="00205197" w:rsidRPr="00326E23" w:rsidTr="00380CCB">
        <w:trPr>
          <w:cantSplit/>
        </w:trPr>
        <w:tc>
          <w:tcPr>
            <w:tcW w:w="1383" w:type="dxa"/>
            <w:tcBorders>
              <w:top w:val="single" w:sz="6" w:space="0" w:color="auto"/>
              <w:bottom w:val="single" w:sz="6" w:space="0" w:color="auto"/>
              <w:right w:val="single" w:sz="6" w:space="0" w:color="auto"/>
            </w:tcBorders>
          </w:tcPr>
          <w:p w:rsidR="00205197" w:rsidRDefault="0066589E" w:rsidP="0051488D">
            <w:pPr>
              <w:rPr>
                <w:lang w:val="en-US"/>
              </w:rPr>
            </w:pPr>
            <w:r>
              <w:rPr>
                <w:lang w:val="en-US"/>
              </w:rPr>
              <w:t>17</w:t>
            </w:r>
            <w:r w:rsidR="00205197">
              <w:rPr>
                <w:lang w:val="en-US"/>
              </w:rPr>
              <w:t>.12.2010</w:t>
            </w:r>
          </w:p>
        </w:tc>
        <w:tc>
          <w:tcPr>
            <w:tcW w:w="851" w:type="dxa"/>
            <w:tcBorders>
              <w:top w:val="single" w:sz="6" w:space="0" w:color="auto"/>
              <w:left w:val="single" w:sz="6" w:space="0" w:color="auto"/>
              <w:bottom w:val="single" w:sz="6" w:space="0" w:color="auto"/>
              <w:right w:val="single" w:sz="6" w:space="0" w:color="auto"/>
            </w:tcBorders>
          </w:tcPr>
          <w:p w:rsidR="00205197" w:rsidRDefault="00205197" w:rsidP="008032CB">
            <w:pPr>
              <w:rPr>
                <w:lang w:val="en-US"/>
              </w:rPr>
            </w:pPr>
            <w:r>
              <w:rPr>
                <w:lang w:val="en-US"/>
              </w:rPr>
              <w:t>V2.21</w:t>
            </w:r>
          </w:p>
        </w:tc>
        <w:tc>
          <w:tcPr>
            <w:tcW w:w="1134" w:type="dxa"/>
            <w:tcBorders>
              <w:top w:val="single" w:sz="6" w:space="0" w:color="auto"/>
              <w:left w:val="single" w:sz="6" w:space="0" w:color="auto"/>
              <w:bottom w:val="single" w:sz="6" w:space="0" w:color="auto"/>
              <w:right w:val="single" w:sz="6" w:space="0" w:color="auto"/>
            </w:tcBorders>
          </w:tcPr>
          <w:p w:rsidR="00205197" w:rsidRDefault="00205197"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05197" w:rsidRDefault="00205197" w:rsidP="009D7A12">
            <w:pPr>
              <w:jc w:val="left"/>
              <w:rPr>
                <w:sz w:val="16"/>
                <w:szCs w:val="16"/>
                <w:lang w:val="en-US"/>
              </w:rPr>
            </w:pPr>
            <w:r w:rsidRPr="00BF400E">
              <w:rPr>
                <w:i/>
                <w:sz w:val="16"/>
                <w:szCs w:val="16"/>
                <w:lang w:val="en-US"/>
              </w:rPr>
              <w:t>oti</w:t>
            </w:r>
            <w:r w:rsidRPr="00205197">
              <w:rPr>
                <w:sz w:val="16"/>
                <w:szCs w:val="16"/>
                <w:lang w:val="en-US"/>
              </w:rPr>
              <w:t xml:space="preserve"> </w:t>
            </w:r>
            <w:r>
              <w:rPr>
                <w:sz w:val="16"/>
                <w:szCs w:val="16"/>
                <w:lang w:val="en-US"/>
              </w:rPr>
              <w:t xml:space="preserve">used only for pass-through </w:t>
            </w:r>
            <w:r w:rsidR="00BF400E">
              <w:rPr>
                <w:sz w:val="16"/>
                <w:szCs w:val="16"/>
                <w:lang w:val="en-US"/>
              </w:rPr>
              <w:t xml:space="preserve">or cascaded </w:t>
            </w:r>
            <w:r>
              <w:rPr>
                <w:sz w:val="16"/>
                <w:szCs w:val="16"/>
                <w:lang w:val="en-US"/>
              </w:rPr>
              <w:t>messages.</w:t>
            </w:r>
          </w:p>
          <w:p w:rsidR="0066589E" w:rsidRDefault="003727C3" w:rsidP="009D7A12">
            <w:pPr>
              <w:jc w:val="left"/>
              <w:rPr>
                <w:sz w:val="16"/>
                <w:szCs w:val="16"/>
                <w:lang w:val="en-US"/>
              </w:rPr>
            </w:pPr>
            <w:r>
              <w:rPr>
                <w:sz w:val="16"/>
                <w:szCs w:val="16"/>
                <w:lang w:val="en-US"/>
              </w:rPr>
              <w:t>CHECK_REGISTRATION</w:t>
            </w:r>
            <w:r w:rsidR="0066589E">
              <w:rPr>
                <w:sz w:val="16"/>
                <w:szCs w:val="16"/>
                <w:lang w:val="en-US"/>
              </w:rPr>
              <w:t xml:space="preserve"> message introduced</w:t>
            </w:r>
          </w:p>
          <w:p w:rsidR="0066589E" w:rsidRDefault="00820251" w:rsidP="009D7A12">
            <w:pPr>
              <w:jc w:val="left"/>
              <w:rPr>
                <w:sz w:val="16"/>
                <w:szCs w:val="16"/>
                <w:lang w:val="en-US"/>
              </w:rPr>
            </w:pPr>
            <w:r>
              <w:rPr>
                <w:i/>
                <w:sz w:val="16"/>
                <w:szCs w:val="16"/>
                <w:lang w:val="en-US"/>
              </w:rPr>
              <w:t>a</w:t>
            </w:r>
            <w:r w:rsidR="0066589E" w:rsidRPr="0066589E">
              <w:rPr>
                <w:i/>
                <w:sz w:val="16"/>
                <w:szCs w:val="16"/>
                <w:lang w:val="en-US"/>
              </w:rPr>
              <w:t>ms</w:t>
            </w:r>
            <w:r w:rsidR="0066589E">
              <w:rPr>
                <w:sz w:val="16"/>
                <w:szCs w:val="16"/>
                <w:lang w:val="en-US"/>
              </w:rPr>
              <w:t xml:space="preserve"> </w:t>
            </w:r>
            <w:r>
              <w:rPr>
                <w:sz w:val="16"/>
                <w:szCs w:val="16"/>
                <w:lang w:val="en-US"/>
              </w:rPr>
              <w:t>actual</w:t>
            </w:r>
            <w:r w:rsidR="0066589E">
              <w:rPr>
                <w:sz w:val="16"/>
                <w:szCs w:val="16"/>
                <w:lang w:val="en-US"/>
              </w:rPr>
              <w:t xml:space="preserve">Mask attribute introduced for </w:t>
            </w:r>
            <w:r>
              <w:rPr>
                <w:sz w:val="16"/>
                <w:szCs w:val="16"/>
                <w:lang w:val="en-US"/>
              </w:rPr>
              <w:t>SRV_</w:t>
            </w:r>
            <w:r w:rsidR="0066589E">
              <w:rPr>
                <w:sz w:val="16"/>
                <w:szCs w:val="16"/>
                <w:lang w:val="en-US"/>
              </w:rPr>
              <w:t>CHANGE_SUBSCRIPTION</w:t>
            </w:r>
          </w:p>
          <w:p w:rsidR="00E8676A" w:rsidRDefault="000B12ED" w:rsidP="000B12ED">
            <w:pPr>
              <w:jc w:val="left"/>
              <w:rPr>
                <w:sz w:val="16"/>
                <w:szCs w:val="16"/>
                <w:lang w:val="en-US"/>
              </w:rPr>
            </w:pPr>
            <w:r w:rsidRPr="000B12ED">
              <w:rPr>
                <w:i/>
                <w:sz w:val="16"/>
                <w:szCs w:val="16"/>
                <w:lang w:val="en-US"/>
              </w:rPr>
              <w:t>crq, brq, brs, srq, srs</w:t>
            </w:r>
            <w:r>
              <w:rPr>
                <w:sz w:val="16"/>
                <w:szCs w:val="16"/>
                <w:lang w:val="en-US"/>
              </w:rPr>
              <w:t xml:space="preserve"> are not useful and have been deleted.</w:t>
            </w:r>
          </w:p>
          <w:p w:rsidR="00FA1621" w:rsidRPr="00E42B45" w:rsidRDefault="00FA1621" w:rsidP="00FA1621">
            <w:pPr>
              <w:jc w:val="left"/>
              <w:rPr>
                <w:sz w:val="16"/>
                <w:szCs w:val="16"/>
                <w:lang w:val="en-US"/>
              </w:rPr>
            </w:pPr>
            <w:r>
              <w:rPr>
                <w:sz w:val="16"/>
                <w:szCs w:val="16"/>
                <w:lang w:val="en-US"/>
              </w:rPr>
              <w:t xml:space="preserve">Terminology </w:t>
            </w:r>
            <w:r w:rsidR="0031635A">
              <w:rPr>
                <w:sz w:val="16"/>
                <w:szCs w:val="16"/>
                <w:lang w:val="en-US"/>
              </w:rPr>
              <w:t>“</w:t>
            </w:r>
            <w:r>
              <w:rPr>
                <w:sz w:val="16"/>
                <w:szCs w:val="16"/>
                <w:lang w:val="en-US"/>
              </w:rPr>
              <w:t>proxy</w:t>
            </w:r>
            <w:r w:rsidR="0031635A">
              <w:rPr>
                <w:sz w:val="16"/>
                <w:szCs w:val="16"/>
                <w:lang w:val="en-US"/>
              </w:rPr>
              <w:t>”</w:t>
            </w:r>
            <w:r>
              <w:rPr>
                <w:sz w:val="16"/>
                <w:szCs w:val="16"/>
                <w:lang w:val="en-US"/>
              </w:rPr>
              <w:t xml:space="preserve"> is confusing. Changed to </w:t>
            </w:r>
            <w:r w:rsidR="0031635A">
              <w:rPr>
                <w:sz w:val="16"/>
                <w:szCs w:val="16"/>
                <w:lang w:val="en-US"/>
              </w:rPr>
              <w:t>“</w:t>
            </w:r>
            <w:r>
              <w:rPr>
                <w:sz w:val="16"/>
                <w:szCs w:val="16"/>
                <w:lang w:val="en-US"/>
              </w:rPr>
              <w:t>cascading</w:t>
            </w:r>
            <w:r w:rsidR="0031635A">
              <w:rPr>
                <w:sz w:val="16"/>
                <w:szCs w:val="16"/>
                <w:lang w:val="en-US"/>
              </w:rPr>
              <w:t>”</w:t>
            </w:r>
            <w:r>
              <w:rPr>
                <w:sz w:val="16"/>
                <w:szCs w:val="16"/>
                <w:lang w:val="en-US"/>
              </w:rPr>
              <w:t>.</w:t>
            </w:r>
          </w:p>
        </w:tc>
      </w:tr>
      <w:tr w:rsidR="002C7A7B" w:rsidRPr="00326E23" w:rsidTr="00380CCB">
        <w:trPr>
          <w:cantSplit/>
        </w:trPr>
        <w:tc>
          <w:tcPr>
            <w:tcW w:w="1383" w:type="dxa"/>
            <w:tcBorders>
              <w:top w:val="single" w:sz="6" w:space="0" w:color="auto"/>
              <w:bottom w:val="single" w:sz="6" w:space="0" w:color="auto"/>
              <w:right w:val="single" w:sz="6" w:space="0" w:color="auto"/>
            </w:tcBorders>
          </w:tcPr>
          <w:p w:rsidR="002C7A7B" w:rsidRDefault="002C7A7B" w:rsidP="0051488D">
            <w:pPr>
              <w:rPr>
                <w:lang w:val="en-US"/>
              </w:rPr>
            </w:pPr>
            <w:r>
              <w:rPr>
                <w:lang w:val="en-US"/>
              </w:rPr>
              <w:t>28.12.2010</w:t>
            </w:r>
          </w:p>
        </w:tc>
        <w:tc>
          <w:tcPr>
            <w:tcW w:w="851" w:type="dxa"/>
            <w:tcBorders>
              <w:top w:val="single" w:sz="6" w:space="0" w:color="auto"/>
              <w:left w:val="single" w:sz="6" w:space="0" w:color="auto"/>
              <w:bottom w:val="single" w:sz="6" w:space="0" w:color="auto"/>
              <w:right w:val="single" w:sz="6" w:space="0" w:color="auto"/>
            </w:tcBorders>
          </w:tcPr>
          <w:p w:rsidR="002C7A7B" w:rsidRDefault="002C7A7B" w:rsidP="008032CB">
            <w:pPr>
              <w:rPr>
                <w:lang w:val="en-US"/>
              </w:rPr>
            </w:pPr>
            <w:r>
              <w:rPr>
                <w:lang w:val="en-US"/>
              </w:rPr>
              <w:t>V2.22</w:t>
            </w:r>
          </w:p>
        </w:tc>
        <w:tc>
          <w:tcPr>
            <w:tcW w:w="1134" w:type="dxa"/>
            <w:tcBorders>
              <w:top w:val="single" w:sz="6" w:space="0" w:color="auto"/>
              <w:left w:val="single" w:sz="6" w:space="0" w:color="auto"/>
              <w:bottom w:val="single" w:sz="6" w:space="0" w:color="auto"/>
              <w:right w:val="single" w:sz="6" w:space="0" w:color="auto"/>
            </w:tcBorders>
          </w:tcPr>
          <w:p w:rsidR="002C7A7B" w:rsidRDefault="002C7A7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C7A7B" w:rsidRDefault="002C7A7B" w:rsidP="009D7A12">
            <w:pPr>
              <w:jc w:val="left"/>
              <w:rPr>
                <w:sz w:val="16"/>
                <w:szCs w:val="16"/>
                <w:lang w:val="en-US"/>
              </w:rPr>
            </w:pPr>
            <w:r>
              <w:rPr>
                <w:sz w:val="16"/>
                <w:szCs w:val="16"/>
                <w:lang w:val="en-US"/>
              </w:rPr>
              <w:t>Attributes longer then defined length will be truncated.</w:t>
            </w:r>
          </w:p>
          <w:p w:rsidR="008D0AB5" w:rsidRPr="002C7A7B" w:rsidRDefault="008D0AB5" w:rsidP="009D7A12">
            <w:pPr>
              <w:jc w:val="left"/>
              <w:rPr>
                <w:sz w:val="16"/>
                <w:szCs w:val="16"/>
                <w:lang w:val="en-US"/>
              </w:rPr>
            </w:pPr>
            <w:r>
              <w:rPr>
                <w:sz w:val="16"/>
                <w:szCs w:val="16"/>
                <w:lang w:val="en-US"/>
              </w:rPr>
              <w:t>Reference to compression algorithm added.</w:t>
            </w:r>
          </w:p>
        </w:tc>
      </w:tr>
      <w:tr w:rsidR="004017B2" w:rsidRPr="00326E23" w:rsidTr="00380CCB">
        <w:trPr>
          <w:cantSplit/>
        </w:trPr>
        <w:tc>
          <w:tcPr>
            <w:tcW w:w="1383" w:type="dxa"/>
            <w:tcBorders>
              <w:top w:val="single" w:sz="6" w:space="0" w:color="auto"/>
              <w:bottom w:val="single" w:sz="6" w:space="0" w:color="auto"/>
              <w:right w:val="single" w:sz="6" w:space="0" w:color="auto"/>
            </w:tcBorders>
          </w:tcPr>
          <w:p w:rsidR="004017B2" w:rsidRDefault="00144DBE" w:rsidP="0051488D">
            <w:pPr>
              <w:rPr>
                <w:lang w:val="en-US"/>
              </w:rPr>
            </w:pPr>
            <w:r>
              <w:rPr>
                <w:lang w:val="en-US"/>
              </w:rPr>
              <w:t>15</w:t>
            </w:r>
            <w:r w:rsidR="004017B2">
              <w:rPr>
                <w:lang w:val="en-US"/>
              </w:rPr>
              <w:t>.1.2011</w:t>
            </w:r>
          </w:p>
        </w:tc>
        <w:tc>
          <w:tcPr>
            <w:tcW w:w="851" w:type="dxa"/>
            <w:tcBorders>
              <w:top w:val="single" w:sz="6" w:space="0" w:color="auto"/>
              <w:left w:val="single" w:sz="6" w:space="0" w:color="auto"/>
              <w:bottom w:val="single" w:sz="6" w:space="0" w:color="auto"/>
              <w:right w:val="single" w:sz="6" w:space="0" w:color="auto"/>
            </w:tcBorders>
          </w:tcPr>
          <w:p w:rsidR="004017B2" w:rsidRDefault="004017B2" w:rsidP="008032CB">
            <w:pPr>
              <w:rPr>
                <w:lang w:val="en-US"/>
              </w:rPr>
            </w:pPr>
            <w:r>
              <w:rPr>
                <w:lang w:val="en-US"/>
              </w:rPr>
              <w:t>V2.23</w:t>
            </w:r>
          </w:p>
        </w:tc>
        <w:tc>
          <w:tcPr>
            <w:tcW w:w="1134" w:type="dxa"/>
            <w:tcBorders>
              <w:top w:val="single" w:sz="6" w:space="0" w:color="auto"/>
              <w:left w:val="single" w:sz="6" w:space="0" w:color="auto"/>
              <w:bottom w:val="single" w:sz="6" w:space="0" w:color="auto"/>
              <w:right w:val="single" w:sz="6" w:space="0" w:color="auto"/>
            </w:tcBorders>
          </w:tcPr>
          <w:p w:rsidR="004017B2" w:rsidRDefault="004017B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4017B2" w:rsidRDefault="004017B2" w:rsidP="009D7A12">
            <w:pPr>
              <w:jc w:val="left"/>
              <w:rPr>
                <w:sz w:val="16"/>
                <w:szCs w:val="16"/>
                <w:lang w:val="en-US"/>
              </w:rPr>
            </w:pPr>
            <w:r w:rsidRPr="00786E4D">
              <w:rPr>
                <w:i/>
                <w:sz w:val="16"/>
                <w:szCs w:val="16"/>
                <w:lang w:val="en-US"/>
              </w:rPr>
              <w:t>aec</w:t>
            </w:r>
            <w:r>
              <w:rPr>
                <w:sz w:val="16"/>
                <w:szCs w:val="16"/>
                <w:lang w:val="en-US"/>
              </w:rPr>
              <w:t xml:space="preserve"> special value -9999 introduced.</w:t>
            </w:r>
          </w:p>
          <w:p w:rsidR="006C0BC0" w:rsidRDefault="0031635A" w:rsidP="009D7A12">
            <w:pPr>
              <w:jc w:val="left"/>
              <w:rPr>
                <w:sz w:val="16"/>
                <w:szCs w:val="16"/>
                <w:lang w:val="en-US"/>
              </w:rPr>
            </w:pPr>
            <w:r w:rsidRPr="006C0BC0">
              <w:rPr>
                <w:i/>
                <w:sz w:val="16"/>
                <w:szCs w:val="16"/>
                <w:lang w:val="en-US"/>
              </w:rPr>
              <w:t>E</w:t>
            </w:r>
            <w:r w:rsidR="006C0BC0" w:rsidRPr="006C0BC0">
              <w:rPr>
                <w:i/>
                <w:sz w:val="16"/>
                <w:szCs w:val="16"/>
                <w:lang w:val="en-US"/>
              </w:rPr>
              <w:t>ci</w:t>
            </w:r>
            <w:r w:rsidR="006C0BC0">
              <w:rPr>
                <w:sz w:val="16"/>
                <w:szCs w:val="16"/>
                <w:lang w:val="en-US"/>
              </w:rPr>
              <w:t xml:space="preserve"> minimum value is 10 seconds</w:t>
            </w:r>
          </w:p>
          <w:p w:rsidR="005B1EB6" w:rsidRDefault="005B1EB6" w:rsidP="005B1EB6">
            <w:pPr>
              <w:jc w:val="left"/>
              <w:rPr>
                <w:sz w:val="16"/>
                <w:szCs w:val="16"/>
                <w:lang w:val="en-US"/>
              </w:rPr>
            </w:pPr>
            <w:r>
              <w:rPr>
                <w:i/>
                <w:sz w:val="16"/>
                <w:szCs w:val="16"/>
                <w:lang w:val="en-US"/>
              </w:rPr>
              <w:t>nio</w:t>
            </w:r>
            <w:r>
              <w:rPr>
                <w:sz w:val="16"/>
                <w:szCs w:val="16"/>
                <w:lang w:val="en-US"/>
              </w:rPr>
              <w:t xml:space="preserve"> minimum value is 10 seconds</w:t>
            </w:r>
          </w:p>
          <w:p w:rsidR="00AB16F5" w:rsidRDefault="00AB16F5" w:rsidP="005B1EB6">
            <w:pPr>
              <w:jc w:val="left"/>
              <w:rPr>
                <w:sz w:val="16"/>
                <w:szCs w:val="16"/>
                <w:lang w:val="en-US"/>
              </w:rPr>
            </w:pPr>
            <w:r w:rsidRPr="00AB16F5">
              <w:rPr>
                <w:i/>
                <w:sz w:val="16"/>
                <w:szCs w:val="16"/>
                <w:lang w:val="en-US"/>
              </w:rPr>
              <w:t>urp</w:t>
            </w:r>
            <w:r>
              <w:rPr>
                <w:sz w:val="16"/>
                <w:szCs w:val="16"/>
                <w:lang w:val="en-US"/>
              </w:rPr>
              <w:t xml:space="preserve"> introduced (optional in REGISTER_SERVER)</w:t>
            </w:r>
          </w:p>
          <w:p w:rsidR="008000F5" w:rsidRDefault="008000F5" w:rsidP="005B1EB6">
            <w:pPr>
              <w:jc w:val="left"/>
              <w:rPr>
                <w:sz w:val="16"/>
                <w:szCs w:val="16"/>
                <w:lang w:val="en-US"/>
              </w:rPr>
            </w:pPr>
            <w:r w:rsidRPr="008000F5">
              <w:rPr>
                <w:i/>
                <w:sz w:val="16"/>
                <w:szCs w:val="16"/>
                <w:lang w:val="en-US"/>
              </w:rPr>
              <w:t>cid</w:t>
            </w:r>
            <w:r>
              <w:rPr>
                <w:sz w:val="16"/>
                <w:szCs w:val="16"/>
                <w:lang w:val="en-US"/>
              </w:rPr>
              <w:t xml:space="preserve"> passed to server in SRV_EXECUTE request</w:t>
            </w:r>
            <w:r w:rsidR="00144DBE">
              <w:rPr>
                <w:sz w:val="16"/>
                <w:szCs w:val="16"/>
                <w:lang w:val="en-US"/>
              </w:rPr>
              <w:br/>
              <w:t>Message caching description improved.</w:t>
            </w:r>
          </w:p>
          <w:p w:rsidR="00144DBE" w:rsidRDefault="00144DBE" w:rsidP="005B1EB6">
            <w:pPr>
              <w:jc w:val="left"/>
              <w:rPr>
                <w:sz w:val="16"/>
                <w:szCs w:val="16"/>
                <w:lang w:val="en-US"/>
              </w:rPr>
            </w:pPr>
            <w:r>
              <w:rPr>
                <w:sz w:val="16"/>
                <w:szCs w:val="16"/>
                <w:lang w:val="en-US"/>
              </w:rPr>
              <w:t>Error description finalized</w:t>
            </w:r>
          </w:p>
        </w:tc>
      </w:tr>
      <w:tr w:rsidR="00652F45" w:rsidRPr="00326E23" w:rsidTr="00380CCB">
        <w:trPr>
          <w:cantSplit/>
        </w:trPr>
        <w:tc>
          <w:tcPr>
            <w:tcW w:w="1383" w:type="dxa"/>
            <w:tcBorders>
              <w:top w:val="single" w:sz="6" w:space="0" w:color="auto"/>
              <w:bottom w:val="single" w:sz="6" w:space="0" w:color="auto"/>
              <w:right w:val="single" w:sz="6" w:space="0" w:color="auto"/>
            </w:tcBorders>
          </w:tcPr>
          <w:p w:rsidR="00652F45" w:rsidRDefault="00652F45" w:rsidP="0051488D">
            <w:pPr>
              <w:rPr>
                <w:lang w:val="en-US"/>
              </w:rPr>
            </w:pPr>
            <w:r>
              <w:rPr>
                <w:lang w:val="en-US"/>
              </w:rPr>
              <w:t>17.1.2011</w:t>
            </w:r>
          </w:p>
        </w:tc>
        <w:tc>
          <w:tcPr>
            <w:tcW w:w="851" w:type="dxa"/>
            <w:tcBorders>
              <w:top w:val="single" w:sz="6" w:space="0" w:color="auto"/>
              <w:left w:val="single" w:sz="6" w:space="0" w:color="auto"/>
              <w:bottom w:val="single" w:sz="6" w:space="0" w:color="auto"/>
              <w:right w:val="single" w:sz="6" w:space="0" w:color="auto"/>
            </w:tcBorders>
          </w:tcPr>
          <w:p w:rsidR="00652F45" w:rsidRDefault="00652F45" w:rsidP="008032CB">
            <w:pPr>
              <w:rPr>
                <w:lang w:val="en-US"/>
              </w:rPr>
            </w:pPr>
            <w:r>
              <w:rPr>
                <w:lang w:val="en-US"/>
              </w:rPr>
              <w:t>V2.24</w:t>
            </w:r>
          </w:p>
        </w:tc>
        <w:tc>
          <w:tcPr>
            <w:tcW w:w="1134" w:type="dxa"/>
            <w:tcBorders>
              <w:top w:val="single" w:sz="6" w:space="0" w:color="auto"/>
              <w:left w:val="single" w:sz="6" w:space="0" w:color="auto"/>
              <w:bottom w:val="single" w:sz="6" w:space="0" w:color="auto"/>
              <w:right w:val="single" w:sz="6" w:space="0" w:color="auto"/>
            </w:tcBorders>
          </w:tcPr>
          <w:p w:rsidR="00652F45" w:rsidRDefault="00652F45"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652F45" w:rsidRDefault="00652F45" w:rsidP="009D7A12">
            <w:pPr>
              <w:jc w:val="left"/>
              <w:rPr>
                <w:sz w:val="16"/>
                <w:szCs w:val="16"/>
                <w:lang w:val="en-US"/>
              </w:rPr>
            </w:pPr>
            <w:r>
              <w:rPr>
                <w:sz w:val="16"/>
                <w:szCs w:val="16"/>
                <w:lang w:val="en-US"/>
              </w:rPr>
              <w:t>Improve description of caching.</w:t>
            </w:r>
          </w:p>
          <w:p w:rsidR="00652F45" w:rsidRPr="00652F45" w:rsidRDefault="00652F45" w:rsidP="009D7A12">
            <w:pPr>
              <w:jc w:val="left"/>
              <w:rPr>
                <w:sz w:val="16"/>
                <w:szCs w:val="16"/>
                <w:lang w:val="en-US"/>
              </w:rPr>
            </w:pPr>
            <w:r>
              <w:rPr>
                <w:sz w:val="16"/>
                <w:szCs w:val="16"/>
                <w:lang w:val="en-US"/>
              </w:rPr>
              <w:t>Finalize for review.</w:t>
            </w:r>
          </w:p>
        </w:tc>
      </w:tr>
      <w:tr w:rsidR="0009646E" w:rsidRPr="00326E23" w:rsidTr="00380CCB">
        <w:trPr>
          <w:cantSplit/>
        </w:trPr>
        <w:tc>
          <w:tcPr>
            <w:tcW w:w="1383" w:type="dxa"/>
            <w:tcBorders>
              <w:top w:val="single" w:sz="6" w:space="0" w:color="auto"/>
              <w:bottom w:val="single" w:sz="6" w:space="0" w:color="auto"/>
              <w:right w:val="single" w:sz="6" w:space="0" w:color="auto"/>
            </w:tcBorders>
          </w:tcPr>
          <w:p w:rsidR="0009646E" w:rsidRDefault="0009646E" w:rsidP="0051488D">
            <w:pPr>
              <w:rPr>
                <w:lang w:val="en-US"/>
              </w:rPr>
            </w:pPr>
            <w:r>
              <w:rPr>
                <w:lang w:val="en-US"/>
              </w:rPr>
              <w:t>18.1.2011</w:t>
            </w:r>
          </w:p>
        </w:tc>
        <w:tc>
          <w:tcPr>
            <w:tcW w:w="851" w:type="dxa"/>
            <w:tcBorders>
              <w:top w:val="single" w:sz="6" w:space="0" w:color="auto"/>
              <w:left w:val="single" w:sz="6" w:space="0" w:color="auto"/>
              <w:bottom w:val="single" w:sz="6" w:space="0" w:color="auto"/>
              <w:right w:val="single" w:sz="6" w:space="0" w:color="auto"/>
            </w:tcBorders>
          </w:tcPr>
          <w:p w:rsidR="0009646E" w:rsidRDefault="0009646E" w:rsidP="008032CB">
            <w:pPr>
              <w:rPr>
                <w:lang w:val="en-US"/>
              </w:rPr>
            </w:pPr>
            <w:r>
              <w:rPr>
                <w:lang w:val="en-US"/>
              </w:rPr>
              <w:t>V2.25</w:t>
            </w:r>
          </w:p>
        </w:tc>
        <w:tc>
          <w:tcPr>
            <w:tcW w:w="1134" w:type="dxa"/>
            <w:tcBorders>
              <w:top w:val="single" w:sz="6" w:space="0" w:color="auto"/>
              <w:left w:val="single" w:sz="6" w:space="0" w:color="auto"/>
              <w:bottom w:val="single" w:sz="6" w:space="0" w:color="auto"/>
              <w:right w:val="single" w:sz="6" w:space="0" w:color="auto"/>
            </w:tcBorders>
          </w:tcPr>
          <w:p w:rsidR="0009646E" w:rsidRDefault="0009646E"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9646E" w:rsidRDefault="00B30EE6" w:rsidP="00B30EE6">
            <w:pPr>
              <w:jc w:val="left"/>
              <w:rPr>
                <w:sz w:val="16"/>
                <w:szCs w:val="16"/>
                <w:lang w:val="en-US"/>
              </w:rPr>
            </w:pPr>
            <w:r>
              <w:rPr>
                <w:sz w:val="16"/>
                <w:szCs w:val="16"/>
                <w:lang w:val="en-US"/>
              </w:rPr>
              <w:t>clear cache command added to m</w:t>
            </w:r>
            <w:r w:rsidR="0009646E">
              <w:rPr>
                <w:sz w:val="16"/>
                <w:szCs w:val="16"/>
                <w:lang w:val="en-US"/>
              </w:rPr>
              <w:t xml:space="preserve">anage message </w:t>
            </w:r>
          </w:p>
          <w:p w:rsidR="00AC4345" w:rsidRDefault="00AC4345" w:rsidP="00B30EE6">
            <w:pPr>
              <w:jc w:val="left"/>
              <w:rPr>
                <w:sz w:val="16"/>
                <w:szCs w:val="16"/>
                <w:lang w:val="en-US"/>
              </w:rPr>
            </w:pPr>
            <w:r>
              <w:rPr>
                <w:sz w:val="16"/>
                <w:szCs w:val="16"/>
                <w:lang w:val="en-US"/>
              </w:rPr>
              <w:t xml:space="preserve">description of </w:t>
            </w:r>
            <w:r w:rsidRPr="00AC4345">
              <w:rPr>
                <w:i/>
                <w:sz w:val="16"/>
                <w:szCs w:val="16"/>
                <w:lang w:val="en-US"/>
              </w:rPr>
              <w:t>oti</w:t>
            </w:r>
            <w:r>
              <w:rPr>
                <w:sz w:val="16"/>
                <w:szCs w:val="16"/>
                <w:lang w:val="en-US"/>
              </w:rPr>
              <w:t xml:space="preserve"> enhanced</w:t>
            </w:r>
          </w:p>
        </w:tc>
      </w:tr>
      <w:tr w:rsidR="002279EC" w:rsidRPr="00326E23" w:rsidTr="00380CCB">
        <w:trPr>
          <w:cantSplit/>
        </w:trPr>
        <w:tc>
          <w:tcPr>
            <w:tcW w:w="1383" w:type="dxa"/>
            <w:tcBorders>
              <w:top w:val="single" w:sz="6" w:space="0" w:color="auto"/>
              <w:bottom w:val="single" w:sz="6" w:space="0" w:color="auto"/>
              <w:right w:val="single" w:sz="6" w:space="0" w:color="auto"/>
            </w:tcBorders>
          </w:tcPr>
          <w:p w:rsidR="002279EC" w:rsidRDefault="002279EC" w:rsidP="0051488D">
            <w:pPr>
              <w:rPr>
                <w:lang w:val="en-US"/>
              </w:rPr>
            </w:pPr>
            <w:r>
              <w:rPr>
                <w:lang w:val="en-US"/>
              </w:rPr>
              <w:t>26.1.2011</w:t>
            </w:r>
          </w:p>
        </w:tc>
        <w:tc>
          <w:tcPr>
            <w:tcW w:w="851" w:type="dxa"/>
            <w:tcBorders>
              <w:top w:val="single" w:sz="6" w:space="0" w:color="auto"/>
              <w:left w:val="single" w:sz="6" w:space="0" w:color="auto"/>
              <w:bottom w:val="single" w:sz="6" w:space="0" w:color="auto"/>
              <w:right w:val="single" w:sz="6" w:space="0" w:color="auto"/>
            </w:tcBorders>
          </w:tcPr>
          <w:p w:rsidR="002279EC" w:rsidRDefault="002279EC" w:rsidP="008032CB">
            <w:pPr>
              <w:rPr>
                <w:lang w:val="en-US"/>
              </w:rPr>
            </w:pPr>
            <w:r>
              <w:rPr>
                <w:lang w:val="en-US"/>
              </w:rPr>
              <w:t>V2.26</w:t>
            </w:r>
          </w:p>
        </w:tc>
        <w:tc>
          <w:tcPr>
            <w:tcW w:w="1134" w:type="dxa"/>
            <w:tcBorders>
              <w:top w:val="single" w:sz="6" w:space="0" w:color="auto"/>
              <w:left w:val="single" w:sz="6" w:space="0" w:color="auto"/>
              <w:bottom w:val="single" w:sz="6" w:space="0" w:color="auto"/>
              <w:right w:val="single" w:sz="6" w:space="0" w:color="auto"/>
            </w:tcBorders>
          </w:tcPr>
          <w:p w:rsidR="002279EC" w:rsidRDefault="002279EC"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279EC" w:rsidRDefault="002279EC" w:rsidP="002279EC">
            <w:pPr>
              <w:jc w:val="left"/>
              <w:rPr>
                <w:sz w:val="16"/>
                <w:szCs w:val="16"/>
                <w:lang w:val="en-US"/>
              </w:rPr>
            </w:pPr>
            <w:r w:rsidRPr="002279EC">
              <w:rPr>
                <w:i/>
                <w:sz w:val="16"/>
                <w:szCs w:val="16"/>
                <w:lang w:val="en-US"/>
              </w:rPr>
              <w:t>nam</w:t>
            </w:r>
            <w:r>
              <w:rPr>
                <w:sz w:val="16"/>
                <w:szCs w:val="16"/>
                <w:lang w:val="en-US"/>
              </w:rPr>
              <w:t xml:space="preserve"> is mandatory where it was informational</w:t>
            </w:r>
          </w:p>
          <w:p w:rsidR="00205678" w:rsidRDefault="00205678" w:rsidP="002279EC">
            <w:pPr>
              <w:jc w:val="left"/>
              <w:rPr>
                <w:sz w:val="16"/>
                <w:szCs w:val="16"/>
                <w:lang w:val="en-US"/>
              </w:rPr>
            </w:pPr>
            <w:r>
              <w:rPr>
                <w:sz w:val="16"/>
                <w:szCs w:val="16"/>
                <w:lang w:val="en-US"/>
              </w:rPr>
              <w:t>cascading subscription schema changed</w:t>
            </w:r>
          </w:p>
          <w:p w:rsidR="00780042" w:rsidRDefault="00780042" w:rsidP="002279EC">
            <w:pPr>
              <w:jc w:val="left"/>
              <w:rPr>
                <w:sz w:val="16"/>
                <w:szCs w:val="16"/>
                <w:lang w:val="en-US"/>
              </w:rPr>
            </w:pPr>
            <w:r>
              <w:rPr>
                <w:sz w:val="16"/>
                <w:szCs w:val="16"/>
                <w:lang w:val="en-US"/>
              </w:rPr>
              <w:t xml:space="preserve">Document </w:t>
            </w:r>
            <w:r w:rsidR="00F94F82">
              <w:rPr>
                <w:sz w:val="16"/>
                <w:szCs w:val="16"/>
                <w:lang w:val="en-US"/>
              </w:rPr>
              <w:t>declassified</w:t>
            </w:r>
          </w:p>
        </w:tc>
      </w:tr>
      <w:tr w:rsidR="00F94F82" w:rsidRPr="00326E23" w:rsidTr="00380CCB">
        <w:trPr>
          <w:cantSplit/>
        </w:trPr>
        <w:tc>
          <w:tcPr>
            <w:tcW w:w="1383" w:type="dxa"/>
            <w:tcBorders>
              <w:top w:val="single" w:sz="6" w:space="0" w:color="auto"/>
              <w:bottom w:val="single" w:sz="6" w:space="0" w:color="auto"/>
              <w:right w:val="single" w:sz="6" w:space="0" w:color="auto"/>
            </w:tcBorders>
          </w:tcPr>
          <w:p w:rsidR="00F94F82" w:rsidRDefault="00F94F82" w:rsidP="0051488D">
            <w:pPr>
              <w:rPr>
                <w:lang w:val="en-US"/>
              </w:rPr>
            </w:pPr>
            <w:r>
              <w:rPr>
                <w:lang w:val="en-US"/>
              </w:rPr>
              <w:t>11.2.2011</w:t>
            </w:r>
          </w:p>
        </w:tc>
        <w:tc>
          <w:tcPr>
            <w:tcW w:w="851" w:type="dxa"/>
            <w:tcBorders>
              <w:top w:val="single" w:sz="6" w:space="0" w:color="auto"/>
              <w:left w:val="single" w:sz="6" w:space="0" w:color="auto"/>
              <w:bottom w:val="single" w:sz="6" w:space="0" w:color="auto"/>
              <w:right w:val="single" w:sz="6" w:space="0" w:color="auto"/>
            </w:tcBorders>
          </w:tcPr>
          <w:p w:rsidR="00F94F82" w:rsidRDefault="00F94F82" w:rsidP="008032CB">
            <w:pPr>
              <w:rPr>
                <w:lang w:val="en-US"/>
              </w:rPr>
            </w:pPr>
            <w:r>
              <w:rPr>
                <w:lang w:val="en-US"/>
              </w:rPr>
              <w:t>V2.27</w:t>
            </w:r>
          </w:p>
        </w:tc>
        <w:tc>
          <w:tcPr>
            <w:tcW w:w="1134" w:type="dxa"/>
            <w:tcBorders>
              <w:top w:val="single" w:sz="6" w:space="0" w:color="auto"/>
              <w:left w:val="single" w:sz="6" w:space="0" w:color="auto"/>
              <w:bottom w:val="single" w:sz="6" w:space="0" w:color="auto"/>
              <w:right w:val="single" w:sz="6" w:space="0" w:color="auto"/>
            </w:tcBorders>
          </w:tcPr>
          <w:p w:rsidR="00F94F82" w:rsidRDefault="00F94F8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94F82" w:rsidRPr="00F94F82" w:rsidRDefault="00F94F82" w:rsidP="00AC07A7">
            <w:pPr>
              <w:jc w:val="left"/>
              <w:rPr>
                <w:sz w:val="16"/>
                <w:szCs w:val="16"/>
                <w:lang w:val="en-US"/>
              </w:rPr>
            </w:pPr>
            <w:r>
              <w:rPr>
                <w:i/>
                <w:sz w:val="16"/>
                <w:szCs w:val="16"/>
                <w:lang w:val="en-US"/>
              </w:rPr>
              <w:t>sin</w:t>
            </w:r>
            <w:r>
              <w:rPr>
                <w:sz w:val="16"/>
                <w:szCs w:val="16"/>
                <w:lang w:val="en-US"/>
              </w:rPr>
              <w:t xml:space="preserve"> is </w:t>
            </w:r>
            <w:r w:rsidR="00AC07A7">
              <w:rPr>
                <w:sz w:val="16"/>
                <w:szCs w:val="16"/>
                <w:lang w:val="en-US"/>
              </w:rPr>
              <w:t xml:space="preserve">optionally </w:t>
            </w:r>
            <w:r>
              <w:rPr>
                <w:sz w:val="16"/>
                <w:szCs w:val="16"/>
                <w:lang w:val="en-US"/>
              </w:rPr>
              <w:t xml:space="preserve">available </w:t>
            </w:r>
            <w:r w:rsidR="00DE32B5">
              <w:rPr>
                <w:sz w:val="16"/>
                <w:szCs w:val="16"/>
                <w:lang w:val="en-US"/>
              </w:rPr>
              <w:t>also in reply to CREATE_SESSION</w:t>
            </w:r>
            <w:r w:rsidR="00AC07A7">
              <w:rPr>
                <w:sz w:val="16"/>
                <w:szCs w:val="16"/>
                <w:lang w:val="en-US"/>
              </w:rPr>
              <w:t>,</w:t>
            </w:r>
            <w:r w:rsidR="00DE32B5">
              <w:rPr>
                <w:sz w:val="16"/>
                <w:szCs w:val="16"/>
                <w:lang w:val="en-US"/>
              </w:rPr>
              <w:t xml:space="preserve"> </w:t>
            </w:r>
            <w:r>
              <w:rPr>
                <w:sz w:val="16"/>
                <w:szCs w:val="16"/>
                <w:lang w:val="en-US"/>
              </w:rPr>
              <w:t>SUBSCRIBE</w:t>
            </w:r>
            <w:r w:rsidR="00AC07A7">
              <w:rPr>
                <w:sz w:val="16"/>
                <w:szCs w:val="16"/>
                <w:lang w:val="en-US"/>
              </w:rPr>
              <w:t xml:space="preserve"> and CHANGE_SUBSCRIPTION</w:t>
            </w:r>
            <w:r>
              <w:rPr>
                <w:sz w:val="16"/>
                <w:szCs w:val="16"/>
                <w:lang w:val="en-US"/>
              </w:rPr>
              <w:t xml:space="preserve"> </w:t>
            </w:r>
          </w:p>
        </w:tc>
      </w:tr>
      <w:tr w:rsidR="00D5040A" w:rsidRPr="00326E23" w:rsidTr="00380CCB">
        <w:trPr>
          <w:cantSplit/>
        </w:trPr>
        <w:tc>
          <w:tcPr>
            <w:tcW w:w="1383" w:type="dxa"/>
            <w:tcBorders>
              <w:top w:val="single" w:sz="6" w:space="0" w:color="auto"/>
              <w:bottom w:val="single" w:sz="6" w:space="0" w:color="auto"/>
              <w:right w:val="single" w:sz="6" w:space="0" w:color="auto"/>
            </w:tcBorders>
          </w:tcPr>
          <w:p w:rsidR="00D5040A" w:rsidRDefault="00D5040A" w:rsidP="0051488D">
            <w:pPr>
              <w:rPr>
                <w:lang w:val="en-US"/>
              </w:rPr>
            </w:pPr>
            <w:r>
              <w:rPr>
                <w:lang w:val="en-US"/>
              </w:rPr>
              <w:lastRenderedPageBreak/>
              <w:t>16.2.201</w:t>
            </w:r>
            <w:r w:rsidR="00FF0E0B">
              <w:rPr>
                <w:lang w:val="en-US"/>
              </w:rPr>
              <w:t>1</w:t>
            </w:r>
          </w:p>
        </w:tc>
        <w:tc>
          <w:tcPr>
            <w:tcW w:w="851" w:type="dxa"/>
            <w:tcBorders>
              <w:top w:val="single" w:sz="6" w:space="0" w:color="auto"/>
              <w:left w:val="single" w:sz="6" w:space="0" w:color="auto"/>
              <w:bottom w:val="single" w:sz="6" w:space="0" w:color="auto"/>
              <w:right w:val="single" w:sz="6" w:space="0" w:color="auto"/>
            </w:tcBorders>
          </w:tcPr>
          <w:p w:rsidR="00D5040A" w:rsidRDefault="00D5040A" w:rsidP="008032CB">
            <w:pPr>
              <w:rPr>
                <w:lang w:val="en-US"/>
              </w:rPr>
            </w:pPr>
            <w:r>
              <w:rPr>
                <w:lang w:val="en-US"/>
              </w:rPr>
              <w:t>V2.28</w:t>
            </w:r>
          </w:p>
        </w:tc>
        <w:tc>
          <w:tcPr>
            <w:tcW w:w="1134" w:type="dxa"/>
            <w:tcBorders>
              <w:top w:val="single" w:sz="6" w:space="0" w:color="auto"/>
              <w:left w:val="single" w:sz="6" w:space="0" w:color="auto"/>
              <w:bottom w:val="single" w:sz="6" w:space="0" w:color="auto"/>
              <w:right w:val="single" w:sz="6" w:space="0" w:color="auto"/>
            </w:tcBorders>
          </w:tcPr>
          <w:p w:rsidR="00D5040A" w:rsidRDefault="00D5040A"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D5040A" w:rsidRDefault="00D5040A" w:rsidP="00AC07A7">
            <w:pPr>
              <w:jc w:val="left"/>
              <w:rPr>
                <w:sz w:val="16"/>
                <w:szCs w:val="16"/>
                <w:lang w:val="en-US"/>
              </w:rPr>
            </w:pPr>
            <w:r>
              <w:rPr>
                <w:sz w:val="16"/>
                <w:szCs w:val="16"/>
                <w:lang w:val="en-US"/>
              </w:rPr>
              <w:t>CSC_SUBSCRIBE, CSC_CHANGE_SUBSCRIPTION, SCS_UNSUBSCRIBE introduced for cascading.</w:t>
            </w:r>
          </w:p>
          <w:p w:rsidR="00567840" w:rsidRPr="00D5040A" w:rsidRDefault="0031635A" w:rsidP="00AC07A7">
            <w:pPr>
              <w:jc w:val="left"/>
              <w:rPr>
                <w:sz w:val="16"/>
                <w:szCs w:val="16"/>
                <w:lang w:val="en-US"/>
              </w:rPr>
            </w:pPr>
            <w:r w:rsidRPr="00567840">
              <w:rPr>
                <w:i/>
                <w:sz w:val="16"/>
                <w:szCs w:val="16"/>
                <w:lang w:val="en-US"/>
              </w:rPr>
              <w:t>C</w:t>
            </w:r>
            <w:r w:rsidR="00567840" w:rsidRPr="00567840">
              <w:rPr>
                <w:i/>
                <w:sz w:val="16"/>
                <w:szCs w:val="16"/>
                <w:lang w:val="en-US"/>
              </w:rPr>
              <w:t>pn</w:t>
            </w:r>
            <w:r w:rsidR="00567840">
              <w:rPr>
                <w:sz w:val="16"/>
                <w:szCs w:val="16"/>
                <w:lang w:val="en-US"/>
              </w:rPr>
              <w:t xml:space="preserve"> = cachePart number introduced.</w:t>
            </w:r>
          </w:p>
        </w:tc>
      </w:tr>
      <w:tr w:rsidR="00FF0E0B" w:rsidRPr="00326E23" w:rsidTr="00380CCB">
        <w:trPr>
          <w:cantSplit/>
        </w:trPr>
        <w:tc>
          <w:tcPr>
            <w:tcW w:w="1383" w:type="dxa"/>
            <w:tcBorders>
              <w:top w:val="single" w:sz="6" w:space="0" w:color="auto"/>
              <w:bottom w:val="single" w:sz="6" w:space="0" w:color="auto"/>
              <w:right w:val="single" w:sz="6" w:space="0" w:color="auto"/>
            </w:tcBorders>
          </w:tcPr>
          <w:p w:rsidR="00FF0E0B" w:rsidRDefault="00FF0E0B" w:rsidP="0051488D">
            <w:pPr>
              <w:rPr>
                <w:lang w:val="en-US"/>
              </w:rPr>
            </w:pPr>
            <w:r>
              <w:rPr>
                <w:lang w:val="en-US"/>
              </w:rPr>
              <w:t>25.2.2011</w:t>
            </w:r>
          </w:p>
        </w:tc>
        <w:tc>
          <w:tcPr>
            <w:tcW w:w="851" w:type="dxa"/>
            <w:tcBorders>
              <w:top w:val="single" w:sz="6" w:space="0" w:color="auto"/>
              <w:left w:val="single" w:sz="6" w:space="0" w:color="auto"/>
              <w:bottom w:val="single" w:sz="6" w:space="0" w:color="auto"/>
              <w:right w:val="single" w:sz="6" w:space="0" w:color="auto"/>
            </w:tcBorders>
          </w:tcPr>
          <w:p w:rsidR="00FF0E0B" w:rsidRDefault="00FF0E0B" w:rsidP="008032CB">
            <w:pPr>
              <w:rPr>
                <w:lang w:val="en-US"/>
              </w:rPr>
            </w:pPr>
            <w:r>
              <w:rPr>
                <w:lang w:val="en-US"/>
              </w:rPr>
              <w:t>V2.29</w:t>
            </w:r>
          </w:p>
        </w:tc>
        <w:tc>
          <w:tcPr>
            <w:tcW w:w="1134" w:type="dxa"/>
            <w:tcBorders>
              <w:top w:val="single" w:sz="6" w:space="0" w:color="auto"/>
              <w:left w:val="single" w:sz="6" w:space="0" w:color="auto"/>
              <w:bottom w:val="single" w:sz="6" w:space="0" w:color="auto"/>
              <w:right w:val="single" w:sz="6" w:space="0" w:color="auto"/>
            </w:tcBorders>
          </w:tcPr>
          <w:p w:rsidR="00FF0E0B" w:rsidRDefault="00FF0E0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F0E0B" w:rsidRDefault="00FF0E0B" w:rsidP="00AC07A7">
            <w:pPr>
              <w:jc w:val="left"/>
              <w:rPr>
                <w:sz w:val="16"/>
                <w:szCs w:val="16"/>
                <w:lang w:val="en-US"/>
              </w:rPr>
            </w:pPr>
            <w:r>
              <w:rPr>
                <w:sz w:val="16"/>
                <w:szCs w:val="16"/>
                <w:lang w:val="en-US"/>
              </w:rPr>
              <w:t>CSC_ABORT_SESSION introduced</w:t>
            </w:r>
            <w:r w:rsidR="00DD5818">
              <w:rPr>
                <w:sz w:val="16"/>
                <w:szCs w:val="16"/>
                <w:lang w:val="en-US"/>
              </w:rPr>
              <w:br/>
              <w:t>Chapter 3.2 SRV_ABORT_SESSION sent when subscription is aborted.</w:t>
            </w:r>
          </w:p>
        </w:tc>
      </w:tr>
      <w:tr w:rsidR="00F9354C" w:rsidRPr="00326E23" w:rsidTr="00380CCB">
        <w:trPr>
          <w:cantSplit/>
        </w:trPr>
        <w:tc>
          <w:tcPr>
            <w:tcW w:w="1383" w:type="dxa"/>
            <w:tcBorders>
              <w:top w:val="single" w:sz="6" w:space="0" w:color="auto"/>
              <w:bottom w:val="single" w:sz="6" w:space="0" w:color="auto"/>
              <w:right w:val="single" w:sz="6" w:space="0" w:color="auto"/>
            </w:tcBorders>
          </w:tcPr>
          <w:p w:rsidR="00F9354C" w:rsidRDefault="00F9354C" w:rsidP="0051488D">
            <w:pPr>
              <w:rPr>
                <w:lang w:val="en-US"/>
              </w:rPr>
            </w:pPr>
            <w:r>
              <w:rPr>
                <w:lang w:val="en-US"/>
              </w:rPr>
              <w:t>28.2.2011</w:t>
            </w:r>
          </w:p>
        </w:tc>
        <w:tc>
          <w:tcPr>
            <w:tcW w:w="851" w:type="dxa"/>
            <w:tcBorders>
              <w:top w:val="single" w:sz="6" w:space="0" w:color="auto"/>
              <w:left w:val="single" w:sz="6" w:space="0" w:color="auto"/>
              <w:bottom w:val="single" w:sz="6" w:space="0" w:color="auto"/>
              <w:right w:val="single" w:sz="6" w:space="0" w:color="auto"/>
            </w:tcBorders>
          </w:tcPr>
          <w:p w:rsidR="00F9354C" w:rsidRDefault="00F9354C" w:rsidP="008032CB">
            <w:pPr>
              <w:rPr>
                <w:lang w:val="en-US"/>
              </w:rPr>
            </w:pPr>
            <w:r>
              <w:rPr>
                <w:lang w:val="en-US"/>
              </w:rPr>
              <w:t>V2.30</w:t>
            </w:r>
          </w:p>
        </w:tc>
        <w:tc>
          <w:tcPr>
            <w:tcW w:w="1134" w:type="dxa"/>
            <w:tcBorders>
              <w:top w:val="single" w:sz="6" w:space="0" w:color="auto"/>
              <w:left w:val="single" w:sz="6" w:space="0" w:color="auto"/>
              <w:bottom w:val="single" w:sz="6" w:space="0" w:color="auto"/>
              <w:right w:val="single" w:sz="6" w:space="0" w:color="auto"/>
            </w:tcBorders>
          </w:tcPr>
          <w:p w:rsidR="00F9354C" w:rsidRDefault="00F9354C"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9354C" w:rsidRDefault="00F9354C" w:rsidP="00AC07A7">
            <w:pPr>
              <w:jc w:val="left"/>
              <w:rPr>
                <w:sz w:val="16"/>
                <w:szCs w:val="16"/>
                <w:lang w:val="en-US"/>
              </w:rPr>
            </w:pPr>
            <w:r>
              <w:rPr>
                <w:sz w:val="16"/>
                <w:szCs w:val="16"/>
                <w:lang w:val="en-US"/>
              </w:rPr>
              <w:t>SRV_ABORT_SUBSCRIPTION introduced, SRV_ABORT_SESSION is used only for session services</w:t>
            </w:r>
          </w:p>
          <w:p w:rsidR="0088032D" w:rsidRDefault="0088032D" w:rsidP="00AC07A7">
            <w:pPr>
              <w:jc w:val="left"/>
              <w:rPr>
                <w:sz w:val="16"/>
                <w:szCs w:val="16"/>
                <w:lang w:val="en-US"/>
              </w:rPr>
            </w:pPr>
            <w:r>
              <w:rPr>
                <w:sz w:val="16"/>
                <w:szCs w:val="16"/>
                <w:lang w:val="en-US"/>
              </w:rPr>
              <w:t>Inspect, manage message body has new syntax</w:t>
            </w:r>
            <w:r w:rsidR="001A2376">
              <w:rPr>
                <w:sz w:val="16"/>
                <w:szCs w:val="16"/>
                <w:lang w:val="en-US"/>
              </w:rPr>
              <w:t>.</w:t>
            </w:r>
          </w:p>
          <w:p w:rsidR="001A2376" w:rsidRDefault="001A2376" w:rsidP="00AC07A7">
            <w:pPr>
              <w:jc w:val="left"/>
              <w:rPr>
                <w:sz w:val="16"/>
                <w:szCs w:val="16"/>
                <w:lang w:val="en-US"/>
              </w:rPr>
            </w:pPr>
            <w:r>
              <w:rPr>
                <w:sz w:val="16"/>
                <w:szCs w:val="16"/>
                <w:lang w:val="en-US"/>
              </w:rPr>
              <w:t>SCMP version number  set to 1.1</w:t>
            </w:r>
          </w:p>
        </w:tc>
      </w:tr>
      <w:tr w:rsidR="009D1158" w:rsidRPr="00326E23" w:rsidTr="00380CCB">
        <w:trPr>
          <w:cantSplit/>
        </w:trPr>
        <w:tc>
          <w:tcPr>
            <w:tcW w:w="1383" w:type="dxa"/>
            <w:tcBorders>
              <w:top w:val="single" w:sz="6" w:space="0" w:color="auto"/>
              <w:bottom w:val="single" w:sz="6" w:space="0" w:color="auto"/>
              <w:right w:val="single" w:sz="6" w:space="0" w:color="auto"/>
            </w:tcBorders>
          </w:tcPr>
          <w:p w:rsidR="009D1158" w:rsidRDefault="009D1158" w:rsidP="0051488D">
            <w:pPr>
              <w:rPr>
                <w:lang w:val="en-US"/>
              </w:rPr>
            </w:pPr>
            <w:r>
              <w:rPr>
                <w:lang w:val="en-US"/>
              </w:rPr>
              <w:t>4.3.2011</w:t>
            </w:r>
          </w:p>
        </w:tc>
        <w:tc>
          <w:tcPr>
            <w:tcW w:w="851" w:type="dxa"/>
            <w:tcBorders>
              <w:top w:val="single" w:sz="6" w:space="0" w:color="auto"/>
              <w:left w:val="single" w:sz="6" w:space="0" w:color="auto"/>
              <w:bottom w:val="single" w:sz="6" w:space="0" w:color="auto"/>
              <w:right w:val="single" w:sz="6" w:space="0" w:color="auto"/>
            </w:tcBorders>
          </w:tcPr>
          <w:p w:rsidR="009D1158" w:rsidRDefault="009D1158" w:rsidP="008032CB">
            <w:pPr>
              <w:rPr>
                <w:lang w:val="en-US"/>
              </w:rPr>
            </w:pPr>
            <w:r>
              <w:rPr>
                <w:lang w:val="en-US"/>
              </w:rPr>
              <w:t>V2.31</w:t>
            </w:r>
          </w:p>
        </w:tc>
        <w:tc>
          <w:tcPr>
            <w:tcW w:w="1134" w:type="dxa"/>
            <w:tcBorders>
              <w:top w:val="single" w:sz="6" w:space="0" w:color="auto"/>
              <w:left w:val="single" w:sz="6" w:space="0" w:color="auto"/>
              <w:bottom w:val="single" w:sz="6" w:space="0" w:color="auto"/>
              <w:right w:val="single" w:sz="6" w:space="0" w:color="auto"/>
            </w:tcBorders>
          </w:tcPr>
          <w:p w:rsidR="009D1158" w:rsidRDefault="009D115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9D1158" w:rsidRDefault="0031635A" w:rsidP="009D1158">
            <w:pPr>
              <w:jc w:val="left"/>
              <w:rPr>
                <w:sz w:val="16"/>
                <w:szCs w:val="16"/>
                <w:lang w:val="en-US"/>
              </w:rPr>
            </w:pPr>
            <w:r>
              <w:rPr>
                <w:sz w:val="16"/>
                <w:szCs w:val="16"/>
                <w:lang w:val="en-US"/>
              </w:rPr>
              <w:t>“</w:t>
            </w:r>
            <w:r w:rsidR="009D1158">
              <w:rPr>
                <w:sz w:val="16"/>
                <w:szCs w:val="16"/>
                <w:lang w:val="en-US"/>
              </w:rPr>
              <w:t>http proxy service</w:t>
            </w:r>
            <w:r>
              <w:rPr>
                <w:sz w:val="16"/>
                <w:szCs w:val="16"/>
                <w:lang w:val="en-US"/>
              </w:rPr>
              <w:t>”</w:t>
            </w:r>
            <w:r w:rsidR="009D1158">
              <w:rPr>
                <w:sz w:val="16"/>
                <w:szCs w:val="16"/>
                <w:lang w:val="en-US"/>
              </w:rPr>
              <w:t xml:space="preserve"> renamed to </w:t>
            </w:r>
            <w:r>
              <w:rPr>
                <w:sz w:val="16"/>
                <w:szCs w:val="16"/>
                <w:lang w:val="en-US"/>
              </w:rPr>
              <w:t>“</w:t>
            </w:r>
            <w:r w:rsidR="009D1158">
              <w:rPr>
                <w:sz w:val="16"/>
                <w:szCs w:val="16"/>
                <w:lang w:val="en-US"/>
              </w:rPr>
              <w:t>http redirection service</w:t>
            </w:r>
            <w:r>
              <w:rPr>
                <w:sz w:val="16"/>
                <w:szCs w:val="16"/>
                <w:lang w:val="en-US"/>
              </w:rPr>
              <w:t>”</w:t>
            </w:r>
            <w:r w:rsidR="009D1158">
              <w:rPr>
                <w:sz w:val="16"/>
                <w:szCs w:val="16"/>
                <w:lang w:val="en-US"/>
              </w:rPr>
              <w:t xml:space="preserve">, because </w:t>
            </w:r>
            <w:r>
              <w:rPr>
                <w:sz w:val="16"/>
                <w:szCs w:val="16"/>
                <w:lang w:val="en-US"/>
              </w:rPr>
              <w:t>“</w:t>
            </w:r>
            <w:r w:rsidR="009D1158">
              <w:rPr>
                <w:sz w:val="16"/>
                <w:szCs w:val="16"/>
                <w:lang w:val="en-US"/>
              </w:rPr>
              <w:t>proxy</w:t>
            </w:r>
            <w:r>
              <w:rPr>
                <w:sz w:val="16"/>
                <w:szCs w:val="16"/>
                <w:lang w:val="en-US"/>
              </w:rPr>
              <w:t>”</w:t>
            </w:r>
            <w:r w:rsidR="009D1158">
              <w:rPr>
                <w:sz w:val="16"/>
                <w:szCs w:val="16"/>
                <w:lang w:val="en-US"/>
              </w:rPr>
              <w:t xml:space="preserve"> has slightly different behavior.</w:t>
            </w:r>
            <w:r w:rsidR="00162DCE">
              <w:rPr>
                <w:sz w:val="16"/>
                <w:szCs w:val="16"/>
                <w:lang w:val="en-US"/>
              </w:rPr>
              <w:t xml:space="preserve"> </w:t>
            </w:r>
          </w:p>
          <w:p w:rsidR="00162DCE" w:rsidRDefault="00162DCE" w:rsidP="009D1158">
            <w:pPr>
              <w:jc w:val="left"/>
              <w:rPr>
                <w:sz w:val="16"/>
                <w:szCs w:val="16"/>
                <w:lang w:val="en-US"/>
              </w:rPr>
            </w:pPr>
            <w:r>
              <w:rPr>
                <w:sz w:val="16"/>
                <w:szCs w:val="16"/>
                <w:lang w:val="en-US"/>
              </w:rPr>
              <w:t>New messages between cascaded SC introduced:</w:t>
            </w:r>
          </w:p>
          <w:p w:rsidR="00162DCE" w:rsidRDefault="00162DCE" w:rsidP="009D1158">
            <w:pPr>
              <w:jc w:val="left"/>
              <w:rPr>
                <w:sz w:val="16"/>
                <w:szCs w:val="16"/>
                <w:lang w:val="en-US"/>
              </w:rPr>
            </w:pPr>
            <w:r>
              <w:rPr>
                <w:sz w:val="16"/>
                <w:szCs w:val="16"/>
                <w:lang w:val="en-US"/>
              </w:rPr>
              <w:t>SCS_CREATE_SESSION, SCS_DELETE_SESSION, SCS_EXECUTE</w:t>
            </w:r>
          </w:p>
        </w:tc>
      </w:tr>
      <w:tr w:rsidR="00D72BAC" w:rsidRPr="00326E23" w:rsidTr="00380CCB">
        <w:trPr>
          <w:cantSplit/>
        </w:trPr>
        <w:tc>
          <w:tcPr>
            <w:tcW w:w="1383" w:type="dxa"/>
            <w:tcBorders>
              <w:top w:val="single" w:sz="6" w:space="0" w:color="auto"/>
              <w:bottom w:val="single" w:sz="6" w:space="0" w:color="auto"/>
              <w:right w:val="single" w:sz="6" w:space="0" w:color="auto"/>
            </w:tcBorders>
          </w:tcPr>
          <w:p w:rsidR="00D72BAC" w:rsidRDefault="00D77FF7" w:rsidP="0051488D">
            <w:pPr>
              <w:rPr>
                <w:lang w:val="en-US"/>
              </w:rPr>
            </w:pPr>
            <w:r>
              <w:rPr>
                <w:lang w:val="en-US"/>
              </w:rPr>
              <w:t>15.4</w:t>
            </w:r>
            <w:r w:rsidR="00D72BAC">
              <w:rPr>
                <w:lang w:val="en-US"/>
              </w:rPr>
              <w:t>.2011</w:t>
            </w:r>
          </w:p>
        </w:tc>
        <w:tc>
          <w:tcPr>
            <w:tcW w:w="851" w:type="dxa"/>
            <w:tcBorders>
              <w:top w:val="single" w:sz="6" w:space="0" w:color="auto"/>
              <w:left w:val="single" w:sz="6" w:space="0" w:color="auto"/>
              <w:bottom w:val="single" w:sz="6" w:space="0" w:color="auto"/>
              <w:right w:val="single" w:sz="6" w:space="0" w:color="auto"/>
            </w:tcBorders>
          </w:tcPr>
          <w:p w:rsidR="00D72BAC" w:rsidRDefault="00D72BAC" w:rsidP="008032CB">
            <w:pPr>
              <w:rPr>
                <w:lang w:val="en-US"/>
              </w:rPr>
            </w:pPr>
            <w:r>
              <w:rPr>
                <w:lang w:val="en-US"/>
              </w:rPr>
              <w:t>V2.32</w:t>
            </w:r>
          </w:p>
        </w:tc>
        <w:tc>
          <w:tcPr>
            <w:tcW w:w="1134" w:type="dxa"/>
            <w:tcBorders>
              <w:top w:val="single" w:sz="6" w:space="0" w:color="auto"/>
              <w:left w:val="single" w:sz="6" w:space="0" w:color="auto"/>
              <w:bottom w:val="single" w:sz="6" w:space="0" w:color="auto"/>
              <w:right w:val="single" w:sz="6" w:space="0" w:color="auto"/>
            </w:tcBorders>
          </w:tcPr>
          <w:p w:rsidR="00D72BAC" w:rsidRDefault="00D72BAC" w:rsidP="008032CB">
            <w:pPr>
              <w:rPr>
                <w:lang w:val="en-US"/>
              </w:rPr>
            </w:pPr>
            <w:r>
              <w:rPr>
                <w:lang w:val="en-US"/>
              </w:rPr>
              <w:t>Jo</w:t>
            </w:r>
            <w:r w:rsidRPr="00D72BAC">
              <w:rPr>
                <w:lang w:val="en-US"/>
              </w:rPr>
              <w:t>ë</w:t>
            </w:r>
            <w:r>
              <w:rPr>
                <w:lang w:val="en-US"/>
              </w:rPr>
              <w:t>l Traber</w:t>
            </w:r>
          </w:p>
        </w:tc>
        <w:tc>
          <w:tcPr>
            <w:tcW w:w="4570" w:type="dxa"/>
            <w:tcBorders>
              <w:top w:val="single" w:sz="6" w:space="0" w:color="auto"/>
              <w:left w:val="single" w:sz="6" w:space="0" w:color="auto"/>
              <w:bottom w:val="single" w:sz="6" w:space="0" w:color="auto"/>
            </w:tcBorders>
          </w:tcPr>
          <w:p w:rsidR="00D72BAC" w:rsidRDefault="00D72BAC" w:rsidP="003F2F0C">
            <w:pPr>
              <w:jc w:val="left"/>
              <w:rPr>
                <w:sz w:val="16"/>
                <w:szCs w:val="16"/>
                <w:lang w:val="en-US"/>
              </w:rPr>
            </w:pPr>
            <w:r>
              <w:rPr>
                <w:sz w:val="16"/>
                <w:szCs w:val="16"/>
                <w:lang w:val="en-US"/>
              </w:rPr>
              <w:t>Added format of</w:t>
            </w:r>
            <w:r w:rsidR="003F2F0C">
              <w:rPr>
                <w:sz w:val="16"/>
                <w:szCs w:val="16"/>
                <w:lang w:val="en-US"/>
              </w:rPr>
              <w:t xml:space="preserve"> function</w:t>
            </w:r>
            <w:r>
              <w:rPr>
                <w:sz w:val="16"/>
                <w:szCs w:val="16"/>
                <w:lang w:val="en-US"/>
              </w:rPr>
              <w:t xml:space="preserve"> scVersion</w:t>
            </w:r>
            <w:r w:rsidR="003F2F0C">
              <w:rPr>
                <w:sz w:val="16"/>
                <w:szCs w:val="16"/>
                <w:lang w:val="en-US"/>
              </w:rPr>
              <w:t>, se</w:t>
            </w:r>
            <w:r>
              <w:rPr>
                <w:sz w:val="16"/>
                <w:szCs w:val="16"/>
                <w:lang w:val="en-US"/>
              </w:rPr>
              <w:t>rviceConfiguration to inspec</w:t>
            </w:r>
            <w:r w:rsidR="00542B8F">
              <w:rPr>
                <w:sz w:val="16"/>
                <w:szCs w:val="16"/>
                <w:lang w:val="en-US"/>
              </w:rPr>
              <w:t>t</w:t>
            </w:r>
            <w:r>
              <w:rPr>
                <w:sz w:val="16"/>
                <w:szCs w:val="16"/>
                <w:lang w:val="en-US"/>
              </w:rPr>
              <w:t>Command.</w:t>
            </w:r>
          </w:p>
        </w:tc>
      </w:tr>
      <w:tr w:rsidR="0072765A" w:rsidRPr="00326E23" w:rsidTr="00380CCB">
        <w:trPr>
          <w:cantSplit/>
        </w:trPr>
        <w:tc>
          <w:tcPr>
            <w:tcW w:w="1383" w:type="dxa"/>
            <w:tcBorders>
              <w:top w:val="single" w:sz="6" w:space="0" w:color="auto"/>
              <w:bottom w:val="single" w:sz="6" w:space="0" w:color="auto"/>
              <w:right w:val="single" w:sz="6" w:space="0" w:color="auto"/>
            </w:tcBorders>
          </w:tcPr>
          <w:p w:rsidR="0072765A" w:rsidRDefault="0072765A" w:rsidP="0051488D">
            <w:pPr>
              <w:rPr>
                <w:lang w:val="en-US"/>
              </w:rPr>
            </w:pPr>
            <w:r>
              <w:rPr>
                <w:lang w:val="en-US"/>
              </w:rPr>
              <w:t>23.5.2011</w:t>
            </w:r>
          </w:p>
        </w:tc>
        <w:tc>
          <w:tcPr>
            <w:tcW w:w="851" w:type="dxa"/>
            <w:tcBorders>
              <w:top w:val="single" w:sz="6" w:space="0" w:color="auto"/>
              <w:left w:val="single" w:sz="6" w:space="0" w:color="auto"/>
              <w:bottom w:val="single" w:sz="6" w:space="0" w:color="auto"/>
              <w:right w:val="single" w:sz="6" w:space="0" w:color="auto"/>
            </w:tcBorders>
          </w:tcPr>
          <w:p w:rsidR="0072765A" w:rsidRDefault="0072765A" w:rsidP="008032CB">
            <w:pPr>
              <w:rPr>
                <w:lang w:val="en-US"/>
              </w:rPr>
            </w:pPr>
            <w:r>
              <w:rPr>
                <w:lang w:val="en-US"/>
              </w:rPr>
              <w:t>V2.33</w:t>
            </w:r>
          </w:p>
        </w:tc>
        <w:tc>
          <w:tcPr>
            <w:tcW w:w="1134" w:type="dxa"/>
            <w:tcBorders>
              <w:top w:val="single" w:sz="6" w:space="0" w:color="auto"/>
              <w:left w:val="single" w:sz="6" w:space="0" w:color="auto"/>
              <w:bottom w:val="single" w:sz="6" w:space="0" w:color="auto"/>
              <w:right w:val="single" w:sz="6" w:space="0" w:color="auto"/>
            </w:tcBorders>
          </w:tcPr>
          <w:p w:rsidR="0072765A" w:rsidRDefault="0072765A"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72765A" w:rsidRDefault="0072765A" w:rsidP="003F2F0C">
            <w:pPr>
              <w:jc w:val="left"/>
              <w:rPr>
                <w:sz w:val="16"/>
                <w:szCs w:val="16"/>
                <w:lang w:val="en-US"/>
              </w:rPr>
            </w:pPr>
            <w:r w:rsidRPr="0072765A">
              <w:rPr>
                <w:i/>
                <w:sz w:val="16"/>
                <w:szCs w:val="16"/>
                <w:lang w:val="en-US"/>
              </w:rPr>
              <w:t xml:space="preserve">eci </w:t>
            </w:r>
            <w:r>
              <w:rPr>
                <w:sz w:val="16"/>
                <w:szCs w:val="16"/>
                <w:lang w:val="en-US"/>
              </w:rPr>
              <w:t>logic improved in order to ensure correct cleanup of dead requests</w:t>
            </w:r>
          </w:p>
          <w:p w:rsidR="0072765A" w:rsidRDefault="0072765A" w:rsidP="003F2F0C">
            <w:pPr>
              <w:jc w:val="left"/>
              <w:rPr>
                <w:sz w:val="16"/>
                <w:szCs w:val="16"/>
                <w:lang w:val="en-US"/>
              </w:rPr>
            </w:pPr>
            <w:r>
              <w:rPr>
                <w:sz w:val="16"/>
                <w:szCs w:val="16"/>
                <w:lang w:val="en-US"/>
              </w:rPr>
              <w:t xml:space="preserve">new </w:t>
            </w:r>
            <w:r w:rsidRPr="0072765A">
              <w:rPr>
                <w:i/>
                <w:sz w:val="16"/>
                <w:szCs w:val="16"/>
                <w:lang w:val="en-US"/>
              </w:rPr>
              <w:t>set/sec</w:t>
            </w:r>
            <w:r>
              <w:rPr>
                <w:sz w:val="16"/>
                <w:szCs w:val="16"/>
                <w:lang w:val="en-US"/>
              </w:rPr>
              <w:t xml:space="preserve"> for parallel request.</w:t>
            </w:r>
          </w:p>
        </w:tc>
      </w:tr>
      <w:tr w:rsidR="00E60AC3" w:rsidRPr="00326E23" w:rsidTr="00380CCB">
        <w:trPr>
          <w:cantSplit/>
        </w:trPr>
        <w:tc>
          <w:tcPr>
            <w:tcW w:w="1383" w:type="dxa"/>
            <w:tcBorders>
              <w:top w:val="single" w:sz="6" w:space="0" w:color="auto"/>
              <w:bottom w:val="single" w:sz="6" w:space="0" w:color="auto"/>
              <w:right w:val="single" w:sz="6" w:space="0" w:color="auto"/>
            </w:tcBorders>
          </w:tcPr>
          <w:p w:rsidR="00E60AC3" w:rsidRDefault="00E60AC3" w:rsidP="0051488D">
            <w:pPr>
              <w:rPr>
                <w:lang w:val="en-US"/>
              </w:rPr>
            </w:pPr>
            <w:r>
              <w:rPr>
                <w:lang w:val="en-US"/>
              </w:rPr>
              <w:t>6.6.2011</w:t>
            </w:r>
          </w:p>
        </w:tc>
        <w:tc>
          <w:tcPr>
            <w:tcW w:w="851" w:type="dxa"/>
            <w:tcBorders>
              <w:top w:val="single" w:sz="6" w:space="0" w:color="auto"/>
              <w:left w:val="single" w:sz="6" w:space="0" w:color="auto"/>
              <w:bottom w:val="single" w:sz="6" w:space="0" w:color="auto"/>
              <w:right w:val="single" w:sz="6" w:space="0" w:color="auto"/>
            </w:tcBorders>
          </w:tcPr>
          <w:p w:rsidR="00E60AC3" w:rsidRDefault="00E60AC3" w:rsidP="008032CB">
            <w:pPr>
              <w:rPr>
                <w:lang w:val="en-US"/>
              </w:rPr>
            </w:pPr>
            <w:r>
              <w:rPr>
                <w:lang w:val="en-US"/>
              </w:rPr>
              <w:t>V2.34</w:t>
            </w:r>
          </w:p>
        </w:tc>
        <w:tc>
          <w:tcPr>
            <w:tcW w:w="1134" w:type="dxa"/>
            <w:tcBorders>
              <w:top w:val="single" w:sz="6" w:space="0" w:color="auto"/>
              <w:left w:val="single" w:sz="6" w:space="0" w:color="auto"/>
              <w:bottom w:val="single" w:sz="6" w:space="0" w:color="auto"/>
              <w:right w:val="single" w:sz="6" w:space="0" w:color="auto"/>
            </w:tcBorders>
          </w:tcPr>
          <w:p w:rsidR="00E60AC3" w:rsidRDefault="00E60AC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E60AC3" w:rsidRPr="00E60AC3" w:rsidRDefault="00E60AC3" w:rsidP="003F2F0C">
            <w:pPr>
              <w:jc w:val="left"/>
              <w:rPr>
                <w:sz w:val="16"/>
                <w:szCs w:val="16"/>
                <w:lang w:val="en-US"/>
              </w:rPr>
            </w:pPr>
            <w:r w:rsidRPr="00E60AC3">
              <w:rPr>
                <w:sz w:val="16"/>
                <w:szCs w:val="16"/>
                <w:lang w:val="en-US"/>
              </w:rPr>
              <w:t>ECHO</w:t>
            </w:r>
            <w:r>
              <w:rPr>
                <w:sz w:val="16"/>
                <w:szCs w:val="16"/>
                <w:lang w:val="en-US"/>
              </w:rPr>
              <w:t xml:space="preserve"> message sent even if EXECUTE is in progress. </w:t>
            </w:r>
          </w:p>
        </w:tc>
      </w:tr>
      <w:tr w:rsidR="00C70780" w:rsidRPr="00326E23" w:rsidTr="00380CCB">
        <w:trPr>
          <w:cantSplit/>
        </w:trPr>
        <w:tc>
          <w:tcPr>
            <w:tcW w:w="1383" w:type="dxa"/>
            <w:tcBorders>
              <w:top w:val="single" w:sz="6" w:space="0" w:color="auto"/>
              <w:bottom w:val="single" w:sz="6" w:space="0" w:color="auto"/>
              <w:right w:val="single" w:sz="6" w:space="0" w:color="auto"/>
            </w:tcBorders>
          </w:tcPr>
          <w:p w:rsidR="00C70780" w:rsidRDefault="00C70780" w:rsidP="0051488D">
            <w:pPr>
              <w:rPr>
                <w:lang w:val="en-US"/>
              </w:rPr>
            </w:pPr>
            <w:r>
              <w:rPr>
                <w:lang w:val="en-US"/>
              </w:rPr>
              <w:t>15.6.2011</w:t>
            </w:r>
          </w:p>
        </w:tc>
        <w:tc>
          <w:tcPr>
            <w:tcW w:w="851" w:type="dxa"/>
            <w:tcBorders>
              <w:top w:val="single" w:sz="6" w:space="0" w:color="auto"/>
              <w:left w:val="single" w:sz="6" w:space="0" w:color="auto"/>
              <w:bottom w:val="single" w:sz="6" w:space="0" w:color="auto"/>
              <w:right w:val="single" w:sz="6" w:space="0" w:color="auto"/>
            </w:tcBorders>
          </w:tcPr>
          <w:p w:rsidR="00C70780" w:rsidRDefault="00C70780" w:rsidP="008032CB">
            <w:pPr>
              <w:rPr>
                <w:lang w:val="en-US"/>
              </w:rPr>
            </w:pPr>
            <w:r>
              <w:rPr>
                <w:lang w:val="en-US"/>
              </w:rPr>
              <w:t>V2.35</w:t>
            </w:r>
          </w:p>
        </w:tc>
        <w:tc>
          <w:tcPr>
            <w:tcW w:w="1134" w:type="dxa"/>
            <w:tcBorders>
              <w:top w:val="single" w:sz="6" w:space="0" w:color="auto"/>
              <w:left w:val="single" w:sz="6" w:space="0" w:color="auto"/>
              <w:bottom w:val="single" w:sz="6" w:space="0" w:color="auto"/>
              <w:right w:val="single" w:sz="6" w:space="0" w:color="auto"/>
            </w:tcBorders>
          </w:tcPr>
          <w:p w:rsidR="00C70780" w:rsidRDefault="00C70780"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C70780" w:rsidRPr="00E60AC3" w:rsidRDefault="00C70780" w:rsidP="00C70780">
            <w:pPr>
              <w:jc w:val="left"/>
              <w:rPr>
                <w:sz w:val="16"/>
                <w:szCs w:val="16"/>
                <w:lang w:val="en-US"/>
              </w:rPr>
            </w:pPr>
            <w:r>
              <w:rPr>
                <w:sz w:val="16"/>
                <w:szCs w:val="16"/>
                <w:lang w:val="en-US"/>
              </w:rPr>
              <w:t xml:space="preserve">New Error message </w:t>
            </w:r>
            <w:r w:rsidRPr="00C70780">
              <w:rPr>
                <w:sz w:val="16"/>
                <w:szCs w:val="16"/>
                <w:lang w:val="en-US"/>
              </w:rPr>
              <w:t>HV_WRONG_KEEPALIVE_TIMEOUT</w:t>
            </w:r>
          </w:p>
        </w:tc>
      </w:tr>
      <w:tr w:rsidR="00E54A2F" w:rsidRPr="00326E23" w:rsidTr="00380CCB">
        <w:trPr>
          <w:cantSplit/>
        </w:trPr>
        <w:tc>
          <w:tcPr>
            <w:tcW w:w="1383" w:type="dxa"/>
            <w:tcBorders>
              <w:top w:val="single" w:sz="6" w:space="0" w:color="auto"/>
              <w:bottom w:val="single" w:sz="6" w:space="0" w:color="auto"/>
              <w:right w:val="single" w:sz="6" w:space="0" w:color="auto"/>
            </w:tcBorders>
          </w:tcPr>
          <w:p w:rsidR="00E54A2F" w:rsidRDefault="00E54A2F" w:rsidP="0051488D">
            <w:pPr>
              <w:rPr>
                <w:lang w:val="en-US"/>
              </w:rPr>
            </w:pPr>
            <w:r>
              <w:rPr>
                <w:lang w:val="en-US"/>
              </w:rPr>
              <w:t>27.6.2011</w:t>
            </w:r>
          </w:p>
        </w:tc>
        <w:tc>
          <w:tcPr>
            <w:tcW w:w="851" w:type="dxa"/>
            <w:tcBorders>
              <w:top w:val="single" w:sz="6" w:space="0" w:color="auto"/>
              <w:left w:val="single" w:sz="6" w:space="0" w:color="auto"/>
              <w:bottom w:val="single" w:sz="6" w:space="0" w:color="auto"/>
              <w:right w:val="single" w:sz="6" w:space="0" w:color="auto"/>
            </w:tcBorders>
          </w:tcPr>
          <w:p w:rsidR="00E54A2F" w:rsidRDefault="00E54A2F" w:rsidP="008032CB">
            <w:pPr>
              <w:rPr>
                <w:lang w:val="en-US"/>
              </w:rPr>
            </w:pPr>
            <w:r>
              <w:rPr>
                <w:lang w:val="en-US"/>
              </w:rPr>
              <w:t>V2.36</w:t>
            </w:r>
          </w:p>
        </w:tc>
        <w:tc>
          <w:tcPr>
            <w:tcW w:w="1134" w:type="dxa"/>
            <w:tcBorders>
              <w:top w:val="single" w:sz="6" w:space="0" w:color="auto"/>
              <w:left w:val="single" w:sz="6" w:space="0" w:color="auto"/>
              <w:bottom w:val="single" w:sz="6" w:space="0" w:color="auto"/>
              <w:right w:val="single" w:sz="6" w:space="0" w:color="auto"/>
            </w:tcBorders>
          </w:tcPr>
          <w:p w:rsidR="00E54A2F" w:rsidRDefault="00E54A2F"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E54A2F" w:rsidRPr="00E54A2F" w:rsidRDefault="00E54A2F" w:rsidP="00C70780">
            <w:pPr>
              <w:jc w:val="left"/>
              <w:rPr>
                <w:sz w:val="16"/>
                <w:szCs w:val="16"/>
                <w:lang w:val="en-US"/>
              </w:rPr>
            </w:pPr>
            <w:r w:rsidRPr="00E54A2F">
              <w:rPr>
                <w:i/>
                <w:sz w:val="16"/>
                <w:szCs w:val="16"/>
                <w:lang w:val="en-US"/>
              </w:rPr>
              <w:t>immediateConnect</w:t>
            </w:r>
            <w:r w:rsidRPr="00E54A2F">
              <w:rPr>
                <w:sz w:val="16"/>
                <w:szCs w:val="16"/>
                <w:lang w:val="en-US"/>
              </w:rPr>
              <w:t xml:space="preserve"> = true controls static pool</w:t>
            </w:r>
          </w:p>
        </w:tc>
      </w:tr>
      <w:tr w:rsidR="00655471" w:rsidRPr="00326E23" w:rsidTr="00380CCB">
        <w:trPr>
          <w:cantSplit/>
        </w:trPr>
        <w:tc>
          <w:tcPr>
            <w:tcW w:w="1383" w:type="dxa"/>
            <w:tcBorders>
              <w:top w:val="single" w:sz="6" w:space="0" w:color="auto"/>
              <w:bottom w:val="single" w:sz="6" w:space="0" w:color="auto"/>
              <w:right w:val="single" w:sz="6" w:space="0" w:color="auto"/>
            </w:tcBorders>
          </w:tcPr>
          <w:p w:rsidR="00655471" w:rsidRDefault="00655471" w:rsidP="0051488D">
            <w:pPr>
              <w:rPr>
                <w:lang w:val="en-US"/>
              </w:rPr>
            </w:pPr>
            <w:r>
              <w:rPr>
                <w:lang w:val="en-US"/>
              </w:rPr>
              <w:t>6.8.2011</w:t>
            </w:r>
          </w:p>
        </w:tc>
        <w:tc>
          <w:tcPr>
            <w:tcW w:w="851" w:type="dxa"/>
            <w:tcBorders>
              <w:top w:val="single" w:sz="6" w:space="0" w:color="auto"/>
              <w:left w:val="single" w:sz="6" w:space="0" w:color="auto"/>
              <w:bottom w:val="single" w:sz="6" w:space="0" w:color="auto"/>
              <w:right w:val="single" w:sz="6" w:space="0" w:color="auto"/>
            </w:tcBorders>
          </w:tcPr>
          <w:p w:rsidR="00655471" w:rsidRDefault="00655471" w:rsidP="008032CB">
            <w:pPr>
              <w:rPr>
                <w:lang w:val="en-US"/>
              </w:rPr>
            </w:pPr>
            <w:r>
              <w:rPr>
                <w:lang w:val="en-US"/>
              </w:rPr>
              <w:t>V2.37</w:t>
            </w:r>
          </w:p>
        </w:tc>
        <w:tc>
          <w:tcPr>
            <w:tcW w:w="1134" w:type="dxa"/>
            <w:tcBorders>
              <w:top w:val="single" w:sz="6" w:space="0" w:color="auto"/>
              <w:left w:val="single" w:sz="6" w:space="0" w:color="auto"/>
              <w:bottom w:val="single" w:sz="6" w:space="0" w:color="auto"/>
              <w:right w:val="single" w:sz="6" w:space="0" w:color="auto"/>
            </w:tcBorders>
          </w:tcPr>
          <w:p w:rsidR="00655471" w:rsidRDefault="00655471"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655471" w:rsidRDefault="00655471" w:rsidP="00C70780">
            <w:pPr>
              <w:jc w:val="left"/>
              <w:rPr>
                <w:rFonts w:ascii="Courier New" w:hAnsi="Courier New" w:cs="Courier New"/>
                <w:iCs/>
                <w:sz w:val="12"/>
                <w:szCs w:val="12"/>
              </w:rPr>
            </w:pPr>
            <w:r w:rsidRPr="00655471">
              <w:rPr>
                <w:sz w:val="16"/>
                <w:szCs w:val="16"/>
                <w:lang w:val="en-US"/>
              </w:rPr>
              <w:t>New error code</w:t>
            </w:r>
            <w:r>
              <w:rPr>
                <w:i/>
                <w:sz w:val="16"/>
                <w:szCs w:val="16"/>
                <w:lang w:val="en-US"/>
              </w:rPr>
              <w:t xml:space="preserve"> </w:t>
            </w:r>
            <w:r>
              <w:rPr>
                <w:rFonts w:ascii="Courier New" w:hAnsi="Courier New" w:cs="Courier New"/>
                <w:iCs/>
                <w:sz w:val="12"/>
                <w:szCs w:val="12"/>
              </w:rPr>
              <w:t>HV_WRONG_</w:t>
            </w:r>
            <w:r w:rsidRPr="009F76DF">
              <w:rPr>
                <w:rFonts w:ascii="Courier New" w:hAnsi="Courier New" w:cs="Courier New"/>
                <w:iCs/>
                <w:sz w:val="12"/>
                <w:szCs w:val="12"/>
              </w:rPr>
              <w:t>RECEIVE_PUBLICAION_TIMEOUT</w:t>
            </w:r>
          </w:p>
          <w:p w:rsidR="00BB6263" w:rsidRPr="00E54A2F" w:rsidRDefault="00BB6263" w:rsidP="00C70780">
            <w:pPr>
              <w:jc w:val="left"/>
              <w:rPr>
                <w:i/>
                <w:sz w:val="16"/>
                <w:szCs w:val="16"/>
                <w:lang w:val="en-US"/>
              </w:rPr>
            </w:pPr>
            <w:r w:rsidRPr="00BB6263">
              <w:rPr>
                <w:sz w:val="16"/>
                <w:szCs w:val="16"/>
                <w:lang w:val="en-US"/>
              </w:rPr>
              <w:t xml:space="preserve">Server </w:t>
            </w:r>
            <w:r>
              <w:rPr>
                <w:sz w:val="16"/>
                <w:szCs w:val="16"/>
                <w:lang w:val="en-US"/>
              </w:rPr>
              <w:t>connection monitoring description added</w:t>
            </w:r>
          </w:p>
        </w:tc>
      </w:tr>
      <w:tr w:rsidR="00AB62F9" w:rsidRPr="00326E23" w:rsidTr="00380CCB">
        <w:trPr>
          <w:cantSplit/>
        </w:trPr>
        <w:tc>
          <w:tcPr>
            <w:tcW w:w="1383" w:type="dxa"/>
            <w:tcBorders>
              <w:top w:val="single" w:sz="6" w:space="0" w:color="auto"/>
              <w:bottom w:val="single" w:sz="6" w:space="0" w:color="auto"/>
              <w:right w:val="single" w:sz="6" w:space="0" w:color="auto"/>
            </w:tcBorders>
          </w:tcPr>
          <w:p w:rsidR="00AB62F9" w:rsidRDefault="002B0D5E" w:rsidP="0051488D">
            <w:pPr>
              <w:rPr>
                <w:lang w:val="en-US"/>
              </w:rPr>
            </w:pPr>
            <w:r>
              <w:rPr>
                <w:lang w:val="en-US"/>
              </w:rPr>
              <w:t>18.7</w:t>
            </w:r>
            <w:r w:rsidR="00AB62F9">
              <w:rPr>
                <w:lang w:val="en-US"/>
              </w:rPr>
              <w:t>.2011</w:t>
            </w:r>
          </w:p>
        </w:tc>
        <w:tc>
          <w:tcPr>
            <w:tcW w:w="851" w:type="dxa"/>
            <w:tcBorders>
              <w:top w:val="single" w:sz="6" w:space="0" w:color="auto"/>
              <w:left w:val="single" w:sz="6" w:space="0" w:color="auto"/>
              <w:bottom w:val="single" w:sz="6" w:space="0" w:color="auto"/>
              <w:right w:val="single" w:sz="6" w:space="0" w:color="auto"/>
            </w:tcBorders>
          </w:tcPr>
          <w:p w:rsidR="00AB62F9" w:rsidRDefault="00AB62F9" w:rsidP="008032CB">
            <w:pPr>
              <w:rPr>
                <w:lang w:val="en-US"/>
              </w:rPr>
            </w:pPr>
            <w:r>
              <w:rPr>
                <w:lang w:val="en-US"/>
              </w:rPr>
              <w:t>V2.38</w:t>
            </w:r>
          </w:p>
        </w:tc>
        <w:tc>
          <w:tcPr>
            <w:tcW w:w="1134" w:type="dxa"/>
            <w:tcBorders>
              <w:top w:val="single" w:sz="6" w:space="0" w:color="auto"/>
              <w:left w:val="single" w:sz="6" w:space="0" w:color="auto"/>
              <w:bottom w:val="single" w:sz="6" w:space="0" w:color="auto"/>
              <w:right w:val="single" w:sz="6" w:space="0" w:color="auto"/>
            </w:tcBorders>
          </w:tcPr>
          <w:p w:rsidR="00AB62F9" w:rsidRDefault="00AB62F9"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AB62F9" w:rsidRPr="00655471" w:rsidRDefault="00AB62F9" w:rsidP="00C70780">
            <w:pPr>
              <w:jc w:val="left"/>
              <w:rPr>
                <w:sz w:val="16"/>
                <w:szCs w:val="16"/>
                <w:lang w:val="en-US"/>
              </w:rPr>
            </w:pPr>
            <w:r>
              <w:rPr>
                <w:sz w:val="16"/>
                <w:szCs w:val="16"/>
                <w:lang w:val="en-US"/>
              </w:rPr>
              <w:t xml:space="preserve">Protocol change, add </w:t>
            </w:r>
            <w:r w:rsidRPr="00AB62F9">
              <w:rPr>
                <w:i/>
                <w:sz w:val="16"/>
                <w:szCs w:val="16"/>
                <w:lang w:val="en-US"/>
              </w:rPr>
              <w:t>checkRegistrationInterval</w:t>
            </w:r>
            <w:r>
              <w:rPr>
                <w:sz w:val="16"/>
                <w:szCs w:val="16"/>
                <w:lang w:val="en-US"/>
              </w:rPr>
              <w:t xml:space="preserve"> to REGISTER_SERVER, server monitoring changed and finalized.</w:t>
            </w:r>
          </w:p>
        </w:tc>
      </w:tr>
      <w:tr w:rsidR="002B0D5E" w:rsidRPr="00326E23" w:rsidTr="00380CCB">
        <w:trPr>
          <w:cantSplit/>
        </w:trPr>
        <w:tc>
          <w:tcPr>
            <w:tcW w:w="1383" w:type="dxa"/>
            <w:tcBorders>
              <w:top w:val="single" w:sz="6" w:space="0" w:color="auto"/>
              <w:bottom w:val="single" w:sz="6" w:space="0" w:color="auto"/>
              <w:right w:val="single" w:sz="6" w:space="0" w:color="auto"/>
            </w:tcBorders>
          </w:tcPr>
          <w:p w:rsidR="002B0D5E" w:rsidRDefault="002B0D5E" w:rsidP="0051488D">
            <w:pPr>
              <w:rPr>
                <w:lang w:val="en-US"/>
              </w:rPr>
            </w:pPr>
            <w:r>
              <w:rPr>
                <w:lang w:val="en-US"/>
              </w:rPr>
              <w:t>12.8.2011</w:t>
            </w:r>
          </w:p>
        </w:tc>
        <w:tc>
          <w:tcPr>
            <w:tcW w:w="851" w:type="dxa"/>
            <w:tcBorders>
              <w:top w:val="single" w:sz="6" w:space="0" w:color="auto"/>
              <w:left w:val="single" w:sz="6" w:space="0" w:color="auto"/>
              <w:bottom w:val="single" w:sz="6" w:space="0" w:color="auto"/>
              <w:right w:val="single" w:sz="6" w:space="0" w:color="auto"/>
            </w:tcBorders>
          </w:tcPr>
          <w:p w:rsidR="002B0D5E" w:rsidRDefault="002B0D5E" w:rsidP="008032CB">
            <w:pPr>
              <w:rPr>
                <w:lang w:val="en-US"/>
              </w:rPr>
            </w:pPr>
            <w:r>
              <w:rPr>
                <w:lang w:val="en-US"/>
              </w:rPr>
              <w:t>V2.39</w:t>
            </w:r>
          </w:p>
        </w:tc>
        <w:tc>
          <w:tcPr>
            <w:tcW w:w="1134" w:type="dxa"/>
            <w:tcBorders>
              <w:top w:val="single" w:sz="6" w:space="0" w:color="auto"/>
              <w:left w:val="single" w:sz="6" w:space="0" w:color="auto"/>
              <w:bottom w:val="single" w:sz="6" w:space="0" w:color="auto"/>
              <w:right w:val="single" w:sz="6" w:space="0" w:color="auto"/>
            </w:tcBorders>
          </w:tcPr>
          <w:p w:rsidR="002B0D5E" w:rsidRDefault="002B0D5E"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B0D5E" w:rsidRDefault="002B0D5E" w:rsidP="002B0D5E">
            <w:pPr>
              <w:jc w:val="left"/>
              <w:rPr>
                <w:sz w:val="16"/>
                <w:szCs w:val="16"/>
                <w:lang w:val="en-US"/>
              </w:rPr>
            </w:pPr>
            <w:r>
              <w:rPr>
                <w:sz w:val="16"/>
                <w:szCs w:val="16"/>
                <w:lang w:val="en-US"/>
              </w:rPr>
              <w:t>Caching logic changed after code redesign and rewrite.</w:t>
            </w:r>
          </w:p>
        </w:tc>
      </w:tr>
      <w:tr w:rsidR="0031635A" w:rsidRPr="00326E23" w:rsidTr="00380CCB">
        <w:trPr>
          <w:cantSplit/>
        </w:trPr>
        <w:tc>
          <w:tcPr>
            <w:tcW w:w="1383" w:type="dxa"/>
            <w:tcBorders>
              <w:top w:val="single" w:sz="6" w:space="0" w:color="auto"/>
              <w:bottom w:val="single" w:sz="6" w:space="0" w:color="auto"/>
              <w:right w:val="single" w:sz="6" w:space="0" w:color="auto"/>
            </w:tcBorders>
          </w:tcPr>
          <w:p w:rsidR="0031635A" w:rsidRDefault="0031635A" w:rsidP="0051488D">
            <w:pPr>
              <w:rPr>
                <w:lang w:val="en-US"/>
              </w:rPr>
            </w:pPr>
            <w:r>
              <w:rPr>
                <w:lang w:val="en-US"/>
              </w:rPr>
              <w:t>22.8.2012</w:t>
            </w:r>
          </w:p>
        </w:tc>
        <w:tc>
          <w:tcPr>
            <w:tcW w:w="851" w:type="dxa"/>
            <w:tcBorders>
              <w:top w:val="single" w:sz="6" w:space="0" w:color="auto"/>
              <w:left w:val="single" w:sz="6" w:space="0" w:color="auto"/>
              <w:bottom w:val="single" w:sz="6" w:space="0" w:color="auto"/>
              <w:right w:val="single" w:sz="6" w:space="0" w:color="auto"/>
            </w:tcBorders>
          </w:tcPr>
          <w:p w:rsidR="0031635A" w:rsidRDefault="0031635A" w:rsidP="008032CB">
            <w:pPr>
              <w:rPr>
                <w:lang w:val="en-US"/>
              </w:rPr>
            </w:pPr>
            <w:r>
              <w:rPr>
                <w:lang w:val="en-US"/>
              </w:rPr>
              <w:t>V2.40</w:t>
            </w:r>
          </w:p>
        </w:tc>
        <w:tc>
          <w:tcPr>
            <w:tcW w:w="1134" w:type="dxa"/>
            <w:tcBorders>
              <w:top w:val="single" w:sz="6" w:space="0" w:color="auto"/>
              <w:left w:val="single" w:sz="6" w:space="0" w:color="auto"/>
              <w:bottom w:val="single" w:sz="6" w:space="0" w:color="auto"/>
              <w:right w:val="single" w:sz="6" w:space="0" w:color="auto"/>
            </w:tcBorders>
          </w:tcPr>
          <w:p w:rsidR="0031635A" w:rsidRDefault="0031635A"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31635A" w:rsidRDefault="0031635A" w:rsidP="002B0D5E">
            <w:pPr>
              <w:jc w:val="left"/>
              <w:rPr>
                <w:sz w:val="16"/>
                <w:szCs w:val="16"/>
                <w:lang w:val="en-US"/>
              </w:rPr>
            </w:pPr>
            <w:r>
              <w:rPr>
                <w:sz w:val="16"/>
                <w:szCs w:val="16"/>
                <w:lang w:val="en-US"/>
              </w:rPr>
              <w:t>Protocol enhancement to Version 1.3 in order to support the cache coherency model.</w:t>
            </w:r>
            <w:r w:rsidR="00B0353B">
              <w:rPr>
                <w:sz w:val="16"/>
                <w:szCs w:val="16"/>
                <w:lang w:val="en-US"/>
              </w:rPr>
              <w:t xml:space="preserve"> Add header fields to matrix.</w:t>
            </w:r>
          </w:p>
        </w:tc>
      </w:tr>
      <w:tr w:rsidR="00534C73" w:rsidRPr="00326E23" w:rsidTr="00380CCB">
        <w:trPr>
          <w:cantSplit/>
        </w:trPr>
        <w:tc>
          <w:tcPr>
            <w:tcW w:w="1383" w:type="dxa"/>
            <w:tcBorders>
              <w:top w:val="single" w:sz="6" w:space="0" w:color="auto"/>
              <w:bottom w:val="single" w:sz="6" w:space="0" w:color="auto"/>
              <w:right w:val="single" w:sz="6" w:space="0" w:color="auto"/>
            </w:tcBorders>
          </w:tcPr>
          <w:p w:rsidR="00534C73" w:rsidRDefault="00534C73" w:rsidP="0051488D">
            <w:pPr>
              <w:rPr>
                <w:lang w:val="en-US"/>
              </w:rPr>
            </w:pPr>
            <w:r>
              <w:rPr>
                <w:lang w:val="en-US"/>
              </w:rPr>
              <w:t>28.8.2012</w:t>
            </w:r>
          </w:p>
        </w:tc>
        <w:tc>
          <w:tcPr>
            <w:tcW w:w="851" w:type="dxa"/>
            <w:tcBorders>
              <w:top w:val="single" w:sz="6" w:space="0" w:color="auto"/>
              <w:left w:val="single" w:sz="6" w:space="0" w:color="auto"/>
              <w:bottom w:val="single" w:sz="6" w:space="0" w:color="auto"/>
              <w:right w:val="single" w:sz="6" w:space="0" w:color="auto"/>
            </w:tcBorders>
          </w:tcPr>
          <w:p w:rsidR="00534C73" w:rsidRDefault="00534C73" w:rsidP="008032CB">
            <w:pPr>
              <w:rPr>
                <w:lang w:val="en-US"/>
              </w:rPr>
            </w:pPr>
            <w:r>
              <w:rPr>
                <w:lang w:val="en-US"/>
              </w:rPr>
              <w:t>V2.41</w:t>
            </w:r>
          </w:p>
        </w:tc>
        <w:tc>
          <w:tcPr>
            <w:tcW w:w="1134" w:type="dxa"/>
            <w:tcBorders>
              <w:top w:val="single" w:sz="6" w:space="0" w:color="auto"/>
              <w:left w:val="single" w:sz="6" w:space="0" w:color="auto"/>
              <w:bottom w:val="single" w:sz="6" w:space="0" w:color="auto"/>
              <w:right w:val="single" w:sz="6" w:space="0" w:color="auto"/>
            </w:tcBorders>
          </w:tcPr>
          <w:p w:rsidR="00534C73" w:rsidRDefault="00534C73"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534C73" w:rsidRDefault="00534C73" w:rsidP="002B0D5E">
            <w:pPr>
              <w:jc w:val="left"/>
              <w:rPr>
                <w:sz w:val="16"/>
                <w:szCs w:val="16"/>
                <w:lang w:val="en-US"/>
              </w:rPr>
            </w:pPr>
            <w:r>
              <w:rPr>
                <w:sz w:val="16"/>
                <w:szCs w:val="16"/>
                <w:lang w:val="en-US"/>
              </w:rPr>
              <w:t>Adding detailed description for SCMP Version concept.</w:t>
            </w:r>
          </w:p>
        </w:tc>
      </w:tr>
      <w:tr w:rsidR="00F50E9D" w:rsidRPr="00326E23" w:rsidTr="00380CCB">
        <w:trPr>
          <w:cantSplit/>
        </w:trPr>
        <w:tc>
          <w:tcPr>
            <w:tcW w:w="1383" w:type="dxa"/>
            <w:tcBorders>
              <w:top w:val="single" w:sz="6" w:space="0" w:color="auto"/>
              <w:bottom w:val="single" w:sz="6" w:space="0" w:color="auto"/>
              <w:right w:val="single" w:sz="6" w:space="0" w:color="auto"/>
            </w:tcBorders>
          </w:tcPr>
          <w:p w:rsidR="00F50E9D" w:rsidRDefault="00F50E9D" w:rsidP="0051488D">
            <w:pPr>
              <w:rPr>
                <w:lang w:val="en-US"/>
              </w:rPr>
            </w:pPr>
            <w:r>
              <w:rPr>
                <w:lang w:val="en-US"/>
              </w:rPr>
              <w:t>08.10.2012</w:t>
            </w:r>
          </w:p>
        </w:tc>
        <w:tc>
          <w:tcPr>
            <w:tcW w:w="851" w:type="dxa"/>
            <w:tcBorders>
              <w:top w:val="single" w:sz="6" w:space="0" w:color="auto"/>
              <w:left w:val="single" w:sz="6" w:space="0" w:color="auto"/>
              <w:bottom w:val="single" w:sz="6" w:space="0" w:color="auto"/>
              <w:right w:val="single" w:sz="6" w:space="0" w:color="auto"/>
            </w:tcBorders>
          </w:tcPr>
          <w:p w:rsidR="00F50E9D" w:rsidRDefault="00F50E9D" w:rsidP="008032CB">
            <w:pPr>
              <w:rPr>
                <w:lang w:val="en-US"/>
              </w:rPr>
            </w:pPr>
            <w:r>
              <w:rPr>
                <w:lang w:val="en-US"/>
              </w:rPr>
              <w:t>V2.42</w:t>
            </w:r>
          </w:p>
        </w:tc>
        <w:tc>
          <w:tcPr>
            <w:tcW w:w="1134" w:type="dxa"/>
            <w:tcBorders>
              <w:top w:val="single" w:sz="6" w:space="0" w:color="auto"/>
              <w:left w:val="single" w:sz="6" w:space="0" w:color="auto"/>
              <w:bottom w:val="single" w:sz="6" w:space="0" w:color="auto"/>
              <w:right w:val="single" w:sz="6" w:space="0" w:color="auto"/>
            </w:tcBorders>
          </w:tcPr>
          <w:p w:rsidR="00F50E9D" w:rsidRDefault="0069640A"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F50E9D" w:rsidRDefault="0069640A" w:rsidP="002B0D5E">
            <w:pPr>
              <w:jc w:val="left"/>
              <w:rPr>
                <w:sz w:val="16"/>
                <w:szCs w:val="16"/>
                <w:lang w:val="en-US"/>
              </w:rPr>
            </w:pPr>
            <w:r>
              <w:rPr>
                <w:sz w:val="16"/>
                <w:szCs w:val="16"/>
                <w:lang w:val="en-US"/>
              </w:rPr>
              <w:t>Adding header validation error for caching method value.</w:t>
            </w:r>
          </w:p>
        </w:tc>
      </w:tr>
    </w:tbl>
    <w:p w:rsidR="00E10FA8" w:rsidRPr="00326E23" w:rsidRDefault="00E10FA8" w:rsidP="00F416B6">
      <w:pPr>
        <w:rPr>
          <w:lang w:val="en-US"/>
        </w:rPr>
      </w:pPr>
      <w:r w:rsidRPr="00326E23">
        <w:rPr>
          <w:lang w:val="en-US"/>
        </w:rPr>
        <w:br w:type="page"/>
      </w:r>
    </w:p>
    <w:p w:rsidR="00E10FA8" w:rsidRPr="00326E23" w:rsidRDefault="00E10FA8" w:rsidP="00F416B6">
      <w:pPr>
        <w:rPr>
          <w:lang w:val="en-US"/>
        </w:rPr>
        <w:sectPr w:rsidR="00E10FA8" w:rsidRPr="00326E23">
          <w:headerReference w:type="even" r:id="rId20"/>
          <w:headerReference w:type="default" r:id="rId21"/>
          <w:footerReference w:type="default" r:id="rId22"/>
          <w:headerReference w:type="first" r:id="rId23"/>
          <w:footerReference w:type="first" r:id="rId24"/>
          <w:pgSz w:w="11907" w:h="16840" w:code="9"/>
          <w:pgMar w:top="1276" w:right="1418" w:bottom="1304" w:left="2835" w:header="567" w:footer="831" w:gutter="0"/>
          <w:pgNumType w:fmt="lowerRoman"/>
          <w:cols w:space="720"/>
          <w:formProt w:val="0"/>
          <w:titlePg/>
        </w:sectPr>
      </w:pPr>
    </w:p>
    <w:p w:rsidR="00E10FA8" w:rsidRPr="00326E23" w:rsidRDefault="00E10FA8" w:rsidP="008F5812">
      <w:pPr>
        <w:pStyle w:val="Heading"/>
        <w:outlineLvl w:val="0"/>
        <w:rPr>
          <w:lang w:val="en-US"/>
        </w:rPr>
      </w:pPr>
      <w:r w:rsidRPr="00326E23">
        <w:rPr>
          <w:lang w:val="en-US"/>
        </w:rPr>
        <w:lastRenderedPageBreak/>
        <w:t>Table of Contents</w:t>
      </w:r>
    </w:p>
    <w:p w:rsidR="00B31E7E" w:rsidRDefault="004A4633">
      <w:pPr>
        <w:pStyle w:val="TOC1"/>
        <w:tabs>
          <w:tab w:val="left" w:pos="360"/>
        </w:tabs>
        <w:rPr>
          <w:rFonts w:asciiTheme="minorHAnsi" w:eastAsiaTheme="minorEastAsia" w:hAnsiTheme="minorHAnsi" w:cstheme="minorBidi"/>
          <w:caps w:val="0"/>
          <w:noProof/>
          <w:sz w:val="22"/>
          <w:szCs w:val="22"/>
          <w:lang w:val="en-US"/>
        </w:rPr>
      </w:pPr>
      <w:r w:rsidRPr="004A4633">
        <w:rPr>
          <w:b/>
          <w:lang w:val="en-US"/>
        </w:rPr>
        <w:fldChar w:fldCharType="begin"/>
      </w:r>
      <w:r w:rsidR="00E10FA8" w:rsidRPr="00326E23">
        <w:rPr>
          <w:b/>
          <w:lang w:val="en-US"/>
        </w:rPr>
        <w:instrText xml:space="preserve"> TOC \o "1-3" \t "Appendix;1;Index;1" </w:instrText>
      </w:r>
      <w:r w:rsidRPr="004A4633">
        <w:rPr>
          <w:b/>
          <w:lang w:val="en-US"/>
        </w:rPr>
        <w:fldChar w:fldCharType="separate"/>
      </w:r>
      <w:r w:rsidR="00B31E7E" w:rsidRPr="00937780">
        <w:rPr>
          <w:noProof/>
          <w:lang w:val="en-US"/>
        </w:rPr>
        <w:t>1</w:t>
      </w:r>
      <w:r w:rsidR="00B31E7E">
        <w:rPr>
          <w:rFonts w:asciiTheme="minorHAnsi" w:eastAsiaTheme="minorEastAsia" w:hAnsiTheme="minorHAnsi" w:cstheme="minorBidi"/>
          <w:caps w:val="0"/>
          <w:noProof/>
          <w:sz w:val="22"/>
          <w:szCs w:val="22"/>
          <w:lang w:val="en-US"/>
        </w:rPr>
        <w:tab/>
      </w:r>
      <w:r w:rsidR="00B31E7E" w:rsidRPr="00937780">
        <w:rPr>
          <w:noProof/>
          <w:lang w:val="en-US"/>
        </w:rPr>
        <w:t>Preface</w:t>
      </w:r>
      <w:r w:rsidR="00B31E7E">
        <w:rPr>
          <w:noProof/>
        </w:rPr>
        <w:tab/>
      </w:r>
      <w:r w:rsidR="00B31E7E">
        <w:rPr>
          <w:noProof/>
        </w:rPr>
        <w:fldChar w:fldCharType="begin"/>
      </w:r>
      <w:r w:rsidR="00B31E7E">
        <w:rPr>
          <w:noProof/>
        </w:rPr>
        <w:instrText xml:space="preserve"> PAGEREF _Toc337458176 \h </w:instrText>
      </w:r>
      <w:r w:rsidR="00B31E7E">
        <w:rPr>
          <w:noProof/>
        </w:rPr>
      </w:r>
      <w:r w:rsidR="00B31E7E">
        <w:rPr>
          <w:noProof/>
        </w:rPr>
        <w:fldChar w:fldCharType="separate"/>
      </w:r>
      <w:r w:rsidR="005E7D95">
        <w:rPr>
          <w:noProof/>
        </w:rPr>
        <w:t>5</w:t>
      </w:r>
      <w:r w:rsidR="00B31E7E">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1.1</w:t>
      </w:r>
      <w:r>
        <w:rPr>
          <w:rFonts w:asciiTheme="minorHAnsi" w:eastAsiaTheme="minorEastAsia" w:hAnsiTheme="minorHAnsi" w:cstheme="minorBidi"/>
          <w:noProof/>
          <w:sz w:val="22"/>
          <w:szCs w:val="22"/>
          <w:lang w:val="en-US"/>
        </w:rPr>
        <w:tab/>
      </w:r>
      <w:r w:rsidRPr="00937780">
        <w:rPr>
          <w:noProof/>
          <w:lang w:val="en-US"/>
        </w:rPr>
        <w:t>Purpose &amp; Scope of this Document</w:t>
      </w:r>
      <w:r>
        <w:rPr>
          <w:noProof/>
        </w:rPr>
        <w:tab/>
      </w:r>
      <w:r>
        <w:rPr>
          <w:noProof/>
        </w:rPr>
        <w:fldChar w:fldCharType="begin"/>
      </w:r>
      <w:r>
        <w:rPr>
          <w:noProof/>
        </w:rPr>
        <w:instrText xml:space="preserve"> PAGEREF _Toc337458177 \h </w:instrText>
      </w:r>
      <w:r>
        <w:rPr>
          <w:noProof/>
        </w:rPr>
      </w:r>
      <w:r>
        <w:rPr>
          <w:noProof/>
        </w:rPr>
        <w:fldChar w:fldCharType="separate"/>
      </w:r>
      <w:r w:rsidR="005E7D95">
        <w:rPr>
          <w:noProof/>
        </w:rPr>
        <w:t>5</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1.2</w:t>
      </w:r>
      <w:r>
        <w:rPr>
          <w:rFonts w:asciiTheme="minorHAnsi" w:eastAsiaTheme="minorEastAsia" w:hAnsiTheme="minorHAnsi" w:cstheme="minorBidi"/>
          <w:noProof/>
          <w:sz w:val="22"/>
          <w:szCs w:val="22"/>
          <w:lang w:val="en-US"/>
        </w:rPr>
        <w:tab/>
      </w:r>
      <w:r w:rsidRPr="00937780">
        <w:rPr>
          <w:noProof/>
          <w:lang w:val="en-US"/>
        </w:rPr>
        <w:t>Definitions &amp; Abbreviations</w:t>
      </w:r>
      <w:r>
        <w:rPr>
          <w:noProof/>
        </w:rPr>
        <w:tab/>
      </w:r>
      <w:r>
        <w:rPr>
          <w:noProof/>
        </w:rPr>
        <w:fldChar w:fldCharType="begin"/>
      </w:r>
      <w:r>
        <w:rPr>
          <w:noProof/>
        </w:rPr>
        <w:instrText xml:space="preserve"> PAGEREF _Toc337458178 \h </w:instrText>
      </w:r>
      <w:r>
        <w:rPr>
          <w:noProof/>
        </w:rPr>
      </w:r>
      <w:r>
        <w:rPr>
          <w:noProof/>
        </w:rPr>
        <w:fldChar w:fldCharType="separate"/>
      </w:r>
      <w:r w:rsidR="005E7D95">
        <w:rPr>
          <w:noProof/>
        </w:rPr>
        <w:t>5</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1.3</w:t>
      </w:r>
      <w:r>
        <w:rPr>
          <w:rFonts w:asciiTheme="minorHAnsi" w:eastAsiaTheme="minorEastAsia" w:hAnsiTheme="minorHAnsi" w:cstheme="minorBidi"/>
          <w:noProof/>
          <w:sz w:val="22"/>
          <w:szCs w:val="22"/>
          <w:lang w:val="en-US"/>
        </w:rPr>
        <w:tab/>
      </w:r>
      <w:r w:rsidRPr="00937780">
        <w:rPr>
          <w:noProof/>
          <w:lang w:val="en-US"/>
        </w:rPr>
        <w:t>External References</w:t>
      </w:r>
      <w:r>
        <w:rPr>
          <w:noProof/>
        </w:rPr>
        <w:tab/>
      </w:r>
      <w:r>
        <w:rPr>
          <w:noProof/>
        </w:rPr>
        <w:fldChar w:fldCharType="begin"/>
      </w:r>
      <w:r>
        <w:rPr>
          <w:noProof/>
        </w:rPr>
        <w:instrText xml:space="preserve"> PAGEREF _Toc337458179 \h </w:instrText>
      </w:r>
      <w:r>
        <w:rPr>
          <w:noProof/>
        </w:rPr>
      </w:r>
      <w:r>
        <w:rPr>
          <w:noProof/>
        </w:rPr>
        <w:fldChar w:fldCharType="separate"/>
      </w:r>
      <w:r w:rsidR="005E7D95">
        <w:rPr>
          <w:noProof/>
        </w:rPr>
        <w:t>5</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1.4</w:t>
      </w:r>
      <w:r>
        <w:rPr>
          <w:rFonts w:asciiTheme="minorHAnsi" w:eastAsiaTheme="minorEastAsia" w:hAnsiTheme="minorHAnsi" w:cstheme="minorBidi"/>
          <w:noProof/>
          <w:sz w:val="22"/>
          <w:szCs w:val="22"/>
          <w:lang w:val="en-US"/>
        </w:rPr>
        <w:tab/>
      </w:r>
      <w:r w:rsidRPr="00937780">
        <w:rPr>
          <w:noProof/>
          <w:lang w:val="en-US"/>
        </w:rPr>
        <w:t>Typographical Conventions</w:t>
      </w:r>
      <w:r>
        <w:rPr>
          <w:noProof/>
        </w:rPr>
        <w:tab/>
      </w:r>
      <w:r>
        <w:rPr>
          <w:noProof/>
        </w:rPr>
        <w:fldChar w:fldCharType="begin"/>
      </w:r>
      <w:r>
        <w:rPr>
          <w:noProof/>
        </w:rPr>
        <w:instrText xml:space="preserve"> PAGEREF _Toc337458180 \h </w:instrText>
      </w:r>
      <w:r>
        <w:rPr>
          <w:noProof/>
        </w:rPr>
      </w:r>
      <w:r>
        <w:rPr>
          <w:noProof/>
        </w:rPr>
        <w:fldChar w:fldCharType="separate"/>
      </w:r>
      <w:r w:rsidR="005E7D95">
        <w:rPr>
          <w:noProof/>
        </w:rPr>
        <w:t>5</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1.5</w:t>
      </w:r>
      <w:r>
        <w:rPr>
          <w:rFonts w:asciiTheme="minorHAnsi" w:eastAsiaTheme="minorEastAsia" w:hAnsiTheme="minorHAnsi" w:cstheme="minorBidi"/>
          <w:noProof/>
          <w:sz w:val="22"/>
          <w:szCs w:val="22"/>
          <w:lang w:val="en-US"/>
        </w:rPr>
        <w:tab/>
      </w:r>
      <w:r w:rsidRPr="00937780">
        <w:rPr>
          <w:noProof/>
          <w:lang w:val="en-US"/>
        </w:rPr>
        <w:t>Outstanding Issues</w:t>
      </w:r>
      <w:r>
        <w:rPr>
          <w:noProof/>
        </w:rPr>
        <w:tab/>
      </w:r>
      <w:r>
        <w:rPr>
          <w:noProof/>
        </w:rPr>
        <w:fldChar w:fldCharType="begin"/>
      </w:r>
      <w:r>
        <w:rPr>
          <w:noProof/>
        </w:rPr>
        <w:instrText xml:space="preserve"> PAGEREF _Toc337458181 \h </w:instrText>
      </w:r>
      <w:r>
        <w:rPr>
          <w:noProof/>
        </w:rPr>
      </w:r>
      <w:r>
        <w:rPr>
          <w:noProof/>
        </w:rPr>
        <w:fldChar w:fldCharType="separate"/>
      </w:r>
      <w:r w:rsidR="005E7D95">
        <w:rPr>
          <w:noProof/>
        </w:rPr>
        <w:t>6</w:t>
      </w:r>
      <w:r>
        <w:rPr>
          <w:noProof/>
        </w:rPr>
        <w:fldChar w:fldCharType="end"/>
      </w:r>
    </w:p>
    <w:p w:rsidR="00B31E7E" w:rsidRDefault="00B31E7E">
      <w:pPr>
        <w:pStyle w:val="TOC1"/>
        <w:tabs>
          <w:tab w:val="left" w:pos="360"/>
        </w:tabs>
        <w:rPr>
          <w:rFonts w:asciiTheme="minorHAnsi" w:eastAsiaTheme="minorEastAsia" w:hAnsiTheme="minorHAnsi" w:cstheme="minorBidi"/>
          <w:caps w:val="0"/>
          <w:noProof/>
          <w:sz w:val="22"/>
          <w:szCs w:val="22"/>
          <w:lang w:val="en-US"/>
        </w:rPr>
      </w:pPr>
      <w:r>
        <w:rPr>
          <w:noProof/>
        </w:rPr>
        <w:t>2</w:t>
      </w:r>
      <w:r>
        <w:rPr>
          <w:rFonts w:asciiTheme="minorHAnsi" w:eastAsiaTheme="minorEastAsia" w:hAnsiTheme="minorHAnsi" w:cstheme="minorBidi"/>
          <w:caps w:val="0"/>
          <w:noProof/>
          <w:sz w:val="22"/>
          <w:szCs w:val="22"/>
          <w:lang w:val="en-US"/>
        </w:rPr>
        <w:tab/>
      </w:r>
      <w:r>
        <w:rPr>
          <w:noProof/>
        </w:rPr>
        <w:t>Communication Schema</w:t>
      </w:r>
      <w:r>
        <w:rPr>
          <w:noProof/>
        </w:rPr>
        <w:tab/>
      </w:r>
      <w:r>
        <w:rPr>
          <w:noProof/>
        </w:rPr>
        <w:fldChar w:fldCharType="begin"/>
      </w:r>
      <w:r>
        <w:rPr>
          <w:noProof/>
        </w:rPr>
        <w:instrText xml:space="preserve"> PAGEREF _Toc337458182 \h </w:instrText>
      </w:r>
      <w:r>
        <w:rPr>
          <w:noProof/>
        </w:rPr>
      </w:r>
      <w:r>
        <w:rPr>
          <w:noProof/>
        </w:rPr>
        <w:fldChar w:fldCharType="separate"/>
      </w:r>
      <w:r w:rsidR="005E7D95">
        <w:rPr>
          <w:noProof/>
        </w:rPr>
        <w:t>7</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Connection Topology</w:t>
      </w:r>
      <w:r>
        <w:rPr>
          <w:noProof/>
        </w:rPr>
        <w:tab/>
      </w:r>
      <w:r>
        <w:rPr>
          <w:noProof/>
        </w:rPr>
        <w:fldChar w:fldCharType="begin"/>
      </w:r>
      <w:r>
        <w:rPr>
          <w:noProof/>
        </w:rPr>
        <w:instrText xml:space="preserve"> PAGEREF _Toc337458183 \h </w:instrText>
      </w:r>
      <w:r>
        <w:rPr>
          <w:noProof/>
        </w:rPr>
      </w:r>
      <w:r>
        <w:rPr>
          <w:noProof/>
        </w:rPr>
        <w:fldChar w:fldCharType="separate"/>
      </w:r>
      <w:r w:rsidR="005E7D95">
        <w:rPr>
          <w:noProof/>
        </w:rPr>
        <w:t>7</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2.2</w:t>
      </w:r>
      <w:r>
        <w:rPr>
          <w:rFonts w:asciiTheme="minorHAnsi" w:eastAsiaTheme="minorEastAsia" w:hAnsiTheme="minorHAnsi" w:cstheme="minorBidi"/>
          <w:noProof/>
          <w:sz w:val="22"/>
          <w:szCs w:val="22"/>
          <w:lang w:val="en-US"/>
        </w:rPr>
        <w:tab/>
      </w:r>
      <w:r w:rsidRPr="00937780">
        <w:rPr>
          <w:noProof/>
          <w:lang w:val="en-US"/>
        </w:rPr>
        <w:t>Network Security</w:t>
      </w:r>
      <w:r>
        <w:rPr>
          <w:noProof/>
        </w:rPr>
        <w:tab/>
      </w:r>
      <w:r>
        <w:rPr>
          <w:noProof/>
        </w:rPr>
        <w:fldChar w:fldCharType="begin"/>
      </w:r>
      <w:r>
        <w:rPr>
          <w:noProof/>
        </w:rPr>
        <w:instrText xml:space="preserve"> PAGEREF _Toc337458184 \h </w:instrText>
      </w:r>
      <w:r>
        <w:rPr>
          <w:noProof/>
        </w:rPr>
      </w:r>
      <w:r>
        <w:rPr>
          <w:noProof/>
        </w:rPr>
        <w:fldChar w:fldCharType="separate"/>
      </w:r>
      <w:r w:rsidR="005E7D95">
        <w:rPr>
          <w:noProof/>
        </w:rPr>
        <w:t>8</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Network Connection Monitoring</w:t>
      </w:r>
      <w:r>
        <w:rPr>
          <w:noProof/>
        </w:rPr>
        <w:tab/>
      </w:r>
      <w:r>
        <w:rPr>
          <w:noProof/>
        </w:rPr>
        <w:fldChar w:fldCharType="begin"/>
      </w:r>
      <w:r>
        <w:rPr>
          <w:noProof/>
        </w:rPr>
        <w:instrText xml:space="preserve"> PAGEREF _Toc337458185 \h </w:instrText>
      </w:r>
      <w:r>
        <w:rPr>
          <w:noProof/>
        </w:rPr>
      </w:r>
      <w:r>
        <w:rPr>
          <w:noProof/>
        </w:rPr>
        <w:fldChar w:fldCharType="separate"/>
      </w:r>
      <w:r w:rsidR="005E7D95">
        <w:rPr>
          <w:noProof/>
        </w:rPr>
        <w:t>10</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2.4</w:t>
      </w:r>
      <w:r>
        <w:rPr>
          <w:rFonts w:asciiTheme="minorHAnsi" w:eastAsiaTheme="minorEastAsia" w:hAnsiTheme="minorHAnsi" w:cstheme="minorBidi"/>
          <w:noProof/>
          <w:sz w:val="22"/>
          <w:szCs w:val="22"/>
          <w:lang w:val="en-US"/>
        </w:rPr>
        <w:tab/>
      </w:r>
      <w:r w:rsidRPr="00937780">
        <w:rPr>
          <w:noProof/>
          <w:lang w:val="en-US"/>
        </w:rPr>
        <w:t>Load balancing</w:t>
      </w:r>
      <w:r>
        <w:rPr>
          <w:noProof/>
        </w:rPr>
        <w:tab/>
      </w:r>
      <w:r>
        <w:rPr>
          <w:noProof/>
        </w:rPr>
        <w:fldChar w:fldCharType="begin"/>
      </w:r>
      <w:r>
        <w:rPr>
          <w:noProof/>
        </w:rPr>
        <w:instrText xml:space="preserve"> PAGEREF _Toc337458186 \h </w:instrText>
      </w:r>
      <w:r>
        <w:rPr>
          <w:noProof/>
        </w:rPr>
      </w:r>
      <w:r>
        <w:rPr>
          <w:noProof/>
        </w:rPr>
        <w:fldChar w:fldCharType="separate"/>
      </w:r>
      <w:r w:rsidR="005E7D95">
        <w:rPr>
          <w:noProof/>
        </w:rPr>
        <w:t>11</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2.5</w:t>
      </w:r>
      <w:r>
        <w:rPr>
          <w:rFonts w:asciiTheme="minorHAnsi" w:eastAsiaTheme="minorEastAsia" w:hAnsiTheme="minorHAnsi" w:cstheme="minorBidi"/>
          <w:noProof/>
          <w:sz w:val="22"/>
          <w:szCs w:val="22"/>
          <w:lang w:val="en-US"/>
        </w:rPr>
        <w:tab/>
      </w:r>
      <w:r w:rsidRPr="00937780">
        <w:rPr>
          <w:noProof/>
          <w:lang w:val="en-US"/>
        </w:rPr>
        <w:t>Failover</w:t>
      </w:r>
      <w:r>
        <w:rPr>
          <w:noProof/>
        </w:rPr>
        <w:tab/>
      </w:r>
      <w:r>
        <w:rPr>
          <w:noProof/>
        </w:rPr>
        <w:fldChar w:fldCharType="begin"/>
      </w:r>
      <w:r>
        <w:rPr>
          <w:noProof/>
        </w:rPr>
        <w:instrText xml:space="preserve"> PAGEREF _Toc337458187 \h </w:instrText>
      </w:r>
      <w:r>
        <w:rPr>
          <w:noProof/>
        </w:rPr>
      </w:r>
      <w:r>
        <w:rPr>
          <w:noProof/>
        </w:rPr>
        <w:fldChar w:fldCharType="separate"/>
      </w:r>
      <w:r w:rsidR="005E7D95">
        <w:rPr>
          <w:noProof/>
        </w:rPr>
        <w:t>11</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2.6</w:t>
      </w:r>
      <w:r>
        <w:rPr>
          <w:rFonts w:asciiTheme="minorHAnsi" w:eastAsiaTheme="minorEastAsia" w:hAnsiTheme="minorHAnsi" w:cstheme="minorBidi"/>
          <w:noProof/>
          <w:sz w:val="22"/>
          <w:szCs w:val="22"/>
          <w:lang w:val="en-US"/>
        </w:rPr>
        <w:tab/>
      </w:r>
      <w:r w:rsidRPr="00937780">
        <w:rPr>
          <w:noProof/>
          <w:lang w:val="en-US"/>
        </w:rPr>
        <w:t>Intrusion and Virus Protection</w:t>
      </w:r>
      <w:r>
        <w:rPr>
          <w:noProof/>
        </w:rPr>
        <w:tab/>
      </w:r>
      <w:r>
        <w:rPr>
          <w:noProof/>
        </w:rPr>
        <w:fldChar w:fldCharType="begin"/>
      </w:r>
      <w:r>
        <w:rPr>
          <w:noProof/>
        </w:rPr>
        <w:instrText xml:space="preserve"> PAGEREF _Toc337458188 \h </w:instrText>
      </w:r>
      <w:r>
        <w:rPr>
          <w:noProof/>
        </w:rPr>
      </w:r>
      <w:r>
        <w:rPr>
          <w:noProof/>
        </w:rPr>
        <w:fldChar w:fldCharType="separate"/>
      </w:r>
      <w:r w:rsidR="005E7D95">
        <w:rPr>
          <w:noProof/>
        </w:rPr>
        <w:t>11</w:t>
      </w:r>
      <w:r>
        <w:rPr>
          <w:noProof/>
        </w:rPr>
        <w:fldChar w:fldCharType="end"/>
      </w:r>
    </w:p>
    <w:p w:rsidR="00B31E7E" w:rsidRDefault="00B31E7E">
      <w:pPr>
        <w:pStyle w:val="TOC1"/>
        <w:tabs>
          <w:tab w:val="left" w:pos="360"/>
        </w:tabs>
        <w:rPr>
          <w:rFonts w:asciiTheme="minorHAnsi" w:eastAsiaTheme="minorEastAsia" w:hAnsiTheme="minorHAnsi" w:cstheme="minorBidi"/>
          <w:caps w:val="0"/>
          <w:noProof/>
          <w:sz w:val="22"/>
          <w:szCs w:val="22"/>
          <w:lang w:val="en-US"/>
        </w:rPr>
      </w:pPr>
      <w:r>
        <w:rPr>
          <w:noProof/>
        </w:rPr>
        <w:t>3</w:t>
      </w:r>
      <w:r>
        <w:rPr>
          <w:rFonts w:asciiTheme="minorHAnsi" w:eastAsiaTheme="minorEastAsia" w:hAnsiTheme="minorHAnsi" w:cstheme="minorBidi"/>
          <w:caps w:val="0"/>
          <w:noProof/>
          <w:sz w:val="22"/>
          <w:szCs w:val="22"/>
          <w:lang w:val="en-US"/>
        </w:rPr>
        <w:tab/>
      </w:r>
      <w:r>
        <w:rPr>
          <w:noProof/>
        </w:rPr>
        <w:t>Service Model</w:t>
      </w:r>
      <w:r>
        <w:rPr>
          <w:noProof/>
        </w:rPr>
        <w:tab/>
      </w:r>
      <w:r>
        <w:rPr>
          <w:noProof/>
        </w:rPr>
        <w:fldChar w:fldCharType="begin"/>
      </w:r>
      <w:r>
        <w:rPr>
          <w:noProof/>
        </w:rPr>
        <w:instrText xml:space="preserve"> PAGEREF _Toc337458189 \h </w:instrText>
      </w:r>
      <w:r>
        <w:rPr>
          <w:noProof/>
        </w:rPr>
      </w:r>
      <w:r>
        <w:rPr>
          <w:noProof/>
        </w:rPr>
        <w:fldChar w:fldCharType="separate"/>
      </w:r>
      <w:r w:rsidR="005E7D95">
        <w:rPr>
          <w:noProof/>
        </w:rPr>
        <w:t>12</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3.1</w:t>
      </w:r>
      <w:r>
        <w:rPr>
          <w:rFonts w:asciiTheme="minorHAnsi" w:eastAsiaTheme="minorEastAsia" w:hAnsiTheme="minorHAnsi" w:cstheme="minorBidi"/>
          <w:noProof/>
          <w:sz w:val="22"/>
          <w:szCs w:val="22"/>
          <w:lang w:val="en-US"/>
        </w:rPr>
        <w:tab/>
      </w:r>
      <w:r w:rsidRPr="00937780">
        <w:rPr>
          <w:noProof/>
          <w:lang w:val="en-US"/>
        </w:rPr>
        <w:t>Session Services</w:t>
      </w:r>
      <w:r>
        <w:rPr>
          <w:noProof/>
        </w:rPr>
        <w:tab/>
      </w:r>
      <w:r>
        <w:rPr>
          <w:noProof/>
        </w:rPr>
        <w:fldChar w:fldCharType="begin"/>
      </w:r>
      <w:r>
        <w:rPr>
          <w:noProof/>
        </w:rPr>
        <w:instrText xml:space="preserve"> PAGEREF _Toc337458190 \h </w:instrText>
      </w:r>
      <w:r>
        <w:rPr>
          <w:noProof/>
        </w:rPr>
      </w:r>
      <w:r>
        <w:rPr>
          <w:noProof/>
        </w:rPr>
        <w:fldChar w:fldCharType="separate"/>
      </w:r>
      <w:r w:rsidR="005E7D95">
        <w:rPr>
          <w:noProof/>
        </w:rPr>
        <w:t>12</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sidRPr="00937780">
        <w:rPr>
          <w:noProof/>
          <w:lang w:val="en-US"/>
        </w:rPr>
        <w:t>3.1.1</w:t>
      </w:r>
      <w:r>
        <w:rPr>
          <w:rFonts w:asciiTheme="minorHAnsi" w:eastAsiaTheme="minorEastAsia" w:hAnsiTheme="minorHAnsi" w:cstheme="minorBidi"/>
          <w:noProof/>
          <w:sz w:val="22"/>
          <w:szCs w:val="22"/>
          <w:lang w:val="en-US"/>
        </w:rPr>
        <w:tab/>
      </w:r>
      <w:r w:rsidRPr="00937780">
        <w:rPr>
          <w:noProof/>
          <w:lang w:val="en-US"/>
        </w:rPr>
        <w:t>Synchronous message delivery</w:t>
      </w:r>
      <w:r>
        <w:rPr>
          <w:noProof/>
        </w:rPr>
        <w:tab/>
      </w:r>
      <w:r>
        <w:rPr>
          <w:noProof/>
        </w:rPr>
        <w:fldChar w:fldCharType="begin"/>
      </w:r>
      <w:r>
        <w:rPr>
          <w:noProof/>
        </w:rPr>
        <w:instrText xml:space="preserve"> PAGEREF _Toc337458191 \h </w:instrText>
      </w:r>
      <w:r>
        <w:rPr>
          <w:noProof/>
        </w:rPr>
      </w:r>
      <w:r>
        <w:rPr>
          <w:noProof/>
        </w:rPr>
        <w:fldChar w:fldCharType="separate"/>
      </w:r>
      <w:r w:rsidR="005E7D95">
        <w:rPr>
          <w:noProof/>
        </w:rPr>
        <w:t>12</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sidRPr="00937780">
        <w:rPr>
          <w:noProof/>
          <w:lang w:val="en-US"/>
        </w:rPr>
        <w:t>3.1.2</w:t>
      </w:r>
      <w:r>
        <w:rPr>
          <w:rFonts w:asciiTheme="minorHAnsi" w:eastAsiaTheme="minorEastAsia" w:hAnsiTheme="minorHAnsi" w:cstheme="minorBidi"/>
          <w:noProof/>
          <w:sz w:val="22"/>
          <w:szCs w:val="22"/>
          <w:lang w:val="en-US"/>
        </w:rPr>
        <w:tab/>
      </w:r>
      <w:r w:rsidRPr="00937780">
        <w:rPr>
          <w:noProof/>
          <w:lang w:val="en-US"/>
        </w:rPr>
        <w:t>Asynchronous message delivery</w:t>
      </w:r>
      <w:r>
        <w:rPr>
          <w:noProof/>
        </w:rPr>
        <w:tab/>
      </w:r>
      <w:r>
        <w:rPr>
          <w:noProof/>
        </w:rPr>
        <w:fldChar w:fldCharType="begin"/>
      </w:r>
      <w:r>
        <w:rPr>
          <w:noProof/>
        </w:rPr>
        <w:instrText xml:space="preserve"> PAGEREF _Toc337458192 \h </w:instrText>
      </w:r>
      <w:r>
        <w:rPr>
          <w:noProof/>
        </w:rPr>
      </w:r>
      <w:r>
        <w:rPr>
          <w:noProof/>
        </w:rPr>
        <w:fldChar w:fldCharType="separate"/>
      </w:r>
      <w:r w:rsidR="005E7D95">
        <w:rPr>
          <w:noProof/>
        </w:rPr>
        <w:t>13</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sidRPr="00937780">
        <w:rPr>
          <w:noProof/>
          <w:lang w:val="en-US"/>
        </w:rPr>
        <w:t>3.1.3</w:t>
      </w:r>
      <w:r>
        <w:rPr>
          <w:rFonts w:asciiTheme="minorHAnsi" w:eastAsiaTheme="minorEastAsia" w:hAnsiTheme="minorHAnsi" w:cstheme="minorBidi"/>
          <w:noProof/>
          <w:sz w:val="22"/>
          <w:szCs w:val="22"/>
          <w:lang w:val="en-US"/>
        </w:rPr>
        <w:tab/>
      </w:r>
      <w:r w:rsidRPr="00937780">
        <w:rPr>
          <w:noProof/>
          <w:lang w:val="en-US"/>
        </w:rPr>
        <w:t>Large Messages</w:t>
      </w:r>
      <w:r>
        <w:rPr>
          <w:noProof/>
        </w:rPr>
        <w:tab/>
      </w:r>
      <w:r>
        <w:rPr>
          <w:noProof/>
        </w:rPr>
        <w:fldChar w:fldCharType="begin"/>
      </w:r>
      <w:r>
        <w:rPr>
          <w:noProof/>
        </w:rPr>
        <w:instrText xml:space="preserve"> PAGEREF _Toc337458193 \h </w:instrText>
      </w:r>
      <w:r>
        <w:rPr>
          <w:noProof/>
        </w:rPr>
      </w:r>
      <w:r>
        <w:rPr>
          <w:noProof/>
        </w:rPr>
        <w:fldChar w:fldCharType="separate"/>
      </w:r>
      <w:r w:rsidR="005E7D95">
        <w:rPr>
          <w:noProof/>
        </w:rPr>
        <w:t>14</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Multi Session Server</w:t>
      </w:r>
      <w:r>
        <w:rPr>
          <w:noProof/>
        </w:rPr>
        <w:tab/>
      </w:r>
      <w:r>
        <w:rPr>
          <w:noProof/>
        </w:rPr>
        <w:fldChar w:fldCharType="begin"/>
      </w:r>
      <w:r>
        <w:rPr>
          <w:noProof/>
        </w:rPr>
        <w:instrText xml:space="preserve"> PAGEREF _Toc337458194 \h </w:instrText>
      </w:r>
      <w:r>
        <w:rPr>
          <w:noProof/>
        </w:rPr>
      </w:r>
      <w:r>
        <w:rPr>
          <w:noProof/>
        </w:rPr>
        <w:fldChar w:fldCharType="separate"/>
      </w:r>
      <w:r w:rsidR="005E7D95">
        <w:rPr>
          <w:noProof/>
        </w:rPr>
        <w:t>15</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Pr>
          <w:noProof/>
        </w:rPr>
        <w:t>3.1.5</w:t>
      </w:r>
      <w:r>
        <w:rPr>
          <w:rFonts w:asciiTheme="minorHAnsi" w:eastAsiaTheme="minorEastAsia" w:hAnsiTheme="minorHAnsi" w:cstheme="minorBidi"/>
          <w:noProof/>
          <w:sz w:val="22"/>
          <w:szCs w:val="22"/>
          <w:lang w:val="en-US"/>
        </w:rPr>
        <w:tab/>
      </w:r>
      <w:r>
        <w:rPr>
          <w:noProof/>
        </w:rPr>
        <w:t>Single Session Server</w:t>
      </w:r>
      <w:r>
        <w:rPr>
          <w:noProof/>
        </w:rPr>
        <w:tab/>
      </w:r>
      <w:r>
        <w:rPr>
          <w:noProof/>
        </w:rPr>
        <w:fldChar w:fldCharType="begin"/>
      </w:r>
      <w:r>
        <w:rPr>
          <w:noProof/>
        </w:rPr>
        <w:instrText xml:space="preserve"> PAGEREF _Toc337458195 \h </w:instrText>
      </w:r>
      <w:r>
        <w:rPr>
          <w:noProof/>
        </w:rPr>
      </w:r>
      <w:r>
        <w:rPr>
          <w:noProof/>
        </w:rPr>
        <w:fldChar w:fldCharType="separate"/>
      </w:r>
      <w:r w:rsidR="005E7D95">
        <w:rPr>
          <w:noProof/>
        </w:rPr>
        <w:t>19</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Pr>
          <w:noProof/>
        </w:rPr>
        <w:t>3.1.6</w:t>
      </w:r>
      <w:r>
        <w:rPr>
          <w:rFonts w:asciiTheme="minorHAnsi" w:eastAsiaTheme="minorEastAsia" w:hAnsiTheme="minorHAnsi" w:cstheme="minorBidi"/>
          <w:noProof/>
          <w:sz w:val="22"/>
          <w:szCs w:val="22"/>
          <w:lang w:val="en-US"/>
        </w:rPr>
        <w:tab/>
      </w:r>
      <w:r>
        <w:rPr>
          <w:noProof/>
        </w:rPr>
        <w:t>Application Server (Tomcat)</w:t>
      </w:r>
      <w:r>
        <w:rPr>
          <w:noProof/>
        </w:rPr>
        <w:tab/>
      </w:r>
      <w:r>
        <w:rPr>
          <w:noProof/>
        </w:rPr>
        <w:fldChar w:fldCharType="begin"/>
      </w:r>
      <w:r>
        <w:rPr>
          <w:noProof/>
        </w:rPr>
        <w:instrText xml:space="preserve"> PAGEREF _Toc337458196 \h </w:instrText>
      </w:r>
      <w:r>
        <w:rPr>
          <w:noProof/>
        </w:rPr>
      </w:r>
      <w:r>
        <w:rPr>
          <w:noProof/>
        </w:rPr>
        <w:fldChar w:fldCharType="separate"/>
      </w:r>
      <w:r w:rsidR="005E7D95">
        <w:rPr>
          <w:noProof/>
        </w:rPr>
        <w:t>20</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Pr>
          <w:noProof/>
        </w:rPr>
        <w:t>3.1.7</w:t>
      </w:r>
      <w:r>
        <w:rPr>
          <w:rFonts w:asciiTheme="minorHAnsi" w:eastAsiaTheme="minorEastAsia" w:hAnsiTheme="minorHAnsi" w:cstheme="minorBidi"/>
          <w:noProof/>
          <w:sz w:val="22"/>
          <w:szCs w:val="22"/>
          <w:lang w:val="en-US"/>
        </w:rPr>
        <w:tab/>
      </w:r>
      <w:r>
        <w:rPr>
          <w:noProof/>
        </w:rPr>
        <w:t>Session Monitoring</w:t>
      </w:r>
      <w:r>
        <w:rPr>
          <w:noProof/>
        </w:rPr>
        <w:tab/>
      </w:r>
      <w:r>
        <w:rPr>
          <w:noProof/>
        </w:rPr>
        <w:fldChar w:fldCharType="begin"/>
      </w:r>
      <w:r>
        <w:rPr>
          <w:noProof/>
        </w:rPr>
        <w:instrText xml:space="preserve"> PAGEREF _Toc337458197 \h </w:instrText>
      </w:r>
      <w:r>
        <w:rPr>
          <w:noProof/>
        </w:rPr>
      </w:r>
      <w:r>
        <w:rPr>
          <w:noProof/>
        </w:rPr>
        <w:fldChar w:fldCharType="separate"/>
      </w:r>
      <w:r w:rsidR="005E7D95">
        <w:rPr>
          <w:noProof/>
        </w:rPr>
        <w:t>20</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Pr>
          <w:noProof/>
        </w:rPr>
        <w:t>3.1.8</w:t>
      </w:r>
      <w:r>
        <w:rPr>
          <w:rFonts w:asciiTheme="minorHAnsi" w:eastAsiaTheme="minorEastAsia" w:hAnsiTheme="minorHAnsi" w:cstheme="minorBidi"/>
          <w:noProof/>
          <w:sz w:val="22"/>
          <w:szCs w:val="22"/>
          <w:lang w:val="en-US"/>
        </w:rPr>
        <w:tab/>
      </w:r>
      <w:r>
        <w:rPr>
          <w:noProof/>
        </w:rPr>
        <w:t>Server Monitoring</w:t>
      </w:r>
      <w:r>
        <w:rPr>
          <w:noProof/>
        </w:rPr>
        <w:tab/>
      </w:r>
      <w:r>
        <w:rPr>
          <w:noProof/>
        </w:rPr>
        <w:fldChar w:fldCharType="begin"/>
      </w:r>
      <w:r>
        <w:rPr>
          <w:noProof/>
        </w:rPr>
        <w:instrText xml:space="preserve"> PAGEREF _Toc337458198 \h </w:instrText>
      </w:r>
      <w:r>
        <w:rPr>
          <w:noProof/>
        </w:rPr>
      </w:r>
      <w:r>
        <w:rPr>
          <w:noProof/>
        </w:rPr>
        <w:fldChar w:fldCharType="separate"/>
      </w:r>
      <w:r w:rsidR="005E7D95">
        <w:rPr>
          <w:noProof/>
        </w:rPr>
        <w:t>21</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Pr>
          <w:noProof/>
        </w:rPr>
        <w:t>3.1.9</w:t>
      </w:r>
      <w:r>
        <w:rPr>
          <w:rFonts w:asciiTheme="minorHAnsi" w:eastAsiaTheme="minorEastAsia" w:hAnsiTheme="minorHAnsi" w:cstheme="minorBidi"/>
          <w:noProof/>
          <w:sz w:val="22"/>
          <w:szCs w:val="22"/>
          <w:lang w:val="en-US"/>
        </w:rPr>
        <w:tab/>
      </w:r>
      <w:r>
        <w:rPr>
          <w:noProof/>
        </w:rPr>
        <w:t>Abort and Restart Situations</w:t>
      </w:r>
      <w:r>
        <w:rPr>
          <w:noProof/>
        </w:rPr>
        <w:tab/>
      </w:r>
      <w:r>
        <w:rPr>
          <w:noProof/>
        </w:rPr>
        <w:fldChar w:fldCharType="begin"/>
      </w:r>
      <w:r>
        <w:rPr>
          <w:noProof/>
        </w:rPr>
        <w:instrText xml:space="preserve"> PAGEREF _Toc337458199 \h </w:instrText>
      </w:r>
      <w:r>
        <w:rPr>
          <w:noProof/>
        </w:rPr>
      </w:r>
      <w:r>
        <w:rPr>
          <w:noProof/>
        </w:rPr>
        <w:fldChar w:fldCharType="separate"/>
      </w:r>
      <w:r w:rsidR="005E7D95">
        <w:rPr>
          <w:noProof/>
        </w:rPr>
        <w:t>22</w:t>
      </w:r>
      <w:r>
        <w:rPr>
          <w:noProof/>
        </w:rPr>
        <w:fldChar w:fldCharType="end"/>
      </w:r>
    </w:p>
    <w:p w:rsidR="00B31E7E" w:rsidRDefault="00B31E7E">
      <w:pPr>
        <w:pStyle w:val="TOC3"/>
        <w:tabs>
          <w:tab w:val="left" w:pos="1260"/>
        </w:tabs>
        <w:rPr>
          <w:rFonts w:asciiTheme="minorHAnsi" w:eastAsiaTheme="minorEastAsia" w:hAnsiTheme="minorHAnsi" w:cstheme="minorBidi"/>
          <w:noProof/>
          <w:sz w:val="22"/>
          <w:szCs w:val="22"/>
          <w:lang w:val="en-US"/>
        </w:rPr>
      </w:pPr>
      <w:r>
        <w:rPr>
          <w:noProof/>
        </w:rPr>
        <w:t>3.1.10</w:t>
      </w:r>
      <w:r>
        <w:rPr>
          <w:rFonts w:asciiTheme="minorHAnsi" w:eastAsiaTheme="minorEastAsia" w:hAnsiTheme="minorHAnsi" w:cstheme="minorBidi"/>
          <w:noProof/>
          <w:sz w:val="22"/>
          <w:szCs w:val="22"/>
          <w:lang w:val="en-US"/>
        </w:rPr>
        <w:tab/>
      </w:r>
      <w:r>
        <w:rPr>
          <w:noProof/>
        </w:rPr>
        <w:t>Server Allocation</w:t>
      </w:r>
      <w:r>
        <w:rPr>
          <w:noProof/>
        </w:rPr>
        <w:tab/>
      </w:r>
      <w:r>
        <w:rPr>
          <w:noProof/>
        </w:rPr>
        <w:fldChar w:fldCharType="begin"/>
      </w:r>
      <w:r>
        <w:rPr>
          <w:noProof/>
        </w:rPr>
        <w:instrText xml:space="preserve"> PAGEREF _Toc337458200 \h </w:instrText>
      </w:r>
      <w:r>
        <w:rPr>
          <w:noProof/>
        </w:rPr>
      </w:r>
      <w:r>
        <w:rPr>
          <w:noProof/>
        </w:rPr>
        <w:fldChar w:fldCharType="separate"/>
      </w:r>
      <w:r w:rsidR="005E7D95">
        <w:rPr>
          <w:noProof/>
        </w:rPr>
        <w:t>22</w:t>
      </w:r>
      <w:r>
        <w:rPr>
          <w:noProof/>
        </w:rPr>
        <w:fldChar w:fldCharType="end"/>
      </w:r>
    </w:p>
    <w:p w:rsidR="00B31E7E" w:rsidRDefault="00B31E7E">
      <w:pPr>
        <w:pStyle w:val="TOC3"/>
        <w:tabs>
          <w:tab w:val="left" w:pos="1260"/>
        </w:tabs>
        <w:rPr>
          <w:rFonts w:asciiTheme="minorHAnsi" w:eastAsiaTheme="minorEastAsia" w:hAnsiTheme="minorHAnsi" w:cstheme="minorBidi"/>
          <w:noProof/>
          <w:sz w:val="22"/>
          <w:szCs w:val="22"/>
          <w:lang w:val="en-US"/>
        </w:rPr>
      </w:pPr>
      <w:r>
        <w:rPr>
          <w:noProof/>
        </w:rPr>
        <w:t>3.1.11</w:t>
      </w:r>
      <w:r>
        <w:rPr>
          <w:rFonts w:asciiTheme="minorHAnsi" w:eastAsiaTheme="minorEastAsia" w:hAnsiTheme="minorHAnsi" w:cstheme="minorBidi"/>
          <w:noProof/>
          <w:sz w:val="22"/>
          <w:szCs w:val="22"/>
          <w:lang w:val="en-US"/>
        </w:rPr>
        <w:tab/>
      </w:r>
      <w:r>
        <w:rPr>
          <w:noProof/>
        </w:rPr>
        <w:t>Message Caching</w:t>
      </w:r>
      <w:r>
        <w:rPr>
          <w:noProof/>
        </w:rPr>
        <w:tab/>
      </w:r>
      <w:r>
        <w:rPr>
          <w:noProof/>
        </w:rPr>
        <w:fldChar w:fldCharType="begin"/>
      </w:r>
      <w:r>
        <w:rPr>
          <w:noProof/>
        </w:rPr>
        <w:instrText xml:space="preserve"> PAGEREF _Toc337458201 \h </w:instrText>
      </w:r>
      <w:r>
        <w:rPr>
          <w:noProof/>
        </w:rPr>
      </w:r>
      <w:r>
        <w:rPr>
          <w:noProof/>
        </w:rPr>
        <w:fldChar w:fldCharType="separate"/>
      </w:r>
      <w:r w:rsidR="005E7D95">
        <w:rPr>
          <w:noProof/>
        </w:rPr>
        <w:t>22</w:t>
      </w:r>
      <w:r>
        <w:rPr>
          <w:noProof/>
        </w:rPr>
        <w:fldChar w:fldCharType="end"/>
      </w:r>
    </w:p>
    <w:p w:rsidR="00B31E7E" w:rsidRDefault="00B31E7E">
      <w:pPr>
        <w:pStyle w:val="TOC3"/>
        <w:tabs>
          <w:tab w:val="left" w:pos="1260"/>
        </w:tabs>
        <w:rPr>
          <w:rFonts w:asciiTheme="minorHAnsi" w:eastAsiaTheme="minorEastAsia" w:hAnsiTheme="minorHAnsi" w:cstheme="minorBidi"/>
          <w:noProof/>
          <w:sz w:val="22"/>
          <w:szCs w:val="22"/>
          <w:lang w:val="en-US"/>
        </w:rPr>
      </w:pPr>
      <w:r w:rsidRPr="00937780">
        <w:rPr>
          <w:noProof/>
          <w:lang w:val="en-US"/>
        </w:rPr>
        <w:t>3.1.12</w:t>
      </w:r>
      <w:r>
        <w:rPr>
          <w:rFonts w:asciiTheme="minorHAnsi" w:eastAsiaTheme="minorEastAsia" w:hAnsiTheme="minorHAnsi" w:cstheme="minorBidi"/>
          <w:noProof/>
          <w:sz w:val="22"/>
          <w:szCs w:val="22"/>
          <w:lang w:val="en-US"/>
        </w:rPr>
        <w:tab/>
      </w:r>
      <w:r w:rsidRPr="00937780">
        <w:rPr>
          <w:noProof/>
          <w:lang w:val="en-US"/>
        </w:rPr>
        <w:t>Message Sequencing</w:t>
      </w:r>
      <w:r>
        <w:rPr>
          <w:noProof/>
        </w:rPr>
        <w:tab/>
      </w:r>
      <w:r>
        <w:rPr>
          <w:noProof/>
        </w:rPr>
        <w:fldChar w:fldCharType="begin"/>
      </w:r>
      <w:r>
        <w:rPr>
          <w:noProof/>
        </w:rPr>
        <w:instrText xml:space="preserve"> PAGEREF _Toc337458202 \h </w:instrText>
      </w:r>
      <w:r>
        <w:rPr>
          <w:noProof/>
        </w:rPr>
      </w:r>
      <w:r>
        <w:rPr>
          <w:noProof/>
        </w:rPr>
        <w:fldChar w:fldCharType="separate"/>
      </w:r>
      <w:r w:rsidR="005E7D95">
        <w:rPr>
          <w:noProof/>
        </w:rPr>
        <w:t>24</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3.2</w:t>
      </w:r>
      <w:r>
        <w:rPr>
          <w:rFonts w:asciiTheme="minorHAnsi" w:eastAsiaTheme="minorEastAsia" w:hAnsiTheme="minorHAnsi" w:cstheme="minorBidi"/>
          <w:noProof/>
          <w:sz w:val="22"/>
          <w:szCs w:val="22"/>
          <w:lang w:val="en-US"/>
        </w:rPr>
        <w:tab/>
      </w:r>
      <w:r w:rsidRPr="00937780">
        <w:rPr>
          <w:noProof/>
          <w:lang w:val="en-US"/>
        </w:rPr>
        <w:t>Publishing Services</w:t>
      </w:r>
      <w:r>
        <w:rPr>
          <w:noProof/>
        </w:rPr>
        <w:tab/>
      </w:r>
      <w:r>
        <w:rPr>
          <w:noProof/>
        </w:rPr>
        <w:fldChar w:fldCharType="begin"/>
      </w:r>
      <w:r>
        <w:rPr>
          <w:noProof/>
        </w:rPr>
        <w:instrText xml:space="preserve"> PAGEREF _Toc337458203 \h </w:instrText>
      </w:r>
      <w:r>
        <w:rPr>
          <w:noProof/>
        </w:rPr>
      </w:r>
      <w:r>
        <w:rPr>
          <w:noProof/>
        </w:rPr>
        <w:fldChar w:fldCharType="separate"/>
      </w:r>
      <w:r w:rsidR="005E7D95">
        <w:rPr>
          <w:noProof/>
        </w:rPr>
        <w:t>24</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sidRPr="00937780">
        <w:rPr>
          <w:noProof/>
          <w:lang w:val="en-US"/>
        </w:rPr>
        <w:t>3.2.1</w:t>
      </w:r>
      <w:r>
        <w:rPr>
          <w:rFonts w:asciiTheme="minorHAnsi" w:eastAsiaTheme="minorEastAsia" w:hAnsiTheme="minorHAnsi" w:cstheme="minorBidi"/>
          <w:noProof/>
          <w:sz w:val="22"/>
          <w:szCs w:val="22"/>
          <w:lang w:val="en-US"/>
        </w:rPr>
        <w:tab/>
      </w:r>
      <w:r w:rsidRPr="00937780">
        <w:rPr>
          <w:noProof/>
          <w:lang w:val="en-US"/>
        </w:rPr>
        <w:t>Large Messages</w:t>
      </w:r>
      <w:r>
        <w:rPr>
          <w:noProof/>
        </w:rPr>
        <w:tab/>
      </w:r>
      <w:r>
        <w:rPr>
          <w:noProof/>
        </w:rPr>
        <w:fldChar w:fldCharType="begin"/>
      </w:r>
      <w:r>
        <w:rPr>
          <w:noProof/>
        </w:rPr>
        <w:instrText xml:space="preserve"> PAGEREF _Toc337458204 \h </w:instrText>
      </w:r>
      <w:r>
        <w:rPr>
          <w:noProof/>
        </w:rPr>
      </w:r>
      <w:r>
        <w:rPr>
          <w:noProof/>
        </w:rPr>
        <w:fldChar w:fldCharType="separate"/>
      </w:r>
      <w:r w:rsidR="005E7D95">
        <w:rPr>
          <w:noProof/>
        </w:rPr>
        <w:t>27</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Subscription Monitoring</w:t>
      </w:r>
      <w:r>
        <w:rPr>
          <w:noProof/>
        </w:rPr>
        <w:tab/>
      </w:r>
      <w:r>
        <w:rPr>
          <w:noProof/>
        </w:rPr>
        <w:fldChar w:fldCharType="begin"/>
      </w:r>
      <w:r>
        <w:rPr>
          <w:noProof/>
        </w:rPr>
        <w:instrText xml:space="preserve"> PAGEREF _Toc337458205 \h </w:instrText>
      </w:r>
      <w:r>
        <w:rPr>
          <w:noProof/>
        </w:rPr>
      </w:r>
      <w:r>
        <w:rPr>
          <w:noProof/>
        </w:rPr>
        <w:fldChar w:fldCharType="separate"/>
      </w:r>
      <w:r w:rsidR="005E7D95">
        <w:rPr>
          <w:noProof/>
        </w:rPr>
        <w:t>28</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Server Allocation</w:t>
      </w:r>
      <w:r>
        <w:rPr>
          <w:noProof/>
        </w:rPr>
        <w:tab/>
      </w:r>
      <w:r>
        <w:rPr>
          <w:noProof/>
        </w:rPr>
        <w:fldChar w:fldCharType="begin"/>
      </w:r>
      <w:r>
        <w:rPr>
          <w:noProof/>
        </w:rPr>
        <w:instrText xml:space="preserve"> PAGEREF _Toc337458206 \h </w:instrText>
      </w:r>
      <w:r>
        <w:rPr>
          <w:noProof/>
        </w:rPr>
      </w:r>
      <w:r>
        <w:rPr>
          <w:noProof/>
        </w:rPr>
        <w:fldChar w:fldCharType="separate"/>
      </w:r>
      <w:r w:rsidR="005E7D95">
        <w:rPr>
          <w:noProof/>
        </w:rPr>
        <w:t>29</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Message Fan-Out</w:t>
      </w:r>
      <w:r>
        <w:rPr>
          <w:noProof/>
        </w:rPr>
        <w:tab/>
      </w:r>
      <w:r>
        <w:rPr>
          <w:noProof/>
        </w:rPr>
        <w:fldChar w:fldCharType="begin"/>
      </w:r>
      <w:r>
        <w:rPr>
          <w:noProof/>
        </w:rPr>
        <w:instrText xml:space="preserve"> PAGEREF _Toc337458207 \h </w:instrText>
      </w:r>
      <w:r>
        <w:rPr>
          <w:noProof/>
        </w:rPr>
      </w:r>
      <w:r>
        <w:rPr>
          <w:noProof/>
        </w:rPr>
        <w:fldChar w:fldCharType="separate"/>
      </w:r>
      <w:r w:rsidR="005E7D95">
        <w:rPr>
          <w:noProof/>
        </w:rPr>
        <w:t>29</w:t>
      </w:r>
      <w:r>
        <w:rPr>
          <w:noProof/>
        </w:rPr>
        <w:fldChar w:fldCharType="end"/>
      </w:r>
    </w:p>
    <w:p w:rsidR="00B31E7E" w:rsidRDefault="00B31E7E">
      <w:pPr>
        <w:pStyle w:val="TOC3"/>
        <w:tabs>
          <w:tab w:val="left" w:pos="1080"/>
        </w:tabs>
        <w:rPr>
          <w:rFonts w:asciiTheme="minorHAnsi" w:eastAsiaTheme="minorEastAsia" w:hAnsiTheme="minorHAnsi" w:cstheme="minorBidi"/>
          <w:noProof/>
          <w:sz w:val="22"/>
          <w:szCs w:val="22"/>
          <w:lang w:val="en-US"/>
        </w:rPr>
      </w:pPr>
      <w:r w:rsidRPr="00937780">
        <w:rPr>
          <w:noProof/>
          <w:lang w:val="en-US"/>
        </w:rPr>
        <w:t>3.2.5</w:t>
      </w:r>
      <w:r>
        <w:rPr>
          <w:rFonts w:asciiTheme="minorHAnsi" w:eastAsiaTheme="minorEastAsia" w:hAnsiTheme="minorHAnsi" w:cstheme="minorBidi"/>
          <w:noProof/>
          <w:sz w:val="22"/>
          <w:szCs w:val="22"/>
          <w:lang w:val="en-US"/>
        </w:rPr>
        <w:tab/>
      </w:r>
      <w:r w:rsidRPr="00937780">
        <w:rPr>
          <w:noProof/>
          <w:lang w:val="en-US"/>
        </w:rPr>
        <w:t>Message Sequencing</w:t>
      </w:r>
      <w:r>
        <w:rPr>
          <w:noProof/>
        </w:rPr>
        <w:tab/>
      </w:r>
      <w:r>
        <w:rPr>
          <w:noProof/>
        </w:rPr>
        <w:fldChar w:fldCharType="begin"/>
      </w:r>
      <w:r>
        <w:rPr>
          <w:noProof/>
        </w:rPr>
        <w:instrText xml:space="preserve"> PAGEREF _Toc337458208 \h </w:instrText>
      </w:r>
      <w:r>
        <w:rPr>
          <w:noProof/>
        </w:rPr>
      </w:r>
      <w:r>
        <w:rPr>
          <w:noProof/>
        </w:rPr>
        <w:fldChar w:fldCharType="separate"/>
      </w:r>
      <w:r w:rsidR="005E7D95">
        <w:rPr>
          <w:noProof/>
        </w:rPr>
        <w:t>30</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File Services</w:t>
      </w:r>
      <w:r>
        <w:rPr>
          <w:noProof/>
        </w:rPr>
        <w:tab/>
      </w:r>
      <w:r>
        <w:rPr>
          <w:noProof/>
        </w:rPr>
        <w:fldChar w:fldCharType="begin"/>
      </w:r>
      <w:r>
        <w:rPr>
          <w:noProof/>
        </w:rPr>
        <w:instrText xml:space="preserve"> PAGEREF _Toc337458209 \h </w:instrText>
      </w:r>
      <w:r>
        <w:rPr>
          <w:noProof/>
        </w:rPr>
      </w:r>
      <w:r>
        <w:rPr>
          <w:noProof/>
        </w:rPr>
        <w:fldChar w:fldCharType="separate"/>
      </w:r>
      <w:r w:rsidR="005E7D95">
        <w:rPr>
          <w:noProof/>
        </w:rPr>
        <w:t>30</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3.4</w:t>
      </w:r>
      <w:r>
        <w:rPr>
          <w:rFonts w:asciiTheme="minorHAnsi" w:eastAsiaTheme="minorEastAsia" w:hAnsiTheme="minorHAnsi" w:cstheme="minorBidi"/>
          <w:noProof/>
          <w:sz w:val="22"/>
          <w:szCs w:val="22"/>
          <w:lang w:val="en-US"/>
        </w:rPr>
        <w:tab/>
      </w:r>
      <w:r w:rsidRPr="00937780">
        <w:rPr>
          <w:noProof/>
          <w:lang w:val="en-US"/>
        </w:rPr>
        <w:t>HTTP Redirection Services</w:t>
      </w:r>
      <w:r>
        <w:rPr>
          <w:noProof/>
        </w:rPr>
        <w:tab/>
      </w:r>
      <w:r>
        <w:rPr>
          <w:noProof/>
        </w:rPr>
        <w:fldChar w:fldCharType="begin"/>
      </w:r>
      <w:r>
        <w:rPr>
          <w:noProof/>
        </w:rPr>
        <w:instrText xml:space="preserve"> PAGEREF _Toc337458210 \h </w:instrText>
      </w:r>
      <w:r>
        <w:rPr>
          <w:noProof/>
        </w:rPr>
      </w:r>
      <w:r>
        <w:rPr>
          <w:noProof/>
        </w:rPr>
        <w:fldChar w:fldCharType="separate"/>
      </w:r>
      <w:r w:rsidR="005E7D95">
        <w:rPr>
          <w:noProof/>
        </w:rPr>
        <w:t>32</w:t>
      </w:r>
      <w:r>
        <w:rPr>
          <w:noProof/>
        </w:rPr>
        <w:fldChar w:fldCharType="end"/>
      </w:r>
    </w:p>
    <w:p w:rsidR="00B31E7E" w:rsidRDefault="00B31E7E">
      <w:pPr>
        <w:pStyle w:val="TOC1"/>
        <w:tabs>
          <w:tab w:val="left" w:pos="360"/>
        </w:tabs>
        <w:rPr>
          <w:rFonts w:asciiTheme="minorHAnsi" w:eastAsiaTheme="minorEastAsia" w:hAnsiTheme="minorHAnsi" w:cstheme="minorBidi"/>
          <w:caps w:val="0"/>
          <w:noProof/>
          <w:sz w:val="22"/>
          <w:szCs w:val="22"/>
          <w:lang w:val="en-US"/>
        </w:rPr>
      </w:pPr>
      <w:r>
        <w:rPr>
          <w:noProof/>
        </w:rPr>
        <w:t>4</w:t>
      </w:r>
      <w:r>
        <w:rPr>
          <w:rFonts w:asciiTheme="minorHAnsi" w:eastAsiaTheme="minorEastAsia" w:hAnsiTheme="minorHAnsi" w:cstheme="minorBidi"/>
          <w:caps w:val="0"/>
          <w:noProof/>
          <w:sz w:val="22"/>
          <w:szCs w:val="22"/>
          <w:lang w:val="en-US"/>
        </w:rPr>
        <w:tab/>
      </w:r>
      <w:r>
        <w:rPr>
          <w:noProof/>
        </w:rPr>
        <w:t>Cascaded Services</w:t>
      </w:r>
      <w:r>
        <w:rPr>
          <w:noProof/>
        </w:rPr>
        <w:tab/>
      </w:r>
      <w:r>
        <w:rPr>
          <w:noProof/>
        </w:rPr>
        <w:fldChar w:fldCharType="begin"/>
      </w:r>
      <w:r>
        <w:rPr>
          <w:noProof/>
        </w:rPr>
        <w:instrText xml:space="preserve"> PAGEREF _Toc337458211 \h </w:instrText>
      </w:r>
      <w:r>
        <w:rPr>
          <w:noProof/>
        </w:rPr>
      </w:r>
      <w:r>
        <w:rPr>
          <w:noProof/>
        </w:rPr>
        <w:fldChar w:fldCharType="separate"/>
      </w:r>
      <w:r w:rsidR="005E7D95">
        <w:rPr>
          <w:noProof/>
        </w:rPr>
        <w:t>34</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Pr>
          <w:noProof/>
        </w:rPr>
        <w:t>Session Service</w:t>
      </w:r>
      <w:r>
        <w:rPr>
          <w:noProof/>
        </w:rPr>
        <w:tab/>
      </w:r>
      <w:r>
        <w:rPr>
          <w:noProof/>
        </w:rPr>
        <w:fldChar w:fldCharType="begin"/>
      </w:r>
      <w:r>
        <w:rPr>
          <w:noProof/>
        </w:rPr>
        <w:instrText xml:space="preserve"> PAGEREF _Toc337458212 \h </w:instrText>
      </w:r>
      <w:r>
        <w:rPr>
          <w:noProof/>
        </w:rPr>
      </w:r>
      <w:r>
        <w:rPr>
          <w:noProof/>
        </w:rPr>
        <w:fldChar w:fldCharType="separate"/>
      </w:r>
      <w:r w:rsidR="005E7D95">
        <w:rPr>
          <w:noProof/>
        </w:rPr>
        <w:t>34</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4.2</w:t>
      </w:r>
      <w:r>
        <w:rPr>
          <w:rFonts w:asciiTheme="minorHAnsi" w:eastAsiaTheme="minorEastAsia" w:hAnsiTheme="minorHAnsi" w:cstheme="minorBidi"/>
          <w:noProof/>
          <w:sz w:val="22"/>
          <w:szCs w:val="22"/>
          <w:lang w:val="en-US"/>
        </w:rPr>
        <w:tab/>
      </w:r>
      <w:r>
        <w:rPr>
          <w:noProof/>
        </w:rPr>
        <w:t>Publishing Service</w:t>
      </w:r>
      <w:r>
        <w:rPr>
          <w:noProof/>
        </w:rPr>
        <w:tab/>
      </w:r>
      <w:r>
        <w:rPr>
          <w:noProof/>
        </w:rPr>
        <w:fldChar w:fldCharType="begin"/>
      </w:r>
      <w:r>
        <w:rPr>
          <w:noProof/>
        </w:rPr>
        <w:instrText xml:space="preserve"> PAGEREF _Toc337458213 \h </w:instrText>
      </w:r>
      <w:r>
        <w:rPr>
          <w:noProof/>
        </w:rPr>
      </w:r>
      <w:r>
        <w:rPr>
          <w:noProof/>
        </w:rPr>
        <w:fldChar w:fldCharType="separate"/>
      </w:r>
      <w:r w:rsidR="005E7D95">
        <w:rPr>
          <w:noProof/>
        </w:rPr>
        <w:t>34</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4.3</w:t>
      </w:r>
      <w:r>
        <w:rPr>
          <w:rFonts w:asciiTheme="minorHAnsi" w:eastAsiaTheme="minorEastAsia" w:hAnsiTheme="minorHAnsi" w:cstheme="minorBidi"/>
          <w:noProof/>
          <w:sz w:val="22"/>
          <w:szCs w:val="22"/>
          <w:lang w:val="en-US"/>
        </w:rPr>
        <w:tab/>
      </w:r>
      <w:r>
        <w:rPr>
          <w:noProof/>
        </w:rPr>
        <w:t>File Service</w:t>
      </w:r>
      <w:r>
        <w:rPr>
          <w:noProof/>
        </w:rPr>
        <w:tab/>
      </w:r>
      <w:r>
        <w:rPr>
          <w:noProof/>
        </w:rPr>
        <w:fldChar w:fldCharType="begin"/>
      </w:r>
      <w:r>
        <w:rPr>
          <w:noProof/>
        </w:rPr>
        <w:instrText xml:space="preserve"> PAGEREF _Toc337458214 \h </w:instrText>
      </w:r>
      <w:r>
        <w:rPr>
          <w:noProof/>
        </w:rPr>
      </w:r>
      <w:r>
        <w:rPr>
          <w:noProof/>
        </w:rPr>
        <w:fldChar w:fldCharType="separate"/>
      </w:r>
      <w:r w:rsidR="005E7D95">
        <w:rPr>
          <w:noProof/>
        </w:rPr>
        <w:t>35</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4.4</w:t>
      </w:r>
      <w:r>
        <w:rPr>
          <w:rFonts w:asciiTheme="minorHAnsi" w:eastAsiaTheme="minorEastAsia" w:hAnsiTheme="minorHAnsi" w:cstheme="minorBidi"/>
          <w:noProof/>
          <w:sz w:val="22"/>
          <w:szCs w:val="22"/>
          <w:lang w:val="en-US"/>
        </w:rPr>
        <w:tab/>
      </w:r>
      <w:r>
        <w:rPr>
          <w:noProof/>
        </w:rPr>
        <w:t>Cascaded HTTP Redirection Service</w:t>
      </w:r>
      <w:r>
        <w:rPr>
          <w:noProof/>
        </w:rPr>
        <w:tab/>
      </w:r>
      <w:r>
        <w:rPr>
          <w:noProof/>
        </w:rPr>
        <w:fldChar w:fldCharType="begin"/>
      </w:r>
      <w:r>
        <w:rPr>
          <w:noProof/>
        </w:rPr>
        <w:instrText xml:space="preserve"> PAGEREF _Toc337458215 \h </w:instrText>
      </w:r>
      <w:r>
        <w:rPr>
          <w:noProof/>
        </w:rPr>
      </w:r>
      <w:r>
        <w:rPr>
          <w:noProof/>
        </w:rPr>
        <w:fldChar w:fldCharType="separate"/>
      </w:r>
      <w:r w:rsidR="005E7D95">
        <w:rPr>
          <w:noProof/>
        </w:rPr>
        <w:t>35</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4.5</w:t>
      </w:r>
      <w:r>
        <w:rPr>
          <w:rFonts w:asciiTheme="minorHAnsi" w:eastAsiaTheme="minorEastAsia" w:hAnsiTheme="minorHAnsi" w:cstheme="minorBidi"/>
          <w:noProof/>
          <w:sz w:val="22"/>
          <w:szCs w:val="22"/>
          <w:lang w:val="en-US"/>
        </w:rPr>
        <w:tab/>
      </w:r>
      <w:r>
        <w:rPr>
          <w:noProof/>
        </w:rPr>
        <w:t>Service Routing</w:t>
      </w:r>
      <w:r>
        <w:rPr>
          <w:noProof/>
        </w:rPr>
        <w:tab/>
      </w:r>
      <w:r>
        <w:rPr>
          <w:noProof/>
        </w:rPr>
        <w:fldChar w:fldCharType="begin"/>
      </w:r>
      <w:r>
        <w:rPr>
          <w:noProof/>
        </w:rPr>
        <w:instrText xml:space="preserve"> PAGEREF _Toc337458216 \h </w:instrText>
      </w:r>
      <w:r>
        <w:rPr>
          <w:noProof/>
        </w:rPr>
      </w:r>
      <w:r>
        <w:rPr>
          <w:noProof/>
        </w:rPr>
        <w:fldChar w:fldCharType="separate"/>
      </w:r>
      <w:r w:rsidR="005E7D95">
        <w:rPr>
          <w:noProof/>
        </w:rPr>
        <w:t>35</w:t>
      </w:r>
      <w:r>
        <w:rPr>
          <w:noProof/>
        </w:rPr>
        <w:fldChar w:fldCharType="end"/>
      </w:r>
    </w:p>
    <w:p w:rsidR="00B31E7E" w:rsidRDefault="00B31E7E">
      <w:pPr>
        <w:pStyle w:val="TOC1"/>
        <w:tabs>
          <w:tab w:val="left" w:pos="360"/>
        </w:tabs>
        <w:rPr>
          <w:rFonts w:asciiTheme="minorHAnsi" w:eastAsiaTheme="minorEastAsia" w:hAnsiTheme="minorHAnsi" w:cstheme="minorBidi"/>
          <w:caps w:val="0"/>
          <w:noProof/>
          <w:sz w:val="22"/>
          <w:szCs w:val="22"/>
          <w:lang w:val="en-US"/>
        </w:rPr>
      </w:pPr>
      <w:r>
        <w:rPr>
          <w:noProof/>
        </w:rPr>
        <w:t>5</w:t>
      </w:r>
      <w:r>
        <w:rPr>
          <w:rFonts w:asciiTheme="minorHAnsi" w:eastAsiaTheme="minorEastAsia" w:hAnsiTheme="minorHAnsi" w:cstheme="minorBidi"/>
          <w:caps w:val="0"/>
          <w:noProof/>
          <w:sz w:val="22"/>
          <w:szCs w:val="22"/>
          <w:lang w:val="en-US"/>
        </w:rPr>
        <w:tab/>
      </w:r>
      <w:r>
        <w:rPr>
          <w:noProof/>
        </w:rPr>
        <w:t>State Diagrams</w:t>
      </w:r>
      <w:r>
        <w:rPr>
          <w:noProof/>
        </w:rPr>
        <w:tab/>
      </w:r>
      <w:r>
        <w:rPr>
          <w:noProof/>
        </w:rPr>
        <w:fldChar w:fldCharType="begin"/>
      </w:r>
      <w:r>
        <w:rPr>
          <w:noProof/>
        </w:rPr>
        <w:instrText xml:space="preserve"> PAGEREF _Toc337458217 \h </w:instrText>
      </w:r>
      <w:r>
        <w:rPr>
          <w:noProof/>
        </w:rPr>
      </w:r>
      <w:r>
        <w:rPr>
          <w:noProof/>
        </w:rPr>
        <w:fldChar w:fldCharType="separate"/>
      </w:r>
      <w:r w:rsidR="005E7D95">
        <w:rPr>
          <w:noProof/>
        </w:rPr>
        <w:t>37</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5.1</w:t>
      </w:r>
      <w:r>
        <w:rPr>
          <w:rFonts w:asciiTheme="minorHAnsi" w:eastAsiaTheme="minorEastAsia" w:hAnsiTheme="minorHAnsi" w:cstheme="minorBidi"/>
          <w:noProof/>
          <w:sz w:val="22"/>
          <w:szCs w:val="22"/>
          <w:lang w:val="en-US"/>
        </w:rPr>
        <w:tab/>
      </w:r>
      <w:r>
        <w:rPr>
          <w:noProof/>
        </w:rPr>
        <w:t>Client</w:t>
      </w:r>
      <w:r>
        <w:rPr>
          <w:noProof/>
        </w:rPr>
        <w:tab/>
      </w:r>
      <w:r>
        <w:rPr>
          <w:noProof/>
        </w:rPr>
        <w:fldChar w:fldCharType="begin"/>
      </w:r>
      <w:r>
        <w:rPr>
          <w:noProof/>
        </w:rPr>
        <w:instrText xml:space="preserve"> PAGEREF _Toc337458218 \h </w:instrText>
      </w:r>
      <w:r>
        <w:rPr>
          <w:noProof/>
        </w:rPr>
      </w:r>
      <w:r>
        <w:rPr>
          <w:noProof/>
        </w:rPr>
        <w:fldChar w:fldCharType="separate"/>
      </w:r>
      <w:r w:rsidR="005E7D95">
        <w:rPr>
          <w:noProof/>
        </w:rPr>
        <w:t>37</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5.2</w:t>
      </w:r>
      <w:r>
        <w:rPr>
          <w:rFonts w:asciiTheme="minorHAnsi" w:eastAsiaTheme="minorEastAsia" w:hAnsiTheme="minorHAnsi" w:cstheme="minorBidi"/>
          <w:noProof/>
          <w:sz w:val="22"/>
          <w:szCs w:val="22"/>
          <w:lang w:val="en-US"/>
        </w:rPr>
        <w:tab/>
      </w:r>
      <w:r>
        <w:rPr>
          <w:noProof/>
        </w:rPr>
        <w:t>Server</w:t>
      </w:r>
      <w:r>
        <w:rPr>
          <w:noProof/>
        </w:rPr>
        <w:tab/>
      </w:r>
      <w:r>
        <w:rPr>
          <w:noProof/>
        </w:rPr>
        <w:fldChar w:fldCharType="begin"/>
      </w:r>
      <w:r>
        <w:rPr>
          <w:noProof/>
        </w:rPr>
        <w:instrText xml:space="preserve"> PAGEREF _Toc337458219 \h </w:instrText>
      </w:r>
      <w:r>
        <w:rPr>
          <w:noProof/>
        </w:rPr>
      </w:r>
      <w:r>
        <w:rPr>
          <w:noProof/>
        </w:rPr>
        <w:fldChar w:fldCharType="separate"/>
      </w:r>
      <w:r w:rsidR="005E7D95">
        <w:rPr>
          <w:noProof/>
        </w:rPr>
        <w:t>38</w:t>
      </w:r>
      <w:r>
        <w:rPr>
          <w:noProof/>
        </w:rPr>
        <w:fldChar w:fldCharType="end"/>
      </w:r>
    </w:p>
    <w:p w:rsidR="00B31E7E" w:rsidRDefault="00B31E7E">
      <w:pPr>
        <w:pStyle w:val="TOC1"/>
        <w:tabs>
          <w:tab w:val="left" w:pos="360"/>
        </w:tabs>
        <w:rPr>
          <w:rFonts w:asciiTheme="minorHAnsi" w:eastAsiaTheme="minorEastAsia" w:hAnsiTheme="minorHAnsi" w:cstheme="minorBidi"/>
          <w:caps w:val="0"/>
          <w:noProof/>
          <w:sz w:val="22"/>
          <w:szCs w:val="22"/>
          <w:lang w:val="en-US"/>
        </w:rPr>
      </w:pPr>
      <w:r>
        <w:rPr>
          <w:noProof/>
        </w:rPr>
        <w:t>6</w:t>
      </w:r>
      <w:r>
        <w:rPr>
          <w:rFonts w:asciiTheme="minorHAnsi" w:eastAsiaTheme="minorEastAsia" w:hAnsiTheme="minorHAnsi" w:cstheme="minorBidi"/>
          <w:caps w:val="0"/>
          <w:noProof/>
          <w:sz w:val="22"/>
          <w:szCs w:val="22"/>
          <w:lang w:val="en-US"/>
        </w:rPr>
        <w:tab/>
      </w:r>
      <w:r>
        <w:rPr>
          <w:noProof/>
        </w:rPr>
        <w:t>Relationship Diagram</w:t>
      </w:r>
      <w:r>
        <w:rPr>
          <w:noProof/>
        </w:rPr>
        <w:tab/>
      </w:r>
      <w:r>
        <w:rPr>
          <w:noProof/>
        </w:rPr>
        <w:fldChar w:fldCharType="begin"/>
      </w:r>
      <w:r>
        <w:rPr>
          <w:noProof/>
        </w:rPr>
        <w:instrText xml:space="preserve"> PAGEREF _Toc337458220 \h </w:instrText>
      </w:r>
      <w:r>
        <w:rPr>
          <w:noProof/>
        </w:rPr>
      </w:r>
      <w:r>
        <w:rPr>
          <w:noProof/>
        </w:rPr>
        <w:fldChar w:fldCharType="separate"/>
      </w:r>
      <w:r w:rsidR="005E7D95">
        <w:rPr>
          <w:noProof/>
        </w:rPr>
        <w:t>39</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6.1</w:t>
      </w:r>
      <w:r>
        <w:rPr>
          <w:rFonts w:asciiTheme="minorHAnsi" w:eastAsiaTheme="minorEastAsia" w:hAnsiTheme="minorHAnsi" w:cstheme="minorBidi"/>
          <w:noProof/>
          <w:sz w:val="22"/>
          <w:szCs w:val="22"/>
          <w:lang w:val="en-US"/>
        </w:rPr>
        <w:tab/>
      </w:r>
      <w:r>
        <w:rPr>
          <w:noProof/>
        </w:rPr>
        <w:t>Client</w:t>
      </w:r>
      <w:r>
        <w:rPr>
          <w:noProof/>
        </w:rPr>
        <w:tab/>
      </w:r>
      <w:r>
        <w:rPr>
          <w:noProof/>
        </w:rPr>
        <w:fldChar w:fldCharType="begin"/>
      </w:r>
      <w:r>
        <w:rPr>
          <w:noProof/>
        </w:rPr>
        <w:instrText xml:space="preserve"> PAGEREF _Toc337458221 \h </w:instrText>
      </w:r>
      <w:r>
        <w:rPr>
          <w:noProof/>
        </w:rPr>
      </w:r>
      <w:r>
        <w:rPr>
          <w:noProof/>
        </w:rPr>
        <w:fldChar w:fldCharType="separate"/>
      </w:r>
      <w:r w:rsidR="005E7D95">
        <w:rPr>
          <w:noProof/>
        </w:rPr>
        <w:t>39</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6.2</w:t>
      </w:r>
      <w:r>
        <w:rPr>
          <w:rFonts w:asciiTheme="minorHAnsi" w:eastAsiaTheme="minorEastAsia" w:hAnsiTheme="minorHAnsi" w:cstheme="minorBidi"/>
          <w:noProof/>
          <w:sz w:val="22"/>
          <w:szCs w:val="22"/>
          <w:lang w:val="en-US"/>
        </w:rPr>
        <w:tab/>
      </w:r>
      <w:r>
        <w:rPr>
          <w:noProof/>
        </w:rPr>
        <w:t>Server</w:t>
      </w:r>
      <w:r>
        <w:rPr>
          <w:noProof/>
        </w:rPr>
        <w:tab/>
      </w:r>
      <w:r>
        <w:rPr>
          <w:noProof/>
        </w:rPr>
        <w:fldChar w:fldCharType="begin"/>
      </w:r>
      <w:r>
        <w:rPr>
          <w:noProof/>
        </w:rPr>
        <w:instrText xml:space="preserve"> PAGEREF _Toc337458222 \h </w:instrText>
      </w:r>
      <w:r>
        <w:rPr>
          <w:noProof/>
        </w:rPr>
      </w:r>
      <w:r>
        <w:rPr>
          <w:noProof/>
        </w:rPr>
        <w:fldChar w:fldCharType="separate"/>
      </w:r>
      <w:r w:rsidR="005E7D95">
        <w:rPr>
          <w:noProof/>
        </w:rPr>
        <w:t>39</w:t>
      </w:r>
      <w:r>
        <w:rPr>
          <w:noProof/>
        </w:rPr>
        <w:fldChar w:fldCharType="end"/>
      </w:r>
    </w:p>
    <w:p w:rsidR="00B31E7E" w:rsidRDefault="00B31E7E">
      <w:pPr>
        <w:pStyle w:val="TOC1"/>
        <w:tabs>
          <w:tab w:val="left" w:pos="360"/>
        </w:tabs>
        <w:rPr>
          <w:rFonts w:asciiTheme="minorHAnsi" w:eastAsiaTheme="minorEastAsia" w:hAnsiTheme="minorHAnsi" w:cstheme="minorBidi"/>
          <w:caps w:val="0"/>
          <w:noProof/>
          <w:sz w:val="22"/>
          <w:szCs w:val="22"/>
          <w:lang w:val="en-US"/>
        </w:rPr>
      </w:pPr>
      <w:r>
        <w:rPr>
          <w:noProof/>
        </w:rPr>
        <w:t>7</w:t>
      </w:r>
      <w:r>
        <w:rPr>
          <w:rFonts w:asciiTheme="minorHAnsi" w:eastAsiaTheme="minorEastAsia" w:hAnsiTheme="minorHAnsi" w:cstheme="minorBidi"/>
          <w:caps w:val="0"/>
          <w:noProof/>
          <w:sz w:val="22"/>
          <w:szCs w:val="22"/>
          <w:lang w:val="en-US"/>
        </w:rPr>
        <w:tab/>
      </w:r>
      <w:r>
        <w:rPr>
          <w:noProof/>
        </w:rPr>
        <w:t>Message Structure</w:t>
      </w:r>
      <w:r>
        <w:rPr>
          <w:noProof/>
        </w:rPr>
        <w:tab/>
      </w:r>
      <w:r>
        <w:rPr>
          <w:noProof/>
        </w:rPr>
        <w:fldChar w:fldCharType="begin"/>
      </w:r>
      <w:r>
        <w:rPr>
          <w:noProof/>
        </w:rPr>
        <w:instrText xml:space="preserve"> PAGEREF _Toc337458223 \h </w:instrText>
      </w:r>
      <w:r>
        <w:rPr>
          <w:noProof/>
        </w:rPr>
      </w:r>
      <w:r>
        <w:rPr>
          <w:noProof/>
        </w:rPr>
        <w:fldChar w:fldCharType="separate"/>
      </w:r>
      <w:r w:rsidR="005E7D95">
        <w:rPr>
          <w:noProof/>
        </w:rPr>
        <w:t>40</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7.1</w:t>
      </w:r>
      <w:r>
        <w:rPr>
          <w:rFonts w:asciiTheme="minorHAnsi" w:eastAsiaTheme="minorEastAsia" w:hAnsiTheme="minorHAnsi" w:cstheme="minorBidi"/>
          <w:noProof/>
          <w:sz w:val="22"/>
          <w:szCs w:val="22"/>
          <w:lang w:val="en-US"/>
        </w:rPr>
        <w:tab/>
      </w:r>
      <w:r>
        <w:rPr>
          <w:noProof/>
        </w:rPr>
        <w:t>Headline</w:t>
      </w:r>
      <w:r>
        <w:rPr>
          <w:noProof/>
        </w:rPr>
        <w:tab/>
      </w:r>
      <w:r>
        <w:rPr>
          <w:noProof/>
        </w:rPr>
        <w:fldChar w:fldCharType="begin"/>
      </w:r>
      <w:r>
        <w:rPr>
          <w:noProof/>
        </w:rPr>
        <w:instrText xml:space="preserve"> PAGEREF _Toc337458224 \h </w:instrText>
      </w:r>
      <w:r>
        <w:rPr>
          <w:noProof/>
        </w:rPr>
      </w:r>
      <w:r>
        <w:rPr>
          <w:noProof/>
        </w:rPr>
        <w:fldChar w:fldCharType="separate"/>
      </w:r>
      <w:r w:rsidR="005E7D95">
        <w:rPr>
          <w:noProof/>
        </w:rPr>
        <w:t>40</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lastRenderedPageBreak/>
        <w:t>7.2</w:t>
      </w:r>
      <w:r>
        <w:rPr>
          <w:rFonts w:asciiTheme="minorHAnsi" w:eastAsiaTheme="minorEastAsia" w:hAnsiTheme="minorHAnsi" w:cstheme="minorBidi"/>
          <w:noProof/>
          <w:sz w:val="22"/>
          <w:szCs w:val="22"/>
          <w:lang w:val="en-US"/>
        </w:rPr>
        <w:tab/>
      </w:r>
      <w:r>
        <w:rPr>
          <w:noProof/>
        </w:rPr>
        <w:t>Header</w:t>
      </w:r>
      <w:r>
        <w:rPr>
          <w:noProof/>
        </w:rPr>
        <w:tab/>
      </w:r>
      <w:r>
        <w:rPr>
          <w:noProof/>
        </w:rPr>
        <w:fldChar w:fldCharType="begin"/>
      </w:r>
      <w:r>
        <w:rPr>
          <w:noProof/>
        </w:rPr>
        <w:instrText xml:space="preserve"> PAGEREF _Toc337458225 \h </w:instrText>
      </w:r>
      <w:r>
        <w:rPr>
          <w:noProof/>
        </w:rPr>
      </w:r>
      <w:r>
        <w:rPr>
          <w:noProof/>
        </w:rPr>
        <w:fldChar w:fldCharType="separate"/>
      </w:r>
      <w:r w:rsidR="005E7D95">
        <w:rPr>
          <w:noProof/>
        </w:rPr>
        <w:t>41</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sidRPr="00937780">
        <w:rPr>
          <w:noProof/>
          <w:lang w:val="en-US"/>
        </w:rPr>
        <w:t>7.3</w:t>
      </w:r>
      <w:r>
        <w:rPr>
          <w:rFonts w:asciiTheme="minorHAnsi" w:eastAsiaTheme="minorEastAsia" w:hAnsiTheme="minorHAnsi" w:cstheme="minorBidi"/>
          <w:noProof/>
          <w:sz w:val="22"/>
          <w:szCs w:val="22"/>
          <w:lang w:val="en-US"/>
        </w:rPr>
        <w:tab/>
      </w:r>
      <w:r w:rsidRPr="00937780">
        <w:rPr>
          <w:noProof/>
          <w:lang w:val="en-US"/>
        </w:rPr>
        <w:t>Body</w:t>
      </w:r>
      <w:r>
        <w:rPr>
          <w:noProof/>
        </w:rPr>
        <w:tab/>
      </w:r>
      <w:r>
        <w:rPr>
          <w:noProof/>
        </w:rPr>
        <w:fldChar w:fldCharType="begin"/>
      </w:r>
      <w:r>
        <w:rPr>
          <w:noProof/>
        </w:rPr>
        <w:instrText xml:space="preserve"> PAGEREF _Toc337458226 \h </w:instrText>
      </w:r>
      <w:r>
        <w:rPr>
          <w:noProof/>
        </w:rPr>
      </w:r>
      <w:r>
        <w:rPr>
          <w:noProof/>
        </w:rPr>
        <w:fldChar w:fldCharType="separate"/>
      </w:r>
      <w:r w:rsidR="005E7D95">
        <w:rPr>
          <w:noProof/>
        </w:rPr>
        <w:t>42</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7.4</w:t>
      </w:r>
      <w:r>
        <w:rPr>
          <w:rFonts w:asciiTheme="minorHAnsi" w:eastAsiaTheme="minorEastAsia" w:hAnsiTheme="minorHAnsi" w:cstheme="minorBidi"/>
          <w:noProof/>
          <w:sz w:val="22"/>
          <w:szCs w:val="22"/>
          <w:lang w:val="en-US"/>
        </w:rPr>
        <w:tab/>
      </w:r>
      <w:r>
        <w:rPr>
          <w:noProof/>
        </w:rPr>
        <w:t>SCMP over TCP/IP</w:t>
      </w:r>
      <w:r>
        <w:rPr>
          <w:noProof/>
        </w:rPr>
        <w:tab/>
      </w:r>
      <w:r>
        <w:rPr>
          <w:noProof/>
        </w:rPr>
        <w:fldChar w:fldCharType="begin"/>
      </w:r>
      <w:r>
        <w:rPr>
          <w:noProof/>
        </w:rPr>
        <w:instrText xml:space="preserve"> PAGEREF _Toc337458227 \h </w:instrText>
      </w:r>
      <w:r>
        <w:rPr>
          <w:noProof/>
        </w:rPr>
      </w:r>
      <w:r>
        <w:rPr>
          <w:noProof/>
        </w:rPr>
        <w:fldChar w:fldCharType="separate"/>
      </w:r>
      <w:r w:rsidR="005E7D95">
        <w:rPr>
          <w:noProof/>
        </w:rPr>
        <w:t>42</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7.5</w:t>
      </w:r>
      <w:r>
        <w:rPr>
          <w:rFonts w:asciiTheme="minorHAnsi" w:eastAsiaTheme="minorEastAsia" w:hAnsiTheme="minorHAnsi" w:cstheme="minorBidi"/>
          <w:noProof/>
          <w:sz w:val="22"/>
          <w:szCs w:val="22"/>
          <w:lang w:val="en-US"/>
        </w:rPr>
        <w:tab/>
      </w:r>
      <w:r>
        <w:rPr>
          <w:noProof/>
        </w:rPr>
        <w:t>SCMP over HTTP</w:t>
      </w:r>
      <w:r>
        <w:rPr>
          <w:noProof/>
        </w:rPr>
        <w:tab/>
      </w:r>
      <w:r>
        <w:rPr>
          <w:noProof/>
        </w:rPr>
        <w:fldChar w:fldCharType="begin"/>
      </w:r>
      <w:r>
        <w:rPr>
          <w:noProof/>
        </w:rPr>
        <w:instrText xml:space="preserve"> PAGEREF _Toc337458228 \h </w:instrText>
      </w:r>
      <w:r>
        <w:rPr>
          <w:noProof/>
        </w:rPr>
      </w:r>
      <w:r>
        <w:rPr>
          <w:noProof/>
        </w:rPr>
        <w:fldChar w:fldCharType="separate"/>
      </w:r>
      <w:r w:rsidR="005E7D95">
        <w:rPr>
          <w:noProof/>
        </w:rPr>
        <w:t>42</w:t>
      </w:r>
      <w:r>
        <w:rPr>
          <w:noProof/>
        </w:rPr>
        <w:fldChar w:fldCharType="end"/>
      </w:r>
    </w:p>
    <w:p w:rsidR="00B31E7E" w:rsidRDefault="00B31E7E">
      <w:pPr>
        <w:pStyle w:val="TOC1"/>
        <w:tabs>
          <w:tab w:val="left" w:pos="360"/>
        </w:tabs>
        <w:rPr>
          <w:rFonts w:asciiTheme="minorHAnsi" w:eastAsiaTheme="minorEastAsia" w:hAnsiTheme="minorHAnsi" w:cstheme="minorBidi"/>
          <w:caps w:val="0"/>
          <w:noProof/>
          <w:sz w:val="22"/>
          <w:szCs w:val="22"/>
          <w:lang w:val="en-US"/>
        </w:rPr>
      </w:pPr>
      <w:r>
        <w:rPr>
          <w:noProof/>
        </w:rPr>
        <w:t>8</w:t>
      </w:r>
      <w:r>
        <w:rPr>
          <w:rFonts w:asciiTheme="minorHAnsi" w:eastAsiaTheme="minorEastAsia" w:hAnsiTheme="minorHAnsi" w:cstheme="minorBidi"/>
          <w:caps w:val="0"/>
          <w:noProof/>
          <w:sz w:val="22"/>
          <w:szCs w:val="22"/>
          <w:lang w:val="en-US"/>
        </w:rPr>
        <w:tab/>
      </w:r>
      <w:r>
        <w:rPr>
          <w:noProof/>
        </w:rPr>
        <w:t>SCMP Messages</w:t>
      </w:r>
      <w:r>
        <w:rPr>
          <w:noProof/>
        </w:rPr>
        <w:tab/>
      </w:r>
      <w:r>
        <w:rPr>
          <w:noProof/>
        </w:rPr>
        <w:fldChar w:fldCharType="begin"/>
      </w:r>
      <w:r>
        <w:rPr>
          <w:noProof/>
        </w:rPr>
        <w:instrText xml:space="preserve"> PAGEREF _Toc337458229 \h </w:instrText>
      </w:r>
      <w:r>
        <w:rPr>
          <w:noProof/>
        </w:rPr>
      </w:r>
      <w:r>
        <w:rPr>
          <w:noProof/>
        </w:rPr>
        <w:fldChar w:fldCharType="separate"/>
      </w:r>
      <w:r w:rsidR="005E7D95">
        <w:rPr>
          <w:noProof/>
        </w:rPr>
        <w:t>44</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8.1</w:t>
      </w:r>
      <w:r>
        <w:rPr>
          <w:rFonts w:asciiTheme="minorHAnsi" w:eastAsiaTheme="minorEastAsia" w:hAnsiTheme="minorHAnsi" w:cstheme="minorBidi"/>
          <w:noProof/>
          <w:sz w:val="22"/>
          <w:szCs w:val="22"/>
          <w:lang w:val="en-US"/>
        </w:rPr>
        <w:tab/>
      </w:r>
      <w:r>
        <w:rPr>
          <w:noProof/>
        </w:rPr>
        <w:t>Keep-alive</w:t>
      </w:r>
      <w:r>
        <w:rPr>
          <w:noProof/>
        </w:rPr>
        <w:tab/>
      </w:r>
      <w:r>
        <w:rPr>
          <w:noProof/>
        </w:rPr>
        <w:fldChar w:fldCharType="begin"/>
      </w:r>
      <w:r>
        <w:rPr>
          <w:noProof/>
        </w:rPr>
        <w:instrText xml:space="preserve"> PAGEREF _Toc337458230 \h </w:instrText>
      </w:r>
      <w:r>
        <w:rPr>
          <w:noProof/>
        </w:rPr>
      </w:r>
      <w:r>
        <w:rPr>
          <w:noProof/>
        </w:rPr>
        <w:fldChar w:fldCharType="separate"/>
      </w:r>
      <w:r w:rsidR="005E7D95">
        <w:rPr>
          <w:noProof/>
        </w:rPr>
        <w:t>44</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8.2</w:t>
      </w:r>
      <w:r>
        <w:rPr>
          <w:rFonts w:asciiTheme="minorHAnsi" w:eastAsiaTheme="minorEastAsia" w:hAnsiTheme="minorHAnsi" w:cstheme="minorBidi"/>
          <w:noProof/>
          <w:sz w:val="22"/>
          <w:szCs w:val="22"/>
          <w:lang w:val="en-US"/>
        </w:rPr>
        <w:tab/>
      </w:r>
      <w:r>
        <w:rPr>
          <w:noProof/>
        </w:rPr>
        <w:t>ATTACH (ATT)</w:t>
      </w:r>
      <w:r>
        <w:rPr>
          <w:noProof/>
        </w:rPr>
        <w:tab/>
      </w:r>
      <w:r>
        <w:rPr>
          <w:noProof/>
        </w:rPr>
        <w:fldChar w:fldCharType="begin"/>
      </w:r>
      <w:r>
        <w:rPr>
          <w:noProof/>
        </w:rPr>
        <w:instrText xml:space="preserve"> PAGEREF _Toc337458231 \h </w:instrText>
      </w:r>
      <w:r>
        <w:rPr>
          <w:noProof/>
        </w:rPr>
      </w:r>
      <w:r>
        <w:rPr>
          <w:noProof/>
        </w:rPr>
        <w:fldChar w:fldCharType="separate"/>
      </w:r>
      <w:r w:rsidR="005E7D95">
        <w:rPr>
          <w:noProof/>
        </w:rPr>
        <w:t>44</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8.3</w:t>
      </w:r>
      <w:r>
        <w:rPr>
          <w:rFonts w:asciiTheme="minorHAnsi" w:eastAsiaTheme="minorEastAsia" w:hAnsiTheme="minorHAnsi" w:cstheme="minorBidi"/>
          <w:noProof/>
          <w:sz w:val="22"/>
          <w:szCs w:val="22"/>
          <w:lang w:val="en-US"/>
        </w:rPr>
        <w:tab/>
      </w:r>
      <w:r>
        <w:rPr>
          <w:noProof/>
        </w:rPr>
        <w:t>DETACH (DET)</w:t>
      </w:r>
      <w:r>
        <w:rPr>
          <w:noProof/>
        </w:rPr>
        <w:tab/>
      </w:r>
      <w:r>
        <w:rPr>
          <w:noProof/>
        </w:rPr>
        <w:fldChar w:fldCharType="begin"/>
      </w:r>
      <w:r>
        <w:rPr>
          <w:noProof/>
        </w:rPr>
        <w:instrText xml:space="preserve"> PAGEREF _Toc337458232 \h </w:instrText>
      </w:r>
      <w:r>
        <w:rPr>
          <w:noProof/>
        </w:rPr>
      </w:r>
      <w:r>
        <w:rPr>
          <w:noProof/>
        </w:rPr>
        <w:fldChar w:fldCharType="separate"/>
      </w:r>
      <w:r w:rsidR="005E7D95">
        <w:rPr>
          <w:noProof/>
        </w:rPr>
        <w:t>44</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8.4</w:t>
      </w:r>
      <w:r>
        <w:rPr>
          <w:rFonts w:asciiTheme="minorHAnsi" w:eastAsiaTheme="minorEastAsia" w:hAnsiTheme="minorHAnsi" w:cstheme="minorBidi"/>
          <w:noProof/>
          <w:sz w:val="22"/>
          <w:szCs w:val="22"/>
          <w:lang w:val="en-US"/>
        </w:rPr>
        <w:tab/>
      </w:r>
      <w:r>
        <w:rPr>
          <w:noProof/>
        </w:rPr>
        <w:t>INSPECT (INS)</w:t>
      </w:r>
      <w:r>
        <w:rPr>
          <w:noProof/>
        </w:rPr>
        <w:tab/>
      </w:r>
      <w:r>
        <w:rPr>
          <w:noProof/>
        </w:rPr>
        <w:fldChar w:fldCharType="begin"/>
      </w:r>
      <w:r>
        <w:rPr>
          <w:noProof/>
        </w:rPr>
        <w:instrText xml:space="preserve"> PAGEREF _Toc337458233 \h </w:instrText>
      </w:r>
      <w:r>
        <w:rPr>
          <w:noProof/>
        </w:rPr>
      </w:r>
      <w:r>
        <w:rPr>
          <w:noProof/>
        </w:rPr>
        <w:fldChar w:fldCharType="separate"/>
      </w:r>
      <w:r w:rsidR="005E7D95">
        <w:rPr>
          <w:noProof/>
        </w:rPr>
        <w:t>45</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8.5</w:t>
      </w:r>
      <w:r>
        <w:rPr>
          <w:rFonts w:asciiTheme="minorHAnsi" w:eastAsiaTheme="minorEastAsia" w:hAnsiTheme="minorHAnsi" w:cstheme="minorBidi"/>
          <w:noProof/>
          <w:sz w:val="22"/>
          <w:szCs w:val="22"/>
          <w:lang w:val="en-US"/>
        </w:rPr>
        <w:tab/>
      </w:r>
      <w:r>
        <w:rPr>
          <w:noProof/>
        </w:rPr>
        <w:t>MANAGE (MGT)</w:t>
      </w:r>
      <w:r>
        <w:rPr>
          <w:noProof/>
        </w:rPr>
        <w:tab/>
      </w:r>
      <w:r>
        <w:rPr>
          <w:noProof/>
        </w:rPr>
        <w:fldChar w:fldCharType="begin"/>
      </w:r>
      <w:r>
        <w:rPr>
          <w:noProof/>
        </w:rPr>
        <w:instrText xml:space="preserve"> PAGEREF _Toc337458234 \h </w:instrText>
      </w:r>
      <w:r>
        <w:rPr>
          <w:noProof/>
        </w:rPr>
      </w:r>
      <w:r>
        <w:rPr>
          <w:noProof/>
        </w:rPr>
        <w:fldChar w:fldCharType="separate"/>
      </w:r>
      <w:r w:rsidR="005E7D95">
        <w:rPr>
          <w:noProof/>
        </w:rPr>
        <w:t>45</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8.6</w:t>
      </w:r>
      <w:r>
        <w:rPr>
          <w:rFonts w:asciiTheme="minorHAnsi" w:eastAsiaTheme="minorEastAsia" w:hAnsiTheme="minorHAnsi" w:cstheme="minorBidi"/>
          <w:noProof/>
          <w:sz w:val="22"/>
          <w:szCs w:val="22"/>
          <w:lang w:val="en-US"/>
        </w:rPr>
        <w:tab/>
      </w:r>
      <w:r>
        <w:rPr>
          <w:noProof/>
        </w:rPr>
        <w:t>CLN_CREATE_SESSION (CCS)</w:t>
      </w:r>
      <w:r>
        <w:rPr>
          <w:noProof/>
        </w:rPr>
        <w:tab/>
      </w:r>
      <w:r>
        <w:rPr>
          <w:noProof/>
        </w:rPr>
        <w:fldChar w:fldCharType="begin"/>
      </w:r>
      <w:r>
        <w:rPr>
          <w:noProof/>
        </w:rPr>
        <w:instrText xml:space="preserve"> PAGEREF _Toc337458235 \h </w:instrText>
      </w:r>
      <w:r>
        <w:rPr>
          <w:noProof/>
        </w:rPr>
      </w:r>
      <w:r>
        <w:rPr>
          <w:noProof/>
        </w:rPr>
        <w:fldChar w:fldCharType="separate"/>
      </w:r>
      <w:r w:rsidR="005E7D95">
        <w:rPr>
          <w:noProof/>
        </w:rPr>
        <w:t>46</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8.7</w:t>
      </w:r>
      <w:r>
        <w:rPr>
          <w:rFonts w:asciiTheme="minorHAnsi" w:eastAsiaTheme="minorEastAsia" w:hAnsiTheme="minorHAnsi" w:cstheme="minorBidi"/>
          <w:noProof/>
          <w:sz w:val="22"/>
          <w:szCs w:val="22"/>
          <w:lang w:val="en-US"/>
        </w:rPr>
        <w:tab/>
      </w:r>
      <w:r>
        <w:rPr>
          <w:noProof/>
        </w:rPr>
        <w:t>CSC_CREATE_SESSION (XCS)</w:t>
      </w:r>
      <w:r>
        <w:rPr>
          <w:noProof/>
        </w:rPr>
        <w:tab/>
      </w:r>
      <w:r>
        <w:rPr>
          <w:noProof/>
        </w:rPr>
        <w:fldChar w:fldCharType="begin"/>
      </w:r>
      <w:r>
        <w:rPr>
          <w:noProof/>
        </w:rPr>
        <w:instrText xml:space="preserve"> PAGEREF _Toc337458236 \h </w:instrText>
      </w:r>
      <w:r>
        <w:rPr>
          <w:noProof/>
        </w:rPr>
      </w:r>
      <w:r>
        <w:rPr>
          <w:noProof/>
        </w:rPr>
        <w:fldChar w:fldCharType="separate"/>
      </w:r>
      <w:r w:rsidR="005E7D95">
        <w:rPr>
          <w:noProof/>
        </w:rPr>
        <w:t>47</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8.8</w:t>
      </w:r>
      <w:r>
        <w:rPr>
          <w:rFonts w:asciiTheme="minorHAnsi" w:eastAsiaTheme="minorEastAsia" w:hAnsiTheme="minorHAnsi" w:cstheme="minorBidi"/>
          <w:noProof/>
          <w:sz w:val="22"/>
          <w:szCs w:val="22"/>
          <w:lang w:val="en-US"/>
        </w:rPr>
        <w:tab/>
      </w:r>
      <w:r>
        <w:rPr>
          <w:noProof/>
        </w:rPr>
        <w:t>SRV_CREATE_SESSION (SCS)</w:t>
      </w:r>
      <w:r>
        <w:rPr>
          <w:noProof/>
        </w:rPr>
        <w:tab/>
      </w:r>
      <w:r>
        <w:rPr>
          <w:noProof/>
        </w:rPr>
        <w:fldChar w:fldCharType="begin"/>
      </w:r>
      <w:r>
        <w:rPr>
          <w:noProof/>
        </w:rPr>
        <w:instrText xml:space="preserve"> PAGEREF _Toc337458237 \h </w:instrText>
      </w:r>
      <w:r>
        <w:rPr>
          <w:noProof/>
        </w:rPr>
      </w:r>
      <w:r>
        <w:rPr>
          <w:noProof/>
        </w:rPr>
        <w:fldChar w:fldCharType="separate"/>
      </w:r>
      <w:r w:rsidR="005E7D95">
        <w:rPr>
          <w:noProof/>
        </w:rPr>
        <w:t>47</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8.9</w:t>
      </w:r>
      <w:r>
        <w:rPr>
          <w:rFonts w:asciiTheme="minorHAnsi" w:eastAsiaTheme="minorEastAsia" w:hAnsiTheme="minorHAnsi" w:cstheme="minorBidi"/>
          <w:noProof/>
          <w:sz w:val="22"/>
          <w:szCs w:val="22"/>
          <w:lang w:val="en-US"/>
        </w:rPr>
        <w:tab/>
      </w:r>
      <w:r>
        <w:rPr>
          <w:noProof/>
        </w:rPr>
        <w:t>CLN_DELETE_SESSION (CDS)</w:t>
      </w:r>
      <w:r>
        <w:rPr>
          <w:noProof/>
        </w:rPr>
        <w:tab/>
      </w:r>
      <w:r>
        <w:rPr>
          <w:noProof/>
        </w:rPr>
        <w:fldChar w:fldCharType="begin"/>
      </w:r>
      <w:r>
        <w:rPr>
          <w:noProof/>
        </w:rPr>
        <w:instrText xml:space="preserve"> PAGEREF _Toc337458238 \h </w:instrText>
      </w:r>
      <w:r>
        <w:rPr>
          <w:noProof/>
        </w:rPr>
      </w:r>
      <w:r>
        <w:rPr>
          <w:noProof/>
        </w:rPr>
        <w:fldChar w:fldCharType="separate"/>
      </w:r>
      <w:r w:rsidR="005E7D95">
        <w:rPr>
          <w:noProof/>
        </w:rPr>
        <w:t>48</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8.10</w:t>
      </w:r>
      <w:r>
        <w:rPr>
          <w:rFonts w:asciiTheme="minorHAnsi" w:eastAsiaTheme="minorEastAsia" w:hAnsiTheme="minorHAnsi" w:cstheme="minorBidi"/>
          <w:noProof/>
          <w:sz w:val="22"/>
          <w:szCs w:val="22"/>
          <w:lang w:val="en-US"/>
        </w:rPr>
        <w:tab/>
      </w:r>
      <w:r>
        <w:rPr>
          <w:noProof/>
        </w:rPr>
        <w:t>CSC_DELETE_SESSION (XDS)</w:t>
      </w:r>
      <w:r>
        <w:rPr>
          <w:noProof/>
        </w:rPr>
        <w:tab/>
      </w:r>
      <w:r>
        <w:rPr>
          <w:noProof/>
        </w:rPr>
        <w:fldChar w:fldCharType="begin"/>
      </w:r>
      <w:r>
        <w:rPr>
          <w:noProof/>
        </w:rPr>
        <w:instrText xml:space="preserve"> PAGEREF _Toc337458239 \h </w:instrText>
      </w:r>
      <w:r>
        <w:rPr>
          <w:noProof/>
        </w:rPr>
      </w:r>
      <w:r>
        <w:rPr>
          <w:noProof/>
        </w:rPr>
        <w:fldChar w:fldCharType="separate"/>
      </w:r>
      <w:r w:rsidR="005E7D95">
        <w:rPr>
          <w:noProof/>
        </w:rPr>
        <w:t>48</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8.11</w:t>
      </w:r>
      <w:r>
        <w:rPr>
          <w:rFonts w:asciiTheme="minorHAnsi" w:eastAsiaTheme="minorEastAsia" w:hAnsiTheme="minorHAnsi" w:cstheme="minorBidi"/>
          <w:noProof/>
          <w:sz w:val="22"/>
          <w:szCs w:val="22"/>
          <w:lang w:val="en-US"/>
        </w:rPr>
        <w:tab/>
      </w:r>
      <w:r>
        <w:rPr>
          <w:noProof/>
        </w:rPr>
        <w:t>SRV_DELETE_SESSION (SDS)</w:t>
      </w:r>
      <w:r>
        <w:rPr>
          <w:noProof/>
        </w:rPr>
        <w:tab/>
      </w:r>
      <w:r>
        <w:rPr>
          <w:noProof/>
        </w:rPr>
        <w:fldChar w:fldCharType="begin"/>
      </w:r>
      <w:r>
        <w:rPr>
          <w:noProof/>
        </w:rPr>
        <w:instrText xml:space="preserve"> PAGEREF _Toc337458240 \h </w:instrText>
      </w:r>
      <w:r>
        <w:rPr>
          <w:noProof/>
        </w:rPr>
      </w:r>
      <w:r>
        <w:rPr>
          <w:noProof/>
        </w:rPr>
        <w:fldChar w:fldCharType="separate"/>
      </w:r>
      <w:r w:rsidR="005E7D95">
        <w:rPr>
          <w:noProof/>
        </w:rPr>
        <w:t>49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8.12</w:t>
      </w:r>
      <w:r>
        <w:rPr>
          <w:rFonts w:asciiTheme="minorHAnsi" w:eastAsiaTheme="minorEastAsia" w:hAnsiTheme="minorHAnsi" w:cstheme="minorBidi"/>
          <w:noProof/>
          <w:sz w:val="22"/>
          <w:szCs w:val="22"/>
          <w:lang w:val="en-US"/>
        </w:rPr>
        <w:tab/>
      </w:r>
      <w:r>
        <w:rPr>
          <w:noProof/>
        </w:rPr>
        <w:t>SRV_ABORT_SESSION (SAS)</w:t>
      </w:r>
      <w:r>
        <w:rPr>
          <w:noProof/>
        </w:rPr>
        <w:tab/>
      </w:r>
      <w:r>
        <w:rPr>
          <w:noProof/>
        </w:rPr>
        <w:fldChar w:fldCharType="begin"/>
      </w:r>
      <w:r>
        <w:rPr>
          <w:noProof/>
        </w:rPr>
        <w:instrText xml:space="preserve"> PAGEREF _Toc337458241 \h </w:instrText>
      </w:r>
      <w:r>
        <w:rPr>
          <w:noProof/>
        </w:rPr>
      </w:r>
      <w:r>
        <w:rPr>
          <w:noProof/>
        </w:rPr>
        <w:fldChar w:fldCharType="separate"/>
      </w:r>
      <w:r w:rsidR="005E7D95">
        <w:rPr>
          <w:noProof/>
        </w:rPr>
        <w:t>49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8.13</w:t>
      </w:r>
      <w:r>
        <w:rPr>
          <w:rFonts w:asciiTheme="minorHAnsi" w:eastAsiaTheme="minorEastAsia" w:hAnsiTheme="minorHAnsi" w:cstheme="minorBidi"/>
          <w:noProof/>
          <w:sz w:val="22"/>
          <w:szCs w:val="22"/>
          <w:lang w:val="en-US"/>
        </w:rPr>
        <w:tab/>
      </w:r>
      <w:r>
        <w:rPr>
          <w:noProof/>
        </w:rPr>
        <w:t>REGISTER_SERVER (REG)</w:t>
      </w:r>
      <w:r>
        <w:rPr>
          <w:noProof/>
        </w:rPr>
        <w:tab/>
      </w:r>
      <w:r>
        <w:rPr>
          <w:noProof/>
        </w:rPr>
        <w:fldChar w:fldCharType="begin"/>
      </w:r>
      <w:r>
        <w:rPr>
          <w:noProof/>
        </w:rPr>
        <w:instrText xml:space="preserve"> PAGEREF _Toc337458242 \h </w:instrText>
      </w:r>
      <w:r>
        <w:rPr>
          <w:noProof/>
        </w:rPr>
      </w:r>
      <w:r>
        <w:rPr>
          <w:noProof/>
        </w:rPr>
        <w:fldChar w:fldCharType="separate"/>
      </w:r>
      <w:r w:rsidR="005E7D95">
        <w:rPr>
          <w:noProof/>
        </w:rPr>
        <w:t>49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8.14</w:t>
      </w:r>
      <w:r>
        <w:rPr>
          <w:rFonts w:asciiTheme="minorHAnsi" w:eastAsiaTheme="minorEastAsia" w:hAnsiTheme="minorHAnsi" w:cstheme="minorBidi"/>
          <w:noProof/>
          <w:sz w:val="22"/>
          <w:szCs w:val="22"/>
          <w:lang w:val="en-US"/>
        </w:rPr>
        <w:tab/>
      </w:r>
      <w:r>
        <w:rPr>
          <w:noProof/>
        </w:rPr>
        <w:t>CHECK_REGISTRATION (CRG)</w:t>
      </w:r>
      <w:r>
        <w:rPr>
          <w:noProof/>
        </w:rPr>
        <w:tab/>
      </w:r>
      <w:r>
        <w:rPr>
          <w:noProof/>
        </w:rPr>
        <w:fldChar w:fldCharType="begin"/>
      </w:r>
      <w:r>
        <w:rPr>
          <w:noProof/>
        </w:rPr>
        <w:instrText xml:space="preserve"> PAGEREF _Toc337458243 \h </w:instrText>
      </w:r>
      <w:r>
        <w:rPr>
          <w:noProof/>
        </w:rPr>
      </w:r>
      <w:r>
        <w:rPr>
          <w:noProof/>
        </w:rPr>
        <w:fldChar w:fldCharType="separate"/>
      </w:r>
      <w:r w:rsidR="005E7D95">
        <w:rPr>
          <w:noProof/>
        </w:rPr>
        <w:t>50</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8.15</w:t>
      </w:r>
      <w:r>
        <w:rPr>
          <w:rFonts w:asciiTheme="minorHAnsi" w:eastAsiaTheme="minorEastAsia" w:hAnsiTheme="minorHAnsi" w:cstheme="minorBidi"/>
          <w:noProof/>
          <w:sz w:val="22"/>
          <w:szCs w:val="22"/>
          <w:lang w:val="en-US"/>
        </w:rPr>
        <w:tab/>
      </w:r>
      <w:r>
        <w:rPr>
          <w:noProof/>
        </w:rPr>
        <w:t>DEREGISTER_SERVER (DRG)</w:t>
      </w:r>
      <w:r>
        <w:rPr>
          <w:noProof/>
        </w:rPr>
        <w:tab/>
      </w:r>
      <w:r>
        <w:rPr>
          <w:noProof/>
        </w:rPr>
        <w:fldChar w:fldCharType="begin"/>
      </w:r>
      <w:r>
        <w:rPr>
          <w:noProof/>
        </w:rPr>
        <w:instrText xml:space="preserve"> PAGEREF _Toc337458244 \h </w:instrText>
      </w:r>
      <w:r>
        <w:rPr>
          <w:noProof/>
        </w:rPr>
      </w:r>
      <w:r>
        <w:rPr>
          <w:noProof/>
        </w:rPr>
        <w:fldChar w:fldCharType="separate"/>
      </w:r>
      <w:r w:rsidR="005E7D95">
        <w:rPr>
          <w:noProof/>
        </w:rPr>
        <w:t>50</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8.16</w:t>
      </w:r>
      <w:r>
        <w:rPr>
          <w:rFonts w:asciiTheme="minorHAnsi" w:eastAsiaTheme="minorEastAsia" w:hAnsiTheme="minorHAnsi" w:cstheme="minorBidi"/>
          <w:noProof/>
          <w:sz w:val="22"/>
          <w:szCs w:val="22"/>
          <w:lang w:val="en-US"/>
        </w:rPr>
        <w:tab/>
      </w:r>
      <w:r>
        <w:rPr>
          <w:noProof/>
        </w:rPr>
        <w:t>CLN_EXECUTE (CXE)</w:t>
      </w:r>
      <w:r>
        <w:rPr>
          <w:noProof/>
        </w:rPr>
        <w:tab/>
      </w:r>
      <w:r>
        <w:rPr>
          <w:noProof/>
        </w:rPr>
        <w:fldChar w:fldCharType="begin"/>
      </w:r>
      <w:r>
        <w:rPr>
          <w:noProof/>
        </w:rPr>
        <w:instrText xml:space="preserve"> PAGEREF _Toc337458245 \h </w:instrText>
      </w:r>
      <w:r>
        <w:rPr>
          <w:noProof/>
        </w:rPr>
      </w:r>
      <w:r>
        <w:rPr>
          <w:noProof/>
        </w:rPr>
        <w:fldChar w:fldCharType="separate"/>
      </w:r>
      <w:r w:rsidR="005E7D95">
        <w:rPr>
          <w:noProof/>
        </w:rPr>
        <w:t>51</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8.17</w:t>
      </w:r>
      <w:r>
        <w:rPr>
          <w:rFonts w:asciiTheme="minorHAnsi" w:eastAsiaTheme="minorEastAsia" w:hAnsiTheme="minorHAnsi" w:cstheme="minorBidi"/>
          <w:noProof/>
          <w:sz w:val="22"/>
          <w:szCs w:val="22"/>
          <w:lang w:val="en-US"/>
        </w:rPr>
        <w:tab/>
      </w:r>
      <w:r>
        <w:rPr>
          <w:noProof/>
        </w:rPr>
        <w:t>CSC_EXECUTE (XXE)</w:t>
      </w:r>
      <w:r>
        <w:rPr>
          <w:noProof/>
        </w:rPr>
        <w:tab/>
      </w:r>
      <w:r>
        <w:rPr>
          <w:noProof/>
        </w:rPr>
        <w:fldChar w:fldCharType="begin"/>
      </w:r>
      <w:r>
        <w:rPr>
          <w:noProof/>
        </w:rPr>
        <w:instrText xml:space="preserve"> PAGEREF _Toc337458246 \h </w:instrText>
      </w:r>
      <w:r>
        <w:rPr>
          <w:noProof/>
        </w:rPr>
      </w:r>
      <w:r>
        <w:rPr>
          <w:noProof/>
        </w:rPr>
        <w:fldChar w:fldCharType="separate"/>
      </w:r>
      <w:r w:rsidR="005E7D95">
        <w:rPr>
          <w:noProof/>
        </w:rPr>
        <w:t>51</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8.18</w:t>
      </w:r>
      <w:r>
        <w:rPr>
          <w:rFonts w:asciiTheme="minorHAnsi" w:eastAsiaTheme="minorEastAsia" w:hAnsiTheme="minorHAnsi" w:cstheme="minorBidi"/>
          <w:noProof/>
          <w:sz w:val="22"/>
          <w:szCs w:val="22"/>
          <w:lang w:val="en-US"/>
        </w:rPr>
        <w:tab/>
      </w:r>
      <w:r>
        <w:rPr>
          <w:noProof/>
        </w:rPr>
        <w:t>SRV_EXECUTE (SXE)</w:t>
      </w:r>
      <w:r>
        <w:rPr>
          <w:noProof/>
        </w:rPr>
        <w:tab/>
      </w:r>
      <w:r>
        <w:rPr>
          <w:noProof/>
        </w:rPr>
        <w:fldChar w:fldCharType="begin"/>
      </w:r>
      <w:r>
        <w:rPr>
          <w:noProof/>
        </w:rPr>
        <w:instrText xml:space="preserve"> PAGEREF _Toc337458247 \h </w:instrText>
      </w:r>
      <w:r>
        <w:rPr>
          <w:noProof/>
        </w:rPr>
      </w:r>
      <w:r>
        <w:rPr>
          <w:noProof/>
        </w:rPr>
        <w:fldChar w:fldCharType="separate"/>
      </w:r>
      <w:r w:rsidR="005E7D95">
        <w:rPr>
          <w:noProof/>
        </w:rPr>
        <w:t>52</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8.19</w:t>
      </w:r>
      <w:r>
        <w:rPr>
          <w:rFonts w:asciiTheme="minorHAnsi" w:eastAsiaTheme="minorEastAsia" w:hAnsiTheme="minorHAnsi" w:cstheme="minorBidi"/>
          <w:noProof/>
          <w:sz w:val="22"/>
          <w:szCs w:val="22"/>
          <w:lang w:val="en-US"/>
        </w:rPr>
        <w:tab/>
      </w:r>
      <w:r>
        <w:rPr>
          <w:noProof/>
        </w:rPr>
        <w:t>ECHO (ECH)</w:t>
      </w:r>
      <w:r>
        <w:rPr>
          <w:noProof/>
        </w:rPr>
        <w:tab/>
      </w:r>
      <w:r>
        <w:rPr>
          <w:noProof/>
        </w:rPr>
        <w:fldChar w:fldCharType="begin"/>
      </w:r>
      <w:r>
        <w:rPr>
          <w:noProof/>
        </w:rPr>
        <w:instrText xml:space="preserve"> PAGEREF _Toc337458248 \h </w:instrText>
      </w:r>
      <w:r>
        <w:rPr>
          <w:noProof/>
        </w:rPr>
      </w:r>
      <w:r>
        <w:rPr>
          <w:noProof/>
        </w:rPr>
        <w:fldChar w:fldCharType="separate"/>
      </w:r>
      <w:r w:rsidR="005E7D95">
        <w:rPr>
          <w:noProof/>
        </w:rPr>
        <w:t>52</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8.20</w:t>
      </w:r>
      <w:r>
        <w:rPr>
          <w:rFonts w:asciiTheme="minorHAnsi" w:eastAsiaTheme="minorEastAsia" w:hAnsiTheme="minorHAnsi" w:cstheme="minorBidi"/>
          <w:noProof/>
          <w:sz w:val="22"/>
          <w:szCs w:val="22"/>
          <w:lang w:val="en-US"/>
        </w:rPr>
        <w:tab/>
      </w:r>
      <w:r>
        <w:rPr>
          <w:noProof/>
        </w:rPr>
        <w:t>CLN_SUBSCRIBE (CSU)</w:t>
      </w:r>
      <w:r>
        <w:rPr>
          <w:noProof/>
        </w:rPr>
        <w:tab/>
      </w:r>
      <w:r>
        <w:rPr>
          <w:noProof/>
        </w:rPr>
        <w:fldChar w:fldCharType="begin"/>
      </w:r>
      <w:r>
        <w:rPr>
          <w:noProof/>
        </w:rPr>
        <w:instrText xml:space="preserve"> PAGEREF _Toc337458249 \h </w:instrText>
      </w:r>
      <w:r>
        <w:rPr>
          <w:noProof/>
        </w:rPr>
      </w:r>
      <w:r>
        <w:rPr>
          <w:noProof/>
        </w:rPr>
        <w:fldChar w:fldCharType="separate"/>
      </w:r>
      <w:r w:rsidR="005E7D95">
        <w:rPr>
          <w:noProof/>
        </w:rPr>
        <w:t>53</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8.21</w:t>
      </w:r>
      <w:r>
        <w:rPr>
          <w:rFonts w:asciiTheme="minorHAnsi" w:eastAsiaTheme="minorEastAsia" w:hAnsiTheme="minorHAnsi" w:cstheme="minorBidi"/>
          <w:noProof/>
          <w:sz w:val="22"/>
          <w:szCs w:val="22"/>
          <w:lang w:val="en-US"/>
        </w:rPr>
        <w:tab/>
      </w:r>
      <w:r>
        <w:rPr>
          <w:noProof/>
        </w:rPr>
        <w:t>CSC_SUBSCRIBE (XSU)</w:t>
      </w:r>
      <w:r>
        <w:rPr>
          <w:noProof/>
        </w:rPr>
        <w:tab/>
      </w:r>
      <w:r>
        <w:rPr>
          <w:noProof/>
        </w:rPr>
        <w:fldChar w:fldCharType="begin"/>
      </w:r>
      <w:r>
        <w:rPr>
          <w:noProof/>
        </w:rPr>
        <w:instrText xml:space="preserve"> PAGEREF _Toc337458250 \h </w:instrText>
      </w:r>
      <w:r>
        <w:rPr>
          <w:noProof/>
        </w:rPr>
      </w:r>
      <w:r>
        <w:rPr>
          <w:noProof/>
        </w:rPr>
        <w:fldChar w:fldCharType="separate"/>
      </w:r>
      <w:r w:rsidR="005E7D95">
        <w:rPr>
          <w:noProof/>
        </w:rPr>
        <w:t>54</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8.22</w:t>
      </w:r>
      <w:r>
        <w:rPr>
          <w:rFonts w:asciiTheme="minorHAnsi" w:eastAsiaTheme="minorEastAsia" w:hAnsiTheme="minorHAnsi" w:cstheme="minorBidi"/>
          <w:noProof/>
          <w:sz w:val="22"/>
          <w:szCs w:val="22"/>
          <w:lang w:val="en-US"/>
        </w:rPr>
        <w:tab/>
      </w:r>
      <w:r>
        <w:rPr>
          <w:noProof/>
        </w:rPr>
        <w:t>SRV_SUBSCRIBE (SSU)</w:t>
      </w:r>
      <w:r>
        <w:rPr>
          <w:noProof/>
        </w:rPr>
        <w:tab/>
      </w:r>
      <w:r>
        <w:rPr>
          <w:noProof/>
        </w:rPr>
        <w:fldChar w:fldCharType="begin"/>
      </w:r>
      <w:r>
        <w:rPr>
          <w:noProof/>
        </w:rPr>
        <w:instrText xml:space="preserve"> PAGEREF _Toc337458251 \h </w:instrText>
      </w:r>
      <w:r>
        <w:rPr>
          <w:noProof/>
        </w:rPr>
      </w:r>
      <w:r>
        <w:rPr>
          <w:noProof/>
        </w:rPr>
        <w:fldChar w:fldCharType="separate"/>
      </w:r>
      <w:r w:rsidR="005E7D95">
        <w:rPr>
          <w:noProof/>
        </w:rPr>
        <w:t>54</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8.23</w:t>
      </w:r>
      <w:r>
        <w:rPr>
          <w:rFonts w:asciiTheme="minorHAnsi" w:eastAsiaTheme="minorEastAsia" w:hAnsiTheme="minorHAnsi" w:cstheme="minorBidi"/>
          <w:noProof/>
          <w:sz w:val="22"/>
          <w:szCs w:val="22"/>
          <w:lang w:val="en-US"/>
        </w:rPr>
        <w:tab/>
      </w:r>
      <w:r>
        <w:rPr>
          <w:noProof/>
        </w:rPr>
        <w:t>CLN_CHANGE_SUBSCRIPTION (CHS)</w:t>
      </w:r>
      <w:r>
        <w:rPr>
          <w:noProof/>
        </w:rPr>
        <w:tab/>
      </w:r>
      <w:r>
        <w:rPr>
          <w:noProof/>
        </w:rPr>
        <w:fldChar w:fldCharType="begin"/>
      </w:r>
      <w:r>
        <w:rPr>
          <w:noProof/>
        </w:rPr>
        <w:instrText xml:space="preserve"> PAGEREF _Toc337458252 \h </w:instrText>
      </w:r>
      <w:r>
        <w:rPr>
          <w:noProof/>
        </w:rPr>
      </w:r>
      <w:r>
        <w:rPr>
          <w:noProof/>
        </w:rPr>
        <w:fldChar w:fldCharType="separate"/>
      </w:r>
      <w:r w:rsidR="005E7D95">
        <w:rPr>
          <w:noProof/>
        </w:rPr>
        <w:t>54</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8.24</w:t>
      </w:r>
      <w:r>
        <w:rPr>
          <w:rFonts w:asciiTheme="minorHAnsi" w:eastAsiaTheme="minorEastAsia" w:hAnsiTheme="minorHAnsi" w:cstheme="minorBidi"/>
          <w:noProof/>
          <w:sz w:val="22"/>
          <w:szCs w:val="22"/>
          <w:lang w:val="en-US"/>
        </w:rPr>
        <w:tab/>
      </w:r>
      <w:r>
        <w:rPr>
          <w:noProof/>
        </w:rPr>
        <w:t>CSC_CHANGE_SUBSCRIPTION (XHS)</w:t>
      </w:r>
      <w:r>
        <w:rPr>
          <w:noProof/>
        </w:rPr>
        <w:tab/>
      </w:r>
      <w:r>
        <w:rPr>
          <w:noProof/>
        </w:rPr>
        <w:fldChar w:fldCharType="begin"/>
      </w:r>
      <w:r>
        <w:rPr>
          <w:noProof/>
        </w:rPr>
        <w:instrText xml:space="preserve"> PAGEREF _Toc337458253 \h </w:instrText>
      </w:r>
      <w:r>
        <w:rPr>
          <w:noProof/>
        </w:rPr>
      </w:r>
      <w:r>
        <w:rPr>
          <w:noProof/>
        </w:rPr>
        <w:fldChar w:fldCharType="separate"/>
      </w:r>
      <w:r w:rsidR="005E7D95">
        <w:rPr>
          <w:noProof/>
        </w:rPr>
        <w:t>55</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8.25</w:t>
      </w:r>
      <w:r>
        <w:rPr>
          <w:rFonts w:asciiTheme="minorHAnsi" w:eastAsiaTheme="minorEastAsia" w:hAnsiTheme="minorHAnsi" w:cstheme="minorBidi"/>
          <w:noProof/>
          <w:sz w:val="22"/>
          <w:szCs w:val="22"/>
          <w:lang w:val="en-US"/>
        </w:rPr>
        <w:tab/>
      </w:r>
      <w:r>
        <w:rPr>
          <w:noProof/>
        </w:rPr>
        <w:t>SRV_CHANGE_SUBSCRIPTION (SHS)</w:t>
      </w:r>
      <w:r>
        <w:rPr>
          <w:noProof/>
        </w:rPr>
        <w:tab/>
      </w:r>
      <w:r>
        <w:rPr>
          <w:noProof/>
        </w:rPr>
        <w:fldChar w:fldCharType="begin"/>
      </w:r>
      <w:r>
        <w:rPr>
          <w:noProof/>
        </w:rPr>
        <w:instrText xml:space="preserve"> PAGEREF _Toc337458254 \h </w:instrText>
      </w:r>
      <w:r>
        <w:rPr>
          <w:noProof/>
        </w:rPr>
      </w:r>
      <w:r>
        <w:rPr>
          <w:noProof/>
        </w:rPr>
        <w:fldChar w:fldCharType="separate"/>
      </w:r>
      <w:r w:rsidR="005E7D95">
        <w:rPr>
          <w:noProof/>
        </w:rPr>
        <w:t>56</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8.26</w:t>
      </w:r>
      <w:r>
        <w:rPr>
          <w:rFonts w:asciiTheme="minorHAnsi" w:eastAsiaTheme="minorEastAsia" w:hAnsiTheme="minorHAnsi" w:cstheme="minorBidi"/>
          <w:noProof/>
          <w:sz w:val="22"/>
          <w:szCs w:val="22"/>
          <w:lang w:val="en-US"/>
        </w:rPr>
        <w:tab/>
      </w:r>
      <w:r>
        <w:rPr>
          <w:noProof/>
        </w:rPr>
        <w:t>CLN_UNSUBSCRIBE (CUN)</w:t>
      </w:r>
      <w:r>
        <w:rPr>
          <w:noProof/>
        </w:rPr>
        <w:tab/>
      </w:r>
      <w:r>
        <w:rPr>
          <w:noProof/>
        </w:rPr>
        <w:fldChar w:fldCharType="begin"/>
      </w:r>
      <w:r>
        <w:rPr>
          <w:noProof/>
        </w:rPr>
        <w:instrText xml:space="preserve"> PAGEREF _Toc337458255 \h </w:instrText>
      </w:r>
      <w:r>
        <w:rPr>
          <w:noProof/>
        </w:rPr>
      </w:r>
      <w:r>
        <w:rPr>
          <w:noProof/>
        </w:rPr>
        <w:fldChar w:fldCharType="separate"/>
      </w:r>
      <w:r w:rsidR="005E7D95">
        <w:rPr>
          <w:noProof/>
        </w:rPr>
        <w:t>56</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8.27</w:t>
      </w:r>
      <w:r>
        <w:rPr>
          <w:rFonts w:asciiTheme="minorHAnsi" w:eastAsiaTheme="minorEastAsia" w:hAnsiTheme="minorHAnsi" w:cstheme="minorBidi"/>
          <w:noProof/>
          <w:sz w:val="22"/>
          <w:szCs w:val="22"/>
          <w:lang w:val="en-US"/>
        </w:rPr>
        <w:tab/>
      </w:r>
      <w:r>
        <w:rPr>
          <w:noProof/>
        </w:rPr>
        <w:t>CSC_UNSUBSCRIBE (XUN)</w:t>
      </w:r>
      <w:r>
        <w:rPr>
          <w:noProof/>
        </w:rPr>
        <w:tab/>
      </w:r>
      <w:r>
        <w:rPr>
          <w:noProof/>
        </w:rPr>
        <w:fldChar w:fldCharType="begin"/>
      </w:r>
      <w:r>
        <w:rPr>
          <w:noProof/>
        </w:rPr>
        <w:instrText xml:space="preserve"> PAGEREF _Toc337458256 \h </w:instrText>
      </w:r>
      <w:r>
        <w:rPr>
          <w:noProof/>
        </w:rPr>
      </w:r>
      <w:r>
        <w:rPr>
          <w:noProof/>
        </w:rPr>
        <w:fldChar w:fldCharType="separate"/>
      </w:r>
      <w:r w:rsidR="005E7D95">
        <w:rPr>
          <w:noProof/>
        </w:rPr>
        <w:t>57</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8.28</w:t>
      </w:r>
      <w:r>
        <w:rPr>
          <w:rFonts w:asciiTheme="minorHAnsi" w:eastAsiaTheme="minorEastAsia" w:hAnsiTheme="minorHAnsi" w:cstheme="minorBidi"/>
          <w:noProof/>
          <w:sz w:val="22"/>
          <w:szCs w:val="22"/>
          <w:lang w:val="en-US"/>
        </w:rPr>
        <w:tab/>
      </w:r>
      <w:r>
        <w:rPr>
          <w:noProof/>
        </w:rPr>
        <w:t>SRV_UNSUBSCRIBE (SUN)</w:t>
      </w:r>
      <w:r>
        <w:rPr>
          <w:noProof/>
        </w:rPr>
        <w:tab/>
      </w:r>
      <w:r>
        <w:rPr>
          <w:noProof/>
        </w:rPr>
        <w:fldChar w:fldCharType="begin"/>
      </w:r>
      <w:r>
        <w:rPr>
          <w:noProof/>
        </w:rPr>
        <w:instrText xml:space="preserve"> PAGEREF _Toc337458257 \h </w:instrText>
      </w:r>
      <w:r>
        <w:rPr>
          <w:noProof/>
        </w:rPr>
      </w:r>
      <w:r>
        <w:rPr>
          <w:noProof/>
        </w:rPr>
        <w:fldChar w:fldCharType="separate"/>
      </w:r>
      <w:r w:rsidR="005E7D95">
        <w:rPr>
          <w:noProof/>
        </w:rPr>
        <w:t>57</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8.29</w:t>
      </w:r>
      <w:r>
        <w:rPr>
          <w:rFonts w:asciiTheme="minorHAnsi" w:eastAsiaTheme="minorEastAsia" w:hAnsiTheme="minorHAnsi" w:cstheme="minorBidi"/>
          <w:noProof/>
          <w:sz w:val="22"/>
          <w:szCs w:val="22"/>
          <w:lang w:val="en-US"/>
        </w:rPr>
        <w:tab/>
      </w:r>
      <w:r>
        <w:rPr>
          <w:noProof/>
        </w:rPr>
        <w:t>CSC_ABORT_SUBSRIPTION (XAB)</w:t>
      </w:r>
      <w:r>
        <w:rPr>
          <w:noProof/>
        </w:rPr>
        <w:tab/>
      </w:r>
      <w:r>
        <w:rPr>
          <w:noProof/>
        </w:rPr>
        <w:fldChar w:fldCharType="begin"/>
      </w:r>
      <w:r>
        <w:rPr>
          <w:noProof/>
        </w:rPr>
        <w:instrText xml:space="preserve"> PAGEREF _Toc337458258 \h </w:instrText>
      </w:r>
      <w:r>
        <w:rPr>
          <w:noProof/>
        </w:rPr>
      </w:r>
      <w:r>
        <w:rPr>
          <w:noProof/>
        </w:rPr>
        <w:fldChar w:fldCharType="separate"/>
      </w:r>
      <w:r w:rsidR="005E7D95">
        <w:rPr>
          <w:noProof/>
        </w:rPr>
        <w:t>57</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8.30</w:t>
      </w:r>
      <w:r>
        <w:rPr>
          <w:rFonts w:asciiTheme="minorHAnsi" w:eastAsiaTheme="minorEastAsia" w:hAnsiTheme="minorHAnsi" w:cstheme="minorBidi"/>
          <w:noProof/>
          <w:sz w:val="22"/>
          <w:szCs w:val="22"/>
          <w:lang w:val="en-US"/>
        </w:rPr>
        <w:tab/>
      </w:r>
      <w:r>
        <w:rPr>
          <w:noProof/>
        </w:rPr>
        <w:t>SRV_ABORT_SUBSCRIPTION (SAB)</w:t>
      </w:r>
      <w:r>
        <w:rPr>
          <w:noProof/>
        </w:rPr>
        <w:tab/>
      </w:r>
      <w:r>
        <w:rPr>
          <w:noProof/>
        </w:rPr>
        <w:fldChar w:fldCharType="begin"/>
      </w:r>
      <w:r>
        <w:rPr>
          <w:noProof/>
        </w:rPr>
        <w:instrText xml:space="preserve"> PAGEREF _Toc337458259 \h </w:instrText>
      </w:r>
      <w:r>
        <w:rPr>
          <w:noProof/>
        </w:rPr>
      </w:r>
      <w:r>
        <w:rPr>
          <w:noProof/>
        </w:rPr>
        <w:fldChar w:fldCharType="separate"/>
      </w:r>
      <w:r w:rsidR="005E7D95">
        <w:rPr>
          <w:noProof/>
        </w:rPr>
        <w:t>58</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8.31</w:t>
      </w:r>
      <w:r>
        <w:rPr>
          <w:rFonts w:asciiTheme="minorHAnsi" w:eastAsiaTheme="minorEastAsia" w:hAnsiTheme="minorHAnsi" w:cstheme="minorBidi"/>
          <w:noProof/>
          <w:sz w:val="22"/>
          <w:szCs w:val="22"/>
          <w:lang w:val="en-US"/>
        </w:rPr>
        <w:tab/>
      </w:r>
      <w:r>
        <w:rPr>
          <w:noProof/>
        </w:rPr>
        <w:t>RECEIVE_PUBLICATION (CRP)</w:t>
      </w:r>
      <w:r>
        <w:rPr>
          <w:noProof/>
        </w:rPr>
        <w:tab/>
      </w:r>
      <w:r>
        <w:rPr>
          <w:noProof/>
        </w:rPr>
        <w:fldChar w:fldCharType="begin"/>
      </w:r>
      <w:r>
        <w:rPr>
          <w:noProof/>
        </w:rPr>
        <w:instrText xml:space="preserve"> PAGEREF _Toc337458260 \h </w:instrText>
      </w:r>
      <w:r>
        <w:rPr>
          <w:noProof/>
        </w:rPr>
      </w:r>
      <w:r>
        <w:rPr>
          <w:noProof/>
        </w:rPr>
        <w:fldChar w:fldCharType="separate"/>
      </w:r>
      <w:r w:rsidR="005E7D95">
        <w:rPr>
          <w:noProof/>
        </w:rPr>
        <w:t>58</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8.32</w:t>
      </w:r>
      <w:r>
        <w:rPr>
          <w:rFonts w:asciiTheme="minorHAnsi" w:eastAsiaTheme="minorEastAsia" w:hAnsiTheme="minorHAnsi" w:cstheme="minorBidi"/>
          <w:noProof/>
          <w:sz w:val="22"/>
          <w:szCs w:val="22"/>
          <w:lang w:val="en-US"/>
        </w:rPr>
        <w:tab/>
      </w:r>
      <w:r>
        <w:rPr>
          <w:noProof/>
        </w:rPr>
        <w:t>PUBLISH (SPU)</w:t>
      </w:r>
      <w:r>
        <w:rPr>
          <w:noProof/>
        </w:rPr>
        <w:tab/>
      </w:r>
      <w:r>
        <w:rPr>
          <w:noProof/>
        </w:rPr>
        <w:fldChar w:fldCharType="begin"/>
      </w:r>
      <w:r>
        <w:rPr>
          <w:noProof/>
        </w:rPr>
        <w:instrText xml:space="preserve"> PAGEREF _Toc337458261 \h </w:instrText>
      </w:r>
      <w:r>
        <w:rPr>
          <w:noProof/>
        </w:rPr>
      </w:r>
      <w:r>
        <w:rPr>
          <w:noProof/>
        </w:rPr>
        <w:fldChar w:fldCharType="separate"/>
      </w:r>
      <w:r w:rsidR="005E7D95">
        <w:rPr>
          <w:noProof/>
        </w:rPr>
        <w:t>59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8.33</w:t>
      </w:r>
      <w:r>
        <w:rPr>
          <w:rFonts w:asciiTheme="minorHAnsi" w:eastAsiaTheme="minorEastAsia" w:hAnsiTheme="minorHAnsi" w:cstheme="minorBidi"/>
          <w:noProof/>
          <w:sz w:val="22"/>
          <w:szCs w:val="22"/>
          <w:lang w:val="en-US"/>
        </w:rPr>
        <w:tab/>
      </w:r>
      <w:r>
        <w:rPr>
          <w:noProof/>
        </w:rPr>
        <w:t>FILE_DOWNLOAD (FDO)</w:t>
      </w:r>
      <w:r>
        <w:rPr>
          <w:noProof/>
        </w:rPr>
        <w:tab/>
      </w:r>
      <w:r>
        <w:rPr>
          <w:noProof/>
        </w:rPr>
        <w:fldChar w:fldCharType="begin"/>
      </w:r>
      <w:r>
        <w:rPr>
          <w:noProof/>
        </w:rPr>
        <w:instrText xml:space="preserve"> PAGEREF _Toc337458262 \h </w:instrText>
      </w:r>
      <w:r>
        <w:rPr>
          <w:noProof/>
        </w:rPr>
      </w:r>
      <w:r>
        <w:rPr>
          <w:noProof/>
        </w:rPr>
        <w:fldChar w:fldCharType="separate"/>
      </w:r>
      <w:r w:rsidR="005E7D95">
        <w:rPr>
          <w:noProof/>
        </w:rPr>
        <w:t>59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8.34</w:t>
      </w:r>
      <w:r>
        <w:rPr>
          <w:rFonts w:asciiTheme="minorHAnsi" w:eastAsiaTheme="minorEastAsia" w:hAnsiTheme="minorHAnsi" w:cstheme="minorBidi"/>
          <w:noProof/>
          <w:sz w:val="22"/>
          <w:szCs w:val="22"/>
          <w:lang w:val="en-US"/>
        </w:rPr>
        <w:tab/>
      </w:r>
      <w:r>
        <w:rPr>
          <w:noProof/>
        </w:rPr>
        <w:t>FILE_UPLOAD (FUP)</w:t>
      </w:r>
      <w:r>
        <w:rPr>
          <w:noProof/>
        </w:rPr>
        <w:tab/>
      </w:r>
      <w:r>
        <w:rPr>
          <w:noProof/>
        </w:rPr>
        <w:fldChar w:fldCharType="begin"/>
      </w:r>
      <w:r>
        <w:rPr>
          <w:noProof/>
        </w:rPr>
        <w:instrText xml:space="preserve"> PAGEREF _Toc337458263 \h </w:instrText>
      </w:r>
      <w:r>
        <w:rPr>
          <w:noProof/>
        </w:rPr>
      </w:r>
      <w:r>
        <w:rPr>
          <w:noProof/>
        </w:rPr>
        <w:fldChar w:fldCharType="separate"/>
      </w:r>
      <w:r w:rsidR="005E7D95">
        <w:rPr>
          <w:noProof/>
        </w:rPr>
        <w:t>60</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8.35</w:t>
      </w:r>
      <w:r>
        <w:rPr>
          <w:rFonts w:asciiTheme="minorHAnsi" w:eastAsiaTheme="minorEastAsia" w:hAnsiTheme="minorHAnsi" w:cstheme="minorBidi"/>
          <w:noProof/>
          <w:sz w:val="22"/>
          <w:szCs w:val="22"/>
          <w:lang w:val="en-US"/>
        </w:rPr>
        <w:tab/>
      </w:r>
      <w:r>
        <w:rPr>
          <w:noProof/>
        </w:rPr>
        <w:t>FILE_LIST (FLI)</w:t>
      </w:r>
      <w:r>
        <w:rPr>
          <w:noProof/>
        </w:rPr>
        <w:tab/>
      </w:r>
      <w:r>
        <w:rPr>
          <w:noProof/>
        </w:rPr>
        <w:fldChar w:fldCharType="begin"/>
      </w:r>
      <w:r>
        <w:rPr>
          <w:noProof/>
        </w:rPr>
        <w:instrText xml:space="preserve"> PAGEREF _Toc337458264 \h </w:instrText>
      </w:r>
      <w:r>
        <w:rPr>
          <w:noProof/>
        </w:rPr>
      </w:r>
      <w:r>
        <w:rPr>
          <w:noProof/>
        </w:rPr>
        <w:fldChar w:fldCharType="separate"/>
      </w:r>
      <w:r w:rsidR="005E7D95">
        <w:rPr>
          <w:noProof/>
        </w:rPr>
        <w:t>60</w:t>
      </w:r>
      <w:r>
        <w:rPr>
          <w:noProof/>
        </w:rPr>
        <w:fldChar w:fldCharType="end"/>
      </w:r>
    </w:p>
    <w:p w:rsidR="00B31E7E" w:rsidRDefault="00B31E7E">
      <w:pPr>
        <w:pStyle w:val="TOC1"/>
        <w:tabs>
          <w:tab w:val="left" w:pos="360"/>
        </w:tabs>
        <w:rPr>
          <w:rFonts w:asciiTheme="minorHAnsi" w:eastAsiaTheme="minorEastAsia" w:hAnsiTheme="minorHAnsi" w:cstheme="minorBidi"/>
          <w:caps w:val="0"/>
          <w:noProof/>
          <w:sz w:val="22"/>
          <w:szCs w:val="22"/>
          <w:lang w:val="en-US"/>
        </w:rPr>
      </w:pPr>
      <w:r>
        <w:rPr>
          <w:noProof/>
        </w:rPr>
        <w:t>9</w:t>
      </w:r>
      <w:r>
        <w:rPr>
          <w:rFonts w:asciiTheme="minorHAnsi" w:eastAsiaTheme="minorEastAsia" w:hAnsiTheme="minorHAnsi" w:cstheme="minorBidi"/>
          <w:caps w:val="0"/>
          <w:noProof/>
          <w:sz w:val="22"/>
          <w:szCs w:val="22"/>
          <w:lang w:val="en-US"/>
        </w:rPr>
        <w:tab/>
      </w:r>
      <w:r>
        <w:rPr>
          <w:noProof/>
        </w:rPr>
        <w:t>SCMP Header Attributes</w:t>
      </w:r>
      <w:r>
        <w:rPr>
          <w:noProof/>
        </w:rPr>
        <w:tab/>
      </w:r>
      <w:r>
        <w:rPr>
          <w:noProof/>
        </w:rPr>
        <w:fldChar w:fldCharType="begin"/>
      </w:r>
      <w:r>
        <w:rPr>
          <w:noProof/>
        </w:rPr>
        <w:instrText xml:space="preserve"> PAGEREF _Toc337458265 \h </w:instrText>
      </w:r>
      <w:r>
        <w:rPr>
          <w:noProof/>
        </w:rPr>
      </w:r>
      <w:r>
        <w:rPr>
          <w:noProof/>
        </w:rPr>
        <w:fldChar w:fldCharType="separate"/>
      </w:r>
      <w:r w:rsidR="005E7D95">
        <w:rPr>
          <w:noProof/>
        </w:rPr>
        <w:t>62</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9.1</w:t>
      </w:r>
      <w:r>
        <w:rPr>
          <w:rFonts w:asciiTheme="minorHAnsi" w:eastAsiaTheme="minorEastAsia" w:hAnsiTheme="minorHAnsi" w:cstheme="minorBidi"/>
          <w:noProof/>
          <w:sz w:val="22"/>
          <w:szCs w:val="22"/>
          <w:lang w:val="en-US"/>
        </w:rPr>
        <w:tab/>
      </w:r>
      <w:r>
        <w:rPr>
          <w:noProof/>
        </w:rPr>
        <w:t>actualMask (ams)</w:t>
      </w:r>
      <w:r>
        <w:rPr>
          <w:noProof/>
        </w:rPr>
        <w:tab/>
      </w:r>
      <w:r>
        <w:rPr>
          <w:noProof/>
        </w:rPr>
        <w:fldChar w:fldCharType="begin"/>
      </w:r>
      <w:r>
        <w:rPr>
          <w:noProof/>
        </w:rPr>
        <w:instrText xml:space="preserve"> PAGEREF _Toc337458266 \h </w:instrText>
      </w:r>
      <w:r>
        <w:rPr>
          <w:noProof/>
        </w:rPr>
      </w:r>
      <w:r>
        <w:rPr>
          <w:noProof/>
        </w:rPr>
        <w:fldChar w:fldCharType="separate"/>
      </w:r>
      <w:r w:rsidR="005E7D95">
        <w:rPr>
          <w:noProof/>
        </w:rPr>
        <w:t>62</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9.2</w:t>
      </w:r>
      <w:r>
        <w:rPr>
          <w:rFonts w:asciiTheme="minorHAnsi" w:eastAsiaTheme="minorEastAsia" w:hAnsiTheme="minorHAnsi" w:cstheme="minorBidi"/>
          <w:noProof/>
          <w:sz w:val="22"/>
          <w:szCs w:val="22"/>
          <w:lang w:val="en-US"/>
        </w:rPr>
        <w:tab/>
      </w:r>
      <w:r>
        <w:rPr>
          <w:noProof/>
        </w:rPr>
        <w:t>appErrorCode (aec)</w:t>
      </w:r>
      <w:r>
        <w:rPr>
          <w:noProof/>
        </w:rPr>
        <w:tab/>
      </w:r>
      <w:r>
        <w:rPr>
          <w:noProof/>
        </w:rPr>
        <w:fldChar w:fldCharType="begin"/>
      </w:r>
      <w:r>
        <w:rPr>
          <w:noProof/>
        </w:rPr>
        <w:instrText xml:space="preserve"> PAGEREF _Toc337458267 \h </w:instrText>
      </w:r>
      <w:r>
        <w:rPr>
          <w:noProof/>
        </w:rPr>
      </w:r>
      <w:r>
        <w:rPr>
          <w:noProof/>
        </w:rPr>
        <w:fldChar w:fldCharType="separate"/>
      </w:r>
      <w:r w:rsidR="005E7D95">
        <w:rPr>
          <w:noProof/>
        </w:rPr>
        <w:t>62</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9.3</w:t>
      </w:r>
      <w:r>
        <w:rPr>
          <w:rFonts w:asciiTheme="minorHAnsi" w:eastAsiaTheme="minorEastAsia" w:hAnsiTheme="minorHAnsi" w:cstheme="minorBidi"/>
          <w:noProof/>
          <w:sz w:val="22"/>
          <w:szCs w:val="22"/>
          <w:lang w:val="en-US"/>
        </w:rPr>
        <w:tab/>
      </w:r>
      <w:r>
        <w:rPr>
          <w:noProof/>
        </w:rPr>
        <w:t>appErrorText (aet)</w:t>
      </w:r>
      <w:r>
        <w:rPr>
          <w:noProof/>
        </w:rPr>
        <w:tab/>
      </w:r>
      <w:r>
        <w:rPr>
          <w:noProof/>
        </w:rPr>
        <w:fldChar w:fldCharType="begin"/>
      </w:r>
      <w:r>
        <w:rPr>
          <w:noProof/>
        </w:rPr>
        <w:instrText xml:space="preserve"> PAGEREF _Toc337458268 \h </w:instrText>
      </w:r>
      <w:r>
        <w:rPr>
          <w:noProof/>
        </w:rPr>
      </w:r>
      <w:r>
        <w:rPr>
          <w:noProof/>
        </w:rPr>
        <w:fldChar w:fldCharType="separate"/>
      </w:r>
      <w:r w:rsidR="005E7D95">
        <w:rPr>
          <w:noProof/>
        </w:rPr>
        <w:t>62</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9.4</w:t>
      </w:r>
      <w:r>
        <w:rPr>
          <w:rFonts w:asciiTheme="minorHAnsi" w:eastAsiaTheme="minorEastAsia" w:hAnsiTheme="minorHAnsi" w:cstheme="minorBidi"/>
          <w:noProof/>
          <w:sz w:val="22"/>
          <w:szCs w:val="22"/>
          <w:lang w:val="en-US"/>
        </w:rPr>
        <w:tab/>
      </w:r>
      <w:r>
        <w:rPr>
          <w:noProof/>
        </w:rPr>
        <w:t>bodyType (bty)</w:t>
      </w:r>
      <w:r>
        <w:rPr>
          <w:noProof/>
        </w:rPr>
        <w:tab/>
      </w:r>
      <w:r>
        <w:rPr>
          <w:noProof/>
        </w:rPr>
        <w:fldChar w:fldCharType="begin"/>
      </w:r>
      <w:r>
        <w:rPr>
          <w:noProof/>
        </w:rPr>
        <w:instrText xml:space="preserve"> PAGEREF _Toc337458269 \h </w:instrText>
      </w:r>
      <w:r>
        <w:rPr>
          <w:noProof/>
        </w:rPr>
      </w:r>
      <w:r>
        <w:rPr>
          <w:noProof/>
        </w:rPr>
        <w:fldChar w:fldCharType="separate"/>
      </w:r>
      <w:r w:rsidR="005E7D95">
        <w:rPr>
          <w:noProof/>
        </w:rPr>
        <w:t>62</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9.5</w:t>
      </w:r>
      <w:r>
        <w:rPr>
          <w:rFonts w:asciiTheme="minorHAnsi" w:eastAsiaTheme="minorEastAsia" w:hAnsiTheme="minorHAnsi" w:cstheme="minorBidi"/>
          <w:noProof/>
          <w:sz w:val="22"/>
          <w:szCs w:val="22"/>
          <w:lang w:val="en-US"/>
        </w:rPr>
        <w:tab/>
      </w:r>
      <w:r>
        <w:rPr>
          <w:noProof/>
        </w:rPr>
        <w:t>cacheExpirationDateTime (ced)</w:t>
      </w:r>
      <w:r>
        <w:rPr>
          <w:noProof/>
        </w:rPr>
        <w:tab/>
      </w:r>
      <w:r>
        <w:rPr>
          <w:noProof/>
        </w:rPr>
        <w:fldChar w:fldCharType="begin"/>
      </w:r>
      <w:r>
        <w:rPr>
          <w:noProof/>
        </w:rPr>
        <w:instrText xml:space="preserve"> PAGEREF _Toc337458270 \h </w:instrText>
      </w:r>
      <w:r>
        <w:rPr>
          <w:noProof/>
        </w:rPr>
      </w:r>
      <w:r>
        <w:rPr>
          <w:noProof/>
        </w:rPr>
        <w:fldChar w:fldCharType="separate"/>
      </w:r>
      <w:r w:rsidR="005E7D95">
        <w:rPr>
          <w:noProof/>
        </w:rPr>
        <w:t>63</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9.6</w:t>
      </w:r>
      <w:r>
        <w:rPr>
          <w:rFonts w:asciiTheme="minorHAnsi" w:eastAsiaTheme="minorEastAsia" w:hAnsiTheme="minorHAnsi" w:cstheme="minorBidi"/>
          <w:noProof/>
          <w:sz w:val="22"/>
          <w:szCs w:val="22"/>
          <w:lang w:val="en-US"/>
        </w:rPr>
        <w:tab/>
      </w:r>
      <w:r>
        <w:rPr>
          <w:noProof/>
        </w:rPr>
        <w:t>cacheId (cid)</w:t>
      </w:r>
      <w:r>
        <w:rPr>
          <w:noProof/>
        </w:rPr>
        <w:tab/>
      </w:r>
      <w:r>
        <w:rPr>
          <w:noProof/>
        </w:rPr>
        <w:fldChar w:fldCharType="begin"/>
      </w:r>
      <w:r>
        <w:rPr>
          <w:noProof/>
        </w:rPr>
        <w:instrText xml:space="preserve"> PAGEREF _Toc337458271 \h </w:instrText>
      </w:r>
      <w:r>
        <w:rPr>
          <w:noProof/>
        </w:rPr>
      </w:r>
      <w:r>
        <w:rPr>
          <w:noProof/>
        </w:rPr>
        <w:fldChar w:fldCharType="separate"/>
      </w:r>
      <w:r w:rsidR="005E7D95">
        <w:rPr>
          <w:noProof/>
        </w:rPr>
        <w:t>63</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9.7</w:t>
      </w:r>
      <w:r>
        <w:rPr>
          <w:rFonts w:asciiTheme="minorHAnsi" w:eastAsiaTheme="minorEastAsia" w:hAnsiTheme="minorHAnsi" w:cstheme="minorBidi"/>
          <w:noProof/>
          <w:sz w:val="22"/>
          <w:szCs w:val="22"/>
          <w:lang w:val="en-US"/>
        </w:rPr>
        <w:tab/>
      </w:r>
      <w:r>
        <w:rPr>
          <w:noProof/>
        </w:rPr>
        <w:t>cachePartNumber (cpn)</w:t>
      </w:r>
      <w:r>
        <w:rPr>
          <w:noProof/>
        </w:rPr>
        <w:tab/>
      </w:r>
      <w:r>
        <w:rPr>
          <w:noProof/>
        </w:rPr>
        <w:fldChar w:fldCharType="begin"/>
      </w:r>
      <w:r>
        <w:rPr>
          <w:noProof/>
        </w:rPr>
        <w:instrText xml:space="preserve"> PAGEREF _Toc337458272 \h </w:instrText>
      </w:r>
      <w:r>
        <w:rPr>
          <w:noProof/>
        </w:rPr>
      </w:r>
      <w:r>
        <w:rPr>
          <w:noProof/>
        </w:rPr>
        <w:fldChar w:fldCharType="separate"/>
      </w:r>
      <w:r w:rsidR="005E7D95">
        <w:rPr>
          <w:noProof/>
        </w:rPr>
        <w:t>63</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9.8</w:t>
      </w:r>
      <w:r>
        <w:rPr>
          <w:rFonts w:asciiTheme="minorHAnsi" w:eastAsiaTheme="minorEastAsia" w:hAnsiTheme="minorHAnsi" w:cstheme="minorBidi"/>
          <w:noProof/>
          <w:sz w:val="22"/>
          <w:szCs w:val="22"/>
          <w:lang w:val="en-US"/>
        </w:rPr>
        <w:tab/>
      </w:r>
      <w:r>
        <w:rPr>
          <w:noProof/>
        </w:rPr>
        <w:t>cascadedMask (cma)</w:t>
      </w:r>
      <w:r>
        <w:rPr>
          <w:noProof/>
        </w:rPr>
        <w:tab/>
      </w:r>
      <w:r>
        <w:rPr>
          <w:noProof/>
        </w:rPr>
        <w:fldChar w:fldCharType="begin"/>
      </w:r>
      <w:r>
        <w:rPr>
          <w:noProof/>
        </w:rPr>
        <w:instrText xml:space="preserve"> PAGEREF _Toc337458273 \h </w:instrText>
      </w:r>
      <w:r>
        <w:rPr>
          <w:noProof/>
        </w:rPr>
      </w:r>
      <w:r>
        <w:rPr>
          <w:noProof/>
        </w:rPr>
        <w:fldChar w:fldCharType="separate"/>
      </w:r>
      <w:r w:rsidR="005E7D95">
        <w:rPr>
          <w:noProof/>
        </w:rPr>
        <w:t>63</w:t>
      </w:r>
      <w:r>
        <w:rPr>
          <w:noProof/>
        </w:rPr>
        <w:fldChar w:fldCharType="end"/>
      </w:r>
    </w:p>
    <w:p w:rsidR="00B31E7E" w:rsidRDefault="00B31E7E">
      <w:pPr>
        <w:pStyle w:val="TOC2"/>
        <w:tabs>
          <w:tab w:val="left" w:pos="720"/>
        </w:tabs>
        <w:rPr>
          <w:rFonts w:asciiTheme="minorHAnsi" w:eastAsiaTheme="minorEastAsia" w:hAnsiTheme="minorHAnsi" w:cstheme="minorBidi"/>
          <w:noProof/>
          <w:sz w:val="22"/>
          <w:szCs w:val="22"/>
          <w:lang w:val="en-US"/>
        </w:rPr>
      </w:pPr>
      <w:r>
        <w:rPr>
          <w:noProof/>
        </w:rPr>
        <w:t>9.9</w:t>
      </w:r>
      <w:r>
        <w:rPr>
          <w:rFonts w:asciiTheme="minorHAnsi" w:eastAsiaTheme="minorEastAsia" w:hAnsiTheme="minorHAnsi" w:cstheme="minorBidi"/>
          <w:noProof/>
          <w:sz w:val="22"/>
          <w:szCs w:val="22"/>
          <w:lang w:val="en-US"/>
        </w:rPr>
        <w:tab/>
      </w:r>
      <w:r>
        <w:rPr>
          <w:noProof/>
        </w:rPr>
        <w:t>cascadedSubscriptionId (csi)</w:t>
      </w:r>
      <w:r>
        <w:rPr>
          <w:noProof/>
        </w:rPr>
        <w:tab/>
      </w:r>
      <w:r>
        <w:rPr>
          <w:noProof/>
        </w:rPr>
        <w:fldChar w:fldCharType="begin"/>
      </w:r>
      <w:r>
        <w:rPr>
          <w:noProof/>
        </w:rPr>
        <w:instrText xml:space="preserve"> PAGEREF _Toc337458274 \h </w:instrText>
      </w:r>
      <w:r>
        <w:rPr>
          <w:noProof/>
        </w:rPr>
      </w:r>
      <w:r>
        <w:rPr>
          <w:noProof/>
        </w:rPr>
        <w:fldChar w:fldCharType="separate"/>
      </w:r>
      <w:r w:rsidR="005E7D95">
        <w:rPr>
          <w:noProof/>
        </w:rPr>
        <w:t>64</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9.10</w:t>
      </w:r>
      <w:r>
        <w:rPr>
          <w:rFonts w:asciiTheme="minorHAnsi" w:eastAsiaTheme="minorEastAsia" w:hAnsiTheme="minorHAnsi" w:cstheme="minorBidi"/>
          <w:noProof/>
          <w:sz w:val="22"/>
          <w:szCs w:val="22"/>
          <w:lang w:val="en-US"/>
        </w:rPr>
        <w:tab/>
      </w:r>
      <w:r>
        <w:rPr>
          <w:noProof/>
        </w:rPr>
        <w:t>compression (cmp)</w:t>
      </w:r>
      <w:r>
        <w:rPr>
          <w:noProof/>
        </w:rPr>
        <w:tab/>
      </w:r>
      <w:r>
        <w:rPr>
          <w:noProof/>
        </w:rPr>
        <w:fldChar w:fldCharType="begin"/>
      </w:r>
      <w:r>
        <w:rPr>
          <w:noProof/>
        </w:rPr>
        <w:instrText xml:space="preserve"> PAGEREF _Toc337458275 \h </w:instrText>
      </w:r>
      <w:r>
        <w:rPr>
          <w:noProof/>
        </w:rPr>
      </w:r>
      <w:r>
        <w:rPr>
          <w:noProof/>
        </w:rPr>
        <w:fldChar w:fldCharType="separate"/>
      </w:r>
      <w:r w:rsidR="005E7D95">
        <w:rPr>
          <w:noProof/>
        </w:rPr>
        <w:t>64</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9.11</w:t>
      </w:r>
      <w:r>
        <w:rPr>
          <w:rFonts w:asciiTheme="minorHAnsi" w:eastAsiaTheme="minorEastAsia" w:hAnsiTheme="minorHAnsi" w:cstheme="minorBidi"/>
          <w:noProof/>
          <w:sz w:val="22"/>
          <w:szCs w:val="22"/>
          <w:lang w:val="en-US"/>
        </w:rPr>
        <w:tab/>
      </w:r>
      <w:r>
        <w:rPr>
          <w:noProof/>
        </w:rPr>
        <w:t>checkRegistrationInterval (cri)</w:t>
      </w:r>
      <w:r>
        <w:rPr>
          <w:noProof/>
        </w:rPr>
        <w:tab/>
      </w:r>
      <w:r>
        <w:rPr>
          <w:noProof/>
        </w:rPr>
        <w:fldChar w:fldCharType="begin"/>
      </w:r>
      <w:r>
        <w:rPr>
          <w:noProof/>
        </w:rPr>
        <w:instrText xml:space="preserve"> PAGEREF _Toc337458276 \h </w:instrText>
      </w:r>
      <w:r>
        <w:rPr>
          <w:noProof/>
        </w:rPr>
      </w:r>
      <w:r>
        <w:rPr>
          <w:noProof/>
        </w:rPr>
        <w:fldChar w:fldCharType="separate"/>
      </w:r>
      <w:r w:rsidR="005E7D95">
        <w:rPr>
          <w:noProof/>
        </w:rPr>
        <w:t>64</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9.12</w:t>
      </w:r>
      <w:r>
        <w:rPr>
          <w:rFonts w:asciiTheme="minorHAnsi" w:eastAsiaTheme="minorEastAsia" w:hAnsiTheme="minorHAnsi" w:cstheme="minorBidi"/>
          <w:noProof/>
          <w:sz w:val="22"/>
          <w:szCs w:val="22"/>
          <w:lang w:val="en-US"/>
        </w:rPr>
        <w:tab/>
      </w:r>
      <w:r>
        <w:rPr>
          <w:noProof/>
        </w:rPr>
        <w:t>echoInterval (eci)</w:t>
      </w:r>
      <w:r>
        <w:rPr>
          <w:noProof/>
        </w:rPr>
        <w:tab/>
      </w:r>
      <w:r>
        <w:rPr>
          <w:noProof/>
        </w:rPr>
        <w:fldChar w:fldCharType="begin"/>
      </w:r>
      <w:r>
        <w:rPr>
          <w:noProof/>
        </w:rPr>
        <w:instrText xml:space="preserve"> PAGEREF _Toc337458277 \h </w:instrText>
      </w:r>
      <w:r>
        <w:rPr>
          <w:noProof/>
        </w:rPr>
      </w:r>
      <w:r>
        <w:rPr>
          <w:noProof/>
        </w:rPr>
        <w:fldChar w:fldCharType="separate"/>
      </w:r>
      <w:r w:rsidR="005E7D95">
        <w:rPr>
          <w:noProof/>
        </w:rPr>
        <w:t>64</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9.13</w:t>
      </w:r>
      <w:r>
        <w:rPr>
          <w:rFonts w:asciiTheme="minorHAnsi" w:eastAsiaTheme="minorEastAsia" w:hAnsiTheme="minorHAnsi" w:cstheme="minorBidi"/>
          <w:noProof/>
          <w:sz w:val="22"/>
          <w:szCs w:val="22"/>
          <w:lang w:val="en-US"/>
        </w:rPr>
        <w:tab/>
      </w:r>
      <w:r>
        <w:rPr>
          <w:noProof/>
        </w:rPr>
        <w:t>immediateConnect (imc)</w:t>
      </w:r>
      <w:r>
        <w:rPr>
          <w:noProof/>
        </w:rPr>
        <w:tab/>
      </w:r>
      <w:r>
        <w:rPr>
          <w:noProof/>
        </w:rPr>
        <w:fldChar w:fldCharType="begin"/>
      </w:r>
      <w:r>
        <w:rPr>
          <w:noProof/>
        </w:rPr>
        <w:instrText xml:space="preserve"> PAGEREF _Toc337458278 \h </w:instrText>
      </w:r>
      <w:r>
        <w:rPr>
          <w:noProof/>
        </w:rPr>
      </w:r>
      <w:r>
        <w:rPr>
          <w:noProof/>
        </w:rPr>
        <w:fldChar w:fldCharType="separate"/>
      </w:r>
      <w:r w:rsidR="005E7D95">
        <w:rPr>
          <w:noProof/>
        </w:rPr>
        <w:t>65</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9.14</w:t>
      </w:r>
      <w:r>
        <w:rPr>
          <w:rFonts w:asciiTheme="minorHAnsi" w:eastAsiaTheme="minorEastAsia" w:hAnsiTheme="minorHAnsi" w:cstheme="minorBidi"/>
          <w:noProof/>
          <w:sz w:val="22"/>
          <w:szCs w:val="22"/>
          <w:lang w:val="en-US"/>
        </w:rPr>
        <w:tab/>
      </w:r>
      <w:r>
        <w:rPr>
          <w:noProof/>
        </w:rPr>
        <w:t>ipAddressList (ipl)</w:t>
      </w:r>
      <w:r>
        <w:rPr>
          <w:noProof/>
        </w:rPr>
        <w:tab/>
      </w:r>
      <w:r>
        <w:rPr>
          <w:noProof/>
        </w:rPr>
        <w:fldChar w:fldCharType="begin"/>
      </w:r>
      <w:r>
        <w:rPr>
          <w:noProof/>
        </w:rPr>
        <w:instrText xml:space="preserve"> PAGEREF _Toc337458279 \h </w:instrText>
      </w:r>
      <w:r>
        <w:rPr>
          <w:noProof/>
        </w:rPr>
      </w:r>
      <w:r>
        <w:rPr>
          <w:noProof/>
        </w:rPr>
        <w:fldChar w:fldCharType="separate"/>
      </w:r>
      <w:r w:rsidR="005E7D95">
        <w:rPr>
          <w:noProof/>
        </w:rPr>
        <w:t>65</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9.15</w:t>
      </w:r>
      <w:r>
        <w:rPr>
          <w:rFonts w:asciiTheme="minorHAnsi" w:eastAsiaTheme="minorEastAsia" w:hAnsiTheme="minorHAnsi" w:cstheme="minorBidi"/>
          <w:noProof/>
          <w:sz w:val="22"/>
          <w:szCs w:val="22"/>
          <w:lang w:val="en-US"/>
        </w:rPr>
        <w:tab/>
      </w:r>
      <w:r>
        <w:rPr>
          <w:noProof/>
        </w:rPr>
        <w:t>keepaliveInterval (kpi)</w:t>
      </w:r>
      <w:r>
        <w:rPr>
          <w:noProof/>
        </w:rPr>
        <w:tab/>
      </w:r>
      <w:r>
        <w:rPr>
          <w:noProof/>
        </w:rPr>
        <w:fldChar w:fldCharType="begin"/>
      </w:r>
      <w:r>
        <w:rPr>
          <w:noProof/>
        </w:rPr>
        <w:instrText xml:space="preserve"> PAGEREF _Toc337458280 \h </w:instrText>
      </w:r>
      <w:r>
        <w:rPr>
          <w:noProof/>
        </w:rPr>
      </w:r>
      <w:r>
        <w:rPr>
          <w:noProof/>
        </w:rPr>
        <w:fldChar w:fldCharType="separate"/>
      </w:r>
      <w:r w:rsidR="005E7D95">
        <w:rPr>
          <w:noProof/>
        </w:rPr>
        <w:t>65</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9.16</w:t>
      </w:r>
      <w:r>
        <w:rPr>
          <w:rFonts w:asciiTheme="minorHAnsi" w:eastAsiaTheme="minorEastAsia" w:hAnsiTheme="minorHAnsi" w:cstheme="minorBidi"/>
          <w:noProof/>
          <w:sz w:val="22"/>
          <w:szCs w:val="22"/>
          <w:lang w:val="en-US"/>
        </w:rPr>
        <w:tab/>
      </w:r>
      <w:r>
        <w:rPr>
          <w:noProof/>
        </w:rPr>
        <w:t>localDateTime (ldt)</w:t>
      </w:r>
      <w:r>
        <w:rPr>
          <w:noProof/>
        </w:rPr>
        <w:tab/>
      </w:r>
      <w:r>
        <w:rPr>
          <w:noProof/>
        </w:rPr>
        <w:fldChar w:fldCharType="begin"/>
      </w:r>
      <w:r>
        <w:rPr>
          <w:noProof/>
        </w:rPr>
        <w:instrText xml:space="preserve"> PAGEREF _Toc337458281 \h </w:instrText>
      </w:r>
      <w:r>
        <w:rPr>
          <w:noProof/>
        </w:rPr>
      </w:r>
      <w:r>
        <w:rPr>
          <w:noProof/>
        </w:rPr>
        <w:fldChar w:fldCharType="separate"/>
      </w:r>
      <w:r w:rsidR="005E7D95">
        <w:rPr>
          <w:noProof/>
        </w:rPr>
        <w:t>66</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9.17</w:t>
      </w:r>
      <w:r>
        <w:rPr>
          <w:rFonts w:asciiTheme="minorHAnsi" w:eastAsiaTheme="minorEastAsia" w:hAnsiTheme="minorHAnsi" w:cstheme="minorBidi"/>
          <w:noProof/>
          <w:sz w:val="22"/>
          <w:szCs w:val="22"/>
          <w:lang w:val="en-US"/>
        </w:rPr>
        <w:tab/>
      </w:r>
      <w:r>
        <w:rPr>
          <w:noProof/>
        </w:rPr>
        <w:t>messageInfo (min)</w:t>
      </w:r>
      <w:r>
        <w:rPr>
          <w:noProof/>
        </w:rPr>
        <w:tab/>
      </w:r>
      <w:r>
        <w:rPr>
          <w:noProof/>
        </w:rPr>
        <w:fldChar w:fldCharType="begin"/>
      </w:r>
      <w:r>
        <w:rPr>
          <w:noProof/>
        </w:rPr>
        <w:instrText xml:space="preserve"> PAGEREF _Toc337458282 \h </w:instrText>
      </w:r>
      <w:r>
        <w:rPr>
          <w:noProof/>
        </w:rPr>
      </w:r>
      <w:r>
        <w:rPr>
          <w:noProof/>
        </w:rPr>
        <w:fldChar w:fldCharType="separate"/>
      </w:r>
      <w:r w:rsidR="005E7D95">
        <w:rPr>
          <w:noProof/>
        </w:rPr>
        <w:t>66</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lastRenderedPageBreak/>
        <w:t>9.18</w:t>
      </w:r>
      <w:r>
        <w:rPr>
          <w:rFonts w:asciiTheme="minorHAnsi" w:eastAsiaTheme="minorEastAsia" w:hAnsiTheme="minorHAnsi" w:cstheme="minorBidi"/>
          <w:noProof/>
          <w:sz w:val="22"/>
          <w:szCs w:val="22"/>
          <w:lang w:val="en-US"/>
        </w:rPr>
        <w:tab/>
      </w:r>
      <w:r>
        <w:rPr>
          <w:noProof/>
        </w:rPr>
        <w:t>messageSequenceNumber (msn)</w:t>
      </w:r>
      <w:r>
        <w:rPr>
          <w:noProof/>
        </w:rPr>
        <w:tab/>
      </w:r>
      <w:r>
        <w:rPr>
          <w:noProof/>
        </w:rPr>
        <w:fldChar w:fldCharType="begin"/>
      </w:r>
      <w:r>
        <w:rPr>
          <w:noProof/>
        </w:rPr>
        <w:instrText xml:space="preserve"> PAGEREF _Toc337458283 \h </w:instrText>
      </w:r>
      <w:r>
        <w:rPr>
          <w:noProof/>
        </w:rPr>
      </w:r>
      <w:r>
        <w:rPr>
          <w:noProof/>
        </w:rPr>
        <w:fldChar w:fldCharType="separate"/>
      </w:r>
      <w:r w:rsidR="005E7D95">
        <w:rPr>
          <w:noProof/>
        </w:rPr>
        <w:t>66</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9.19</w:t>
      </w:r>
      <w:r>
        <w:rPr>
          <w:rFonts w:asciiTheme="minorHAnsi" w:eastAsiaTheme="minorEastAsia" w:hAnsiTheme="minorHAnsi" w:cstheme="minorBidi"/>
          <w:noProof/>
          <w:sz w:val="22"/>
          <w:szCs w:val="22"/>
          <w:lang w:val="en-US"/>
        </w:rPr>
        <w:tab/>
      </w:r>
      <w:r>
        <w:rPr>
          <w:noProof/>
        </w:rPr>
        <w:t>messageType (mty)</w:t>
      </w:r>
      <w:r>
        <w:rPr>
          <w:noProof/>
        </w:rPr>
        <w:tab/>
      </w:r>
      <w:r>
        <w:rPr>
          <w:noProof/>
        </w:rPr>
        <w:fldChar w:fldCharType="begin"/>
      </w:r>
      <w:r>
        <w:rPr>
          <w:noProof/>
        </w:rPr>
        <w:instrText xml:space="preserve"> PAGEREF _Toc337458284 \h </w:instrText>
      </w:r>
      <w:r>
        <w:rPr>
          <w:noProof/>
        </w:rPr>
      </w:r>
      <w:r>
        <w:rPr>
          <w:noProof/>
        </w:rPr>
        <w:fldChar w:fldCharType="separate"/>
      </w:r>
      <w:r w:rsidR="005E7D95">
        <w:rPr>
          <w:noProof/>
        </w:rPr>
        <w:t>67</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9.20</w:t>
      </w:r>
      <w:r>
        <w:rPr>
          <w:rFonts w:asciiTheme="minorHAnsi" w:eastAsiaTheme="minorEastAsia" w:hAnsiTheme="minorHAnsi" w:cstheme="minorBidi"/>
          <w:noProof/>
          <w:sz w:val="22"/>
          <w:szCs w:val="22"/>
          <w:lang w:val="en-US"/>
        </w:rPr>
        <w:tab/>
      </w:r>
      <w:r>
        <w:rPr>
          <w:noProof/>
        </w:rPr>
        <w:t>mask (msk)</w:t>
      </w:r>
      <w:r>
        <w:rPr>
          <w:noProof/>
        </w:rPr>
        <w:tab/>
      </w:r>
      <w:r>
        <w:rPr>
          <w:noProof/>
        </w:rPr>
        <w:fldChar w:fldCharType="begin"/>
      </w:r>
      <w:r>
        <w:rPr>
          <w:noProof/>
        </w:rPr>
        <w:instrText xml:space="preserve"> PAGEREF _Toc337458285 \h </w:instrText>
      </w:r>
      <w:r>
        <w:rPr>
          <w:noProof/>
        </w:rPr>
      </w:r>
      <w:r>
        <w:rPr>
          <w:noProof/>
        </w:rPr>
        <w:fldChar w:fldCharType="separate"/>
      </w:r>
      <w:r w:rsidR="005E7D95">
        <w:rPr>
          <w:noProof/>
        </w:rPr>
        <w:t>67</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9.21</w:t>
      </w:r>
      <w:r>
        <w:rPr>
          <w:rFonts w:asciiTheme="minorHAnsi" w:eastAsiaTheme="minorEastAsia" w:hAnsiTheme="minorHAnsi" w:cstheme="minorBidi"/>
          <w:noProof/>
          <w:sz w:val="22"/>
          <w:szCs w:val="22"/>
          <w:lang w:val="en-US"/>
        </w:rPr>
        <w:tab/>
      </w:r>
      <w:r>
        <w:rPr>
          <w:noProof/>
        </w:rPr>
        <w:t>maxConnections (mxc)</w:t>
      </w:r>
      <w:r>
        <w:rPr>
          <w:noProof/>
        </w:rPr>
        <w:tab/>
      </w:r>
      <w:r>
        <w:rPr>
          <w:noProof/>
        </w:rPr>
        <w:fldChar w:fldCharType="begin"/>
      </w:r>
      <w:r>
        <w:rPr>
          <w:noProof/>
        </w:rPr>
        <w:instrText xml:space="preserve"> PAGEREF _Toc337458286 \h </w:instrText>
      </w:r>
      <w:r>
        <w:rPr>
          <w:noProof/>
        </w:rPr>
      </w:r>
      <w:r>
        <w:rPr>
          <w:noProof/>
        </w:rPr>
        <w:fldChar w:fldCharType="separate"/>
      </w:r>
      <w:r w:rsidR="005E7D95">
        <w:rPr>
          <w:noProof/>
        </w:rPr>
        <w:t>67</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9.22</w:t>
      </w:r>
      <w:r>
        <w:rPr>
          <w:rFonts w:asciiTheme="minorHAnsi" w:eastAsiaTheme="minorEastAsia" w:hAnsiTheme="minorHAnsi" w:cstheme="minorBidi"/>
          <w:noProof/>
          <w:sz w:val="22"/>
          <w:szCs w:val="22"/>
          <w:lang w:val="en-US"/>
        </w:rPr>
        <w:tab/>
      </w:r>
      <w:r>
        <w:rPr>
          <w:noProof/>
        </w:rPr>
        <w:t>maxSessions (mxs)</w:t>
      </w:r>
      <w:r>
        <w:rPr>
          <w:noProof/>
        </w:rPr>
        <w:tab/>
      </w:r>
      <w:r>
        <w:rPr>
          <w:noProof/>
        </w:rPr>
        <w:fldChar w:fldCharType="begin"/>
      </w:r>
      <w:r>
        <w:rPr>
          <w:noProof/>
        </w:rPr>
        <w:instrText xml:space="preserve"> PAGEREF _Toc337458287 \h </w:instrText>
      </w:r>
      <w:r>
        <w:rPr>
          <w:noProof/>
        </w:rPr>
      </w:r>
      <w:r>
        <w:rPr>
          <w:noProof/>
        </w:rPr>
        <w:fldChar w:fldCharType="separate"/>
      </w:r>
      <w:r w:rsidR="005E7D95">
        <w:rPr>
          <w:noProof/>
        </w:rPr>
        <w:t>68</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9.23</w:t>
      </w:r>
      <w:r>
        <w:rPr>
          <w:rFonts w:asciiTheme="minorHAnsi" w:eastAsiaTheme="minorEastAsia" w:hAnsiTheme="minorHAnsi" w:cstheme="minorBidi"/>
          <w:noProof/>
          <w:sz w:val="22"/>
          <w:szCs w:val="22"/>
          <w:lang w:val="en-US"/>
        </w:rPr>
        <w:tab/>
      </w:r>
      <w:r>
        <w:rPr>
          <w:noProof/>
        </w:rPr>
        <w:t>noData (nod)</w:t>
      </w:r>
      <w:r>
        <w:rPr>
          <w:noProof/>
        </w:rPr>
        <w:tab/>
      </w:r>
      <w:r>
        <w:rPr>
          <w:noProof/>
        </w:rPr>
        <w:fldChar w:fldCharType="begin"/>
      </w:r>
      <w:r>
        <w:rPr>
          <w:noProof/>
        </w:rPr>
        <w:instrText xml:space="preserve"> PAGEREF _Toc337458288 \h </w:instrText>
      </w:r>
      <w:r>
        <w:rPr>
          <w:noProof/>
        </w:rPr>
      </w:r>
      <w:r>
        <w:rPr>
          <w:noProof/>
        </w:rPr>
        <w:fldChar w:fldCharType="separate"/>
      </w:r>
      <w:r w:rsidR="005E7D95">
        <w:rPr>
          <w:noProof/>
        </w:rPr>
        <w:t>68</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9.24</w:t>
      </w:r>
      <w:r>
        <w:rPr>
          <w:rFonts w:asciiTheme="minorHAnsi" w:eastAsiaTheme="minorEastAsia" w:hAnsiTheme="minorHAnsi" w:cstheme="minorBidi"/>
          <w:noProof/>
          <w:sz w:val="22"/>
          <w:szCs w:val="22"/>
          <w:lang w:val="en-US"/>
        </w:rPr>
        <w:tab/>
      </w:r>
      <w:r>
        <w:rPr>
          <w:noProof/>
        </w:rPr>
        <w:t>noDataInterval (noi)</w:t>
      </w:r>
      <w:r>
        <w:rPr>
          <w:noProof/>
        </w:rPr>
        <w:tab/>
      </w:r>
      <w:r>
        <w:rPr>
          <w:noProof/>
        </w:rPr>
        <w:fldChar w:fldCharType="begin"/>
      </w:r>
      <w:r>
        <w:rPr>
          <w:noProof/>
        </w:rPr>
        <w:instrText xml:space="preserve"> PAGEREF _Toc337458289 \h </w:instrText>
      </w:r>
      <w:r>
        <w:rPr>
          <w:noProof/>
        </w:rPr>
      </w:r>
      <w:r>
        <w:rPr>
          <w:noProof/>
        </w:rPr>
        <w:fldChar w:fldCharType="separate"/>
      </w:r>
      <w:r w:rsidR="005E7D95">
        <w:rPr>
          <w:noProof/>
        </w:rPr>
        <w:t>68</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9.25</w:t>
      </w:r>
      <w:r>
        <w:rPr>
          <w:rFonts w:asciiTheme="minorHAnsi" w:eastAsiaTheme="minorEastAsia" w:hAnsiTheme="minorHAnsi" w:cstheme="minorBidi"/>
          <w:noProof/>
          <w:sz w:val="22"/>
          <w:szCs w:val="22"/>
          <w:lang w:val="en-US"/>
        </w:rPr>
        <w:tab/>
      </w:r>
      <w:r>
        <w:rPr>
          <w:noProof/>
        </w:rPr>
        <w:t>operationTimeout (oti)</w:t>
      </w:r>
      <w:r>
        <w:rPr>
          <w:noProof/>
        </w:rPr>
        <w:tab/>
      </w:r>
      <w:r>
        <w:rPr>
          <w:noProof/>
        </w:rPr>
        <w:fldChar w:fldCharType="begin"/>
      </w:r>
      <w:r>
        <w:rPr>
          <w:noProof/>
        </w:rPr>
        <w:instrText xml:space="preserve"> PAGEREF _Toc337458290 \h </w:instrText>
      </w:r>
      <w:r>
        <w:rPr>
          <w:noProof/>
        </w:rPr>
      </w:r>
      <w:r>
        <w:rPr>
          <w:noProof/>
        </w:rPr>
        <w:fldChar w:fldCharType="separate"/>
      </w:r>
      <w:r w:rsidR="005E7D95">
        <w:rPr>
          <w:noProof/>
        </w:rPr>
        <w:t>68</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9.26</w:t>
      </w:r>
      <w:r>
        <w:rPr>
          <w:rFonts w:asciiTheme="minorHAnsi" w:eastAsiaTheme="minorEastAsia" w:hAnsiTheme="minorHAnsi" w:cstheme="minorBidi"/>
          <w:noProof/>
          <w:sz w:val="22"/>
          <w:szCs w:val="22"/>
          <w:lang w:val="en-US"/>
        </w:rPr>
        <w:tab/>
      </w:r>
      <w:r>
        <w:rPr>
          <w:noProof/>
        </w:rPr>
        <w:t>portNr (pnr)</w:t>
      </w:r>
      <w:r>
        <w:rPr>
          <w:noProof/>
        </w:rPr>
        <w:tab/>
      </w:r>
      <w:r>
        <w:rPr>
          <w:noProof/>
        </w:rPr>
        <w:fldChar w:fldCharType="begin"/>
      </w:r>
      <w:r>
        <w:rPr>
          <w:noProof/>
        </w:rPr>
        <w:instrText xml:space="preserve"> PAGEREF _Toc337458291 \h </w:instrText>
      </w:r>
      <w:r>
        <w:rPr>
          <w:noProof/>
        </w:rPr>
      </w:r>
      <w:r>
        <w:rPr>
          <w:noProof/>
        </w:rPr>
        <w:fldChar w:fldCharType="separate"/>
      </w:r>
      <w:r w:rsidR="005E7D95">
        <w:rPr>
          <w:noProof/>
        </w:rPr>
        <w:t>69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9.27</w:t>
      </w:r>
      <w:r>
        <w:rPr>
          <w:rFonts w:asciiTheme="minorHAnsi" w:eastAsiaTheme="minorEastAsia" w:hAnsiTheme="minorHAnsi" w:cstheme="minorBidi"/>
          <w:noProof/>
          <w:sz w:val="22"/>
          <w:szCs w:val="22"/>
          <w:lang w:val="en-US"/>
        </w:rPr>
        <w:tab/>
      </w:r>
      <w:r>
        <w:rPr>
          <w:noProof/>
        </w:rPr>
        <w:t>rejectSession (rej)</w:t>
      </w:r>
      <w:r>
        <w:rPr>
          <w:noProof/>
        </w:rPr>
        <w:tab/>
      </w:r>
      <w:r>
        <w:rPr>
          <w:noProof/>
        </w:rPr>
        <w:fldChar w:fldCharType="begin"/>
      </w:r>
      <w:r>
        <w:rPr>
          <w:noProof/>
        </w:rPr>
        <w:instrText xml:space="preserve"> PAGEREF _Toc337458292 \h </w:instrText>
      </w:r>
      <w:r>
        <w:rPr>
          <w:noProof/>
        </w:rPr>
      </w:r>
      <w:r>
        <w:rPr>
          <w:noProof/>
        </w:rPr>
        <w:fldChar w:fldCharType="separate"/>
      </w:r>
      <w:r w:rsidR="005E7D95">
        <w:rPr>
          <w:noProof/>
        </w:rPr>
        <w:t>69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9.28</w:t>
      </w:r>
      <w:r>
        <w:rPr>
          <w:rFonts w:asciiTheme="minorHAnsi" w:eastAsiaTheme="minorEastAsia" w:hAnsiTheme="minorHAnsi" w:cstheme="minorBidi"/>
          <w:noProof/>
          <w:sz w:val="22"/>
          <w:szCs w:val="22"/>
          <w:lang w:val="en-US"/>
        </w:rPr>
        <w:tab/>
      </w:r>
      <w:r>
        <w:rPr>
          <w:noProof/>
        </w:rPr>
        <w:t>remoteFileName (rfn)</w:t>
      </w:r>
      <w:r>
        <w:rPr>
          <w:noProof/>
        </w:rPr>
        <w:tab/>
      </w:r>
      <w:r>
        <w:rPr>
          <w:noProof/>
        </w:rPr>
        <w:fldChar w:fldCharType="begin"/>
      </w:r>
      <w:r>
        <w:rPr>
          <w:noProof/>
        </w:rPr>
        <w:instrText xml:space="preserve"> PAGEREF _Toc337458293 \h </w:instrText>
      </w:r>
      <w:r>
        <w:rPr>
          <w:noProof/>
        </w:rPr>
      </w:r>
      <w:r>
        <w:rPr>
          <w:noProof/>
        </w:rPr>
        <w:fldChar w:fldCharType="separate"/>
      </w:r>
      <w:r w:rsidR="005E7D95">
        <w:rPr>
          <w:noProof/>
        </w:rPr>
        <w:t>69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9.29</w:t>
      </w:r>
      <w:r>
        <w:rPr>
          <w:rFonts w:asciiTheme="minorHAnsi" w:eastAsiaTheme="minorEastAsia" w:hAnsiTheme="minorHAnsi" w:cstheme="minorBidi"/>
          <w:noProof/>
          <w:sz w:val="22"/>
          <w:szCs w:val="22"/>
          <w:lang w:val="en-US"/>
        </w:rPr>
        <w:tab/>
      </w:r>
      <w:r>
        <w:rPr>
          <w:noProof/>
        </w:rPr>
        <w:t>scErrorCode (sec)</w:t>
      </w:r>
      <w:r>
        <w:rPr>
          <w:noProof/>
        </w:rPr>
        <w:tab/>
      </w:r>
      <w:r>
        <w:rPr>
          <w:noProof/>
        </w:rPr>
        <w:fldChar w:fldCharType="begin"/>
      </w:r>
      <w:r>
        <w:rPr>
          <w:noProof/>
        </w:rPr>
        <w:instrText xml:space="preserve"> PAGEREF _Toc337458294 \h </w:instrText>
      </w:r>
      <w:r>
        <w:rPr>
          <w:noProof/>
        </w:rPr>
      </w:r>
      <w:r>
        <w:rPr>
          <w:noProof/>
        </w:rPr>
        <w:fldChar w:fldCharType="separate"/>
      </w:r>
      <w:r w:rsidR="005E7D95">
        <w:rPr>
          <w:noProof/>
        </w:rPr>
        <w:t>69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9.30</w:t>
      </w:r>
      <w:r>
        <w:rPr>
          <w:rFonts w:asciiTheme="minorHAnsi" w:eastAsiaTheme="minorEastAsia" w:hAnsiTheme="minorHAnsi" w:cstheme="minorBidi"/>
          <w:noProof/>
          <w:sz w:val="22"/>
          <w:szCs w:val="22"/>
          <w:lang w:val="en-US"/>
        </w:rPr>
        <w:tab/>
      </w:r>
      <w:r>
        <w:rPr>
          <w:noProof/>
        </w:rPr>
        <w:t>scErrorText (set)</w:t>
      </w:r>
      <w:r>
        <w:rPr>
          <w:noProof/>
        </w:rPr>
        <w:tab/>
      </w:r>
      <w:r>
        <w:rPr>
          <w:noProof/>
        </w:rPr>
        <w:fldChar w:fldCharType="begin"/>
      </w:r>
      <w:r>
        <w:rPr>
          <w:noProof/>
        </w:rPr>
        <w:instrText xml:space="preserve"> PAGEREF _Toc337458295 \h </w:instrText>
      </w:r>
      <w:r>
        <w:rPr>
          <w:noProof/>
        </w:rPr>
      </w:r>
      <w:r>
        <w:rPr>
          <w:noProof/>
        </w:rPr>
        <w:fldChar w:fldCharType="separate"/>
      </w:r>
      <w:r w:rsidR="005E7D95">
        <w:rPr>
          <w:noProof/>
        </w:rPr>
        <w:t>69</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9.31</w:t>
      </w:r>
      <w:r>
        <w:rPr>
          <w:rFonts w:asciiTheme="minorHAnsi" w:eastAsiaTheme="minorEastAsia" w:hAnsiTheme="minorHAnsi" w:cstheme="minorBidi"/>
          <w:noProof/>
          <w:sz w:val="22"/>
          <w:szCs w:val="22"/>
          <w:lang w:val="en-US"/>
        </w:rPr>
        <w:tab/>
      </w:r>
      <w:r>
        <w:rPr>
          <w:noProof/>
        </w:rPr>
        <w:t>scVersion (ver)</w:t>
      </w:r>
      <w:r>
        <w:rPr>
          <w:noProof/>
        </w:rPr>
        <w:tab/>
      </w:r>
      <w:r>
        <w:rPr>
          <w:noProof/>
        </w:rPr>
        <w:fldChar w:fldCharType="begin"/>
      </w:r>
      <w:r>
        <w:rPr>
          <w:noProof/>
        </w:rPr>
        <w:instrText xml:space="preserve"> PAGEREF _Toc337458296 \h </w:instrText>
      </w:r>
      <w:r>
        <w:rPr>
          <w:noProof/>
        </w:rPr>
      </w:r>
      <w:r>
        <w:rPr>
          <w:noProof/>
        </w:rPr>
        <w:fldChar w:fldCharType="separate"/>
      </w:r>
      <w:r w:rsidR="005E7D95">
        <w:rPr>
          <w:noProof/>
        </w:rPr>
        <w:t>70</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9.32</w:t>
      </w:r>
      <w:r>
        <w:rPr>
          <w:rFonts w:asciiTheme="minorHAnsi" w:eastAsiaTheme="minorEastAsia" w:hAnsiTheme="minorHAnsi" w:cstheme="minorBidi"/>
          <w:noProof/>
          <w:sz w:val="22"/>
          <w:szCs w:val="22"/>
          <w:lang w:val="en-US"/>
        </w:rPr>
        <w:tab/>
      </w:r>
      <w:r>
        <w:rPr>
          <w:noProof/>
        </w:rPr>
        <w:t>serviceName (nam)</w:t>
      </w:r>
      <w:r>
        <w:rPr>
          <w:noProof/>
        </w:rPr>
        <w:tab/>
      </w:r>
      <w:r>
        <w:rPr>
          <w:noProof/>
        </w:rPr>
        <w:fldChar w:fldCharType="begin"/>
      </w:r>
      <w:r>
        <w:rPr>
          <w:noProof/>
        </w:rPr>
        <w:instrText xml:space="preserve"> PAGEREF _Toc337458297 \h </w:instrText>
      </w:r>
      <w:r>
        <w:rPr>
          <w:noProof/>
        </w:rPr>
      </w:r>
      <w:r>
        <w:rPr>
          <w:noProof/>
        </w:rPr>
        <w:fldChar w:fldCharType="separate"/>
      </w:r>
      <w:r w:rsidR="005E7D95">
        <w:rPr>
          <w:noProof/>
        </w:rPr>
        <w:t>70</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9.33</w:t>
      </w:r>
      <w:r>
        <w:rPr>
          <w:rFonts w:asciiTheme="minorHAnsi" w:eastAsiaTheme="minorEastAsia" w:hAnsiTheme="minorHAnsi" w:cstheme="minorBidi"/>
          <w:noProof/>
          <w:sz w:val="22"/>
          <w:szCs w:val="22"/>
          <w:lang w:val="en-US"/>
        </w:rPr>
        <w:tab/>
      </w:r>
      <w:r>
        <w:rPr>
          <w:noProof/>
        </w:rPr>
        <w:t>sessionId (sid)</w:t>
      </w:r>
      <w:r>
        <w:rPr>
          <w:noProof/>
        </w:rPr>
        <w:tab/>
      </w:r>
      <w:r>
        <w:rPr>
          <w:noProof/>
        </w:rPr>
        <w:fldChar w:fldCharType="begin"/>
      </w:r>
      <w:r>
        <w:rPr>
          <w:noProof/>
        </w:rPr>
        <w:instrText xml:space="preserve"> PAGEREF _Toc337458298 \h </w:instrText>
      </w:r>
      <w:r>
        <w:rPr>
          <w:noProof/>
        </w:rPr>
      </w:r>
      <w:r>
        <w:rPr>
          <w:noProof/>
        </w:rPr>
        <w:fldChar w:fldCharType="separate"/>
      </w:r>
      <w:r w:rsidR="005E7D95">
        <w:rPr>
          <w:noProof/>
        </w:rPr>
        <w:t>70</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9.34</w:t>
      </w:r>
      <w:r>
        <w:rPr>
          <w:rFonts w:asciiTheme="minorHAnsi" w:eastAsiaTheme="minorEastAsia" w:hAnsiTheme="minorHAnsi" w:cstheme="minorBidi"/>
          <w:noProof/>
          <w:sz w:val="22"/>
          <w:szCs w:val="22"/>
          <w:lang w:val="en-US"/>
        </w:rPr>
        <w:tab/>
      </w:r>
      <w:r>
        <w:rPr>
          <w:noProof/>
        </w:rPr>
        <w:t>sessionInfo (sin)</w:t>
      </w:r>
      <w:r>
        <w:rPr>
          <w:noProof/>
        </w:rPr>
        <w:tab/>
      </w:r>
      <w:r>
        <w:rPr>
          <w:noProof/>
        </w:rPr>
        <w:fldChar w:fldCharType="begin"/>
      </w:r>
      <w:r>
        <w:rPr>
          <w:noProof/>
        </w:rPr>
        <w:instrText xml:space="preserve"> PAGEREF _Toc337458299 \h </w:instrText>
      </w:r>
      <w:r>
        <w:rPr>
          <w:noProof/>
        </w:rPr>
      </w:r>
      <w:r>
        <w:rPr>
          <w:noProof/>
        </w:rPr>
        <w:fldChar w:fldCharType="separate"/>
      </w:r>
      <w:r w:rsidR="005E7D95">
        <w:rPr>
          <w:noProof/>
        </w:rPr>
        <w:t>71</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9.35</w:t>
      </w:r>
      <w:r>
        <w:rPr>
          <w:rFonts w:asciiTheme="minorHAnsi" w:eastAsiaTheme="minorEastAsia" w:hAnsiTheme="minorHAnsi" w:cstheme="minorBidi"/>
          <w:noProof/>
          <w:sz w:val="22"/>
          <w:szCs w:val="22"/>
          <w:lang w:val="en-US"/>
        </w:rPr>
        <w:tab/>
      </w:r>
      <w:r>
        <w:rPr>
          <w:noProof/>
        </w:rPr>
        <w:t>urlPath (urp)</w:t>
      </w:r>
      <w:r>
        <w:rPr>
          <w:noProof/>
        </w:rPr>
        <w:tab/>
      </w:r>
      <w:r>
        <w:rPr>
          <w:noProof/>
        </w:rPr>
        <w:fldChar w:fldCharType="begin"/>
      </w:r>
      <w:r>
        <w:rPr>
          <w:noProof/>
        </w:rPr>
        <w:instrText xml:space="preserve"> PAGEREF _Toc337458300 \h </w:instrText>
      </w:r>
      <w:r>
        <w:rPr>
          <w:noProof/>
        </w:rPr>
      </w:r>
      <w:r>
        <w:rPr>
          <w:noProof/>
        </w:rPr>
        <w:fldChar w:fldCharType="separate"/>
      </w:r>
      <w:r w:rsidR="005E7D95">
        <w:rPr>
          <w:noProof/>
        </w:rPr>
        <w:t>71</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9.36</w:t>
      </w:r>
      <w:r>
        <w:rPr>
          <w:rFonts w:asciiTheme="minorHAnsi" w:eastAsiaTheme="minorEastAsia" w:hAnsiTheme="minorHAnsi" w:cstheme="minorBidi"/>
          <w:noProof/>
          <w:sz w:val="22"/>
          <w:szCs w:val="22"/>
          <w:lang w:val="en-US"/>
        </w:rPr>
        <w:tab/>
      </w:r>
      <w:r>
        <w:rPr>
          <w:noProof/>
        </w:rPr>
        <w:t>appendixNumber (anr)</w:t>
      </w:r>
      <w:r>
        <w:rPr>
          <w:noProof/>
        </w:rPr>
        <w:tab/>
      </w:r>
      <w:r>
        <w:rPr>
          <w:noProof/>
        </w:rPr>
        <w:fldChar w:fldCharType="begin"/>
      </w:r>
      <w:r>
        <w:rPr>
          <w:noProof/>
        </w:rPr>
        <w:instrText xml:space="preserve"> PAGEREF _Toc337458301 \h </w:instrText>
      </w:r>
      <w:r>
        <w:rPr>
          <w:noProof/>
        </w:rPr>
      </w:r>
      <w:r>
        <w:rPr>
          <w:noProof/>
        </w:rPr>
        <w:fldChar w:fldCharType="separate"/>
      </w:r>
      <w:r w:rsidR="005E7D95">
        <w:rPr>
          <w:noProof/>
        </w:rPr>
        <w:t>71</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9.37</w:t>
      </w:r>
      <w:r>
        <w:rPr>
          <w:rFonts w:asciiTheme="minorHAnsi" w:eastAsiaTheme="minorEastAsia" w:hAnsiTheme="minorHAnsi" w:cstheme="minorBidi"/>
          <w:noProof/>
          <w:sz w:val="22"/>
          <w:szCs w:val="22"/>
          <w:lang w:val="en-US"/>
        </w:rPr>
        <w:tab/>
      </w:r>
      <w:r>
        <w:rPr>
          <w:noProof/>
        </w:rPr>
        <w:t>numberOfAppendix (nra)</w:t>
      </w:r>
      <w:r>
        <w:rPr>
          <w:noProof/>
        </w:rPr>
        <w:tab/>
      </w:r>
      <w:r>
        <w:rPr>
          <w:noProof/>
        </w:rPr>
        <w:fldChar w:fldCharType="begin"/>
      </w:r>
      <w:r>
        <w:rPr>
          <w:noProof/>
        </w:rPr>
        <w:instrText xml:space="preserve"> PAGEREF _Toc337458302 \h </w:instrText>
      </w:r>
      <w:r>
        <w:rPr>
          <w:noProof/>
        </w:rPr>
      </w:r>
      <w:r>
        <w:rPr>
          <w:noProof/>
        </w:rPr>
        <w:fldChar w:fldCharType="separate"/>
      </w:r>
      <w:r w:rsidR="005E7D95">
        <w:rPr>
          <w:noProof/>
        </w:rPr>
        <w:t>71</w:t>
      </w:r>
      <w:r>
        <w:rPr>
          <w:noProof/>
        </w:rPr>
        <w:fldChar w:fldCharType="end"/>
      </w:r>
    </w:p>
    <w:p w:rsidR="00B31E7E" w:rsidRDefault="00B31E7E">
      <w:pPr>
        <w:pStyle w:val="TOC2"/>
        <w:tabs>
          <w:tab w:val="left" w:pos="900"/>
        </w:tabs>
        <w:rPr>
          <w:rFonts w:asciiTheme="minorHAnsi" w:eastAsiaTheme="minorEastAsia" w:hAnsiTheme="minorHAnsi" w:cstheme="minorBidi"/>
          <w:noProof/>
          <w:sz w:val="22"/>
          <w:szCs w:val="22"/>
          <w:lang w:val="en-US"/>
        </w:rPr>
      </w:pPr>
      <w:r>
        <w:rPr>
          <w:noProof/>
        </w:rPr>
        <w:t>9.38</w:t>
      </w:r>
      <w:r>
        <w:rPr>
          <w:rFonts w:asciiTheme="minorHAnsi" w:eastAsiaTheme="minorEastAsia" w:hAnsiTheme="minorHAnsi" w:cstheme="minorBidi"/>
          <w:noProof/>
          <w:sz w:val="22"/>
          <w:szCs w:val="22"/>
          <w:lang w:val="en-US"/>
        </w:rPr>
        <w:tab/>
      </w:r>
      <w:r>
        <w:rPr>
          <w:noProof/>
        </w:rPr>
        <w:t>cachingMethod (cmt)</w:t>
      </w:r>
      <w:r>
        <w:rPr>
          <w:noProof/>
        </w:rPr>
        <w:tab/>
      </w:r>
      <w:r>
        <w:rPr>
          <w:noProof/>
        </w:rPr>
        <w:fldChar w:fldCharType="begin"/>
      </w:r>
      <w:r>
        <w:rPr>
          <w:noProof/>
        </w:rPr>
        <w:instrText xml:space="preserve"> PAGEREF _Toc337458303 \h </w:instrText>
      </w:r>
      <w:r>
        <w:rPr>
          <w:noProof/>
        </w:rPr>
      </w:r>
      <w:r>
        <w:rPr>
          <w:noProof/>
        </w:rPr>
        <w:fldChar w:fldCharType="separate"/>
      </w:r>
      <w:r w:rsidR="005E7D95">
        <w:rPr>
          <w:noProof/>
        </w:rPr>
        <w:t>71</w:t>
      </w:r>
      <w:r>
        <w:rPr>
          <w:noProof/>
        </w:rPr>
        <w:fldChar w:fldCharType="end"/>
      </w:r>
    </w:p>
    <w:p w:rsidR="00B31E7E" w:rsidRDefault="00B31E7E">
      <w:pPr>
        <w:pStyle w:val="TOC1"/>
        <w:tabs>
          <w:tab w:val="left" w:pos="540"/>
        </w:tabs>
        <w:rPr>
          <w:rFonts w:asciiTheme="minorHAnsi" w:eastAsiaTheme="minorEastAsia" w:hAnsiTheme="minorHAnsi" w:cstheme="minorBidi"/>
          <w:caps w:val="0"/>
          <w:noProof/>
          <w:sz w:val="22"/>
          <w:szCs w:val="22"/>
          <w:lang w:val="en-US"/>
        </w:rPr>
      </w:pPr>
      <w:r w:rsidRPr="00937780">
        <w:rPr>
          <w:noProof/>
          <w:lang w:val="en-US"/>
        </w:rPr>
        <w:t>10</w:t>
      </w:r>
      <w:r>
        <w:rPr>
          <w:rFonts w:asciiTheme="minorHAnsi" w:eastAsiaTheme="minorEastAsia" w:hAnsiTheme="minorHAnsi" w:cstheme="minorBidi"/>
          <w:caps w:val="0"/>
          <w:noProof/>
          <w:sz w:val="22"/>
          <w:szCs w:val="22"/>
          <w:lang w:val="en-US"/>
        </w:rPr>
        <w:tab/>
      </w:r>
      <w:r w:rsidRPr="00937780">
        <w:rPr>
          <w:noProof/>
          <w:lang w:val="en-US"/>
        </w:rPr>
        <w:t>Glossary</w:t>
      </w:r>
      <w:r>
        <w:rPr>
          <w:noProof/>
        </w:rPr>
        <w:tab/>
      </w:r>
      <w:r>
        <w:rPr>
          <w:noProof/>
        </w:rPr>
        <w:fldChar w:fldCharType="begin"/>
      </w:r>
      <w:r>
        <w:rPr>
          <w:noProof/>
        </w:rPr>
        <w:instrText xml:space="preserve"> PAGEREF _Toc337458304 \h </w:instrText>
      </w:r>
      <w:r>
        <w:rPr>
          <w:noProof/>
        </w:rPr>
      </w:r>
      <w:r>
        <w:rPr>
          <w:noProof/>
        </w:rPr>
        <w:fldChar w:fldCharType="separate"/>
      </w:r>
      <w:r w:rsidR="005E7D95">
        <w:rPr>
          <w:noProof/>
        </w:rPr>
        <w:t>72</w:t>
      </w:r>
      <w:r>
        <w:rPr>
          <w:noProof/>
        </w:rPr>
        <w:fldChar w:fldCharType="end"/>
      </w:r>
    </w:p>
    <w:p w:rsidR="00B31E7E" w:rsidRDefault="00B31E7E">
      <w:pPr>
        <w:pStyle w:val="TOC1"/>
        <w:rPr>
          <w:rFonts w:asciiTheme="minorHAnsi" w:eastAsiaTheme="minorEastAsia" w:hAnsiTheme="minorHAnsi" w:cstheme="minorBidi"/>
          <w:caps w:val="0"/>
          <w:noProof/>
          <w:sz w:val="22"/>
          <w:szCs w:val="22"/>
          <w:lang w:val="en-US"/>
        </w:rPr>
      </w:pPr>
      <w:r>
        <w:rPr>
          <w:noProof/>
        </w:rPr>
        <w:t>Appendix</w:t>
      </w:r>
      <w:r w:rsidRPr="00937780">
        <w:rPr>
          <w:noProof/>
          <w:lang w:val="en-US"/>
        </w:rPr>
        <w:t xml:space="preserve"> A - Message Header Matrix</w:t>
      </w:r>
      <w:r>
        <w:rPr>
          <w:noProof/>
        </w:rPr>
        <w:tab/>
      </w:r>
      <w:r>
        <w:rPr>
          <w:noProof/>
        </w:rPr>
        <w:fldChar w:fldCharType="begin"/>
      </w:r>
      <w:r>
        <w:rPr>
          <w:noProof/>
        </w:rPr>
        <w:instrText xml:space="preserve"> PAGEREF _Toc337458305 \h </w:instrText>
      </w:r>
      <w:r>
        <w:rPr>
          <w:noProof/>
        </w:rPr>
      </w:r>
      <w:r>
        <w:rPr>
          <w:noProof/>
        </w:rPr>
        <w:fldChar w:fldCharType="separate"/>
      </w:r>
      <w:r w:rsidR="005E7D95">
        <w:rPr>
          <w:noProof/>
        </w:rPr>
        <w:t>74</w:t>
      </w:r>
      <w:r>
        <w:rPr>
          <w:noProof/>
        </w:rPr>
        <w:fldChar w:fldCharType="end"/>
      </w:r>
    </w:p>
    <w:p w:rsidR="00B31E7E" w:rsidRDefault="00B31E7E">
      <w:pPr>
        <w:pStyle w:val="TOC1"/>
        <w:rPr>
          <w:rFonts w:asciiTheme="minorHAnsi" w:eastAsiaTheme="minorEastAsia" w:hAnsiTheme="minorHAnsi" w:cstheme="minorBidi"/>
          <w:caps w:val="0"/>
          <w:noProof/>
          <w:sz w:val="22"/>
          <w:szCs w:val="22"/>
          <w:lang w:val="en-US"/>
        </w:rPr>
      </w:pPr>
      <w:r>
        <w:rPr>
          <w:noProof/>
        </w:rPr>
        <w:t>Appendix</w:t>
      </w:r>
      <w:r w:rsidRPr="00937780">
        <w:rPr>
          <w:noProof/>
          <w:lang w:val="en-US"/>
        </w:rPr>
        <w:t xml:space="preserve"> B – SC Error Codes and Messages</w:t>
      </w:r>
      <w:r>
        <w:rPr>
          <w:noProof/>
        </w:rPr>
        <w:tab/>
      </w:r>
      <w:r>
        <w:rPr>
          <w:noProof/>
        </w:rPr>
        <w:fldChar w:fldCharType="begin"/>
      </w:r>
      <w:r>
        <w:rPr>
          <w:noProof/>
        </w:rPr>
        <w:instrText xml:space="preserve"> PAGEREF _Toc337458306 \h </w:instrText>
      </w:r>
      <w:r>
        <w:rPr>
          <w:noProof/>
        </w:rPr>
      </w:r>
      <w:r>
        <w:rPr>
          <w:noProof/>
        </w:rPr>
        <w:fldChar w:fldCharType="separate"/>
      </w:r>
      <w:r w:rsidR="005E7D95">
        <w:rPr>
          <w:noProof/>
        </w:rPr>
        <w:t>78</w:t>
      </w:r>
      <w:r>
        <w:rPr>
          <w:noProof/>
        </w:rPr>
        <w:fldChar w:fldCharType="end"/>
      </w:r>
    </w:p>
    <w:p w:rsidR="00B31E7E" w:rsidRDefault="00B31E7E">
      <w:pPr>
        <w:pStyle w:val="TOC1"/>
        <w:rPr>
          <w:rFonts w:asciiTheme="minorHAnsi" w:eastAsiaTheme="minorEastAsia" w:hAnsiTheme="minorHAnsi" w:cstheme="minorBidi"/>
          <w:caps w:val="0"/>
          <w:noProof/>
          <w:sz w:val="22"/>
          <w:szCs w:val="22"/>
          <w:lang w:val="en-US"/>
        </w:rPr>
      </w:pPr>
      <w:r w:rsidRPr="00937780">
        <w:rPr>
          <w:noProof/>
          <w:lang w:val="en-US"/>
        </w:rPr>
        <w:t>Index</w:t>
      </w:r>
      <w:r>
        <w:rPr>
          <w:noProof/>
        </w:rPr>
        <w:tab/>
      </w:r>
      <w:r>
        <w:rPr>
          <w:noProof/>
        </w:rPr>
        <w:fldChar w:fldCharType="begin"/>
      </w:r>
      <w:r>
        <w:rPr>
          <w:noProof/>
        </w:rPr>
        <w:instrText xml:space="preserve"> PAGEREF _Toc337458307 \h </w:instrText>
      </w:r>
      <w:r>
        <w:rPr>
          <w:noProof/>
        </w:rPr>
      </w:r>
      <w:r>
        <w:rPr>
          <w:noProof/>
        </w:rPr>
        <w:fldChar w:fldCharType="separate"/>
      </w:r>
      <w:r w:rsidR="005E7D95">
        <w:rPr>
          <w:noProof/>
        </w:rPr>
        <w:t>79</w:t>
      </w:r>
      <w:r>
        <w:rPr>
          <w:noProof/>
        </w:rPr>
        <w:fldChar w:fldCharType="end"/>
      </w:r>
    </w:p>
    <w:p w:rsidR="00E10FA8" w:rsidRDefault="004A4633" w:rsidP="00F416B6">
      <w:pPr>
        <w:rPr>
          <w:lang w:val="en-US"/>
        </w:rPr>
      </w:pPr>
      <w:r w:rsidRPr="00326E23">
        <w:rPr>
          <w:lang w:val="en-US"/>
        </w:rPr>
        <w:fldChar w:fldCharType="end"/>
      </w:r>
    </w:p>
    <w:p w:rsidR="00E10FA8" w:rsidRPr="00326E23" w:rsidRDefault="00E10FA8" w:rsidP="008F5812">
      <w:pPr>
        <w:pStyle w:val="Heading"/>
        <w:outlineLvl w:val="0"/>
        <w:rPr>
          <w:lang w:val="en-US"/>
        </w:rPr>
      </w:pPr>
      <w:r w:rsidRPr="00326E23">
        <w:rPr>
          <w:lang w:val="en-US"/>
        </w:rPr>
        <w:t>Tables</w:t>
      </w:r>
    </w:p>
    <w:p w:rsidR="00B31E7E" w:rsidRDefault="004A4633">
      <w:pPr>
        <w:pStyle w:val="TableofFigures"/>
        <w:rPr>
          <w:rFonts w:asciiTheme="minorHAnsi" w:eastAsiaTheme="minorEastAsia" w:hAnsiTheme="minorHAnsi" w:cstheme="minorBidi"/>
          <w:noProof/>
          <w:sz w:val="22"/>
          <w:szCs w:val="22"/>
          <w:lang w:val="en-US"/>
        </w:rPr>
      </w:pPr>
      <w:r w:rsidRPr="00326E23">
        <w:rPr>
          <w:lang w:val="en-US"/>
        </w:rPr>
        <w:fldChar w:fldCharType="begin"/>
      </w:r>
      <w:r w:rsidR="00E10FA8" w:rsidRPr="00326E23">
        <w:rPr>
          <w:lang w:val="en-US"/>
        </w:rPr>
        <w:instrText xml:space="preserve"> TOC \c "Table" </w:instrText>
      </w:r>
      <w:r w:rsidRPr="00326E23">
        <w:rPr>
          <w:lang w:val="en-US"/>
        </w:rPr>
        <w:fldChar w:fldCharType="separate"/>
      </w:r>
      <w:r w:rsidR="00B31E7E">
        <w:rPr>
          <w:noProof/>
        </w:rPr>
        <w:t>Table 1 Abbreviations &amp; Definitions</w:t>
      </w:r>
      <w:r w:rsidR="00B31E7E">
        <w:rPr>
          <w:noProof/>
        </w:rPr>
        <w:tab/>
      </w:r>
      <w:r w:rsidR="00B31E7E">
        <w:rPr>
          <w:noProof/>
        </w:rPr>
        <w:fldChar w:fldCharType="begin"/>
      </w:r>
      <w:r w:rsidR="00B31E7E">
        <w:rPr>
          <w:noProof/>
        </w:rPr>
        <w:instrText xml:space="preserve"> PAGEREF _Toc337458308 \h </w:instrText>
      </w:r>
      <w:r w:rsidR="00B31E7E">
        <w:rPr>
          <w:noProof/>
        </w:rPr>
      </w:r>
      <w:r w:rsidR="00B31E7E">
        <w:rPr>
          <w:noProof/>
        </w:rPr>
        <w:fldChar w:fldCharType="separate"/>
      </w:r>
      <w:r w:rsidR="005E7D95">
        <w:rPr>
          <w:noProof/>
        </w:rPr>
        <w:t>5</w:t>
      </w:r>
      <w:r w:rsidR="00B31E7E">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Table 2 External references</w:t>
      </w:r>
      <w:r>
        <w:rPr>
          <w:noProof/>
        </w:rPr>
        <w:tab/>
      </w:r>
      <w:r>
        <w:rPr>
          <w:noProof/>
        </w:rPr>
        <w:fldChar w:fldCharType="begin"/>
      </w:r>
      <w:r>
        <w:rPr>
          <w:noProof/>
        </w:rPr>
        <w:instrText xml:space="preserve"> PAGEREF _Toc337458309 \h </w:instrText>
      </w:r>
      <w:r>
        <w:rPr>
          <w:noProof/>
        </w:rPr>
      </w:r>
      <w:r>
        <w:rPr>
          <w:noProof/>
        </w:rPr>
        <w:fldChar w:fldCharType="separate"/>
      </w:r>
      <w:r w:rsidR="005E7D95">
        <w:rPr>
          <w:noProof/>
        </w:rPr>
        <w:t>5</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Table 3 Typographical conventions</w:t>
      </w:r>
      <w:r>
        <w:rPr>
          <w:noProof/>
        </w:rPr>
        <w:tab/>
      </w:r>
      <w:r>
        <w:rPr>
          <w:noProof/>
        </w:rPr>
        <w:fldChar w:fldCharType="begin"/>
      </w:r>
      <w:r>
        <w:rPr>
          <w:noProof/>
        </w:rPr>
        <w:instrText xml:space="preserve"> PAGEREF _Toc337458310 \h </w:instrText>
      </w:r>
      <w:r>
        <w:rPr>
          <w:noProof/>
        </w:rPr>
      </w:r>
      <w:r>
        <w:rPr>
          <w:noProof/>
        </w:rPr>
        <w:fldChar w:fldCharType="separate"/>
      </w:r>
      <w:r w:rsidR="005E7D95">
        <w:rPr>
          <w:noProof/>
        </w:rPr>
        <w:t>5</w:t>
      </w:r>
      <w:r>
        <w:rPr>
          <w:noProof/>
        </w:rPr>
        <w:fldChar w:fldCharType="end"/>
      </w:r>
    </w:p>
    <w:p w:rsidR="00E10FA8" w:rsidRPr="00326E23" w:rsidRDefault="004A4633" w:rsidP="00F416B6">
      <w:pPr>
        <w:rPr>
          <w:sz w:val="24"/>
          <w:lang w:val="en-US"/>
        </w:rPr>
      </w:pPr>
      <w:r w:rsidRPr="00326E23">
        <w:rPr>
          <w:lang w:val="en-US"/>
        </w:rPr>
        <w:fldChar w:fldCharType="end"/>
      </w:r>
    </w:p>
    <w:p w:rsidR="00E10FA8" w:rsidRPr="00326E23" w:rsidRDefault="00E10FA8" w:rsidP="008F5812">
      <w:pPr>
        <w:pStyle w:val="Heading"/>
        <w:outlineLvl w:val="0"/>
        <w:rPr>
          <w:lang w:val="en-US"/>
        </w:rPr>
      </w:pPr>
      <w:r w:rsidRPr="00326E23">
        <w:rPr>
          <w:lang w:val="en-US"/>
        </w:rPr>
        <w:t>Figures</w:t>
      </w:r>
    </w:p>
    <w:p w:rsidR="00B31E7E" w:rsidRDefault="004A4633">
      <w:pPr>
        <w:pStyle w:val="TableofFigures"/>
        <w:rPr>
          <w:rFonts w:asciiTheme="minorHAnsi" w:eastAsiaTheme="minorEastAsia" w:hAnsiTheme="minorHAnsi" w:cstheme="minorBidi"/>
          <w:noProof/>
          <w:sz w:val="22"/>
          <w:szCs w:val="22"/>
          <w:lang w:val="en-US"/>
        </w:rPr>
      </w:pPr>
      <w:r w:rsidRPr="00326E23">
        <w:rPr>
          <w:lang w:val="en-US"/>
        </w:rPr>
        <w:fldChar w:fldCharType="begin"/>
      </w:r>
      <w:r w:rsidR="00E10FA8" w:rsidRPr="00326E23">
        <w:rPr>
          <w:lang w:val="en-US"/>
        </w:rPr>
        <w:instrText xml:space="preserve"> TOC \c "Figure" </w:instrText>
      </w:r>
      <w:r w:rsidRPr="00326E23">
        <w:rPr>
          <w:lang w:val="en-US"/>
        </w:rPr>
        <w:fldChar w:fldCharType="separate"/>
      </w:r>
      <w:r w:rsidR="00B31E7E">
        <w:rPr>
          <w:noProof/>
        </w:rPr>
        <w:t>Figure 1 Communication Layers</w:t>
      </w:r>
      <w:r w:rsidR="00B31E7E">
        <w:rPr>
          <w:noProof/>
        </w:rPr>
        <w:tab/>
      </w:r>
      <w:r w:rsidR="00B31E7E">
        <w:rPr>
          <w:noProof/>
        </w:rPr>
        <w:fldChar w:fldCharType="begin"/>
      </w:r>
      <w:r w:rsidR="00B31E7E">
        <w:rPr>
          <w:noProof/>
        </w:rPr>
        <w:instrText xml:space="preserve"> PAGEREF _Toc337458311 \h </w:instrText>
      </w:r>
      <w:r w:rsidR="00B31E7E">
        <w:rPr>
          <w:noProof/>
        </w:rPr>
      </w:r>
      <w:r w:rsidR="00B31E7E">
        <w:rPr>
          <w:noProof/>
        </w:rPr>
        <w:fldChar w:fldCharType="separate"/>
      </w:r>
      <w:r w:rsidR="005E7D95">
        <w:rPr>
          <w:noProof/>
        </w:rPr>
        <w:t>7</w:t>
      </w:r>
      <w:r w:rsidR="00B31E7E">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 Connection Topology</w:t>
      </w:r>
      <w:r>
        <w:rPr>
          <w:noProof/>
        </w:rPr>
        <w:tab/>
      </w:r>
      <w:r>
        <w:rPr>
          <w:noProof/>
        </w:rPr>
        <w:fldChar w:fldCharType="begin"/>
      </w:r>
      <w:r>
        <w:rPr>
          <w:noProof/>
        </w:rPr>
        <w:instrText xml:space="preserve"> PAGEREF _Toc337458312 \h </w:instrText>
      </w:r>
      <w:r>
        <w:rPr>
          <w:noProof/>
        </w:rPr>
      </w:r>
      <w:r>
        <w:rPr>
          <w:noProof/>
        </w:rPr>
        <w:fldChar w:fldCharType="separate"/>
      </w:r>
      <w:r w:rsidR="005E7D95">
        <w:rPr>
          <w:noProof/>
        </w:rPr>
        <w:t>8</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 Network Security</w:t>
      </w:r>
      <w:r>
        <w:rPr>
          <w:noProof/>
        </w:rPr>
        <w:tab/>
      </w:r>
      <w:r>
        <w:rPr>
          <w:noProof/>
        </w:rPr>
        <w:fldChar w:fldCharType="begin"/>
      </w:r>
      <w:r>
        <w:rPr>
          <w:noProof/>
        </w:rPr>
        <w:instrText xml:space="preserve"> PAGEREF _Toc337458313 \h </w:instrText>
      </w:r>
      <w:r>
        <w:rPr>
          <w:noProof/>
        </w:rPr>
      </w:r>
      <w:r>
        <w:rPr>
          <w:noProof/>
        </w:rPr>
        <w:fldChar w:fldCharType="separate"/>
      </w:r>
      <w:r w:rsidR="005E7D95">
        <w:rPr>
          <w:noProof/>
        </w:rPr>
        <w:t>9</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4 Synchronous Request/Response</w:t>
      </w:r>
      <w:r>
        <w:rPr>
          <w:noProof/>
        </w:rPr>
        <w:tab/>
      </w:r>
      <w:r>
        <w:rPr>
          <w:noProof/>
        </w:rPr>
        <w:fldChar w:fldCharType="begin"/>
      </w:r>
      <w:r>
        <w:rPr>
          <w:noProof/>
        </w:rPr>
        <w:instrText xml:space="preserve"> PAGEREF _Toc337458314 \h </w:instrText>
      </w:r>
      <w:r>
        <w:rPr>
          <w:noProof/>
        </w:rPr>
      </w:r>
      <w:r>
        <w:rPr>
          <w:noProof/>
        </w:rPr>
        <w:fldChar w:fldCharType="separate"/>
      </w:r>
      <w:r w:rsidR="005E7D95">
        <w:rPr>
          <w:noProof/>
        </w:rPr>
        <w:t>12</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5 Synchronous Message Exchange.</w:t>
      </w:r>
      <w:r>
        <w:rPr>
          <w:noProof/>
        </w:rPr>
        <w:tab/>
      </w:r>
      <w:r>
        <w:rPr>
          <w:noProof/>
        </w:rPr>
        <w:fldChar w:fldCharType="begin"/>
      </w:r>
      <w:r>
        <w:rPr>
          <w:noProof/>
        </w:rPr>
        <w:instrText xml:space="preserve"> PAGEREF _Toc337458315 \h </w:instrText>
      </w:r>
      <w:r>
        <w:rPr>
          <w:noProof/>
        </w:rPr>
      </w:r>
      <w:r>
        <w:rPr>
          <w:noProof/>
        </w:rPr>
        <w:fldChar w:fldCharType="separate"/>
      </w:r>
      <w:r w:rsidR="005E7D95">
        <w:rPr>
          <w:noProof/>
        </w:rPr>
        <w:t>13</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6 Asynchronous Request/Response</w:t>
      </w:r>
      <w:r>
        <w:rPr>
          <w:noProof/>
        </w:rPr>
        <w:tab/>
      </w:r>
      <w:r>
        <w:rPr>
          <w:noProof/>
        </w:rPr>
        <w:fldChar w:fldCharType="begin"/>
      </w:r>
      <w:r>
        <w:rPr>
          <w:noProof/>
        </w:rPr>
        <w:instrText xml:space="preserve"> PAGEREF _Toc337458316 \h </w:instrText>
      </w:r>
      <w:r>
        <w:rPr>
          <w:noProof/>
        </w:rPr>
      </w:r>
      <w:r>
        <w:rPr>
          <w:noProof/>
        </w:rPr>
        <w:fldChar w:fldCharType="separate"/>
      </w:r>
      <w:r w:rsidR="005E7D95">
        <w:rPr>
          <w:noProof/>
        </w:rPr>
        <w:t>13</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7 Asynchronous Message Exchange.</w:t>
      </w:r>
      <w:r>
        <w:rPr>
          <w:noProof/>
        </w:rPr>
        <w:tab/>
      </w:r>
      <w:r>
        <w:rPr>
          <w:noProof/>
        </w:rPr>
        <w:fldChar w:fldCharType="begin"/>
      </w:r>
      <w:r>
        <w:rPr>
          <w:noProof/>
        </w:rPr>
        <w:instrText xml:space="preserve"> PAGEREF _Toc337458317 \h </w:instrText>
      </w:r>
      <w:r>
        <w:rPr>
          <w:noProof/>
        </w:rPr>
      </w:r>
      <w:r>
        <w:rPr>
          <w:noProof/>
        </w:rPr>
        <w:fldChar w:fldCharType="separate"/>
      </w:r>
      <w:r w:rsidR="005E7D95">
        <w:rPr>
          <w:noProof/>
        </w:rPr>
        <w:t>14</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8 Large Request.</w:t>
      </w:r>
      <w:r>
        <w:rPr>
          <w:noProof/>
        </w:rPr>
        <w:tab/>
      </w:r>
      <w:r>
        <w:rPr>
          <w:noProof/>
        </w:rPr>
        <w:fldChar w:fldCharType="begin"/>
      </w:r>
      <w:r>
        <w:rPr>
          <w:noProof/>
        </w:rPr>
        <w:instrText xml:space="preserve"> PAGEREF _Toc337458318 \h </w:instrText>
      </w:r>
      <w:r>
        <w:rPr>
          <w:noProof/>
        </w:rPr>
      </w:r>
      <w:r>
        <w:rPr>
          <w:noProof/>
        </w:rPr>
        <w:fldChar w:fldCharType="separate"/>
      </w:r>
      <w:r w:rsidR="005E7D95">
        <w:rPr>
          <w:noProof/>
        </w:rPr>
        <w:t>14</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9 Large Response.</w:t>
      </w:r>
      <w:r>
        <w:rPr>
          <w:noProof/>
        </w:rPr>
        <w:tab/>
      </w:r>
      <w:r>
        <w:rPr>
          <w:noProof/>
        </w:rPr>
        <w:fldChar w:fldCharType="begin"/>
      </w:r>
      <w:r>
        <w:rPr>
          <w:noProof/>
        </w:rPr>
        <w:instrText xml:space="preserve"> PAGEREF _Toc337458319 \h </w:instrText>
      </w:r>
      <w:r>
        <w:rPr>
          <w:noProof/>
        </w:rPr>
      </w:r>
      <w:r>
        <w:rPr>
          <w:noProof/>
        </w:rPr>
        <w:fldChar w:fldCharType="separate"/>
      </w:r>
      <w:r w:rsidR="005E7D95">
        <w:rPr>
          <w:noProof/>
        </w:rPr>
        <w:t>15</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10 Multi Session server (immediateConnect = true).</w:t>
      </w:r>
      <w:r>
        <w:rPr>
          <w:noProof/>
        </w:rPr>
        <w:tab/>
      </w:r>
      <w:r>
        <w:rPr>
          <w:noProof/>
        </w:rPr>
        <w:fldChar w:fldCharType="begin"/>
      </w:r>
      <w:r>
        <w:rPr>
          <w:noProof/>
        </w:rPr>
        <w:instrText xml:space="preserve"> PAGEREF _Toc337458320 \h </w:instrText>
      </w:r>
      <w:r>
        <w:rPr>
          <w:noProof/>
        </w:rPr>
      </w:r>
      <w:r>
        <w:rPr>
          <w:noProof/>
        </w:rPr>
        <w:fldChar w:fldCharType="separate"/>
      </w:r>
      <w:r w:rsidR="005E7D95">
        <w:rPr>
          <w:noProof/>
        </w:rPr>
        <w:t>16</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11 Multi-Session server (immediateConnect = false).</w:t>
      </w:r>
      <w:r>
        <w:rPr>
          <w:noProof/>
        </w:rPr>
        <w:tab/>
      </w:r>
      <w:r>
        <w:rPr>
          <w:noProof/>
        </w:rPr>
        <w:fldChar w:fldCharType="begin"/>
      </w:r>
      <w:r>
        <w:rPr>
          <w:noProof/>
        </w:rPr>
        <w:instrText xml:space="preserve"> PAGEREF _Toc337458321 \h </w:instrText>
      </w:r>
      <w:r>
        <w:rPr>
          <w:noProof/>
        </w:rPr>
      </w:r>
      <w:r>
        <w:rPr>
          <w:noProof/>
        </w:rPr>
        <w:fldChar w:fldCharType="separate"/>
      </w:r>
      <w:r w:rsidR="005E7D95">
        <w:rPr>
          <w:noProof/>
        </w:rPr>
        <w:t>18</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12 Execution exceeding operation timeout.</w:t>
      </w:r>
      <w:r>
        <w:rPr>
          <w:noProof/>
        </w:rPr>
        <w:tab/>
      </w:r>
      <w:r>
        <w:rPr>
          <w:noProof/>
        </w:rPr>
        <w:fldChar w:fldCharType="begin"/>
      </w:r>
      <w:r>
        <w:rPr>
          <w:noProof/>
        </w:rPr>
        <w:instrText xml:space="preserve"> PAGEREF _Toc337458322 \h </w:instrText>
      </w:r>
      <w:r>
        <w:rPr>
          <w:noProof/>
        </w:rPr>
      </w:r>
      <w:r>
        <w:rPr>
          <w:noProof/>
        </w:rPr>
        <w:fldChar w:fldCharType="separate"/>
      </w:r>
      <w:r w:rsidR="005E7D95">
        <w:rPr>
          <w:noProof/>
        </w:rPr>
        <w:t>19</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13 Single Session Server</w:t>
      </w:r>
      <w:r>
        <w:rPr>
          <w:noProof/>
        </w:rPr>
        <w:tab/>
      </w:r>
      <w:r>
        <w:rPr>
          <w:noProof/>
        </w:rPr>
        <w:fldChar w:fldCharType="begin"/>
      </w:r>
      <w:r>
        <w:rPr>
          <w:noProof/>
        </w:rPr>
        <w:instrText xml:space="preserve"> PAGEREF _Toc337458323 \h </w:instrText>
      </w:r>
      <w:r>
        <w:rPr>
          <w:noProof/>
        </w:rPr>
      </w:r>
      <w:r>
        <w:rPr>
          <w:noProof/>
        </w:rPr>
        <w:fldChar w:fldCharType="separate"/>
      </w:r>
      <w:r w:rsidR="005E7D95">
        <w:rPr>
          <w:noProof/>
        </w:rPr>
        <w:t>20</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14 Session Monitoring</w:t>
      </w:r>
      <w:r>
        <w:rPr>
          <w:noProof/>
        </w:rPr>
        <w:tab/>
      </w:r>
      <w:r>
        <w:rPr>
          <w:noProof/>
        </w:rPr>
        <w:fldChar w:fldCharType="begin"/>
      </w:r>
      <w:r>
        <w:rPr>
          <w:noProof/>
        </w:rPr>
        <w:instrText xml:space="preserve"> PAGEREF _Toc337458324 \h </w:instrText>
      </w:r>
      <w:r>
        <w:rPr>
          <w:noProof/>
        </w:rPr>
      </w:r>
      <w:r>
        <w:rPr>
          <w:noProof/>
        </w:rPr>
        <w:fldChar w:fldCharType="separate"/>
      </w:r>
      <w:r w:rsidR="005E7D95">
        <w:rPr>
          <w:noProof/>
        </w:rPr>
        <w:t>21</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15 Server Monitoring</w:t>
      </w:r>
      <w:r>
        <w:rPr>
          <w:noProof/>
        </w:rPr>
        <w:tab/>
      </w:r>
      <w:r>
        <w:rPr>
          <w:noProof/>
        </w:rPr>
        <w:fldChar w:fldCharType="begin"/>
      </w:r>
      <w:r>
        <w:rPr>
          <w:noProof/>
        </w:rPr>
        <w:instrText xml:space="preserve"> PAGEREF _Toc337458325 \h </w:instrText>
      </w:r>
      <w:r>
        <w:rPr>
          <w:noProof/>
        </w:rPr>
      </w:r>
      <w:r>
        <w:rPr>
          <w:noProof/>
        </w:rPr>
        <w:fldChar w:fldCharType="separate"/>
      </w:r>
      <w:r w:rsidR="005E7D95">
        <w:rPr>
          <w:noProof/>
        </w:rPr>
        <w:t>21</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16 Caching rules</w:t>
      </w:r>
      <w:r>
        <w:rPr>
          <w:noProof/>
        </w:rPr>
        <w:tab/>
      </w:r>
      <w:r>
        <w:rPr>
          <w:noProof/>
        </w:rPr>
        <w:fldChar w:fldCharType="begin"/>
      </w:r>
      <w:r>
        <w:rPr>
          <w:noProof/>
        </w:rPr>
        <w:instrText xml:space="preserve"> PAGEREF _Toc337458326 \h </w:instrText>
      </w:r>
      <w:r>
        <w:rPr>
          <w:noProof/>
        </w:rPr>
      </w:r>
      <w:r>
        <w:rPr>
          <w:noProof/>
        </w:rPr>
        <w:fldChar w:fldCharType="separate"/>
      </w:r>
      <w:r w:rsidR="005E7D95">
        <w:rPr>
          <w:noProof/>
        </w:rPr>
        <w:t>23</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lastRenderedPageBreak/>
        <w:t>Figure 17 Message Caching</w:t>
      </w:r>
      <w:r>
        <w:rPr>
          <w:noProof/>
        </w:rPr>
        <w:tab/>
      </w:r>
      <w:r>
        <w:rPr>
          <w:noProof/>
        </w:rPr>
        <w:fldChar w:fldCharType="begin"/>
      </w:r>
      <w:r>
        <w:rPr>
          <w:noProof/>
        </w:rPr>
        <w:instrText xml:space="preserve"> PAGEREF _Toc337458327 \h </w:instrText>
      </w:r>
      <w:r>
        <w:rPr>
          <w:noProof/>
        </w:rPr>
      </w:r>
      <w:r>
        <w:rPr>
          <w:noProof/>
        </w:rPr>
        <w:fldChar w:fldCharType="separate"/>
      </w:r>
      <w:r w:rsidR="005E7D95">
        <w:rPr>
          <w:noProof/>
        </w:rPr>
        <w:t>24</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18 Subscribe / Publish</w:t>
      </w:r>
      <w:r>
        <w:rPr>
          <w:noProof/>
        </w:rPr>
        <w:tab/>
      </w:r>
      <w:r>
        <w:rPr>
          <w:noProof/>
        </w:rPr>
        <w:fldChar w:fldCharType="begin"/>
      </w:r>
      <w:r>
        <w:rPr>
          <w:noProof/>
        </w:rPr>
        <w:instrText xml:space="preserve"> PAGEREF _Toc337458328 \h </w:instrText>
      </w:r>
      <w:r>
        <w:rPr>
          <w:noProof/>
        </w:rPr>
      </w:r>
      <w:r>
        <w:rPr>
          <w:noProof/>
        </w:rPr>
        <w:fldChar w:fldCharType="separate"/>
      </w:r>
      <w:r w:rsidR="005E7D95">
        <w:rPr>
          <w:noProof/>
        </w:rPr>
        <w:t>25</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19 Publishing Service</w:t>
      </w:r>
      <w:r>
        <w:rPr>
          <w:noProof/>
        </w:rPr>
        <w:tab/>
      </w:r>
      <w:r>
        <w:rPr>
          <w:noProof/>
        </w:rPr>
        <w:fldChar w:fldCharType="begin"/>
      </w:r>
      <w:r>
        <w:rPr>
          <w:noProof/>
        </w:rPr>
        <w:instrText xml:space="preserve"> PAGEREF _Toc337458329 \h </w:instrText>
      </w:r>
      <w:r>
        <w:rPr>
          <w:noProof/>
        </w:rPr>
      </w:r>
      <w:r>
        <w:rPr>
          <w:noProof/>
        </w:rPr>
        <w:fldChar w:fldCharType="separate"/>
      </w:r>
      <w:r w:rsidR="005E7D95">
        <w:rPr>
          <w:noProof/>
        </w:rPr>
        <w:t>26</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20 Large Published Message</w:t>
      </w:r>
      <w:r>
        <w:rPr>
          <w:noProof/>
        </w:rPr>
        <w:tab/>
      </w:r>
      <w:r>
        <w:rPr>
          <w:noProof/>
        </w:rPr>
        <w:fldChar w:fldCharType="begin"/>
      </w:r>
      <w:r>
        <w:rPr>
          <w:noProof/>
        </w:rPr>
        <w:instrText xml:space="preserve"> PAGEREF _Toc337458330 \h </w:instrText>
      </w:r>
      <w:r>
        <w:rPr>
          <w:noProof/>
        </w:rPr>
      </w:r>
      <w:r>
        <w:rPr>
          <w:noProof/>
        </w:rPr>
        <w:fldChar w:fldCharType="separate"/>
      </w:r>
      <w:r w:rsidR="005E7D95">
        <w:rPr>
          <w:noProof/>
        </w:rPr>
        <w:t>28</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21 Subscription Monitoring</w:t>
      </w:r>
      <w:r>
        <w:rPr>
          <w:noProof/>
        </w:rPr>
        <w:tab/>
      </w:r>
      <w:r>
        <w:rPr>
          <w:noProof/>
        </w:rPr>
        <w:fldChar w:fldCharType="begin"/>
      </w:r>
      <w:r>
        <w:rPr>
          <w:noProof/>
        </w:rPr>
        <w:instrText xml:space="preserve"> PAGEREF _Toc337458331 \h </w:instrText>
      </w:r>
      <w:r>
        <w:rPr>
          <w:noProof/>
        </w:rPr>
      </w:r>
      <w:r>
        <w:rPr>
          <w:noProof/>
        </w:rPr>
        <w:fldChar w:fldCharType="separate"/>
      </w:r>
      <w:r w:rsidR="005E7D95">
        <w:rPr>
          <w:noProof/>
        </w:rPr>
        <w:t>29</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22 Message Fan-Out</w:t>
      </w:r>
      <w:r>
        <w:rPr>
          <w:noProof/>
        </w:rPr>
        <w:tab/>
      </w:r>
      <w:r>
        <w:rPr>
          <w:noProof/>
        </w:rPr>
        <w:fldChar w:fldCharType="begin"/>
      </w:r>
      <w:r>
        <w:rPr>
          <w:noProof/>
        </w:rPr>
        <w:instrText xml:space="preserve"> PAGEREF _Toc337458332 \h </w:instrText>
      </w:r>
      <w:r>
        <w:rPr>
          <w:noProof/>
        </w:rPr>
      </w:r>
      <w:r>
        <w:rPr>
          <w:noProof/>
        </w:rPr>
        <w:fldChar w:fldCharType="separate"/>
      </w:r>
      <w:r w:rsidR="005E7D95">
        <w:rPr>
          <w:noProof/>
        </w:rPr>
        <w:t>30</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23 File service</w:t>
      </w:r>
      <w:r>
        <w:rPr>
          <w:noProof/>
        </w:rPr>
        <w:tab/>
      </w:r>
      <w:r>
        <w:rPr>
          <w:noProof/>
        </w:rPr>
        <w:fldChar w:fldCharType="begin"/>
      </w:r>
      <w:r>
        <w:rPr>
          <w:noProof/>
        </w:rPr>
        <w:instrText xml:space="preserve"> PAGEREF _Toc337458333 \h </w:instrText>
      </w:r>
      <w:r>
        <w:rPr>
          <w:noProof/>
        </w:rPr>
      </w:r>
      <w:r>
        <w:rPr>
          <w:noProof/>
        </w:rPr>
        <w:fldChar w:fldCharType="separate"/>
      </w:r>
      <w:r w:rsidR="005E7D95">
        <w:rPr>
          <w:noProof/>
        </w:rPr>
        <w:t>31</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24 File upload and download.</w:t>
      </w:r>
      <w:r>
        <w:rPr>
          <w:noProof/>
        </w:rPr>
        <w:tab/>
      </w:r>
      <w:r>
        <w:rPr>
          <w:noProof/>
        </w:rPr>
        <w:fldChar w:fldCharType="begin"/>
      </w:r>
      <w:r>
        <w:rPr>
          <w:noProof/>
        </w:rPr>
        <w:instrText xml:space="preserve"> PAGEREF _Toc337458334 \h </w:instrText>
      </w:r>
      <w:r>
        <w:rPr>
          <w:noProof/>
        </w:rPr>
      </w:r>
      <w:r>
        <w:rPr>
          <w:noProof/>
        </w:rPr>
        <w:fldChar w:fldCharType="separate"/>
      </w:r>
      <w:r w:rsidR="005E7D95">
        <w:rPr>
          <w:noProof/>
        </w:rPr>
        <w:t>31</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25 HTTP redirection service</w:t>
      </w:r>
      <w:r>
        <w:rPr>
          <w:noProof/>
        </w:rPr>
        <w:tab/>
      </w:r>
      <w:r>
        <w:rPr>
          <w:noProof/>
        </w:rPr>
        <w:fldChar w:fldCharType="begin"/>
      </w:r>
      <w:r>
        <w:rPr>
          <w:noProof/>
        </w:rPr>
        <w:instrText xml:space="preserve"> PAGEREF _Toc337458335 \h </w:instrText>
      </w:r>
      <w:r>
        <w:rPr>
          <w:noProof/>
        </w:rPr>
      </w:r>
      <w:r>
        <w:rPr>
          <w:noProof/>
        </w:rPr>
        <w:fldChar w:fldCharType="separate"/>
      </w:r>
      <w:r w:rsidR="005E7D95">
        <w:rPr>
          <w:noProof/>
        </w:rPr>
        <w:t>32</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26 HTTP redirection service</w:t>
      </w:r>
      <w:r>
        <w:rPr>
          <w:noProof/>
        </w:rPr>
        <w:tab/>
      </w:r>
      <w:r>
        <w:rPr>
          <w:noProof/>
        </w:rPr>
        <w:fldChar w:fldCharType="begin"/>
      </w:r>
      <w:r>
        <w:rPr>
          <w:noProof/>
        </w:rPr>
        <w:instrText xml:space="preserve"> PAGEREF _Toc337458336 \h </w:instrText>
      </w:r>
      <w:r>
        <w:rPr>
          <w:noProof/>
        </w:rPr>
      </w:r>
      <w:r>
        <w:rPr>
          <w:noProof/>
        </w:rPr>
        <w:fldChar w:fldCharType="separate"/>
      </w:r>
      <w:r w:rsidR="005E7D95">
        <w:rPr>
          <w:noProof/>
        </w:rPr>
        <w:t>32</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27 Cascaded Session Service (simplified)</w:t>
      </w:r>
      <w:r>
        <w:rPr>
          <w:noProof/>
        </w:rPr>
        <w:tab/>
      </w:r>
      <w:r>
        <w:rPr>
          <w:noProof/>
        </w:rPr>
        <w:fldChar w:fldCharType="begin"/>
      </w:r>
      <w:r>
        <w:rPr>
          <w:noProof/>
        </w:rPr>
        <w:instrText xml:space="preserve"> PAGEREF _Toc337458337 \h </w:instrText>
      </w:r>
      <w:r>
        <w:rPr>
          <w:noProof/>
        </w:rPr>
      </w:r>
      <w:r>
        <w:rPr>
          <w:noProof/>
        </w:rPr>
        <w:fldChar w:fldCharType="separate"/>
      </w:r>
      <w:r w:rsidR="005E7D95">
        <w:rPr>
          <w:noProof/>
        </w:rPr>
        <w:t>34</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28 Cascaded Publishing Service (simplified)</w:t>
      </w:r>
      <w:r>
        <w:rPr>
          <w:noProof/>
        </w:rPr>
        <w:tab/>
      </w:r>
      <w:r>
        <w:rPr>
          <w:noProof/>
        </w:rPr>
        <w:fldChar w:fldCharType="begin"/>
      </w:r>
      <w:r>
        <w:rPr>
          <w:noProof/>
        </w:rPr>
        <w:instrText xml:space="preserve"> PAGEREF _Toc337458338 \h </w:instrText>
      </w:r>
      <w:r>
        <w:rPr>
          <w:noProof/>
        </w:rPr>
      </w:r>
      <w:r>
        <w:rPr>
          <w:noProof/>
        </w:rPr>
        <w:fldChar w:fldCharType="separate"/>
      </w:r>
      <w:r w:rsidR="005E7D95">
        <w:rPr>
          <w:noProof/>
        </w:rPr>
        <w:t>34</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29 Cascaded File Service</w:t>
      </w:r>
      <w:r>
        <w:rPr>
          <w:noProof/>
        </w:rPr>
        <w:tab/>
      </w:r>
      <w:r>
        <w:rPr>
          <w:noProof/>
        </w:rPr>
        <w:fldChar w:fldCharType="begin"/>
      </w:r>
      <w:r>
        <w:rPr>
          <w:noProof/>
        </w:rPr>
        <w:instrText xml:space="preserve"> PAGEREF _Toc337458339 \h </w:instrText>
      </w:r>
      <w:r>
        <w:rPr>
          <w:noProof/>
        </w:rPr>
      </w:r>
      <w:r>
        <w:rPr>
          <w:noProof/>
        </w:rPr>
        <w:fldChar w:fldCharType="separate"/>
      </w:r>
      <w:r w:rsidR="005E7D95">
        <w:rPr>
          <w:noProof/>
        </w:rPr>
        <w:t>35</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30 Cascaded HTTP Redirection Service</w:t>
      </w:r>
      <w:r>
        <w:rPr>
          <w:noProof/>
        </w:rPr>
        <w:tab/>
      </w:r>
      <w:r>
        <w:rPr>
          <w:noProof/>
        </w:rPr>
        <w:fldChar w:fldCharType="begin"/>
      </w:r>
      <w:r>
        <w:rPr>
          <w:noProof/>
        </w:rPr>
        <w:instrText xml:space="preserve"> PAGEREF _Toc337458340 \h </w:instrText>
      </w:r>
      <w:r>
        <w:rPr>
          <w:noProof/>
        </w:rPr>
      </w:r>
      <w:r>
        <w:rPr>
          <w:noProof/>
        </w:rPr>
        <w:fldChar w:fldCharType="separate"/>
      </w:r>
      <w:r w:rsidR="005E7D95">
        <w:rPr>
          <w:noProof/>
        </w:rPr>
        <w:t>35</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31 Service Routing</w:t>
      </w:r>
      <w:r>
        <w:rPr>
          <w:noProof/>
        </w:rPr>
        <w:tab/>
      </w:r>
      <w:r>
        <w:rPr>
          <w:noProof/>
        </w:rPr>
        <w:fldChar w:fldCharType="begin"/>
      </w:r>
      <w:r>
        <w:rPr>
          <w:noProof/>
        </w:rPr>
        <w:instrText xml:space="preserve"> PAGEREF _Toc337458341 \h </w:instrText>
      </w:r>
      <w:r>
        <w:rPr>
          <w:noProof/>
        </w:rPr>
      </w:r>
      <w:r>
        <w:rPr>
          <w:noProof/>
        </w:rPr>
        <w:fldChar w:fldCharType="separate"/>
      </w:r>
      <w:r w:rsidR="005E7D95">
        <w:rPr>
          <w:noProof/>
        </w:rPr>
        <w:t>36</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32 Client states for session service</w:t>
      </w:r>
      <w:r>
        <w:rPr>
          <w:noProof/>
        </w:rPr>
        <w:tab/>
      </w:r>
      <w:r>
        <w:rPr>
          <w:noProof/>
        </w:rPr>
        <w:fldChar w:fldCharType="begin"/>
      </w:r>
      <w:r>
        <w:rPr>
          <w:noProof/>
        </w:rPr>
        <w:instrText xml:space="preserve"> PAGEREF _Toc337458342 \h </w:instrText>
      </w:r>
      <w:r>
        <w:rPr>
          <w:noProof/>
        </w:rPr>
      </w:r>
      <w:r>
        <w:rPr>
          <w:noProof/>
        </w:rPr>
        <w:fldChar w:fldCharType="separate"/>
      </w:r>
      <w:r w:rsidR="005E7D95">
        <w:rPr>
          <w:noProof/>
        </w:rPr>
        <w:t>37</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33 Client states for publishing service</w:t>
      </w:r>
      <w:r>
        <w:rPr>
          <w:noProof/>
        </w:rPr>
        <w:tab/>
      </w:r>
      <w:r>
        <w:rPr>
          <w:noProof/>
        </w:rPr>
        <w:fldChar w:fldCharType="begin"/>
      </w:r>
      <w:r>
        <w:rPr>
          <w:noProof/>
        </w:rPr>
        <w:instrText xml:space="preserve"> PAGEREF _Toc337458343 \h </w:instrText>
      </w:r>
      <w:r>
        <w:rPr>
          <w:noProof/>
        </w:rPr>
      </w:r>
      <w:r>
        <w:rPr>
          <w:noProof/>
        </w:rPr>
        <w:fldChar w:fldCharType="separate"/>
      </w:r>
      <w:r w:rsidR="005E7D95">
        <w:rPr>
          <w:noProof/>
        </w:rPr>
        <w:t>37</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34 Server states for session service</w:t>
      </w:r>
      <w:r>
        <w:rPr>
          <w:noProof/>
        </w:rPr>
        <w:tab/>
      </w:r>
      <w:r>
        <w:rPr>
          <w:noProof/>
        </w:rPr>
        <w:fldChar w:fldCharType="begin"/>
      </w:r>
      <w:r>
        <w:rPr>
          <w:noProof/>
        </w:rPr>
        <w:instrText xml:space="preserve"> PAGEREF _Toc337458344 \h </w:instrText>
      </w:r>
      <w:r>
        <w:rPr>
          <w:noProof/>
        </w:rPr>
      </w:r>
      <w:r>
        <w:rPr>
          <w:noProof/>
        </w:rPr>
        <w:fldChar w:fldCharType="separate"/>
      </w:r>
      <w:r w:rsidR="005E7D95">
        <w:rPr>
          <w:noProof/>
        </w:rPr>
        <w:t>38</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35 Server states with publishing service</w:t>
      </w:r>
      <w:r>
        <w:rPr>
          <w:noProof/>
        </w:rPr>
        <w:tab/>
      </w:r>
      <w:r>
        <w:rPr>
          <w:noProof/>
        </w:rPr>
        <w:fldChar w:fldCharType="begin"/>
      </w:r>
      <w:r>
        <w:rPr>
          <w:noProof/>
        </w:rPr>
        <w:instrText xml:space="preserve"> PAGEREF _Toc337458345 \h </w:instrText>
      </w:r>
      <w:r>
        <w:rPr>
          <w:noProof/>
        </w:rPr>
      </w:r>
      <w:r>
        <w:rPr>
          <w:noProof/>
        </w:rPr>
        <w:fldChar w:fldCharType="separate"/>
      </w:r>
      <w:r w:rsidR="005E7D95">
        <w:rPr>
          <w:noProof/>
        </w:rPr>
        <w:t>38</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36 Client relationships</w:t>
      </w:r>
      <w:r>
        <w:rPr>
          <w:noProof/>
        </w:rPr>
        <w:tab/>
      </w:r>
      <w:r>
        <w:rPr>
          <w:noProof/>
        </w:rPr>
        <w:fldChar w:fldCharType="begin"/>
      </w:r>
      <w:r>
        <w:rPr>
          <w:noProof/>
        </w:rPr>
        <w:instrText xml:space="preserve"> PAGEREF _Toc337458346 \h </w:instrText>
      </w:r>
      <w:r>
        <w:rPr>
          <w:noProof/>
        </w:rPr>
      </w:r>
      <w:r>
        <w:rPr>
          <w:noProof/>
        </w:rPr>
        <w:fldChar w:fldCharType="separate"/>
      </w:r>
      <w:r w:rsidR="005E7D95">
        <w:rPr>
          <w:noProof/>
        </w:rPr>
        <w:t>39</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37 Single Session Server relationships</w:t>
      </w:r>
      <w:r>
        <w:rPr>
          <w:noProof/>
        </w:rPr>
        <w:tab/>
      </w:r>
      <w:r>
        <w:rPr>
          <w:noProof/>
        </w:rPr>
        <w:fldChar w:fldCharType="begin"/>
      </w:r>
      <w:r>
        <w:rPr>
          <w:noProof/>
        </w:rPr>
        <w:instrText xml:space="preserve"> PAGEREF _Toc337458347 \h </w:instrText>
      </w:r>
      <w:r>
        <w:rPr>
          <w:noProof/>
        </w:rPr>
      </w:r>
      <w:r>
        <w:rPr>
          <w:noProof/>
        </w:rPr>
        <w:fldChar w:fldCharType="separate"/>
      </w:r>
      <w:r w:rsidR="005E7D95">
        <w:rPr>
          <w:noProof/>
        </w:rPr>
        <w:t>39</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38 Multi Session Server relationships</w:t>
      </w:r>
      <w:r>
        <w:rPr>
          <w:noProof/>
        </w:rPr>
        <w:tab/>
      </w:r>
      <w:r>
        <w:rPr>
          <w:noProof/>
        </w:rPr>
        <w:fldChar w:fldCharType="begin"/>
      </w:r>
      <w:r>
        <w:rPr>
          <w:noProof/>
        </w:rPr>
        <w:instrText xml:space="preserve"> PAGEREF _Toc337458348 \h </w:instrText>
      </w:r>
      <w:r>
        <w:rPr>
          <w:noProof/>
        </w:rPr>
      </w:r>
      <w:r>
        <w:rPr>
          <w:noProof/>
        </w:rPr>
        <w:fldChar w:fldCharType="separate"/>
      </w:r>
      <w:r w:rsidR="005E7D95">
        <w:rPr>
          <w:noProof/>
        </w:rPr>
        <w:t>39</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39 Message Structure</w:t>
      </w:r>
      <w:r>
        <w:rPr>
          <w:noProof/>
        </w:rPr>
        <w:tab/>
      </w:r>
      <w:r>
        <w:rPr>
          <w:noProof/>
        </w:rPr>
        <w:fldChar w:fldCharType="begin"/>
      </w:r>
      <w:r>
        <w:rPr>
          <w:noProof/>
        </w:rPr>
        <w:instrText xml:space="preserve"> PAGEREF _Toc337458349 \h </w:instrText>
      </w:r>
      <w:r>
        <w:rPr>
          <w:noProof/>
        </w:rPr>
      </w:r>
      <w:r>
        <w:rPr>
          <w:noProof/>
        </w:rPr>
        <w:fldChar w:fldCharType="separate"/>
      </w:r>
      <w:r w:rsidR="005E7D95">
        <w:rPr>
          <w:noProof/>
        </w:rPr>
        <w:t>40</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40 Message Structure Example</w:t>
      </w:r>
      <w:r>
        <w:rPr>
          <w:noProof/>
        </w:rPr>
        <w:tab/>
      </w:r>
      <w:r>
        <w:rPr>
          <w:noProof/>
        </w:rPr>
        <w:fldChar w:fldCharType="begin"/>
      </w:r>
      <w:r>
        <w:rPr>
          <w:noProof/>
        </w:rPr>
        <w:instrText xml:space="preserve"> PAGEREF _Toc337458350 \h </w:instrText>
      </w:r>
      <w:r>
        <w:rPr>
          <w:noProof/>
        </w:rPr>
      </w:r>
      <w:r>
        <w:rPr>
          <w:noProof/>
        </w:rPr>
        <w:fldChar w:fldCharType="separate"/>
      </w:r>
      <w:r w:rsidR="005E7D95">
        <w:rPr>
          <w:noProof/>
        </w:rPr>
        <w:t>40</w:t>
      </w:r>
      <w:r>
        <w:rPr>
          <w:noProof/>
        </w:rPr>
        <w:fldChar w:fldCharType="end"/>
      </w:r>
    </w:p>
    <w:p w:rsidR="00B31E7E" w:rsidRDefault="00B31E7E">
      <w:pPr>
        <w:pStyle w:val="TableofFigures"/>
        <w:rPr>
          <w:rFonts w:asciiTheme="minorHAnsi" w:eastAsiaTheme="minorEastAsia" w:hAnsiTheme="minorHAnsi" w:cstheme="minorBidi"/>
          <w:noProof/>
          <w:sz w:val="22"/>
          <w:szCs w:val="22"/>
          <w:lang w:val="en-US"/>
        </w:rPr>
      </w:pPr>
      <w:r>
        <w:rPr>
          <w:noProof/>
        </w:rPr>
        <w:t>Figure 41 SCMP Version concept</w:t>
      </w:r>
      <w:r>
        <w:rPr>
          <w:noProof/>
        </w:rPr>
        <w:tab/>
      </w:r>
      <w:r>
        <w:rPr>
          <w:noProof/>
        </w:rPr>
        <w:fldChar w:fldCharType="begin"/>
      </w:r>
      <w:r>
        <w:rPr>
          <w:noProof/>
        </w:rPr>
        <w:instrText xml:space="preserve"> PAGEREF _Toc337458351 \h </w:instrText>
      </w:r>
      <w:r>
        <w:rPr>
          <w:noProof/>
        </w:rPr>
      </w:r>
      <w:r>
        <w:rPr>
          <w:noProof/>
        </w:rPr>
        <w:fldChar w:fldCharType="separate"/>
      </w:r>
      <w:r w:rsidR="005E7D95">
        <w:rPr>
          <w:noProof/>
        </w:rPr>
        <w:t>41</w:t>
      </w:r>
      <w:r>
        <w:rPr>
          <w:noProof/>
        </w:rPr>
        <w:fldChar w:fldCharType="end"/>
      </w:r>
    </w:p>
    <w:p w:rsidR="00E10FA8" w:rsidRPr="00326E23" w:rsidRDefault="004A4633" w:rsidP="00F416B6">
      <w:pPr>
        <w:rPr>
          <w:lang w:val="en-US"/>
        </w:rPr>
      </w:pPr>
      <w:r w:rsidRPr="00326E23">
        <w:rPr>
          <w:lang w:val="en-US"/>
        </w:rPr>
        <w:fldChar w:fldCharType="end"/>
      </w:r>
    </w:p>
    <w:p w:rsidR="00E10FA8" w:rsidRPr="00326E23" w:rsidRDefault="00E10FA8" w:rsidP="00F416B6">
      <w:pPr>
        <w:rPr>
          <w:lang w:val="en-US"/>
        </w:rPr>
      </w:pPr>
      <w:r w:rsidRPr="00326E23">
        <w:rPr>
          <w:lang w:val="en-US"/>
        </w:rPr>
        <w:br w:type="page"/>
      </w:r>
    </w:p>
    <w:p w:rsidR="00E10FA8" w:rsidRPr="00326E23" w:rsidRDefault="00E10FA8" w:rsidP="00F416B6">
      <w:pPr>
        <w:rPr>
          <w:lang w:val="en-US"/>
        </w:rPr>
        <w:sectPr w:rsidR="00E10FA8" w:rsidRPr="00326E23">
          <w:headerReference w:type="even" r:id="rId25"/>
          <w:headerReference w:type="default" r:id="rId26"/>
          <w:footerReference w:type="even" r:id="rId27"/>
          <w:footerReference w:type="default" r:id="rId28"/>
          <w:headerReference w:type="first" r:id="rId29"/>
          <w:footerReference w:type="first" r:id="rId30"/>
          <w:pgSz w:w="11907" w:h="16840" w:code="9"/>
          <w:pgMar w:top="1276" w:right="1418" w:bottom="1304" w:left="2835" w:header="567" w:footer="831" w:gutter="0"/>
          <w:pgNumType w:start="1"/>
          <w:cols w:space="720"/>
        </w:sectPr>
      </w:pPr>
    </w:p>
    <w:p w:rsidR="00E10FA8" w:rsidRPr="00326E23" w:rsidRDefault="00E10FA8" w:rsidP="00F416B6">
      <w:pPr>
        <w:pStyle w:val="Heading1"/>
        <w:rPr>
          <w:lang w:val="en-US"/>
        </w:rPr>
      </w:pPr>
      <w:bookmarkStart w:id="0" w:name="_Toc350673069"/>
      <w:r w:rsidRPr="00326E23">
        <w:rPr>
          <w:lang w:val="en-US"/>
        </w:rPr>
        <w:lastRenderedPageBreak/>
        <w:tab/>
      </w:r>
      <w:bookmarkStart w:id="1" w:name="_Toc352403902"/>
      <w:bookmarkStart w:id="2" w:name="_Toc352404246"/>
      <w:bookmarkStart w:id="3" w:name="_Toc128464053"/>
      <w:bookmarkStart w:id="4" w:name="_Toc337458176"/>
      <w:bookmarkEnd w:id="0"/>
      <w:r w:rsidRPr="00326E23">
        <w:rPr>
          <w:lang w:val="en-US"/>
        </w:rPr>
        <w:t>Preface</w:t>
      </w:r>
      <w:bookmarkEnd w:id="1"/>
      <w:bookmarkEnd w:id="2"/>
      <w:bookmarkEnd w:id="3"/>
      <w:bookmarkEnd w:id="4"/>
    </w:p>
    <w:p w:rsidR="00E10FA8" w:rsidRPr="00326E23" w:rsidRDefault="00E10FA8" w:rsidP="008F5812">
      <w:pPr>
        <w:pStyle w:val="Heading2"/>
        <w:rPr>
          <w:lang w:val="en-US"/>
        </w:rPr>
      </w:pPr>
      <w:bookmarkStart w:id="5" w:name="_Toc352403903"/>
      <w:bookmarkStart w:id="6" w:name="_Toc352404247"/>
      <w:bookmarkStart w:id="7" w:name="_Toc128464054"/>
      <w:bookmarkStart w:id="8" w:name="_Toc337458177"/>
      <w:r w:rsidRPr="00326E23">
        <w:rPr>
          <w:lang w:val="en-US"/>
        </w:rPr>
        <w:t>Purpose &amp; Scope of this Document</w:t>
      </w:r>
      <w:bookmarkEnd w:id="5"/>
      <w:bookmarkEnd w:id="6"/>
      <w:bookmarkEnd w:id="7"/>
      <w:bookmarkEnd w:id="8"/>
    </w:p>
    <w:p w:rsidR="0017679F" w:rsidRDefault="0017679F" w:rsidP="0017679F">
      <w:pPr>
        <w:rPr>
          <w:lang w:val="en-US"/>
        </w:rPr>
      </w:pPr>
      <w:r w:rsidRPr="00326E23">
        <w:rPr>
          <w:lang w:val="en-US"/>
        </w:rPr>
        <w:t xml:space="preserve">This document </w:t>
      </w:r>
      <w:r>
        <w:rPr>
          <w:lang w:val="en-US"/>
        </w:rPr>
        <w:t xml:space="preserve">describes the </w:t>
      </w:r>
      <w:r w:rsidR="000A739B">
        <w:rPr>
          <w:lang w:val="en-US"/>
        </w:rPr>
        <w:t>SCMP (</w:t>
      </w:r>
      <w:r w:rsidR="000A739B" w:rsidRPr="000A739B">
        <w:rPr>
          <w:b/>
          <w:u w:val="single"/>
          <w:lang w:val="en-US"/>
        </w:rPr>
        <w:t>SC</w:t>
      </w:r>
      <w:r w:rsidR="000A739B">
        <w:rPr>
          <w:lang w:val="en-US"/>
        </w:rPr>
        <w:t xml:space="preserve"> </w:t>
      </w:r>
      <w:r w:rsidR="000A739B" w:rsidRPr="000A739B">
        <w:rPr>
          <w:b/>
          <w:u w:val="single"/>
          <w:lang w:val="en-US"/>
        </w:rPr>
        <w:t>M</w:t>
      </w:r>
      <w:r w:rsidR="000A739B">
        <w:rPr>
          <w:lang w:val="en-US"/>
        </w:rPr>
        <w:t xml:space="preserve">essage </w:t>
      </w:r>
      <w:r w:rsidR="000A739B" w:rsidRPr="000A739B">
        <w:rPr>
          <w:b/>
          <w:u w:val="single"/>
          <w:lang w:val="en-US"/>
        </w:rPr>
        <w:t>P</w:t>
      </w:r>
      <w:r w:rsidR="00B646EA">
        <w:rPr>
          <w:lang w:val="en-US"/>
        </w:rPr>
        <w:t>rotocol).</w:t>
      </w:r>
    </w:p>
    <w:p w:rsidR="0017679F" w:rsidRDefault="0017679F" w:rsidP="0017679F">
      <w:pPr>
        <w:rPr>
          <w:lang w:val="en-US"/>
        </w:rPr>
      </w:pPr>
    </w:p>
    <w:p w:rsidR="0017679F" w:rsidRPr="00326E23" w:rsidRDefault="0017679F" w:rsidP="005D7A98">
      <w:pPr>
        <w:rPr>
          <w:lang w:val="en-US"/>
        </w:rPr>
      </w:pPr>
      <w:r w:rsidRPr="00326E23">
        <w:rPr>
          <w:lang w:val="en-US"/>
        </w:rPr>
        <w:t>The final and approved version of thi</w:t>
      </w:r>
      <w:r>
        <w:rPr>
          <w:lang w:val="en-US"/>
        </w:rPr>
        <w:t xml:space="preserve">s document serves as base for </w:t>
      </w:r>
      <w:r w:rsidR="000A739B">
        <w:rPr>
          <w:lang w:val="en-US"/>
        </w:rPr>
        <w:t xml:space="preserve">publication as </w:t>
      </w:r>
      <w:r w:rsidR="008A7A70">
        <w:rPr>
          <w:lang w:val="en-US"/>
        </w:rPr>
        <w:t xml:space="preserve">Open </w:t>
      </w:r>
      <w:r w:rsidR="000A739B">
        <w:rPr>
          <w:lang w:val="en-US"/>
        </w:rPr>
        <w:t>Source</w:t>
      </w:r>
      <w:r w:rsidRPr="00326E23">
        <w:rPr>
          <w:lang w:val="en-US"/>
        </w:rPr>
        <w:t>.</w:t>
      </w:r>
    </w:p>
    <w:p w:rsidR="00562738" w:rsidRDefault="00562738" w:rsidP="00562738">
      <w:pPr>
        <w:rPr>
          <w:lang w:val="en-US"/>
        </w:rPr>
      </w:pPr>
    </w:p>
    <w:p w:rsidR="0017679F" w:rsidRPr="00326E23" w:rsidRDefault="007A770C" w:rsidP="0017679F">
      <w:pPr>
        <w:rPr>
          <w:lang w:val="en-US"/>
        </w:rPr>
      </w:pPr>
      <w:r w:rsidRPr="00326E23">
        <w:rPr>
          <w:lang w:val="en-US"/>
        </w:rPr>
        <w:t>This document is particularly important to all project team members and serves as com</w:t>
      </w:r>
      <w:r w:rsidR="00AB5061" w:rsidRPr="00326E23">
        <w:rPr>
          <w:lang w:val="en-US"/>
        </w:rPr>
        <w:t>munication medium between them.</w:t>
      </w:r>
      <w:bookmarkStart w:id="9" w:name="_Toc352403905"/>
      <w:bookmarkStart w:id="10" w:name="_Toc352404249"/>
      <w:bookmarkStart w:id="11" w:name="_Toc128464056"/>
    </w:p>
    <w:p w:rsidR="0017679F" w:rsidRPr="00326E23" w:rsidRDefault="0017679F" w:rsidP="008F5812">
      <w:pPr>
        <w:pStyle w:val="Heading2"/>
        <w:rPr>
          <w:lang w:val="en-US"/>
        </w:rPr>
      </w:pPr>
      <w:bookmarkStart w:id="12" w:name="_Toc352403904"/>
      <w:bookmarkStart w:id="13" w:name="_Toc352404248"/>
      <w:bookmarkStart w:id="14" w:name="_Toc128464055"/>
      <w:bookmarkStart w:id="15" w:name="_Toc255828343"/>
      <w:bookmarkStart w:id="16" w:name="_Toc337458178"/>
      <w:r w:rsidRPr="00326E23">
        <w:rPr>
          <w:lang w:val="en-US"/>
        </w:rPr>
        <w:t>Definitions &amp; Abbreviations</w:t>
      </w:r>
      <w:bookmarkEnd w:id="12"/>
      <w:bookmarkEnd w:id="13"/>
      <w:bookmarkEnd w:id="14"/>
      <w:bookmarkEnd w:id="15"/>
      <w:bookmarkEnd w:id="16"/>
    </w:p>
    <w:tbl>
      <w:tblPr>
        <w:tblW w:w="0" w:type="auto"/>
        <w:tblLayout w:type="fixed"/>
        <w:tblLook w:val="0035"/>
      </w:tblPr>
      <w:tblGrid>
        <w:gridCol w:w="2092"/>
        <w:gridCol w:w="5778"/>
      </w:tblGrid>
      <w:tr w:rsidR="0017679F" w:rsidRPr="00326E23" w:rsidTr="008032CB">
        <w:tc>
          <w:tcPr>
            <w:tcW w:w="2092" w:type="dxa"/>
            <w:tcBorders>
              <w:top w:val="single" w:sz="12" w:space="0" w:color="000000"/>
              <w:left w:val="single" w:sz="12" w:space="0" w:color="000000"/>
              <w:bottom w:val="single" w:sz="12" w:space="0" w:color="000000"/>
              <w:right w:val="single" w:sz="6" w:space="0" w:color="000000"/>
            </w:tcBorders>
          </w:tcPr>
          <w:p w:rsidR="0017679F" w:rsidRPr="00326E23" w:rsidRDefault="0017679F" w:rsidP="008032CB">
            <w:pPr>
              <w:rPr>
                <w:lang w:val="en-US"/>
              </w:rPr>
            </w:pPr>
            <w:r w:rsidRPr="00326E23">
              <w:rPr>
                <w:lang w:val="en-US"/>
              </w:rPr>
              <w:t>Item / Term</w:t>
            </w:r>
          </w:p>
        </w:tc>
        <w:tc>
          <w:tcPr>
            <w:tcW w:w="5778" w:type="dxa"/>
            <w:tcBorders>
              <w:top w:val="single" w:sz="12" w:space="0" w:color="000000"/>
              <w:left w:val="single" w:sz="6" w:space="0" w:color="000000"/>
              <w:bottom w:val="single" w:sz="12" w:space="0" w:color="000000"/>
              <w:right w:val="single" w:sz="12" w:space="0" w:color="000000"/>
            </w:tcBorders>
          </w:tcPr>
          <w:p w:rsidR="0017679F" w:rsidRPr="00326E23" w:rsidRDefault="0017679F" w:rsidP="008032CB">
            <w:pPr>
              <w:rPr>
                <w:lang w:val="en-US"/>
              </w:rPr>
            </w:pPr>
            <w:r w:rsidRPr="00326E23">
              <w:rPr>
                <w:lang w:val="en-US"/>
              </w:rPr>
              <w:t>Definition / Description</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HTTP</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Hypertext Transport Protocol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HTTPS</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HTTP over SSL, encrypted and authenticated transport protocol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Java</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Programming language and run-time environment from SUN</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JDK</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Java Development Kit</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Log4j</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Standard logging tool used in Java</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OpenVMS</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0479F9">
            <w:pPr>
              <w:rPr>
                <w:lang w:val="en-US"/>
              </w:rPr>
            </w:pPr>
            <w:r w:rsidRPr="00326E23">
              <w:rPr>
                <w:lang w:val="en-US"/>
              </w:rPr>
              <w:t>HP Operating system</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RMI</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Remote Method Invocation - RPC protocol used in Java</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RPC</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Remote Procedure Call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SOAP</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Simple Object Access Protocol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SSL</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Secure Socket Layer – secure communication protocol with encryption and authentication</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TCP/IP</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Transmission Control Protocol / Internet Protocol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SC</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Service Connector</w:t>
            </w:r>
          </w:p>
        </w:tc>
      </w:tr>
      <w:tr w:rsidR="00562738" w:rsidRPr="00326E23" w:rsidTr="00A50375">
        <w:tc>
          <w:tcPr>
            <w:tcW w:w="2092" w:type="dxa"/>
            <w:tcBorders>
              <w:top w:val="single" w:sz="4" w:space="0" w:color="auto"/>
              <w:left w:val="single" w:sz="12" w:space="0" w:color="000000"/>
              <w:bottom w:val="single" w:sz="4" w:space="0" w:color="auto"/>
              <w:right w:val="single" w:sz="4" w:space="0" w:color="auto"/>
            </w:tcBorders>
          </w:tcPr>
          <w:p w:rsidR="00562738" w:rsidRPr="00326E23" w:rsidRDefault="00562738" w:rsidP="00562738">
            <w:pPr>
              <w:rPr>
                <w:lang w:val="en-US"/>
              </w:rPr>
            </w:pPr>
            <w:r w:rsidRPr="00326E23">
              <w:rPr>
                <w:lang w:val="en-US"/>
              </w:rPr>
              <w:t>USP</w:t>
            </w:r>
          </w:p>
        </w:tc>
        <w:tc>
          <w:tcPr>
            <w:tcW w:w="5778" w:type="dxa"/>
            <w:tcBorders>
              <w:top w:val="single" w:sz="4" w:space="0" w:color="auto"/>
              <w:left w:val="single" w:sz="4" w:space="0" w:color="auto"/>
              <w:bottom w:val="single" w:sz="4" w:space="0" w:color="auto"/>
              <w:right w:val="single" w:sz="12" w:space="0" w:color="000000"/>
            </w:tcBorders>
          </w:tcPr>
          <w:p w:rsidR="00562738" w:rsidRPr="00326E23" w:rsidRDefault="00562738" w:rsidP="00B646EA">
            <w:pPr>
              <w:rPr>
                <w:lang w:val="en-US"/>
              </w:rPr>
            </w:pPr>
            <w:r w:rsidRPr="00326E23">
              <w:rPr>
                <w:lang w:val="en-US"/>
              </w:rPr>
              <w:t xml:space="preserve">Universal Service Processor – </w:t>
            </w:r>
            <w:r w:rsidR="00B646EA">
              <w:rPr>
                <w:lang w:val="en-US"/>
              </w:rPr>
              <w:t>predecessor of SC</w:t>
            </w:r>
          </w:p>
        </w:tc>
      </w:tr>
      <w:tr w:rsidR="00A50375" w:rsidRPr="00326E23" w:rsidTr="008032CB">
        <w:tc>
          <w:tcPr>
            <w:tcW w:w="2092" w:type="dxa"/>
            <w:tcBorders>
              <w:top w:val="single" w:sz="4" w:space="0" w:color="auto"/>
              <w:left w:val="single" w:sz="12" w:space="0" w:color="000000"/>
              <w:bottom w:val="single" w:sz="12" w:space="0" w:color="000000"/>
              <w:right w:val="single" w:sz="4" w:space="0" w:color="auto"/>
            </w:tcBorders>
          </w:tcPr>
          <w:p w:rsidR="00A50375" w:rsidRPr="00326E23" w:rsidRDefault="00A50375" w:rsidP="00562738">
            <w:pPr>
              <w:rPr>
                <w:lang w:val="en-US"/>
              </w:rPr>
            </w:pPr>
            <w:r>
              <w:t>Wireshark</w:t>
            </w:r>
          </w:p>
        </w:tc>
        <w:tc>
          <w:tcPr>
            <w:tcW w:w="5778" w:type="dxa"/>
            <w:tcBorders>
              <w:top w:val="single" w:sz="4" w:space="0" w:color="auto"/>
              <w:left w:val="single" w:sz="4" w:space="0" w:color="auto"/>
              <w:bottom w:val="single" w:sz="12" w:space="0" w:color="000000"/>
              <w:right w:val="single" w:sz="12" w:space="0" w:color="000000"/>
            </w:tcBorders>
          </w:tcPr>
          <w:p w:rsidR="00A50375" w:rsidRPr="00326E23" w:rsidRDefault="00A50375" w:rsidP="00B646EA">
            <w:pPr>
              <w:rPr>
                <w:lang w:val="en-US"/>
              </w:rPr>
            </w:pPr>
            <w:r>
              <w:rPr>
                <w:lang w:val="en-US"/>
              </w:rPr>
              <w:t>Open source product to capture and analyze network traffic</w:t>
            </w:r>
          </w:p>
        </w:tc>
      </w:tr>
    </w:tbl>
    <w:p w:rsidR="0017679F" w:rsidRPr="008F5812" w:rsidRDefault="0017679F" w:rsidP="008F5812">
      <w:pPr>
        <w:pStyle w:val="Caption"/>
      </w:pPr>
      <w:bookmarkStart w:id="17" w:name="_Toc154130919"/>
      <w:bookmarkStart w:id="18" w:name="_Toc255828395"/>
      <w:bookmarkStart w:id="19" w:name="_Toc337458308"/>
      <w:r w:rsidRPr="008F5812">
        <w:t xml:space="preserve">Table </w:t>
      </w:r>
      <w:fldSimple w:instr=" SEQ Table \* ARABIC ">
        <w:r w:rsidR="005E7D95">
          <w:rPr>
            <w:noProof/>
          </w:rPr>
          <w:t>1</w:t>
        </w:r>
      </w:fldSimple>
      <w:r w:rsidRPr="008F5812">
        <w:t xml:space="preserve"> Abbreviations &amp; Definitions</w:t>
      </w:r>
      <w:bookmarkEnd w:id="17"/>
      <w:bookmarkEnd w:id="18"/>
      <w:bookmarkEnd w:id="19"/>
    </w:p>
    <w:p w:rsidR="0017679F" w:rsidRPr="00326E23" w:rsidRDefault="0017679F" w:rsidP="0017679F">
      <w:pPr>
        <w:rPr>
          <w:lang w:val="en-US"/>
        </w:rPr>
      </w:pPr>
    </w:p>
    <w:p w:rsidR="00E10FA8" w:rsidRPr="00326E23" w:rsidRDefault="00E10FA8" w:rsidP="008F5812">
      <w:pPr>
        <w:pStyle w:val="Heading2"/>
        <w:rPr>
          <w:lang w:val="en-US"/>
        </w:rPr>
      </w:pPr>
      <w:bookmarkStart w:id="20" w:name="_Toc337458179"/>
      <w:r w:rsidRPr="00326E23">
        <w:rPr>
          <w:lang w:val="en-US"/>
        </w:rPr>
        <w:t>External References</w:t>
      </w:r>
      <w:bookmarkEnd w:id="9"/>
      <w:bookmarkEnd w:id="10"/>
      <w:bookmarkEnd w:id="11"/>
      <w:bookmarkEnd w:id="20"/>
    </w:p>
    <w:tbl>
      <w:tblPr>
        <w:tblW w:w="0" w:type="auto"/>
        <w:tblLayout w:type="fixed"/>
        <w:tblLook w:val="0035"/>
      </w:tblPr>
      <w:tblGrid>
        <w:gridCol w:w="1241"/>
        <w:gridCol w:w="6629"/>
      </w:tblGrid>
      <w:tr w:rsidR="00E10FA8" w:rsidRPr="00326E23" w:rsidTr="009503E8">
        <w:tc>
          <w:tcPr>
            <w:tcW w:w="1241" w:type="dxa"/>
            <w:tcBorders>
              <w:top w:val="single" w:sz="12" w:space="0" w:color="000000"/>
              <w:left w:val="single" w:sz="12" w:space="0" w:color="000000"/>
              <w:right w:val="single" w:sz="6" w:space="0" w:color="000000"/>
            </w:tcBorders>
          </w:tcPr>
          <w:p w:rsidR="00E10FA8" w:rsidRPr="00326E23" w:rsidRDefault="00E10FA8" w:rsidP="00F416B6">
            <w:pPr>
              <w:rPr>
                <w:lang w:val="en-US"/>
              </w:rPr>
            </w:pPr>
            <w:r w:rsidRPr="00326E23">
              <w:rPr>
                <w:lang w:val="en-US"/>
              </w:rPr>
              <w:t>References</w:t>
            </w:r>
          </w:p>
        </w:tc>
        <w:tc>
          <w:tcPr>
            <w:tcW w:w="6629" w:type="dxa"/>
            <w:tcBorders>
              <w:top w:val="single" w:sz="12" w:space="0" w:color="000000"/>
              <w:left w:val="single" w:sz="6" w:space="0" w:color="000000"/>
              <w:right w:val="single" w:sz="12" w:space="0" w:color="000000"/>
            </w:tcBorders>
          </w:tcPr>
          <w:p w:rsidR="00E10FA8" w:rsidRPr="00326E23" w:rsidRDefault="00E10FA8" w:rsidP="00F416B6">
            <w:pPr>
              <w:rPr>
                <w:lang w:val="en-US"/>
              </w:rPr>
            </w:pPr>
            <w:r w:rsidRPr="00326E23">
              <w:rPr>
                <w:lang w:val="en-US"/>
              </w:rPr>
              <w:t>Item / Reference to other Document</w:t>
            </w:r>
          </w:p>
        </w:tc>
      </w:tr>
      <w:tr w:rsidR="00E10FA8" w:rsidRPr="00326E23" w:rsidTr="009503E8">
        <w:tc>
          <w:tcPr>
            <w:tcW w:w="1241" w:type="dxa"/>
            <w:tcBorders>
              <w:top w:val="single" w:sz="12" w:space="0" w:color="000000"/>
              <w:left w:val="single" w:sz="12" w:space="0" w:color="000000"/>
              <w:bottom w:val="single" w:sz="6" w:space="0" w:color="000000"/>
              <w:right w:val="single" w:sz="6" w:space="0" w:color="000000"/>
            </w:tcBorders>
          </w:tcPr>
          <w:p w:rsidR="00E10FA8" w:rsidRPr="00326E23" w:rsidRDefault="00E10FA8" w:rsidP="00F416B6">
            <w:pPr>
              <w:rPr>
                <w:lang w:val="en-US"/>
              </w:rPr>
            </w:pPr>
            <w:r w:rsidRPr="00326E23">
              <w:rPr>
                <w:lang w:val="en-US"/>
              </w:rPr>
              <w:t>[1]</w:t>
            </w:r>
          </w:p>
        </w:tc>
        <w:tc>
          <w:tcPr>
            <w:tcW w:w="6629" w:type="dxa"/>
            <w:tcBorders>
              <w:top w:val="single" w:sz="12" w:space="0" w:color="000000"/>
              <w:left w:val="single" w:sz="6" w:space="0" w:color="000000"/>
              <w:bottom w:val="single" w:sz="6" w:space="0" w:color="000000"/>
              <w:right w:val="single" w:sz="12" w:space="0" w:color="000000"/>
            </w:tcBorders>
          </w:tcPr>
          <w:p w:rsidR="00E10FA8" w:rsidRPr="00326E23" w:rsidRDefault="00562738" w:rsidP="00F416B6">
            <w:pPr>
              <w:rPr>
                <w:lang w:val="en-US"/>
              </w:rPr>
            </w:pPr>
            <w:r w:rsidRPr="00326E23">
              <w:rPr>
                <w:lang w:val="en-US"/>
              </w:rPr>
              <w:t>SC_0_</w:t>
            </w:r>
            <w:r>
              <w:rPr>
                <w:lang w:val="en-US"/>
              </w:rPr>
              <w:t>Specification</w:t>
            </w:r>
            <w:r w:rsidRPr="00326E23">
              <w:rPr>
                <w:lang w:val="en-US"/>
              </w:rPr>
              <w:t>_E</w:t>
            </w:r>
            <w:r>
              <w:rPr>
                <w:lang w:val="en-US"/>
              </w:rPr>
              <w:t xml:space="preserve"> – Requirement and Specifications for Service Connector</w:t>
            </w:r>
            <w:r w:rsidR="009503E8" w:rsidRPr="00326E23">
              <w:rPr>
                <w:lang w:val="en-US"/>
              </w:rPr>
              <w:t xml:space="preserve"> </w:t>
            </w:r>
          </w:p>
        </w:tc>
      </w:tr>
      <w:tr w:rsidR="00E10FA8" w:rsidRPr="00326E23" w:rsidTr="009503E8">
        <w:tc>
          <w:tcPr>
            <w:tcW w:w="1241" w:type="dxa"/>
            <w:tcBorders>
              <w:top w:val="single" w:sz="6" w:space="0" w:color="000000"/>
              <w:left w:val="single" w:sz="12" w:space="0" w:color="000000"/>
              <w:bottom w:val="single" w:sz="12" w:space="0" w:color="000000"/>
              <w:right w:val="single" w:sz="6" w:space="0" w:color="000000"/>
            </w:tcBorders>
          </w:tcPr>
          <w:p w:rsidR="00E10FA8" w:rsidRPr="00326E23" w:rsidRDefault="00E10FA8" w:rsidP="00F416B6">
            <w:pPr>
              <w:rPr>
                <w:lang w:val="en-US"/>
              </w:rPr>
            </w:pPr>
            <w:r w:rsidRPr="00326E23">
              <w:rPr>
                <w:lang w:val="en-US"/>
              </w:rPr>
              <w:t>[2]</w:t>
            </w:r>
          </w:p>
        </w:tc>
        <w:tc>
          <w:tcPr>
            <w:tcW w:w="6629" w:type="dxa"/>
            <w:tcBorders>
              <w:top w:val="single" w:sz="6" w:space="0" w:color="000000"/>
              <w:left w:val="single" w:sz="6" w:space="0" w:color="000000"/>
              <w:bottom w:val="single" w:sz="12" w:space="0" w:color="000000"/>
              <w:right w:val="single" w:sz="12" w:space="0" w:color="000000"/>
            </w:tcBorders>
          </w:tcPr>
          <w:p w:rsidR="00E10FA8" w:rsidRPr="00326E23" w:rsidRDefault="00F02A7C" w:rsidP="00481D41">
            <w:pPr>
              <w:rPr>
                <w:lang w:val="en-US"/>
              </w:rPr>
            </w:pPr>
            <w:r w:rsidRPr="00F02A7C">
              <w:rPr>
                <w:lang w:val="en-US"/>
              </w:rPr>
              <w:t>SC_CC_E-V1.1</w:t>
            </w:r>
          </w:p>
        </w:tc>
      </w:tr>
    </w:tbl>
    <w:p w:rsidR="00AB5061" w:rsidRPr="008F5812" w:rsidRDefault="00AB5061" w:rsidP="008F5812">
      <w:pPr>
        <w:pStyle w:val="Caption"/>
      </w:pPr>
      <w:bookmarkStart w:id="21" w:name="_Toc154130920"/>
      <w:bookmarkStart w:id="22" w:name="_Toc352403906"/>
      <w:bookmarkStart w:id="23" w:name="_Toc352404250"/>
      <w:bookmarkStart w:id="24" w:name="_Toc128464057"/>
      <w:bookmarkStart w:id="25" w:name="_Toc332108395"/>
      <w:bookmarkStart w:id="26" w:name="_Toc332108471"/>
      <w:bookmarkStart w:id="27" w:name="_Toc350826169"/>
      <w:bookmarkStart w:id="28" w:name="_Toc337458309"/>
      <w:r w:rsidRPr="008F5812">
        <w:t xml:space="preserve">Table </w:t>
      </w:r>
      <w:fldSimple w:instr=" SEQ Table \* ARABIC ">
        <w:r w:rsidR="005E7D95">
          <w:rPr>
            <w:noProof/>
          </w:rPr>
          <w:t>2</w:t>
        </w:r>
      </w:fldSimple>
      <w:r w:rsidRPr="008F5812">
        <w:t xml:space="preserve"> External references</w:t>
      </w:r>
      <w:bookmarkEnd w:id="21"/>
      <w:bookmarkEnd w:id="28"/>
    </w:p>
    <w:p w:rsidR="00E10FA8" w:rsidRPr="00326E23" w:rsidRDefault="00E10FA8" w:rsidP="008F5812">
      <w:pPr>
        <w:pStyle w:val="Heading2"/>
        <w:rPr>
          <w:lang w:val="en-US"/>
        </w:rPr>
      </w:pPr>
      <w:bookmarkStart w:id="29" w:name="_Toc352403907"/>
      <w:bookmarkStart w:id="30" w:name="_Toc352404251"/>
      <w:bookmarkStart w:id="31" w:name="_Toc128464058"/>
      <w:bookmarkStart w:id="32" w:name="_Toc337458180"/>
      <w:bookmarkEnd w:id="22"/>
      <w:bookmarkEnd w:id="23"/>
      <w:bookmarkEnd w:id="24"/>
      <w:r w:rsidRPr="00326E23">
        <w:rPr>
          <w:lang w:val="en-US"/>
        </w:rPr>
        <w:t>Typographical Conventions</w:t>
      </w:r>
      <w:bookmarkEnd w:id="25"/>
      <w:bookmarkEnd w:id="26"/>
      <w:bookmarkEnd w:id="27"/>
      <w:bookmarkEnd w:id="29"/>
      <w:bookmarkEnd w:id="30"/>
      <w:bookmarkEnd w:id="31"/>
      <w:bookmarkEnd w:id="32"/>
    </w:p>
    <w:tbl>
      <w:tblPr>
        <w:tblW w:w="0" w:type="auto"/>
        <w:tblLayout w:type="fixed"/>
        <w:tblLook w:val="0035"/>
      </w:tblPr>
      <w:tblGrid>
        <w:gridCol w:w="2092"/>
        <w:gridCol w:w="5778"/>
      </w:tblGrid>
      <w:tr w:rsidR="00E10FA8" w:rsidRPr="00326E23">
        <w:tc>
          <w:tcPr>
            <w:tcW w:w="2092" w:type="dxa"/>
            <w:tcBorders>
              <w:top w:val="single" w:sz="12" w:space="0" w:color="auto"/>
              <w:left w:val="single" w:sz="12" w:space="0" w:color="000000"/>
              <w:right w:val="single" w:sz="6" w:space="0" w:color="000000"/>
            </w:tcBorders>
          </w:tcPr>
          <w:p w:rsidR="00E10FA8" w:rsidRPr="00326E23" w:rsidRDefault="00E10FA8" w:rsidP="00F416B6">
            <w:pPr>
              <w:rPr>
                <w:lang w:val="en-US"/>
              </w:rPr>
            </w:pPr>
            <w:r w:rsidRPr="00326E23">
              <w:rPr>
                <w:lang w:val="en-US"/>
              </w:rPr>
              <w:t>Convention</w:t>
            </w:r>
          </w:p>
        </w:tc>
        <w:tc>
          <w:tcPr>
            <w:tcW w:w="5778" w:type="dxa"/>
            <w:tcBorders>
              <w:top w:val="single" w:sz="12" w:space="0" w:color="auto"/>
              <w:left w:val="single" w:sz="6" w:space="0" w:color="000000"/>
              <w:right w:val="single" w:sz="12" w:space="0" w:color="000000"/>
            </w:tcBorders>
          </w:tcPr>
          <w:p w:rsidR="00E10FA8" w:rsidRPr="00326E23" w:rsidRDefault="00E10FA8" w:rsidP="00F416B6">
            <w:pPr>
              <w:rPr>
                <w:lang w:val="en-US"/>
              </w:rPr>
            </w:pPr>
            <w:r w:rsidRPr="00326E23">
              <w:rPr>
                <w:lang w:val="en-US"/>
              </w:rPr>
              <w:t>Meaning</w:t>
            </w:r>
          </w:p>
        </w:tc>
      </w:tr>
      <w:tr w:rsidR="00E10FA8" w:rsidRPr="00326E23">
        <w:tc>
          <w:tcPr>
            <w:tcW w:w="2092" w:type="dxa"/>
            <w:tcBorders>
              <w:top w:val="single" w:sz="12" w:space="0" w:color="000000"/>
              <w:left w:val="single" w:sz="12" w:space="0" w:color="000000"/>
              <w:bottom w:val="single" w:sz="6" w:space="0" w:color="000000"/>
              <w:right w:val="single" w:sz="6" w:space="0" w:color="000000"/>
            </w:tcBorders>
          </w:tcPr>
          <w:p w:rsidR="00E10FA8" w:rsidRPr="00326E23" w:rsidRDefault="00E10FA8" w:rsidP="00F416B6">
            <w:pPr>
              <w:rPr>
                <w:i/>
                <w:lang w:val="en-US"/>
              </w:rPr>
            </w:pPr>
            <w:r w:rsidRPr="00326E23">
              <w:rPr>
                <w:i/>
                <w:lang w:val="en-US"/>
              </w:rPr>
              <w:t>text in italics</w:t>
            </w:r>
          </w:p>
        </w:tc>
        <w:tc>
          <w:tcPr>
            <w:tcW w:w="5778" w:type="dxa"/>
            <w:tcBorders>
              <w:top w:val="single" w:sz="12"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 xml:space="preserve">features not implemented in the actual release </w:t>
            </w:r>
          </w:p>
        </w:tc>
      </w:tr>
      <w:tr w:rsidR="00E10FA8" w:rsidRPr="00326E23">
        <w:tc>
          <w:tcPr>
            <w:tcW w:w="2092" w:type="dxa"/>
            <w:tcBorders>
              <w:top w:val="single" w:sz="6" w:space="0" w:color="000000"/>
              <w:left w:val="single" w:sz="12" w:space="0" w:color="000000"/>
              <w:bottom w:val="single" w:sz="6" w:space="0" w:color="000000"/>
              <w:right w:val="single" w:sz="6" w:space="0" w:color="000000"/>
            </w:tcBorders>
          </w:tcPr>
          <w:p w:rsidR="00E10FA8" w:rsidRPr="00326E23" w:rsidRDefault="00E10FA8" w:rsidP="00F416B6">
            <w:pPr>
              <w:rPr>
                <w:rFonts w:ascii="Courier New" w:hAnsi="Courier New" w:cs="Courier New"/>
                <w:lang w:val="en-US"/>
              </w:rPr>
            </w:pPr>
            <w:r w:rsidRPr="00326E23">
              <w:rPr>
                <w:rFonts w:ascii="Courier New" w:hAnsi="Courier New" w:cs="Courier New"/>
                <w:lang w:val="en-US"/>
              </w:rPr>
              <w:t xml:space="preserve">text in Courier font </w:t>
            </w:r>
          </w:p>
        </w:tc>
        <w:tc>
          <w:tcPr>
            <w:tcW w:w="5778" w:type="dxa"/>
            <w:tcBorders>
              <w:top w:val="single" w:sz="6"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code example</w:t>
            </w:r>
          </w:p>
        </w:tc>
      </w:tr>
      <w:tr w:rsidR="00E10FA8" w:rsidRPr="00326E23">
        <w:tc>
          <w:tcPr>
            <w:tcW w:w="2092" w:type="dxa"/>
            <w:tcBorders>
              <w:top w:val="single" w:sz="6" w:space="0" w:color="000000"/>
              <w:left w:val="single" w:sz="12" w:space="0" w:color="000000"/>
              <w:bottom w:val="single" w:sz="6" w:space="0" w:color="000000"/>
              <w:right w:val="single" w:sz="6" w:space="0" w:color="000000"/>
            </w:tcBorders>
          </w:tcPr>
          <w:p w:rsidR="00E10FA8" w:rsidRPr="00326E23" w:rsidRDefault="00E10FA8" w:rsidP="00F416B6">
            <w:pPr>
              <w:rPr>
                <w:lang w:val="en-US"/>
              </w:rPr>
            </w:pPr>
            <w:r w:rsidRPr="00326E23">
              <w:rPr>
                <w:lang w:val="en-US"/>
              </w:rPr>
              <w:t>[ phrase ]</w:t>
            </w:r>
          </w:p>
        </w:tc>
        <w:tc>
          <w:tcPr>
            <w:tcW w:w="5778" w:type="dxa"/>
            <w:tcBorders>
              <w:top w:val="single" w:sz="6"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In syntax diagrams, indicates that the enclosed values are optional</w:t>
            </w:r>
          </w:p>
        </w:tc>
      </w:tr>
      <w:tr w:rsidR="00E10FA8" w:rsidRPr="00326E23">
        <w:tc>
          <w:tcPr>
            <w:tcW w:w="2092" w:type="dxa"/>
            <w:tcBorders>
              <w:top w:val="single" w:sz="6" w:space="0" w:color="000000"/>
              <w:left w:val="single" w:sz="12" w:space="0" w:color="000000"/>
              <w:bottom w:val="single" w:sz="6" w:space="0" w:color="000000"/>
              <w:right w:val="single" w:sz="6" w:space="0" w:color="000000"/>
            </w:tcBorders>
          </w:tcPr>
          <w:p w:rsidR="00E10FA8" w:rsidRPr="00326E23" w:rsidRDefault="00E10FA8" w:rsidP="00F416B6">
            <w:pPr>
              <w:rPr>
                <w:lang w:val="en-US"/>
              </w:rPr>
            </w:pPr>
            <w:r w:rsidRPr="00326E23">
              <w:rPr>
                <w:lang w:val="en-US"/>
              </w:rPr>
              <w:t>{ phrase1 | phrase2 }</w:t>
            </w:r>
          </w:p>
        </w:tc>
        <w:tc>
          <w:tcPr>
            <w:tcW w:w="5778" w:type="dxa"/>
            <w:tcBorders>
              <w:top w:val="single" w:sz="6"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In syntax diagrams, indicates that multiple possibilities exists.</w:t>
            </w:r>
          </w:p>
        </w:tc>
      </w:tr>
      <w:tr w:rsidR="00E10FA8" w:rsidRPr="00326E23">
        <w:tc>
          <w:tcPr>
            <w:tcW w:w="2092" w:type="dxa"/>
            <w:tcBorders>
              <w:top w:val="single" w:sz="6" w:space="0" w:color="000000"/>
              <w:left w:val="single" w:sz="12" w:space="0" w:color="000000"/>
              <w:bottom w:val="single" w:sz="12" w:space="0" w:color="auto"/>
              <w:right w:val="single" w:sz="6" w:space="0" w:color="000000"/>
            </w:tcBorders>
          </w:tcPr>
          <w:p w:rsidR="00E10FA8" w:rsidRPr="00326E23" w:rsidRDefault="00E10FA8" w:rsidP="00F416B6">
            <w:pPr>
              <w:rPr>
                <w:lang w:val="en-US"/>
              </w:rPr>
            </w:pPr>
            <w:r w:rsidRPr="00326E23">
              <w:rPr>
                <w:lang w:val="en-US"/>
              </w:rPr>
              <w:t>…</w:t>
            </w:r>
          </w:p>
        </w:tc>
        <w:tc>
          <w:tcPr>
            <w:tcW w:w="5778" w:type="dxa"/>
            <w:tcBorders>
              <w:top w:val="single" w:sz="6" w:space="0" w:color="000000"/>
              <w:left w:val="single" w:sz="6" w:space="0" w:color="000000"/>
              <w:bottom w:val="single" w:sz="12" w:space="0" w:color="auto"/>
              <w:right w:val="single" w:sz="12" w:space="0" w:color="000000"/>
            </w:tcBorders>
          </w:tcPr>
          <w:p w:rsidR="00E10FA8" w:rsidRPr="00326E23" w:rsidRDefault="00E10FA8" w:rsidP="00F416B6">
            <w:pPr>
              <w:rPr>
                <w:lang w:val="en-US"/>
              </w:rPr>
            </w:pPr>
            <w:r w:rsidRPr="00326E23">
              <w:rPr>
                <w:lang w:val="en-US"/>
              </w:rPr>
              <w:t>In syntax diagrams, indicates a repetition of the previous expression</w:t>
            </w:r>
          </w:p>
        </w:tc>
      </w:tr>
    </w:tbl>
    <w:p w:rsidR="00E10FA8" w:rsidRPr="00326E23" w:rsidRDefault="00E10FA8" w:rsidP="00F416B6">
      <w:pPr>
        <w:rPr>
          <w:lang w:val="en-US"/>
        </w:rPr>
      </w:pPr>
    </w:p>
    <w:p w:rsidR="00AB5061" w:rsidRPr="008F5812" w:rsidRDefault="00AB5061" w:rsidP="008F5812">
      <w:pPr>
        <w:pStyle w:val="Caption"/>
      </w:pPr>
      <w:bookmarkStart w:id="33" w:name="_Toc154130921"/>
      <w:bookmarkStart w:id="34" w:name="_Toc337458310"/>
      <w:r w:rsidRPr="008F5812">
        <w:t xml:space="preserve">Table </w:t>
      </w:r>
      <w:fldSimple w:instr=" SEQ Table \* ARABIC ">
        <w:r w:rsidR="005E7D95">
          <w:rPr>
            <w:noProof/>
          </w:rPr>
          <w:t>3</w:t>
        </w:r>
      </w:fldSimple>
      <w:r w:rsidRPr="008F5812">
        <w:t xml:space="preserve"> Typographical conventions</w:t>
      </w:r>
      <w:bookmarkEnd w:id="33"/>
      <w:bookmarkEnd w:id="34"/>
    </w:p>
    <w:p w:rsidR="00AB5061" w:rsidRPr="00326E23" w:rsidRDefault="00AB5061" w:rsidP="00F416B6">
      <w:pPr>
        <w:rPr>
          <w:lang w:val="en-US"/>
        </w:rPr>
      </w:pPr>
    </w:p>
    <w:p w:rsidR="00E10FA8" w:rsidRPr="00326E23" w:rsidRDefault="00E10FA8" w:rsidP="00F416B6">
      <w:pPr>
        <w:rPr>
          <w:lang w:val="en-US"/>
        </w:rPr>
      </w:pPr>
      <w:r w:rsidRPr="00326E23">
        <w:rPr>
          <w:lang w:val="en-US"/>
        </w:rPr>
        <w:lastRenderedPageBreak/>
        <w:t xml:space="preserve">The terminology used in this document may be somewhat different from other sources. The chapter Glossary includes a list of often used terms with the explanation of </w:t>
      </w:r>
      <w:r w:rsidR="00F146EC" w:rsidRPr="00326E23">
        <w:rPr>
          <w:lang w:val="en-US"/>
        </w:rPr>
        <w:t>their meaning in this document.</w:t>
      </w:r>
    </w:p>
    <w:p w:rsidR="00AB5061" w:rsidRPr="00326E23" w:rsidRDefault="00AB5061" w:rsidP="008F5812">
      <w:pPr>
        <w:pStyle w:val="Heading2"/>
        <w:rPr>
          <w:lang w:val="en-US"/>
        </w:rPr>
      </w:pPr>
      <w:bookmarkStart w:id="35" w:name="_Toc154130800"/>
      <w:bookmarkStart w:id="36" w:name="_Toc337458181"/>
      <w:r w:rsidRPr="00326E23">
        <w:rPr>
          <w:lang w:val="en-US"/>
        </w:rPr>
        <w:t>Outstanding Issues</w:t>
      </w:r>
      <w:bookmarkEnd w:id="35"/>
      <w:bookmarkEnd w:id="36"/>
    </w:p>
    <w:p w:rsidR="00055E9F" w:rsidRDefault="00055E9F" w:rsidP="00055E9F">
      <w:pPr>
        <w:rPr>
          <w:lang w:val="en-US"/>
        </w:rPr>
      </w:pPr>
      <w:r w:rsidRPr="00BA1B96">
        <w:rPr>
          <w:lang w:val="en-US"/>
        </w:rPr>
        <w:t>Following issues are outstanding at the time of the document release:</w:t>
      </w:r>
    </w:p>
    <w:p w:rsidR="003E0AEE" w:rsidRPr="00BA1B96" w:rsidRDefault="003E0AEE" w:rsidP="000D2606">
      <w:pPr>
        <w:numPr>
          <w:ilvl w:val="0"/>
          <w:numId w:val="34"/>
        </w:numPr>
        <w:rPr>
          <w:lang w:val="en-US"/>
        </w:rPr>
      </w:pPr>
      <w:r>
        <w:rPr>
          <w:lang w:val="en-US"/>
        </w:rPr>
        <w:t>none</w:t>
      </w:r>
    </w:p>
    <w:p w:rsidR="00055E9F" w:rsidRDefault="002F4DFF" w:rsidP="00055E9F">
      <w:pPr>
        <w:pStyle w:val="Heading1"/>
      </w:pPr>
      <w:bookmarkStart w:id="37" w:name="_Toc234654177"/>
      <w:bookmarkStart w:id="38" w:name="OLE_LINK60"/>
      <w:bookmarkStart w:id="39" w:name="OLE_LINK61"/>
      <w:r>
        <w:lastRenderedPageBreak/>
        <w:tab/>
      </w:r>
      <w:bookmarkStart w:id="40" w:name="_Toc337458182"/>
      <w:r w:rsidR="00055E9F">
        <w:t>Communication</w:t>
      </w:r>
      <w:bookmarkEnd w:id="37"/>
      <w:r w:rsidR="00D7585B">
        <w:t xml:space="preserve"> Schema</w:t>
      </w:r>
      <w:bookmarkEnd w:id="40"/>
    </w:p>
    <w:p w:rsidR="00A5206F" w:rsidRPr="00BA1B96" w:rsidRDefault="00A5206F" w:rsidP="00A5206F">
      <w:pPr>
        <w:rPr>
          <w:lang w:val="en-US"/>
        </w:rPr>
      </w:pPr>
      <w:r w:rsidRPr="00BA1B96">
        <w:rPr>
          <w:lang w:val="en-US"/>
        </w:rPr>
        <w:t>The SC support</w:t>
      </w:r>
      <w:r>
        <w:rPr>
          <w:lang w:val="en-US"/>
        </w:rPr>
        <w:t>s</w:t>
      </w:r>
      <w:r w:rsidRPr="00BA1B96">
        <w:rPr>
          <w:lang w:val="en-US"/>
        </w:rPr>
        <w:t xml:space="preserve"> message exchange between requesting application</w:t>
      </w:r>
      <w:r>
        <w:rPr>
          <w:lang w:val="en-US"/>
        </w:rPr>
        <w:t xml:space="preserve"> </w:t>
      </w:r>
      <w:r w:rsidRPr="00BA1B96">
        <w:rPr>
          <w:lang w:val="en-US"/>
        </w:rPr>
        <w:t>(client) and another application providing a service</w:t>
      </w:r>
      <w:r>
        <w:rPr>
          <w:lang w:val="en-US"/>
        </w:rPr>
        <w:t xml:space="preserve"> (</w:t>
      </w:r>
      <w:r w:rsidRPr="00F22B10">
        <w:t xml:space="preserve">server). </w:t>
      </w:r>
      <w:r>
        <w:rPr>
          <w:lang w:val="en-US"/>
        </w:rPr>
        <w:t xml:space="preserve">The </w:t>
      </w:r>
      <w:r w:rsidRPr="00BA1B96">
        <w:rPr>
          <w:lang w:val="en-US"/>
        </w:rPr>
        <w:t xml:space="preserve">client and the </w:t>
      </w:r>
      <w:bookmarkStart w:id="41" w:name="OLE_LINK1"/>
      <w:bookmarkStart w:id="42" w:name="OLE_LINK2"/>
      <w:r>
        <w:rPr>
          <w:lang w:val="en-US"/>
        </w:rPr>
        <w:t xml:space="preserve">server </w:t>
      </w:r>
      <w:bookmarkEnd w:id="41"/>
      <w:bookmarkEnd w:id="42"/>
      <w:r w:rsidRPr="00BA1B96">
        <w:rPr>
          <w:lang w:val="en-US"/>
        </w:rPr>
        <w:t xml:space="preserve">are the </w:t>
      </w:r>
      <w:r>
        <w:rPr>
          <w:lang w:val="en-US"/>
        </w:rPr>
        <w:t xml:space="preserve">logical </w:t>
      </w:r>
      <w:r w:rsidRPr="00BA1B96">
        <w:rPr>
          <w:lang w:val="en-US"/>
        </w:rPr>
        <w:t>communication end-points.</w:t>
      </w:r>
      <w:r>
        <w:rPr>
          <w:lang w:val="en-US"/>
        </w:rPr>
        <w:t xml:space="preserve"> The SC </w:t>
      </w:r>
      <w:r w:rsidRPr="00F22B10">
        <w:t>never acts as a</w:t>
      </w:r>
      <w:r>
        <w:t xml:space="preserve"> direct</w:t>
      </w:r>
      <w:r w:rsidRPr="00F22B10">
        <w:t xml:space="preserve"> executor of </w:t>
      </w:r>
      <w:r>
        <w:t>a</w:t>
      </w:r>
      <w:r w:rsidRPr="00F22B10">
        <w:t xml:space="preserve"> service</w:t>
      </w:r>
      <w:r>
        <w:rPr>
          <w:lang w:val="en-US"/>
        </w:rPr>
        <w:t>.</w:t>
      </w:r>
      <w:r w:rsidR="004A4633" w:rsidRPr="004A463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left:0;text-align:left;margin-left:13.85pt;margin-top:0;width:48.2pt;height:97.2pt;z-index:-251659776;mso-position-horizontal:right;mso-position-horizontal-relative:text;mso-position-vertical-relative:text"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31" o:title=""/>
            <w10:wrap type="tight"/>
          </v:shape>
          <o:OLEObject Type="Embed" ProgID="Visio.Drawing.11" ShapeID="_x0000_s1041" DrawAspect="Content" ObjectID="_1411200296" r:id="rId32"/>
        </w:pict>
      </w:r>
      <w:r>
        <w:rPr>
          <w:lang w:val="en-US"/>
        </w:rPr>
        <w:t xml:space="preserve"> The c</w:t>
      </w:r>
      <w:r w:rsidRPr="00BA1B96">
        <w:rPr>
          <w:lang w:val="en-US"/>
        </w:rPr>
        <w:t xml:space="preserve">lient </w:t>
      </w:r>
      <w:r>
        <w:rPr>
          <w:lang w:val="en-US"/>
        </w:rPr>
        <w:t>can</w:t>
      </w:r>
      <w:r w:rsidRPr="00BA1B96">
        <w:rPr>
          <w:lang w:val="en-US"/>
        </w:rPr>
        <w:t xml:space="preserve"> to communicate to multiple service</w:t>
      </w:r>
      <w:r>
        <w:rPr>
          <w:lang w:val="en-US"/>
        </w:rPr>
        <w:t>s at the same time</w:t>
      </w:r>
      <w:r w:rsidRPr="00BA1B96">
        <w:rPr>
          <w:lang w:val="en-US"/>
        </w:rPr>
        <w:t>.</w:t>
      </w:r>
    </w:p>
    <w:p w:rsidR="00A5206F" w:rsidRPr="00BA1B96" w:rsidRDefault="00A5206F" w:rsidP="00A5206F">
      <w:pPr>
        <w:rPr>
          <w:lang w:val="en-US"/>
        </w:rPr>
      </w:pPr>
    </w:p>
    <w:p w:rsidR="00A5206F" w:rsidRDefault="00A5206F" w:rsidP="00A5206F">
      <w:pPr>
        <w:rPr>
          <w:lang w:val="en-US"/>
        </w:rPr>
      </w:pPr>
      <w:r w:rsidRPr="00BA1B96">
        <w:rPr>
          <w:lang w:val="en-US"/>
        </w:rPr>
        <w:t xml:space="preserve">Server application </w:t>
      </w:r>
      <w:r>
        <w:rPr>
          <w:lang w:val="en-US"/>
        </w:rPr>
        <w:t>can</w:t>
      </w:r>
      <w:r w:rsidRPr="00BA1B96">
        <w:rPr>
          <w:lang w:val="en-US"/>
        </w:rPr>
        <w:t xml:space="preserve"> provide one </w:t>
      </w:r>
      <w:r>
        <w:rPr>
          <w:lang w:val="en-US"/>
        </w:rPr>
        <w:t xml:space="preserve">or multiple </w:t>
      </w:r>
      <w:r w:rsidRPr="00BA1B96">
        <w:rPr>
          <w:lang w:val="en-US"/>
        </w:rPr>
        <w:t xml:space="preserve">service. Serving multiple services </w:t>
      </w:r>
      <w:r>
        <w:rPr>
          <w:lang w:val="en-US"/>
        </w:rPr>
        <w:t>within one application is possible only for multithreaded or multisession servers</w:t>
      </w:r>
      <w:r w:rsidRPr="00BA1B96">
        <w:rPr>
          <w:lang w:val="en-US"/>
        </w:rPr>
        <w:t>.</w:t>
      </w:r>
      <w:r>
        <w:rPr>
          <w:lang w:val="en-US"/>
        </w:rPr>
        <w:t xml:space="preserve"> Multiple server applications are running on the same server node, each providing different service. </w:t>
      </w:r>
      <w:r w:rsidRPr="00BA1B96">
        <w:rPr>
          <w:lang w:val="en-US"/>
        </w:rPr>
        <w:t>All services are independent on each other.</w:t>
      </w:r>
      <w:r>
        <w:rPr>
          <w:lang w:val="en-US"/>
        </w:rPr>
        <w:t xml:space="preserve"> Server application may request another service and so play the client role.</w:t>
      </w:r>
    </w:p>
    <w:p w:rsidR="00A5206F" w:rsidRDefault="00A5206F" w:rsidP="00A5206F">
      <w:pPr>
        <w:rPr>
          <w:lang w:val="en-US"/>
        </w:rPr>
      </w:pPr>
    </w:p>
    <w:p w:rsidR="00562738" w:rsidRDefault="0017679F" w:rsidP="0017679F">
      <w:pPr>
        <w:rPr>
          <w:lang w:val="en-US"/>
        </w:rPr>
      </w:pPr>
      <w:r w:rsidRPr="00BA1B96">
        <w:rPr>
          <w:lang w:val="en-US"/>
        </w:rPr>
        <w:t xml:space="preserve">The SC </w:t>
      </w:r>
      <w:r>
        <w:rPr>
          <w:lang w:val="en-US"/>
        </w:rPr>
        <w:t xml:space="preserve">implements </w:t>
      </w:r>
      <w:r w:rsidRPr="00BA1B96">
        <w:rPr>
          <w:lang w:val="en-US"/>
        </w:rPr>
        <w:t>peer-to-peer</w:t>
      </w:r>
      <w:r>
        <w:rPr>
          <w:lang w:val="en-US"/>
        </w:rPr>
        <w:t xml:space="preserve"> messaging above OSI layer-7 (application) network model between client and server </w:t>
      </w:r>
      <w:r w:rsidRPr="00BA0B70">
        <w:rPr>
          <w:lang w:val="en-US"/>
        </w:rPr>
        <w:t>applications.</w:t>
      </w:r>
      <w:r>
        <w:rPr>
          <w:lang w:val="en-US"/>
        </w:rPr>
        <w:t xml:space="preserve"> The SC is always in between the communicating partners, controlling the entire message flow.</w:t>
      </w:r>
      <w:bookmarkStart w:id="43" w:name="OLE_LINK5"/>
      <w:bookmarkStart w:id="44" w:name="OLE_LINK6"/>
    </w:p>
    <w:p w:rsidR="00562738" w:rsidRDefault="00562738" w:rsidP="00562738">
      <w:pPr>
        <w:rPr>
          <w:lang w:val="en-US"/>
        </w:rPr>
      </w:pPr>
      <w:bookmarkStart w:id="45" w:name="OLE_LINK24"/>
      <w:bookmarkStart w:id="46" w:name="OLE_LINK25"/>
    </w:p>
    <w:bookmarkStart w:id="47" w:name="OLE_LINK30"/>
    <w:bookmarkStart w:id="48" w:name="OLE_LINK31"/>
    <w:p w:rsidR="00562738" w:rsidRDefault="0027589A" w:rsidP="00562738">
      <w:pPr>
        <w:ind w:left="-1418"/>
      </w:pPr>
      <w:r>
        <w:object w:dxaOrig="9796" w:dyaOrig="2483">
          <v:shape id="_x0000_i1025" type="#_x0000_t75" style="width:492pt;height:125pt" o:ole="">
            <v:imagedata r:id="rId33" o:title=""/>
          </v:shape>
          <o:OLEObject Type="Embed" ProgID="Visio.Drawing.11" ShapeID="_x0000_i1025" DrawAspect="Content" ObjectID="_1411200254" r:id="rId34"/>
        </w:object>
      </w:r>
      <w:bookmarkEnd w:id="47"/>
      <w:bookmarkEnd w:id="48"/>
    </w:p>
    <w:p w:rsidR="0017679F" w:rsidRPr="008F5812" w:rsidRDefault="0017679F" w:rsidP="008F5812">
      <w:pPr>
        <w:pStyle w:val="Caption"/>
      </w:pPr>
      <w:bookmarkStart w:id="49" w:name="_Toc253560437"/>
      <w:bookmarkStart w:id="50" w:name="_Toc255828399"/>
      <w:bookmarkStart w:id="51" w:name="_Toc337458311"/>
      <w:bookmarkEnd w:id="45"/>
      <w:bookmarkEnd w:id="46"/>
      <w:r w:rsidRPr="008F5812">
        <w:t xml:space="preserve">Figure </w:t>
      </w:r>
      <w:fldSimple w:instr=" SEQ Figure \* ARABIC ">
        <w:r w:rsidR="005E7D95">
          <w:rPr>
            <w:noProof/>
          </w:rPr>
          <w:t>1</w:t>
        </w:r>
      </w:fldSimple>
      <w:r w:rsidRPr="008F5812">
        <w:t xml:space="preserve"> Communication Layers</w:t>
      </w:r>
      <w:bookmarkEnd w:id="49"/>
      <w:bookmarkEnd w:id="50"/>
      <w:bookmarkEnd w:id="51"/>
    </w:p>
    <w:bookmarkEnd w:id="43"/>
    <w:bookmarkEnd w:id="44"/>
    <w:p w:rsidR="0017679F" w:rsidRDefault="0017679F" w:rsidP="0017679F">
      <w:pPr>
        <w:rPr>
          <w:lang w:val="en-US"/>
        </w:rPr>
      </w:pPr>
    </w:p>
    <w:p w:rsidR="0017679F" w:rsidRPr="002F4DFF" w:rsidRDefault="0017679F" w:rsidP="0017679F">
      <w:pPr>
        <w:rPr>
          <w:lang w:val="en-US"/>
        </w:rPr>
      </w:pPr>
      <w:r w:rsidRPr="00F22B10">
        <w:t xml:space="preserve">The SC acts </w:t>
      </w:r>
      <w:r>
        <w:t xml:space="preserve">like a </w:t>
      </w:r>
      <w:r w:rsidRPr="00F22B10">
        <w:t>broker</w:t>
      </w:r>
      <w:r>
        <w:t>,</w:t>
      </w:r>
      <w:r w:rsidRPr="00F22B10">
        <w:t xml:space="preserve"> passing messages between</w:t>
      </w:r>
      <w:r>
        <w:rPr>
          <w:lang w:val="en-US"/>
        </w:rPr>
        <w:t xml:space="preserve"> the client and the server.</w:t>
      </w:r>
      <w:r w:rsidRPr="00825D56">
        <w:rPr>
          <w:lang w:val="en-US"/>
        </w:rPr>
        <w:t xml:space="preserve"> </w:t>
      </w:r>
      <w:r w:rsidRPr="00BA0B70">
        <w:rPr>
          <w:lang w:val="en-US"/>
        </w:rPr>
        <w:t xml:space="preserve">The communicating parties must agree on the </w:t>
      </w:r>
      <w:r>
        <w:rPr>
          <w:lang w:val="en-US"/>
        </w:rPr>
        <w:t xml:space="preserve">application protocol i.e. </w:t>
      </w:r>
      <w:r w:rsidRPr="00BA0B70">
        <w:rPr>
          <w:lang w:val="en-US"/>
        </w:rPr>
        <w:t>format and content of the message payload</w:t>
      </w:r>
      <w:r>
        <w:rPr>
          <w:lang w:val="en-US"/>
        </w:rPr>
        <w:t>.</w:t>
      </w:r>
      <w:bookmarkEnd w:id="38"/>
      <w:bookmarkEnd w:id="39"/>
    </w:p>
    <w:p w:rsidR="0017679F" w:rsidRDefault="000A4F1A" w:rsidP="008F5812">
      <w:pPr>
        <w:pStyle w:val="Heading2"/>
      </w:pPr>
      <w:bookmarkStart w:id="52" w:name="_Toc255828348"/>
      <w:bookmarkStart w:id="53" w:name="_Toc337458183"/>
      <w:r>
        <w:t>Connection</w:t>
      </w:r>
      <w:r w:rsidR="0017679F">
        <w:t xml:space="preserve"> Topology</w:t>
      </w:r>
      <w:bookmarkEnd w:id="52"/>
      <w:bookmarkEnd w:id="53"/>
    </w:p>
    <w:p w:rsidR="0017679F" w:rsidRPr="00BA1B96" w:rsidRDefault="00113269" w:rsidP="0017679F">
      <w:pPr>
        <w:rPr>
          <w:lang w:val="en-US"/>
        </w:rPr>
      </w:pPr>
      <w:r w:rsidRPr="00BA1B96">
        <w:rPr>
          <w:lang w:val="en-US"/>
        </w:rPr>
        <w:t>Client</w:t>
      </w:r>
      <w:r>
        <w:rPr>
          <w:lang w:val="en-US"/>
        </w:rPr>
        <w:t xml:space="preserve"> </w:t>
      </w:r>
      <w:r w:rsidRPr="00BA1B96">
        <w:rPr>
          <w:lang w:val="en-US"/>
        </w:rPr>
        <w:t>application</w:t>
      </w:r>
      <w:r>
        <w:rPr>
          <w:lang w:val="en-US"/>
        </w:rPr>
        <w:t>,</w:t>
      </w:r>
      <w:r w:rsidRPr="00BA1B96">
        <w:rPr>
          <w:lang w:val="en-US"/>
        </w:rPr>
        <w:t xml:space="preserve"> server application </w:t>
      </w:r>
      <w:r>
        <w:rPr>
          <w:lang w:val="en-US"/>
        </w:rPr>
        <w:t xml:space="preserve">and the SC </w:t>
      </w:r>
      <w:r w:rsidRPr="00BA1B96">
        <w:rPr>
          <w:lang w:val="en-US"/>
        </w:rPr>
        <w:t xml:space="preserve">may reside on the same node or on separate nodes. </w:t>
      </w:r>
      <w:r w:rsidR="00305A84">
        <w:t xml:space="preserve">The connection can either utilize HTTP protocol or direct TCP/IP communication. </w:t>
      </w:r>
      <w:r w:rsidRPr="00BA1B96">
        <w:rPr>
          <w:lang w:val="en-US"/>
        </w:rPr>
        <w:t xml:space="preserve">No assumption about the physical network topology </w:t>
      </w:r>
      <w:r>
        <w:rPr>
          <w:lang w:val="en-US"/>
        </w:rPr>
        <w:t>is</w:t>
      </w:r>
      <w:r w:rsidRPr="00BA1B96">
        <w:rPr>
          <w:lang w:val="en-US"/>
        </w:rPr>
        <w:t xml:space="preserve"> done. Multiple firewalls can be located on the path between the communicating</w:t>
      </w:r>
      <w:r>
        <w:rPr>
          <w:lang w:val="en-US"/>
        </w:rPr>
        <w:t xml:space="preserve"> partners</w:t>
      </w:r>
      <w:r w:rsidR="00305A84">
        <w:rPr>
          <w:lang w:val="en-US"/>
        </w:rPr>
        <w:t xml:space="preserve">. </w:t>
      </w:r>
      <w:r w:rsidR="0017679F" w:rsidRPr="00BA1B96">
        <w:rPr>
          <w:lang w:val="en-US"/>
        </w:rPr>
        <w:t>The SC supports following connection topology:</w:t>
      </w:r>
    </w:p>
    <w:p w:rsidR="0017679F" w:rsidRPr="00BA1B96" w:rsidRDefault="0017679F" w:rsidP="000D2606">
      <w:pPr>
        <w:numPr>
          <w:ilvl w:val="0"/>
          <w:numId w:val="3"/>
        </w:numPr>
        <w:rPr>
          <w:lang w:val="en-US"/>
        </w:rPr>
      </w:pPr>
      <w:r w:rsidRPr="00BA1B96">
        <w:rPr>
          <w:lang w:val="en-US"/>
        </w:rPr>
        <w:t xml:space="preserve">Client </w:t>
      </w:r>
      <w:r w:rsidRPr="00BA1B96">
        <w:rPr>
          <w:lang w:val="en-US"/>
        </w:rPr>
        <w:sym w:font="Wingdings" w:char="F0F3"/>
      </w:r>
      <w:r w:rsidRPr="00BA1B96">
        <w:rPr>
          <w:lang w:val="en-US"/>
        </w:rPr>
        <w:t xml:space="preserve"> </w:t>
      </w:r>
      <w:r w:rsidR="000618C9">
        <w:rPr>
          <w:lang w:val="en-US"/>
        </w:rPr>
        <w:t xml:space="preserve">SC </w:t>
      </w:r>
      <w:r w:rsidR="000618C9" w:rsidRPr="00BA1B96">
        <w:rPr>
          <w:lang w:val="en-US"/>
        </w:rPr>
        <w:sym w:font="Wingdings" w:char="F0F3"/>
      </w:r>
      <w:r w:rsidR="000618C9">
        <w:rPr>
          <w:lang w:val="en-US"/>
        </w:rPr>
        <w:t xml:space="preserve"> </w:t>
      </w:r>
      <w:r w:rsidRPr="00BA1B96">
        <w:rPr>
          <w:lang w:val="en-US"/>
        </w:rPr>
        <w:t>Serv</w:t>
      </w:r>
      <w:r w:rsidR="000618C9">
        <w:rPr>
          <w:lang w:val="en-US"/>
        </w:rPr>
        <w:t>er</w:t>
      </w:r>
      <w:r w:rsidRPr="00BA1B96">
        <w:rPr>
          <w:lang w:val="en-US"/>
        </w:rPr>
        <w:t xml:space="preserve"> </w:t>
      </w:r>
      <w:r>
        <w:rPr>
          <w:lang w:val="en-US"/>
        </w:rPr>
        <w:t>=</w:t>
      </w:r>
      <w:r w:rsidRPr="00BA1B96">
        <w:rPr>
          <w:lang w:val="en-US"/>
        </w:rPr>
        <w:t xml:space="preserve"> Direct connection</w:t>
      </w:r>
    </w:p>
    <w:p w:rsidR="0017679F" w:rsidRPr="00144779" w:rsidRDefault="0017679F" w:rsidP="000D2606">
      <w:pPr>
        <w:numPr>
          <w:ilvl w:val="0"/>
          <w:numId w:val="3"/>
        </w:numPr>
        <w:rPr>
          <w:lang w:val="en-US"/>
        </w:rPr>
      </w:pPr>
      <w:r w:rsidRPr="00BA1B96">
        <w:rPr>
          <w:lang w:val="en-US"/>
        </w:rPr>
        <w:t xml:space="preserve">Client </w:t>
      </w:r>
      <w:r w:rsidRPr="00BA1B96">
        <w:rPr>
          <w:lang w:val="en-US"/>
        </w:rPr>
        <w:sym w:font="Wingdings" w:char="F0F3"/>
      </w:r>
      <w:r>
        <w:rPr>
          <w:lang w:val="en-US"/>
        </w:rPr>
        <w:t xml:space="preserve"> </w:t>
      </w:r>
      <w:r w:rsidR="000426EF">
        <w:rPr>
          <w:lang w:val="en-US"/>
        </w:rPr>
        <w:t>SC</w:t>
      </w:r>
      <w:r w:rsidRPr="00BA1B96">
        <w:rPr>
          <w:lang w:val="en-US"/>
        </w:rPr>
        <w:t xml:space="preserve"> </w:t>
      </w:r>
      <w:r w:rsidRPr="00BA1B96">
        <w:rPr>
          <w:lang w:val="en-US"/>
        </w:rPr>
        <w:sym w:font="Wingdings" w:char="F0F3"/>
      </w:r>
      <w:r w:rsidRPr="00BA1B96">
        <w:rPr>
          <w:lang w:val="en-US"/>
        </w:rPr>
        <w:t xml:space="preserve"> </w:t>
      </w:r>
      <w:r w:rsidR="000618C9">
        <w:rPr>
          <w:lang w:val="en-US"/>
        </w:rPr>
        <w:t xml:space="preserve">SC </w:t>
      </w:r>
      <w:r w:rsidR="000618C9" w:rsidRPr="00BA1B96">
        <w:rPr>
          <w:lang w:val="en-US"/>
        </w:rPr>
        <w:sym w:font="Wingdings" w:char="F0F3"/>
      </w:r>
      <w:r w:rsidRPr="00BA1B96">
        <w:rPr>
          <w:lang w:val="en-US"/>
        </w:rPr>
        <w:t>Serv</w:t>
      </w:r>
      <w:r w:rsidR="005C6331">
        <w:rPr>
          <w:lang w:val="en-US"/>
        </w:rPr>
        <w:t>er</w:t>
      </w:r>
      <w:r w:rsidRPr="00BA1B96">
        <w:rPr>
          <w:lang w:val="en-US"/>
        </w:rPr>
        <w:t xml:space="preserve"> </w:t>
      </w:r>
      <w:r>
        <w:rPr>
          <w:lang w:val="en-US"/>
        </w:rPr>
        <w:t>=</w:t>
      </w:r>
      <w:r w:rsidRPr="00BA1B96">
        <w:rPr>
          <w:lang w:val="en-US"/>
        </w:rPr>
        <w:t xml:space="preserve"> </w:t>
      </w:r>
      <w:r w:rsidR="005C6331">
        <w:rPr>
          <w:lang w:val="en-US"/>
        </w:rPr>
        <w:t>C</w:t>
      </w:r>
      <w:r w:rsidRPr="00BA1B96">
        <w:rPr>
          <w:lang w:val="en-US"/>
        </w:rPr>
        <w:t xml:space="preserve">onnection via </w:t>
      </w:r>
      <w:r w:rsidR="00AC5BDF">
        <w:rPr>
          <w:lang w:val="en-US"/>
        </w:rPr>
        <w:t xml:space="preserve">cascaded </w:t>
      </w:r>
      <w:r w:rsidRPr="00BA1B96">
        <w:rPr>
          <w:lang w:val="en-US"/>
        </w:rPr>
        <w:t xml:space="preserve">SC. </w:t>
      </w:r>
      <w:r w:rsidR="005C6331">
        <w:rPr>
          <w:lang w:val="en-US"/>
        </w:rPr>
        <w:tab/>
      </w:r>
      <w:r>
        <w:rPr>
          <w:lang w:val="en-US"/>
        </w:rPr>
        <w:br/>
      </w:r>
      <w:r w:rsidR="000618C9">
        <w:rPr>
          <w:lang w:val="en-US"/>
        </w:rPr>
        <w:t>M</w:t>
      </w:r>
      <w:r w:rsidRPr="00BA1B96">
        <w:rPr>
          <w:lang w:val="en-US"/>
        </w:rPr>
        <w:t xml:space="preserve">ultiple SC may be placed on the path between the </w:t>
      </w:r>
      <w:r>
        <w:rPr>
          <w:lang w:val="en-US"/>
        </w:rPr>
        <w:t xml:space="preserve">client and </w:t>
      </w:r>
      <w:r w:rsidRPr="00BA1B96">
        <w:rPr>
          <w:lang w:val="en-US"/>
        </w:rPr>
        <w:t>service.</w:t>
      </w:r>
    </w:p>
    <w:bookmarkStart w:id="54" w:name="OLE_LINK32"/>
    <w:bookmarkStart w:id="55" w:name="OLE_LINK33"/>
    <w:bookmarkStart w:id="56" w:name="OLE_LINK22"/>
    <w:bookmarkStart w:id="57" w:name="OLE_LINK106"/>
    <w:p w:rsidR="0017679F" w:rsidRPr="00BA1B96" w:rsidRDefault="00FA1621" w:rsidP="0017679F">
      <w:pPr>
        <w:rPr>
          <w:lang w:val="en-US"/>
        </w:rPr>
      </w:pPr>
      <w:r w:rsidRPr="00BA1B96">
        <w:rPr>
          <w:lang w:val="en-US"/>
        </w:rPr>
        <w:object w:dxaOrig="7983" w:dyaOrig="5715">
          <v:shape id="_x0000_i1026" type="#_x0000_t75" style="width:336pt;height:240.5pt" o:ole="">
            <v:imagedata r:id="rId35" o:title=""/>
          </v:shape>
          <o:OLEObject Type="Embed" ProgID="Visio.Drawing.11" ShapeID="_x0000_i1026" DrawAspect="Content" ObjectID="_1411200255" r:id="rId36"/>
        </w:object>
      </w:r>
      <w:bookmarkEnd w:id="54"/>
      <w:bookmarkEnd w:id="55"/>
      <w:bookmarkEnd w:id="56"/>
    </w:p>
    <w:p w:rsidR="0017679F" w:rsidRPr="008F5812" w:rsidRDefault="0017679F" w:rsidP="008F5812">
      <w:pPr>
        <w:pStyle w:val="Caption"/>
      </w:pPr>
      <w:bookmarkStart w:id="58" w:name="_Toc253560441"/>
      <w:bookmarkStart w:id="59" w:name="_Toc255828400"/>
      <w:bookmarkStart w:id="60" w:name="_Toc337458312"/>
      <w:r w:rsidRPr="008F5812">
        <w:t xml:space="preserve">Figure </w:t>
      </w:r>
      <w:fldSimple w:instr=" SEQ Figure \* ARABIC ">
        <w:r w:rsidR="005E7D95">
          <w:rPr>
            <w:noProof/>
          </w:rPr>
          <w:t>2</w:t>
        </w:r>
      </w:fldSimple>
      <w:r w:rsidRPr="008F5812">
        <w:t xml:space="preserve"> Connection Topology</w:t>
      </w:r>
      <w:bookmarkEnd w:id="58"/>
      <w:bookmarkEnd w:id="59"/>
      <w:bookmarkEnd w:id="60"/>
    </w:p>
    <w:p w:rsidR="0017679F" w:rsidRPr="00BA1B96" w:rsidRDefault="0017679F" w:rsidP="0017679F">
      <w:pPr>
        <w:rPr>
          <w:lang w:val="en-US"/>
        </w:rPr>
      </w:pPr>
    </w:p>
    <w:bookmarkEnd w:id="57"/>
    <w:p w:rsidR="0017679F" w:rsidRPr="00BA1B96" w:rsidRDefault="0017679F" w:rsidP="0017679F">
      <w:pPr>
        <w:rPr>
          <w:lang w:val="en-US"/>
        </w:rPr>
      </w:pPr>
      <w:r>
        <w:rPr>
          <w:lang w:val="en-US"/>
        </w:rPr>
        <w:t>Different connection topology types f</w:t>
      </w:r>
      <w:r w:rsidRPr="00BA1B96">
        <w:rPr>
          <w:lang w:val="en-US"/>
        </w:rPr>
        <w:t>rom left to right:</w:t>
      </w:r>
    </w:p>
    <w:p w:rsidR="000426EF" w:rsidRPr="00BA1B96" w:rsidRDefault="000426EF" w:rsidP="000D2606">
      <w:pPr>
        <w:numPr>
          <w:ilvl w:val="0"/>
          <w:numId w:val="4"/>
        </w:numPr>
        <w:rPr>
          <w:lang w:val="en-US"/>
        </w:rPr>
      </w:pPr>
      <w:r w:rsidRPr="00BA1B96">
        <w:rPr>
          <w:lang w:val="en-US"/>
        </w:rPr>
        <w:t xml:space="preserve">Client connected </w:t>
      </w:r>
      <w:r>
        <w:rPr>
          <w:lang w:val="en-US"/>
        </w:rPr>
        <w:t>to one</w:t>
      </w:r>
      <w:r w:rsidRPr="00BA1B96">
        <w:rPr>
          <w:lang w:val="en-US"/>
        </w:rPr>
        <w:t xml:space="preserve"> service</w:t>
      </w:r>
    </w:p>
    <w:p w:rsidR="00F52AE7" w:rsidRPr="00BA1B96" w:rsidRDefault="00F52AE7" w:rsidP="000D2606">
      <w:pPr>
        <w:numPr>
          <w:ilvl w:val="0"/>
          <w:numId w:val="4"/>
        </w:numPr>
        <w:rPr>
          <w:lang w:val="en-US"/>
        </w:rPr>
      </w:pPr>
      <w:r w:rsidRPr="00BA1B96">
        <w:rPr>
          <w:lang w:val="en-US"/>
        </w:rPr>
        <w:t xml:space="preserve">Client connected simultaneously to </w:t>
      </w:r>
      <w:r>
        <w:rPr>
          <w:lang w:val="en-US"/>
        </w:rPr>
        <w:t xml:space="preserve">SCs and </w:t>
      </w:r>
      <w:r w:rsidRPr="00BA1B96">
        <w:rPr>
          <w:lang w:val="en-US"/>
        </w:rPr>
        <w:t>two services</w:t>
      </w:r>
    </w:p>
    <w:p w:rsidR="00F52AE7" w:rsidRPr="00BA1B96" w:rsidRDefault="00F52AE7" w:rsidP="000D2606">
      <w:pPr>
        <w:numPr>
          <w:ilvl w:val="0"/>
          <w:numId w:val="4"/>
        </w:numPr>
        <w:rPr>
          <w:lang w:val="en-US"/>
        </w:rPr>
      </w:pPr>
      <w:r w:rsidRPr="00BA1B96">
        <w:rPr>
          <w:lang w:val="en-US"/>
        </w:rPr>
        <w:t xml:space="preserve">Two clients connected to </w:t>
      </w:r>
      <w:r>
        <w:rPr>
          <w:lang w:val="en-US"/>
        </w:rPr>
        <w:t xml:space="preserve">one service via </w:t>
      </w:r>
      <w:r w:rsidR="009E754B">
        <w:rPr>
          <w:lang w:val="en-US"/>
        </w:rPr>
        <w:t>cascaded</w:t>
      </w:r>
      <w:r>
        <w:rPr>
          <w:lang w:val="en-US"/>
        </w:rPr>
        <w:t xml:space="preserve"> service and cascaded SC</w:t>
      </w:r>
    </w:p>
    <w:p w:rsidR="000426EF" w:rsidRPr="00BA1B96" w:rsidRDefault="000426EF" w:rsidP="000D2606">
      <w:pPr>
        <w:numPr>
          <w:ilvl w:val="0"/>
          <w:numId w:val="4"/>
        </w:numPr>
        <w:rPr>
          <w:lang w:val="en-US"/>
        </w:rPr>
      </w:pPr>
      <w:r>
        <w:rPr>
          <w:lang w:val="en-US"/>
        </w:rPr>
        <w:t xml:space="preserve">Two clients connected to three </w:t>
      </w:r>
      <w:r w:rsidRPr="00BA1B96">
        <w:rPr>
          <w:lang w:val="en-US"/>
        </w:rPr>
        <w:t xml:space="preserve">services via </w:t>
      </w:r>
      <w:r w:rsidR="009E754B">
        <w:rPr>
          <w:lang w:val="en-US"/>
        </w:rPr>
        <w:t>cascaded</w:t>
      </w:r>
      <w:r>
        <w:rPr>
          <w:lang w:val="en-US"/>
        </w:rPr>
        <w:t xml:space="preserve"> service on different server nodes</w:t>
      </w:r>
    </w:p>
    <w:p w:rsidR="00B77830" w:rsidRPr="00B77830" w:rsidRDefault="000426EF" w:rsidP="000D2606">
      <w:pPr>
        <w:numPr>
          <w:ilvl w:val="0"/>
          <w:numId w:val="4"/>
        </w:numPr>
        <w:rPr>
          <w:lang w:val="en-US"/>
        </w:rPr>
      </w:pPr>
      <w:r w:rsidRPr="00B77830">
        <w:rPr>
          <w:lang w:val="en-US"/>
        </w:rPr>
        <w:t>Complex configuration with three clients connected to three services on different server nodes via cascaded SCs and SC offloaded to its own node.</w:t>
      </w:r>
      <w:r w:rsidR="00B77830">
        <w:rPr>
          <w:lang w:val="en-US"/>
        </w:rPr>
        <w:t xml:space="preserve"> O</w:t>
      </w:r>
      <w:r w:rsidR="00B77830" w:rsidRPr="00B77830">
        <w:rPr>
          <w:lang w:val="en-US"/>
        </w:rPr>
        <w:t>ne server can be registered to multiple services and different SCs. However this is possible for multisession servers only.</w:t>
      </w:r>
    </w:p>
    <w:p w:rsidR="006C3A26" w:rsidRDefault="006C3A26" w:rsidP="006C3A26">
      <w:pPr>
        <w:rPr>
          <w:lang w:val="en-US"/>
        </w:rPr>
      </w:pPr>
    </w:p>
    <w:p w:rsidR="008E0562" w:rsidRDefault="008E0562" w:rsidP="008E0562">
      <w:pPr>
        <w:rPr>
          <w:lang w:val="en-US"/>
        </w:rPr>
      </w:pPr>
      <w:r w:rsidRPr="00287AE2">
        <w:rPr>
          <w:b/>
          <w:lang w:val="en-US"/>
        </w:rPr>
        <w:t>Limitation:</w:t>
      </w:r>
      <w:r>
        <w:rPr>
          <w:lang w:val="en-US"/>
        </w:rPr>
        <w:t xml:space="preserve"> The same service can be accessed by one SC only. When the same service should be used on different nodes, it must have a different name (e.g. node suffix).</w:t>
      </w:r>
    </w:p>
    <w:p w:rsidR="008E0562" w:rsidRDefault="008E0562" w:rsidP="006C3A26">
      <w:pPr>
        <w:rPr>
          <w:lang w:val="en-US"/>
        </w:rPr>
      </w:pPr>
    </w:p>
    <w:p w:rsidR="00B77830" w:rsidRDefault="00B77830" w:rsidP="00B77830">
      <w:pPr>
        <w:rPr>
          <w:lang w:val="en-US"/>
        </w:rPr>
      </w:pPr>
      <w:r>
        <w:rPr>
          <w:lang w:val="en-US"/>
        </w:rPr>
        <w:t xml:space="preserve">Two different transport types can be individually configured for each network segment i.e. between the Client </w:t>
      </w:r>
      <w:r w:rsidRPr="00F6742C">
        <w:rPr>
          <w:lang w:val="en-US"/>
        </w:rPr>
        <w:sym w:font="Wingdings" w:char="F0F3"/>
      </w:r>
      <w:r>
        <w:rPr>
          <w:lang w:val="en-US"/>
        </w:rPr>
        <w:t xml:space="preserve"> SC, SC </w:t>
      </w:r>
      <w:r w:rsidRPr="00F6742C">
        <w:rPr>
          <w:lang w:val="en-US"/>
        </w:rPr>
        <w:sym w:font="Wingdings" w:char="F0F3"/>
      </w:r>
      <w:r>
        <w:rPr>
          <w:lang w:val="en-US"/>
        </w:rPr>
        <w:t xml:space="preserve"> SC or SC </w:t>
      </w:r>
      <w:r w:rsidRPr="00F6742C">
        <w:rPr>
          <w:lang w:val="en-US"/>
        </w:rPr>
        <w:sym w:font="Wingdings" w:char="F0F3"/>
      </w:r>
      <w:r>
        <w:rPr>
          <w:lang w:val="en-US"/>
        </w:rPr>
        <w:t xml:space="preserve"> Server.</w:t>
      </w:r>
    </w:p>
    <w:p w:rsidR="00B77830" w:rsidRDefault="00B77830" w:rsidP="00B77830">
      <w:pPr>
        <w:rPr>
          <w:lang w:val="en-US"/>
        </w:rPr>
      </w:pPr>
    </w:p>
    <w:p w:rsidR="00B77830" w:rsidRDefault="00B77830" w:rsidP="000D2606">
      <w:pPr>
        <w:numPr>
          <w:ilvl w:val="0"/>
          <w:numId w:val="30"/>
        </w:numPr>
        <w:jc w:val="left"/>
        <w:rPr>
          <w:lang w:val="en-US"/>
        </w:rPr>
      </w:pPr>
      <w:r>
        <w:rPr>
          <w:lang w:val="en-US"/>
        </w:rPr>
        <w:t xml:space="preserve">HTTP </w:t>
      </w:r>
      <w:r>
        <w:rPr>
          <w:lang w:val="en-US"/>
        </w:rPr>
        <w:br/>
        <w:t xml:space="preserve">Such connection may pass screening firewalls and is appropriate for communication within the customer organization e.g. Client </w:t>
      </w:r>
      <w:r w:rsidRPr="00F6742C">
        <w:rPr>
          <w:lang w:val="en-US"/>
        </w:rPr>
        <w:sym w:font="Wingdings" w:char="F0F3"/>
      </w:r>
      <w:r>
        <w:rPr>
          <w:lang w:val="en-US"/>
        </w:rPr>
        <w:t xml:space="preserve"> SC or SC </w:t>
      </w:r>
      <w:r w:rsidRPr="00F6742C">
        <w:rPr>
          <w:lang w:val="en-US"/>
        </w:rPr>
        <w:sym w:font="Wingdings" w:char="F0F3"/>
      </w:r>
      <w:r>
        <w:rPr>
          <w:lang w:val="en-US"/>
        </w:rPr>
        <w:t xml:space="preserve"> SC.</w:t>
      </w:r>
    </w:p>
    <w:p w:rsidR="00B77830" w:rsidRDefault="00B77830" w:rsidP="000D2606">
      <w:pPr>
        <w:numPr>
          <w:ilvl w:val="0"/>
          <w:numId w:val="30"/>
        </w:numPr>
        <w:jc w:val="left"/>
        <w:rPr>
          <w:lang w:val="en-US"/>
        </w:rPr>
      </w:pPr>
      <w:r>
        <w:rPr>
          <w:lang w:val="en-US"/>
        </w:rPr>
        <w:t>TCP/IP</w:t>
      </w:r>
      <w:r>
        <w:rPr>
          <w:lang w:val="en-US"/>
        </w:rPr>
        <w:br/>
        <w:t xml:space="preserve">Such connection would not pass firewalls without explicit security rules. It is useful for connection within the same node e.g. SC </w:t>
      </w:r>
      <w:r w:rsidRPr="00F6742C">
        <w:rPr>
          <w:lang w:val="en-US"/>
        </w:rPr>
        <w:sym w:font="Wingdings" w:char="F0F3"/>
      </w:r>
      <w:r>
        <w:rPr>
          <w:lang w:val="en-US"/>
        </w:rPr>
        <w:t xml:space="preserve"> Server.</w:t>
      </w:r>
      <w:r>
        <w:rPr>
          <w:lang w:val="en-US"/>
        </w:rPr>
        <w:br/>
      </w:r>
    </w:p>
    <w:p w:rsidR="00DD03E6" w:rsidRDefault="00DD03E6" w:rsidP="006C3A26">
      <w:pPr>
        <w:rPr>
          <w:lang w:val="en-US"/>
        </w:rPr>
      </w:pPr>
      <w:r>
        <w:rPr>
          <w:lang w:val="en-US"/>
        </w:rPr>
        <w:t xml:space="preserve">SC </w:t>
      </w:r>
      <w:r w:rsidR="000426EF">
        <w:rPr>
          <w:lang w:val="en-US"/>
        </w:rPr>
        <w:t xml:space="preserve">cascading </w:t>
      </w:r>
      <w:r>
        <w:rPr>
          <w:lang w:val="en-US"/>
        </w:rPr>
        <w:t>is used for performance and/or for security reasons. It is transparent for the application.</w:t>
      </w:r>
    </w:p>
    <w:p w:rsidR="00751E38" w:rsidRPr="00BA1B96" w:rsidRDefault="00751E38" w:rsidP="00751E38">
      <w:pPr>
        <w:pStyle w:val="Heading2"/>
        <w:rPr>
          <w:lang w:val="en-US"/>
        </w:rPr>
      </w:pPr>
      <w:bookmarkStart w:id="61" w:name="_Toc264816196"/>
      <w:bookmarkStart w:id="62" w:name="_Toc269371834"/>
      <w:bookmarkStart w:id="63" w:name="_Toc337458184"/>
      <w:r>
        <w:rPr>
          <w:lang w:val="en-US"/>
        </w:rPr>
        <w:t xml:space="preserve">Network </w:t>
      </w:r>
      <w:r w:rsidRPr="00BA1B96">
        <w:rPr>
          <w:lang w:val="en-US"/>
        </w:rPr>
        <w:t>Security</w:t>
      </w:r>
      <w:bookmarkEnd w:id="61"/>
      <w:bookmarkEnd w:id="62"/>
      <w:bookmarkEnd w:id="63"/>
      <w:r w:rsidRPr="00BA1B96">
        <w:rPr>
          <w:lang w:val="en-US"/>
        </w:rPr>
        <w:t xml:space="preserve"> </w:t>
      </w:r>
    </w:p>
    <w:p w:rsidR="00751E38" w:rsidRDefault="00751E38" w:rsidP="00751E38">
      <w:pPr>
        <w:rPr>
          <w:lang w:val="en-US"/>
        </w:rPr>
      </w:pPr>
      <w:r w:rsidRPr="00BA1B96">
        <w:rPr>
          <w:lang w:val="en-US"/>
        </w:rPr>
        <w:t>The SC does not implement any security feature. The environment where SC is used must provide all required authentication, authorization, encryption, tunneling etc. features.</w:t>
      </w:r>
      <w:r w:rsidRPr="00822C2B">
        <w:rPr>
          <w:lang w:val="en-US"/>
        </w:rPr>
        <w:t xml:space="preserve"> </w:t>
      </w:r>
      <w:r w:rsidRPr="00BA1B96">
        <w:rPr>
          <w:lang w:val="en-US"/>
        </w:rPr>
        <w:t xml:space="preserve">Message transport over https </w:t>
      </w:r>
      <w:r>
        <w:rPr>
          <w:lang w:val="en-US"/>
        </w:rPr>
        <w:t xml:space="preserve">will not be </w:t>
      </w:r>
      <w:r w:rsidRPr="00BA1B96">
        <w:rPr>
          <w:lang w:val="en-US"/>
        </w:rPr>
        <w:t>supported.</w:t>
      </w:r>
    </w:p>
    <w:p w:rsidR="00751E38" w:rsidRPr="00BA1B96" w:rsidRDefault="00751E38" w:rsidP="00751E38">
      <w:pPr>
        <w:rPr>
          <w:lang w:val="en-US"/>
        </w:rPr>
      </w:pPr>
    </w:p>
    <w:p w:rsidR="00751E38" w:rsidRDefault="00751E38" w:rsidP="00751E38">
      <w:pPr>
        <w:rPr>
          <w:lang w:val="en-US"/>
        </w:rPr>
      </w:pPr>
      <w:r w:rsidRPr="00BA1B96">
        <w:rPr>
          <w:lang w:val="en-US"/>
        </w:rPr>
        <w:t xml:space="preserve">The IP address of the client and the IP of the incoming TCP/IP traffic </w:t>
      </w:r>
      <w:r>
        <w:rPr>
          <w:lang w:val="en-US"/>
        </w:rPr>
        <w:t xml:space="preserve">will </w:t>
      </w:r>
      <w:r w:rsidRPr="00BA1B96">
        <w:rPr>
          <w:lang w:val="en-US"/>
        </w:rPr>
        <w:t xml:space="preserve">be </w:t>
      </w:r>
      <w:r>
        <w:rPr>
          <w:lang w:val="en-US"/>
        </w:rPr>
        <w:t>available</w:t>
      </w:r>
      <w:r w:rsidRPr="00BA1B96">
        <w:rPr>
          <w:lang w:val="en-US"/>
        </w:rPr>
        <w:t xml:space="preserve"> in the message header and can be </w:t>
      </w:r>
      <w:r>
        <w:rPr>
          <w:lang w:val="en-US"/>
        </w:rPr>
        <w:t>evaluated by</w:t>
      </w:r>
      <w:r w:rsidRPr="00BA1B96">
        <w:rPr>
          <w:lang w:val="en-US"/>
        </w:rPr>
        <w:t xml:space="preserve"> the serv</w:t>
      </w:r>
      <w:r>
        <w:rPr>
          <w:lang w:val="en-US"/>
        </w:rPr>
        <w:t>er</w:t>
      </w:r>
      <w:r w:rsidRPr="00BA1B96">
        <w:rPr>
          <w:lang w:val="en-US"/>
        </w:rPr>
        <w:t xml:space="preserve">. This can be used to </w:t>
      </w:r>
      <w:r>
        <w:rPr>
          <w:lang w:val="en-US"/>
        </w:rPr>
        <w:t xml:space="preserve">authenticate and </w:t>
      </w:r>
      <w:r w:rsidRPr="00BA1B96">
        <w:rPr>
          <w:lang w:val="en-US"/>
        </w:rPr>
        <w:t>authorize the client when VPN tunnel is used.</w:t>
      </w:r>
      <w:r>
        <w:rPr>
          <w:lang w:val="en-US"/>
        </w:rPr>
        <w:t xml:space="preserve"> From the security viewpoint, the number of clients or server is not relevant. Meaningful are connections between nodes and security </w:t>
      </w:r>
      <w:r>
        <w:rPr>
          <w:lang w:val="en-US"/>
        </w:rPr>
        <w:lastRenderedPageBreak/>
        <w:t xml:space="preserve">measures taken to protect legal subjects to which the particular network segment belongs. The following schema shows some possible networks that may be configured to pass SC messages. </w:t>
      </w:r>
    </w:p>
    <w:p w:rsidR="00751E38" w:rsidRPr="00BA1B96" w:rsidRDefault="00751E38" w:rsidP="00751E38">
      <w:pPr>
        <w:rPr>
          <w:lang w:val="en-US"/>
        </w:rPr>
      </w:pPr>
      <w:r w:rsidRPr="00BA1B96">
        <w:rPr>
          <w:lang w:val="en-US"/>
        </w:rPr>
        <w:object w:dxaOrig="6849" w:dyaOrig="6849">
          <v:shape id="_x0000_i1027" type="#_x0000_t75" style="width:343.5pt;height:343.5pt" o:ole="">
            <v:imagedata r:id="rId37" o:title=""/>
          </v:shape>
          <o:OLEObject Type="Embed" ProgID="Visio.Drawing.11" ShapeID="_x0000_i1027" DrawAspect="Content" ObjectID="_1411200256" r:id="rId38"/>
        </w:object>
      </w:r>
    </w:p>
    <w:p w:rsidR="00751E38" w:rsidRPr="008F5812" w:rsidRDefault="00751E38" w:rsidP="00751E38">
      <w:pPr>
        <w:pStyle w:val="Caption"/>
      </w:pPr>
      <w:bookmarkStart w:id="64" w:name="_Toc337458313"/>
      <w:r w:rsidRPr="008F5812">
        <w:t xml:space="preserve">Figure </w:t>
      </w:r>
      <w:fldSimple w:instr=" SEQ Figure \* ARABIC ">
        <w:r w:rsidR="005E7D95">
          <w:rPr>
            <w:noProof/>
          </w:rPr>
          <w:t>3</w:t>
        </w:r>
      </w:fldSimple>
      <w:r w:rsidRPr="008F5812">
        <w:t xml:space="preserve"> Network Security</w:t>
      </w:r>
      <w:bookmarkEnd w:id="64"/>
    </w:p>
    <w:p w:rsidR="00751E38" w:rsidRDefault="00751E38" w:rsidP="00751E38">
      <w:bookmarkStart w:id="65" w:name="OLE_LINK7"/>
      <w:bookmarkStart w:id="66" w:name="OLE_LINK8"/>
      <w:bookmarkStart w:id="67" w:name="_Toc234654178"/>
    </w:p>
    <w:p w:rsidR="00751E38" w:rsidRDefault="00751E38" w:rsidP="00751E38">
      <w:pPr>
        <w:pStyle w:val="MarginNote"/>
        <w:framePr w:wrap="around"/>
      </w:pPr>
      <w:r>
        <w:t>Protocol</w:t>
      </w:r>
    </w:p>
    <w:p w:rsidR="00751E38" w:rsidRDefault="00751E38" w:rsidP="00751E38">
      <w:r>
        <w:t xml:space="preserve">The message transport between each of the SC components (green bullet) may be configured as plain TCP/IP or HTTP. The connection is </w:t>
      </w:r>
      <w:r w:rsidRPr="00DA2275">
        <w:rPr>
          <w:u w:val="single"/>
        </w:rPr>
        <w:t>always</w:t>
      </w:r>
      <w:r>
        <w:t xml:space="preserve"> initiated by the client (top-down in the picture above). The client defines which transport (TCP/IP or HTTP) it will use. The transport protocol between SC and the next downstream component is configured in the SC configuration. TCP/IP is strongly recommended between SCs through VPN tunnels as well as between SC and the Server for performance reasons. HTTP is recommended between the client and SC. For connection between SC and Web Server or Application Server (Tomcat) only HTTP can be used.</w:t>
      </w:r>
    </w:p>
    <w:p w:rsidR="00751E38" w:rsidRDefault="00751E38" w:rsidP="00751E38"/>
    <w:p w:rsidR="00751E38" w:rsidRDefault="00751E38" w:rsidP="00751E38">
      <w:pPr>
        <w:pStyle w:val="MarginNote"/>
        <w:framePr w:wrap="around"/>
      </w:pPr>
      <w:r>
        <w:t>Firewall</w:t>
      </w:r>
    </w:p>
    <w:p w:rsidR="00751E38" w:rsidRDefault="00751E38" w:rsidP="00751E38">
      <w:r>
        <w:t xml:space="preserve">Firewall with a proper configuration may be placed on any path between two SC components. Firewall between SC and the server is possible, but </w:t>
      </w:r>
      <w:r w:rsidRPr="005246EE">
        <w:rPr>
          <w:u w:val="single"/>
        </w:rPr>
        <w:t>not</w:t>
      </w:r>
      <w:r>
        <w:t xml:space="preserve"> recommended for performance reasons. For HTTP protocol the firewall can be configured to perform </w:t>
      </w:r>
      <w:hyperlink r:id="rId39" w:history="1">
        <w:r>
          <w:rPr>
            <w:rStyle w:val="Hyperlink"/>
          </w:rPr>
          <w:t>statefu</w:t>
        </w:r>
        <w:r w:rsidRPr="005229C6">
          <w:rPr>
            <w:rStyle w:val="Hyperlink"/>
          </w:rPr>
          <w:t xml:space="preserve">ll </w:t>
        </w:r>
        <w:r>
          <w:rPr>
            <w:rStyle w:val="Hyperlink"/>
          </w:rPr>
          <w:t xml:space="preserve">packet </w:t>
        </w:r>
        <w:r w:rsidRPr="005229C6">
          <w:rPr>
            <w:rStyle w:val="Hyperlink"/>
          </w:rPr>
          <w:t>inspection</w:t>
        </w:r>
      </w:hyperlink>
      <w:r>
        <w:t xml:space="preserve"> with HTTP filtering. For TCP/IP the appropriate port must be configured in the firewall. </w:t>
      </w:r>
    </w:p>
    <w:p w:rsidR="00751E38" w:rsidRDefault="00751E38" w:rsidP="00751E38"/>
    <w:p w:rsidR="00751E38" w:rsidRDefault="00751E38" w:rsidP="00751E38">
      <w:r>
        <w:t xml:space="preserve">When the message traffic will pass a firewall, HTTP protocol is recommended. In such case the SC can be seen as a regular Web-Server. The firewall can be configured to perform </w:t>
      </w:r>
      <w:hyperlink r:id="rId40" w:history="1">
        <w:r>
          <w:rPr>
            <w:rStyle w:val="Hyperlink"/>
          </w:rPr>
          <w:t>statefu</w:t>
        </w:r>
        <w:r w:rsidRPr="005229C6">
          <w:rPr>
            <w:rStyle w:val="Hyperlink"/>
          </w:rPr>
          <w:t xml:space="preserve">ll </w:t>
        </w:r>
        <w:r>
          <w:rPr>
            <w:rStyle w:val="Hyperlink"/>
          </w:rPr>
          <w:t xml:space="preserve">packet </w:t>
        </w:r>
        <w:r w:rsidRPr="005229C6">
          <w:rPr>
            <w:rStyle w:val="Hyperlink"/>
          </w:rPr>
          <w:t>inspection</w:t>
        </w:r>
      </w:hyperlink>
      <w:r>
        <w:t xml:space="preserve"> with HTTP filtering. For connection between SC and the server and for communications though VPN tunnels direct TCP/IP is recommended for performance reasons. </w:t>
      </w:r>
    </w:p>
    <w:p w:rsidR="00751E38" w:rsidRDefault="00751E38" w:rsidP="00751E38"/>
    <w:p w:rsidR="00751E38" w:rsidRDefault="00751E38" w:rsidP="00751E38">
      <w:r>
        <w:t>When HTTP connection is used and multiple parallel requests are in progress, SC will create multiple connections for each pending request in order to keep them balanced and so satisfy firewall inspection rules. (Statefull inspection rejects two subsequent GET/POST request without response from the server)</w:t>
      </w:r>
    </w:p>
    <w:p w:rsidR="00751E38" w:rsidRDefault="00751E38" w:rsidP="00751E38"/>
    <w:bookmarkEnd w:id="65"/>
    <w:bookmarkEnd w:id="66"/>
    <w:bookmarkEnd w:id="67"/>
    <w:p w:rsidR="00751E38" w:rsidRDefault="00751E38" w:rsidP="00751E38">
      <w:pPr>
        <w:pStyle w:val="MarginNote"/>
        <w:framePr w:wrap="around"/>
      </w:pPr>
      <w:r>
        <w:lastRenderedPageBreak/>
        <w:t>IP address list</w:t>
      </w:r>
    </w:p>
    <w:p w:rsidR="00751E38" w:rsidRDefault="00751E38" w:rsidP="00751E38">
      <w:r>
        <w:t>Multiple SCs may be placed on the communication path between the client and the server. In order to allow comprehensive authorization all IP addresses are collected and made available to the server as a list. The list contains of IP addresses in the form 999.999.999.999. The order in the list has a dedicated meaning. The list has at least three entries.</w:t>
      </w:r>
    </w:p>
    <w:p w:rsidR="00751E38" w:rsidRDefault="00751E38" w:rsidP="000D2606">
      <w:pPr>
        <w:numPr>
          <w:ilvl w:val="0"/>
          <w:numId w:val="26"/>
        </w:numPr>
      </w:pPr>
      <w:r>
        <w:t>IP of the client at Company X</w:t>
      </w:r>
    </w:p>
    <w:p w:rsidR="00751E38" w:rsidRDefault="00751E38" w:rsidP="000D2606">
      <w:pPr>
        <w:numPr>
          <w:ilvl w:val="0"/>
          <w:numId w:val="26"/>
        </w:numPr>
      </w:pPr>
      <w:r>
        <w:t>Incoming IP received by SC = IP of the VPN Tunnel</w:t>
      </w:r>
    </w:p>
    <w:p w:rsidR="00751E38" w:rsidRDefault="00751E38" w:rsidP="000D2606">
      <w:pPr>
        <w:numPr>
          <w:ilvl w:val="0"/>
          <w:numId w:val="26"/>
        </w:numPr>
      </w:pPr>
      <w:r>
        <w:t>IP of the SC at Company Y</w:t>
      </w:r>
    </w:p>
    <w:p w:rsidR="00751E38" w:rsidRDefault="00751E38" w:rsidP="00751E38"/>
    <w:p w:rsidR="00751E38" w:rsidRDefault="00751E38" w:rsidP="00751E38">
      <w:r>
        <w:t>Client connected via cascaded SC placed in company’s X DMZ will have the list in the format:</w:t>
      </w:r>
    </w:p>
    <w:p w:rsidR="00751E38" w:rsidRDefault="00751E38" w:rsidP="000D2606">
      <w:pPr>
        <w:numPr>
          <w:ilvl w:val="0"/>
          <w:numId w:val="27"/>
        </w:numPr>
      </w:pPr>
      <w:r>
        <w:t>IP of the client at Company X</w:t>
      </w:r>
    </w:p>
    <w:p w:rsidR="00751E38" w:rsidRDefault="00751E38" w:rsidP="000D2606">
      <w:pPr>
        <w:numPr>
          <w:ilvl w:val="0"/>
          <w:numId w:val="27"/>
        </w:numPr>
      </w:pPr>
      <w:r>
        <w:t>Incoming IP received by SC in company’s X DMZ.</w:t>
      </w:r>
    </w:p>
    <w:p w:rsidR="00751E38" w:rsidRDefault="00751E38" w:rsidP="000D2606">
      <w:pPr>
        <w:numPr>
          <w:ilvl w:val="0"/>
          <w:numId w:val="27"/>
        </w:numPr>
      </w:pPr>
      <w:r>
        <w:t xml:space="preserve">IP of the SC in company’s X DMZ </w:t>
      </w:r>
    </w:p>
    <w:p w:rsidR="00751E38" w:rsidRDefault="00751E38" w:rsidP="000D2606">
      <w:pPr>
        <w:numPr>
          <w:ilvl w:val="0"/>
          <w:numId w:val="27"/>
        </w:numPr>
      </w:pPr>
      <w:r>
        <w:t>Incoming IP received by SC = IP of the VPN Tunnel.</w:t>
      </w:r>
    </w:p>
    <w:p w:rsidR="00751E38" w:rsidRDefault="00751E38" w:rsidP="000D2606">
      <w:pPr>
        <w:numPr>
          <w:ilvl w:val="0"/>
          <w:numId w:val="27"/>
        </w:numPr>
      </w:pPr>
      <w:r>
        <w:t>IP of the SC at Company Y</w:t>
      </w:r>
    </w:p>
    <w:p w:rsidR="00751E38" w:rsidRDefault="00751E38" w:rsidP="00751E38"/>
    <w:p w:rsidR="00751E38" w:rsidRDefault="00751E38" w:rsidP="00751E38">
      <w:r>
        <w:t>If the pairs 1,2 or 3,4 have different values, then the corresponding network segment uses VPN or NAT. As long as there is only one SC behind the VPN, the second last address is always the tunnel IP used for authentication.</w:t>
      </w:r>
    </w:p>
    <w:p w:rsidR="00AB62F9" w:rsidRDefault="004A71F2" w:rsidP="00AB62F9">
      <w:pPr>
        <w:pStyle w:val="Heading2"/>
      </w:pPr>
      <w:bookmarkStart w:id="68" w:name="_Ref265586000"/>
      <w:bookmarkStart w:id="69" w:name="_Toc234654186"/>
      <w:bookmarkStart w:id="70" w:name="_Toc337458185"/>
      <w:r>
        <w:t xml:space="preserve">Network </w:t>
      </w:r>
      <w:r w:rsidR="00305A84">
        <w:t xml:space="preserve">Connection </w:t>
      </w:r>
      <w:r w:rsidR="00B813B5">
        <w:t>M</w:t>
      </w:r>
      <w:r w:rsidR="004B2305">
        <w:t>onitoring</w:t>
      </w:r>
      <w:bookmarkEnd w:id="68"/>
      <w:bookmarkEnd w:id="70"/>
    </w:p>
    <w:p w:rsidR="00AB62F9" w:rsidRDefault="00AB62F9" w:rsidP="00AB62F9">
      <w:pPr>
        <w:pStyle w:val="MarginNote"/>
        <w:framePr w:wrap="around"/>
      </w:pPr>
      <w:r>
        <w:t xml:space="preserve">Connection pool </w:t>
      </w:r>
    </w:p>
    <w:p w:rsidR="00A97A5E" w:rsidRDefault="00B813B5" w:rsidP="00AB62F9">
      <w:r>
        <w:t xml:space="preserve">The </w:t>
      </w:r>
      <w:r w:rsidR="00A97A5E">
        <w:t xml:space="preserve">network </w:t>
      </w:r>
      <w:r>
        <w:t>connection</w:t>
      </w:r>
      <w:r w:rsidR="00A97A5E">
        <w:t>s</w:t>
      </w:r>
      <w:r>
        <w:t xml:space="preserve"> between </w:t>
      </w:r>
      <w:r w:rsidR="002704B3">
        <w:t xml:space="preserve">client </w:t>
      </w:r>
      <w:r>
        <w:sym w:font="Wingdings" w:char="F0F3"/>
      </w:r>
      <w:r>
        <w:t xml:space="preserve"> SC</w:t>
      </w:r>
      <w:r w:rsidR="004B2305">
        <w:t>,</w:t>
      </w:r>
      <w:r w:rsidR="00A97A5E">
        <w:t xml:space="preserve"> </w:t>
      </w:r>
      <w:r>
        <w:t xml:space="preserve">SC </w:t>
      </w:r>
      <w:r>
        <w:sym w:font="Wingdings" w:char="F0F3"/>
      </w:r>
      <w:r>
        <w:t xml:space="preserve"> SC </w:t>
      </w:r>
      <w:r w:rsidR="004B2305">
        <w:t xml:space="preserve">or SC </w:t>
      </w:r>
      <w:r w:rsidR="004B2305">
        <w:sym w:font="Wingdings" w:char="F0F3"/>
      </w:r>
      <w:r w:rsidR="004B2305">
        <w:t xml:space="preserve"> server </w:t>
      </w:r>
      <w:r w:rsidR="00A97A5E">
        <w:t xml:space="preserve">is managed </w:t>
      </w:r>
      <w:r w:rsidR="00B77830">
        <w:t>in</w:t>
      </w:r>
      <w:r w:rsidR="00A97A5E">
        <w:t xml:space="preserve"> a connection pool. </w:t>
      </w:r>
      <w:r w:rsidR="00422B2D">
        <w:t>Connection pool can be either static or dynamic.</w:t>
      </w:r>
      <w:r w:rsidR="00A97A5E">
        <w:t xml:space="preserve"> </w:t>
      </w:r>
      <w:r w:rsidR="00422B2D">
        <w:t>When static pool is created (</w:t>
      </w:r>
      <w:r w:rsidR="00422B2D">
        <w:rPr>
          <w:i/>
        </w:rPr>
        <w:t>immediateConnect</w:t>
      </w:r>
      <w:r w:rsidR="00422B2D">
        <w:t xml:space="preserve"> = true) all connections are created immediately and never closed. When dynamic pool is created (</w:t>
      </w:r>
      <w:r w:rsidR="00422B2D">
        <w:rPr>
          <w:i/>
        </w:rPr>
        <w:t>immediateConnect</w:t>
      </w:r>
      <w:r w:rsidR="00422B2D">
        <w:t xml:space="preserve"> = false) connections are created when the first session is started and closed when they are idle for a long time i.e. several subsequent keep alive messages have been sent. Small number of connections is kept open for all times. When necessary, new connections are created on the fly. The same connection from a static or dynamic pool is reused unless it is busy. When the server deregisters, the connection pool is deleted and all existing connections are closed.</w:t>
      </w:r>
    </w:p>
    <w:p w:rsidR="008A73F4" w:rsidRDefault="008A73F4" w:rsidP="00B813B5"/>
    <w:p w:rsidR="00AB62F9" w:rsidRDefault="00AB62F9" w:rsidP="00AB62F9">
      <w:pPr>
        <w:pStyle w:val="MarginNote"/>
        <w:framePr w:wrap="around"/>
      </w:pPr>
      <w:r>
        <w:t xml:space="preserve">Keep-alive </w:t>
      </w:r>
    </w:p>
    <w:p w:rsidR="008A73F4" w:rsidRDefault="004D53B6" w:rsidP="008A73F4">
      <w:r>
        <w:t>Keep</w:t>
      </w:r>
      <w:r w:rsidR="00BB6263">
        <w:t>-</w:t>
      </w:r>
      <w:r>
        <w:t xml:space="preserve">alive messages are sent in regular intervals </w:t>
      </w:r>
      <w:r w:rsidR="00FD145D">
        <w:t>on all idle connections initiated by a network peer</w:t>
      </w:r>
      <w:r w:rsidR="00C11ED5">
        <w:t xml:space="preserve"> (client, server or SC)</w:t>
      </w:r>
      <w:r w:rsidR="00FD145D">
        <w:t>.</w:t>
      </w:r>
      <w:r w:rsidR="0009410D" w:rsidRPr="0009410D">
        <w:t xml:space="preserve"> </w:t>
      </w:r>
      <w:r w:rsidR="002704B3">
        <w:t xml:space="preserve">They are not sent on busy connections </w:t>
      </w:r>
      <w:r w:rsidR="008A73F4">
        <w:t xml:space="preserve">currently </w:t>
      </w:r>
      <w:r w:rsidR="002704B3">
        <w:t xml:space="preserve">used for message exchange. E.g. while client </w:t>
      </w:r>
      <w:r w:rsidR="00BB6263">
        <w:t xml:space="preserve">or </w:t>
      </w:r>
      <w:r w:rsidR="00C11ED5">
        <w:t xml:space="preserve">publishing </w:t>
      </w:r>
      <w:r w:rsidR="00BB6263">
        <w:t xml:space="preserve">server </w:t>
      </w:r>
      <w:r w:rsidR="002704B3">
        <w:t>is waiting for response, the connection is busy and no keep</w:t>
      </w:r>
      <w:r w:rsidR="00BB6263">
        <w:t>-</w:t>
      </w:r>
      <w:r w:rsidR="002704B3">
        <w:t xml:space="preserve">alive message will be sent. </w:t>
      </w:r>
      <w:r w:rsidR="00AB62F9">
        <w:t>With</w:t>
      </w:r>
      <w:r w:rsidR="008A73F4">
        <w:t xml:space="preserve"> http connection s</w:t>
      </w:r>
      <w:r w:rsidR="002704B3">
        <w:t xml:space="preserve">tatefull firewall inspection would reject two subsequent GET/POST request without </w:t>
      </w:r>
      <w:r w:rsidR="008A73F4">
        <w:t xml:space="preserve">previous </w:t>
      </w:r>
      <w:r w:rsidR="002704B3">
        <w:t>response from the server</w:t>
      </w:r>
      <w:r w:rsidR="004B2305">
        <w:t xml:space="preserve"> in such case</w:t>
      </w:r>
      <w:r w:rsidR="002704B3">
        <w:t>.</w:t>
      </w:r>
      <w:r w:rsidR="008A73F4" w:rsidRPr="008A73F4">
        <w:t xml:space="preserve"> </w:t>
      </w:r>
      <w:r w:rsidR="008A73F4">
        <w:t>Using of kee</w:t>
      </w:r>
      <w:r w:rsidR="00630101">
        <w:t>p</w:t>
      </w:r>
      <w:r w:rsidR="00BB6263">
        <w:t>-</w:t>
      </w:r>
      <w:r w:rsidR="00630101">
        <w:t xml:space="preserve">alive messages can be disabled by setting the </w:t>
      </w:r>
      <w:r w:rsidR="00630101" w:rsidRPr="00630101">
        <w:rPr>
          <w:i/>
        </w:rPr>
        <w:t>keepaliveInterval</w:t>
      </w:r>
      <w:r w:rsidR="00630101">
        <w:t xml:space="preserve"> = 0.</w:t>
      </w:r>
    </w:p>
    <w:p w:rsidR="002704B3" w:rsidRDefault="002704B3" w:rsidP="00B813B5"/>
    <w:p w:rsidR="0009410D" w:rsidRDefault="002704B3" w:rsidP="00B813B5">
      <w:r>
        <w:t xml:space="preserve">The </w:t>
      </w:r>
      <w:r w:rsidR="00FD145D">
        <w:t xml:space="preserve">only </w:t>
      </w:r>
      <w:r>
        <w:t>purpose of keep</w:t>
      </w:r>
      <w:r w:rsidR="00BB6263">
        <w:t>-</w:t>
      </w:r>
      <w:r>
        <w:t xml:space="preserve">alive messages is to </w:t>
      </w:r>
      <w:r w:rsidR="0009410D">
        <w:t xml:space="preserve">preserve the connection state in the firewall </w:t>
      </w:r>
      <w:r w:rsidR="00FD145D">
        <w:t xml:space="preserve">placed between the communicating peers </w:t>
      </w:r>
      <w:r w:rsidR="0009410D">
        <w:t>and resets its internal timeout. Keep</w:t>
      </w:r>
      <w:r w:rsidR="00BB6263">
        <w:t xml:space="preserve"> </w:t>
      </w:r>
      <w:r w:rsidR="0009410D">
        <w:t xml:space="preserve">alive message is always initiated by the </w:t>
      </w:r>
      <w:r w:rsidR="00FD145D">
        <w:t xml:space="preserve">peer </w:t>
      </w:r>
      <w:r w:rsidR="00E35769">
        <w:t>who</w:t>
      </w:r>
      <w:r w:rsidR="00FD145D">
        <w:t xml:space="preserve"> has initiated the connection</w:t>
      </w:r>
      <w:r w:rsidR="00BB6263">
        <w:t xml:space="preserve"> (client</w:t>
      </w:r>
      <w:r w:rsidR="00C11ED5">
        <w:t>,</w:t>
      </w:r>
      <w:r w:rsidR="00BB6263">
        <w:t xml:space="preserve"> server</w:t>
      </w:r>
      <w:r w:rsidR="00C11ED5">
        <w:t xml:space="preserve"> or SC</w:t>
      </w:r>
      <w:r w:rsidR="00BB6263">
        <w:t>)</w:t>
      </w:r>
      <w:r w:rsidR="00FD145D">
        <w:t>,</w:t>
      </w:r>
      <w:r w:rsidR="0009410D">
        <w:t xml:space="preserve"> because only outbound traffic may refresh the firewall timeout.</w:t>
      </w:r>
      <w:r>
        <w:t xml:space="preserve"> </w:t>
      </w:r>
    </w:p>
    <w:p w:rsidR="0009410D" w:rsidRDefault="0009410D" w:rsidP="00B813B5"/>
    <w:p w:rsidR="00F733A3" w:rsidRDefault="00F733A3" w:rsidP="00B813B5">
      <w:r>
        <w:t>Client connections used for session or file services are mostly idle and will utilize the keep</w:t>
      </w:r>
      <w:r w:rsidR="00BB6263">
        <w:t>-</w:t>
      </w:r>
      <w:r>
        <w:t>alive mechanism. Client connections used for publ</w:t>
      </w:r>
      <w:r w:rsidR="00340E6D">
        <w:t>ishing s</w:t>
      </w:r>
      <w:r w:rsidR="00D56496">
        <w:t>ervices are mostly busy. The me</w:t>
      </w:r>
      <w:r w:rsidR="00340E6D">
        <w:t>ch</w:t>
      </w:r>
      <w:r w:rsidR="00D56496">
        <w:t>a</w:t>
      </w:r>
      <w:r w:rsidR="00340E6D">
        <w:t xml:space="preserve">nism to </w:t>
      </w:r>
      <w:r>
        <w:t>refresh the firewall timeout</w:t>
      </w:r>
      <w:r w:rsidR="00340E6D">
        <w:t xml:space="preserve"> is built in the SCMP layer</w:t>
      </w:r>
      <w:r>
        <w:t>.</w:t>
      </w:r>
    </w:p>
    <w:p w:rsidR="00F733A3" w:rsidRDefault="00F733A3" w:rsidP="00B813B5"/>
    <w:p w:rsidR="004B2305" w:rsidRDefault="004B2305" w:rsidP="004B2305">
      <w:r>
        <w:t>Server connections used for registering ser</w:t>
      </w:r>
      <w:r w:rsidR="000442E8">
        <w:t>ver</w:t>
      </w:r>
      <w:r>
        <w:t xml:space="preserve"> are </w:t>
      </w:r>
      <w:bookmarkStart w:id="71" w:name="OLE_LINK73"/>
      <w:bookmarkStart w:id="72" w:name="OLE_LINK80"/>
      <w:r>
        <w:t>mostly idle and will utilize the keep</w:t>
      </w:r>
      <w:r w:rsidR="00BB6263">
        <w:t>-</w:t>
      </w:r>
      <w:r>
        <w:t xml:space="preserve">alive mechanism. </w:t>
      </w:r>
      <w:bookmarkEnd w:id="71"/>
      <w:bookmarkEnd w:id="72"/>
      <w:r>
        <w:t>SC connections back to the server are also mostly idle and will utilize the keep</w:t>
      </w:r>
      <w:r w:rsidR="00BB6263">
        <w:t>-</w:t>
      </w:r>
      <w:r>
        <w:t>alive mechanism.</w:t>
      </w:r>
    </w:p>
    <w:p w:rsidR="004B2305" w:rsidRDefault="004B2305" w:rsidP="00B813B5"/>
    <w:p w:rsidR="0009410D" w:rsidRPr="00E35769" w:rsidRDefault="0009410D" w:rsidP="0009410D">
      <w:pPr>
        <w:rPr>
          <w:b/>
        </w:rPr>
      </w:pPr>
      <w:r w:rsidRPr="00E35769">
        <w:t xml:space="preserve">When </w:t>
      </w:r>
      <w:r w:rsidR="00E35769" w:rsidRPr="00E35769">
        <w:t>a connection breaks down because of an error</w:t>
      </w:r>
      <w:r w:rsidRPr="00E35769">
        <w:t xml:space="preserve"> while sending or receiving a keep</w:t>
      </w:r>
      <w:r w:rsidR="00BB6263">
        <w:t>-</w:t>
      </w:r>
      <w:r w:rsidRPr="00E35769">
        <w:t xml:space="preserve">alive message, </w:t>
      </w:r>
      <w:r w:rsidR="00B3268A" w:rsidRPr="00E35769">
        <w:t xml:space="preserve">or the response does not </w:t>
      </w:r>
      <w:r w:rsidR="008A73F4" w:rsidRPr="00E35769">
        <w:t xml:space="preserve">timely </w:t>
      </w:r>
      <w:r w:rsidR="00B3268A" w:rsidRPr="00E35769">
        <w:t xml:space="preserve">arrive </w:t>
      </w:r>
      <w:r w:rsidRPr="00E35769">
        <w:t xml:space="preserve">a log </w:t>
      </w:r>
      <w:r w:rsidR="002704B3" w:rsidRPr="00E35769">
        <w:t>entry</w:t>
      </w:r>
      <w:r w:rsidRPr="00E35769">
        <w:t xml:space="preserve"> is </w:t>
      </w:r>
      <w:r w:rsidR="002704B3" w:rsidRPr="00E35769">
        <w:t>created, the connection is closed and deleted from the pool</w:t>
      </w:r>
      <w:r w:rsidRPr="00E35769">
        <w:t>.</w:t>
      </w:r>
      <w:r w:rsidR="002704B3" w:rsidRPr="00E35769">
        <w:rPr>
          <w:b/>
        </w:rPr>
        <w:t xml:space="preserve"> </w:t>
      </w:r>
      <w:r w:rsidR="00B3268A" w:rsidRPr="00E35769">
        <w:rPr>
          <w:b/>
          <w:u w:val="single"/>
        </w:rPr>
        <w:t>No error</w:t>
      </w:r>
      <w:r w:rsidR="00B3268A" w:rsidRPr="00E35769">
        <w:rPr>
          <w:b/>
        </w:rPr>
        <w:t xml:space="preserve"> is signalled to the </w:t>
      </w:r>
      <w:r w:rsidR="002704B3" w:rsidRPr="00E35769">
        <w:rPr>
          <w:b/>
        </w:rPr>
        <w:t>application.</w:t>
      </w:r>
    </w:p>
    <w:p w:rsidR="00B813B5" w:rsidRDefault="00B813B5" w:rsidP="00B813B5"/>
    <w:p w:rsidR="00BB6263" w:rsidRDefault="004B2305" w:rsidP="004D53B6">
      <w:r>
        <w:t xml:space="preserve">Broken network connection between the </w:t>
      </w:r>
      <w:r w:rsidR="00BD18E7">
        <w:t xml:space="preserve">server </w:t>
      </w:r>
      <w:r>
        <w:t xml:space="preserve">and SC on which the server </w:t>
      </w:r>
      <w:r w:rsidR="00BD18E7">
        <w:t>has</w:t>
      </w:r>
      <w:r>
        <w:t xml:space="preserve"> registered to the service is detected in SC and a</w:t>
      </w:r>
      <w:r w:rsidR="00BD18E7">
        <w:t>n</w:t>
      </w:r>
      <w:r>
        <w:t xml:space="preserve"> </w:t>
      </w:r>
      <w:r w:rsidR="00BD18E7">
        <w:t xml:space="preserve">immediate </w:t>
      </w:r>
      <w:bookmarkStart w:id="73" w:name="OLE_LINK116"/>
      <w:bookmarkStart w:id="74" w:name="OLE_LINK117"/>
      <w:r w:rsidR="00C11ED5">
        <w:t xml:space="preserve">server </w:t>
      </w:r>
      <w:r>
        <w:t>cleanup is done</w:t>
      </w:r>
      <w:bookmarkEnd w:id="73"/>
      <w:bookmarkEnd w:id="74"/>
      <w:r w:rsidR="007746FD">
        <w:t>.</w:t>
      </w:r>
      <w:r w:rsidR="00C11ED5">
        <w:t xml:space="preserve"> This speeds up the detection of lost or dead servers. </w:t>
      </w:r>
    </w:p>
    <w:p w:rsidR="00BB6263" w:rsidRDefault="00BB6263" w:rsidP="004D53B6"/>
    <w:p w:rsidR="004D53B6" w:rsidRDefault="004D53B6" w:rsidP="004D53B6">
      <w:r>
        <w:t xml:space="preserve">The </w:t>
      </w:r>
      <w:r w:rsidR="00BB6263">
        <w:t xml:space="preserve">keep-alive </w:t>
      </w:r>
      <w:r>
        <w:t>message has only a headline and no attributes and no body. The format is:</w:t>
      </w:r>
    </w:p>
    <w:p w:rsidR="004D53B6" w:rsidRDefault="004D53B6" w:rsidP="004D53B6"/>
    <w:p w:rsidR="004D53B6" w:rsidRDefault="004D53B6" w:rsidP="004D53B6">
      <w:pPr>
        <w:ind w:firstLine="709"/>
      </w:pPr>
      <w:r>
        <w:t>KRQ 000</w:t>
      </w:r>
      <w:r w:rsidR="00A721E5">
        <w:t>00</w:t>
      </w:r>
      <w:r>
        <w:t>00 00000 1.3</w:t>
      </w:r>
    </w:p>
    <w:p w:rsidR="004D53B6" w:rsidRDefault="004D53B6" w:rsidP="004D53B6"/>
    <w:p w:rsidR="004D53B6" w:rsidRDefault="004D53B6" w:rsidP="004D53B6">
      <w:r>
        <w:t xml:space="preserve">for request </w:t>
      </w:r>
      <w:r w:rsidRPr="002704B3">
        <w:t>an</w:t>
      </w:r>
      <w:r w:rsidR="000479F9">
        <w:t>d:</w:t>
      </w:r>
    </w:p>
    <w:p w:rsidR="004D53B6" w:rsidRDefault="004D53B6" w:rsidP="004D53B6"/>
    <w:p w:rsidR="004D53B6" w:rsidRDefault="004D53B6" w:rsidP="004D53B6">
      <w:pPr>
        <w:ind w:firstLine="709"/>
      </w:pPr>
      <w:r>
        <w:t>KRS 00</w:t>
      </w:r>
      <w:r w:rsidR="00A721E5">
        <w:t>00</w:t>
      </w:r>
      <w:r>
        <w:t>000 00000 1.3</w:t>
      </w:r>
    </w:p>
    <w:p w:rsidR="004D53B6" w:rsidRDefault="004D53B6" w:rsidP="004D53B6"/>
    <w:p w:rsidR="004D53B6" w:rsidRPr="004D53B6" w:rsidRDefault="004D53B6" w:rsidP="004D53B6">
      <w:r>
        <w:t>for response.</w:t>
      </w:r>
    </w:p>
    <w:p w:rsidR="00751E38" w:rsidRPr="00BA1B96" w:rsidRDefault="00751E38" w:rsidP="00751E38">
      <w:pPr>
        <w:pStyle w:val="Heading2"/>
        <w:rPr>
          <w:lang w:val="en-US"/>
        </w:rPr>
      </w:pPr>
      <w:bookmarkStart w:id="75" w:name="_Toc264816194"/>
      <w:bookmarkStart w:id="76" w:name="_Toc269371832"/>
      <w:bookmarkStart w:id="77" w:name="_Toc337458186"/>
      <w:r>
        <w:rPr>
          <w:lang w:val="en-US"/>
        </w:rPr>
        <w:t>Load balancing</w:t>
      </w:r>
      <w:bookmarkEnd w:id="75"/>
      <w:bookmarkEnd w:id="76"/>
      <w:bookmarkEnd w:id="77"/>
    </w:p>
    <w:p w:rsidR="00751E38" w:rsidRDefault="00751E38" w:rsidP="00751E38">
      <w:pPr>
        <w:rPr>
          <w:lang w:val="en-US"/>
        </w:rPr>
      </w:pPr>
      <w:r w:rsidRPr="00BA1B96">
        <w:rPr>
          <w:lang w:val="en-US"/>
        </w:rPr>
        <w:t xml:space="preserve">The SC </w:t>
      </w:r>
      <w:r>
        <w:rPr>
          <w:lang w:val="en-US"/>
        </w:rPr>
        <w:t xml:space="preserve">does not </w:t>
      </w:r>
      <w:r w:rsidRPr="00BA1B96">
        <w:rPr>
          <w:lang w:val="en-US"/>
        </w:rPr>
        <w:t xml:space="preserve">provide any load balancing features. </w:t>
      </w:r>
      <w:r>
        <w:rPr>
          <w:lang w:val="en-US"/>
        </w:rPr>
        <w:t>Established communication session will not be redirected to another server node during its life time.</w:t>
      </w:r>
    </w:p>
    <w:p w:rsidR="00751E38" w:rsidRPr="00BA1B96" w:rsidRDefault="00751E38" w:rsidP="00751E38">
      <w:pPr>
        <w:pStyle w:val="Heading2"/>
        <w:rPr>
          <w:lang w:val="en-US"/>
        </w:rPr>
      </w:pPr>
      <w:bookmarkStart w:id="78" w:name="_Toc264816195"/>
      <w:bookmarkStart w:id="79" w:name="_Toc269371833"/>
      <w:bookmarkStart w:id="80" w:name="_Toc337458187"/>
      <w:r>
        <w:rPr>
          <w:lang w:val="en-US"/>
        </w:rPr>
        <w:t>Failover</w:t>
      </w:r>
      <w:bookmarkEnd w:id="78"/>
      <w:bookmarkEnd w:id="79"/>
      <w:bookmarkEnd w:id="80"/>
    </w:p>
    <w:p w:rsidR="00751E38" w:rsidRPr="00BA1B96" w:rsidRDefault="00751E38" w:rsidP="00751E38">
      <w:pPr>
        <w:rPr>
          <w:lang w:val="en-US"/>
        </w:rPr>
      </w:pPr>
      <w:r w:rsidRPr="00BA1B96">
        <w:rPr>
          <w:lang w:val="en-US"/>
        </w:rPr>
        <w:t xml:space="preserve">The SC </w:t>
      </w:r>
      <w:r>
        <w:rPr>
          <w:lang w:val="en-US"/>
        </w:rPr>
        <w:t xml:space="preserve">does not </w:t>
      </w:r>
      <w:r w:rsidRPr="00BA1B96">
        <w:rPr>
          <w:lang w:val="en-US"/>
        </w:rPr>
        <w:t xml:space="preserve">provide any failover features. </w:t>
      </w:r>
      <w:r>
        <w:rPr>
          <w:lang w:val="en-US"/>
        </w:rPr>
        <w:t>Aborted communication must be re-established by the communicating partners. T</w:t>
      </w:r>
      <w:r w:rsidRPr="00BA1B96">
        <w:rPr>
          <w:lang w:val="en-US"/>
        </w:rPr>
        <w:t xml:space="preserve">he </w:t>
      </w:r>
      <w:r>
        <w:rPr>
          <w:lang w:val="en-US"/>
        </w:rPr>
        <w:t xml:space="preserve">client </w:t>
      </w:r>
      <w:r w:rsidRPr="00BA1B96">
        <w:rPr>
          <w:lang w:val="en-US"/>
        </w:rPr>
        <w:t xml:space="preserve">application must find out </w:t>
      </w:r>
      <w:r>
        <w:rPr>
          <w:lang w:val="en-US"/>
        </w:rPr>
        <w:t xml:space="preserve">a </w:t>
      </w:r>
      <w:r w:rsidRPr="00BA1B96">
        <w:rPr>
          <w:lang w:val="en-US"/>
        </w:rPr>
        <w:t xml:space="preserve">service which is alive. </w:t>
      </w:r>
    </w:p>
    <w:p w:rsidR="00751E38" w:rsidRDefault="00751E38" w:rsidP="00751E38">
      <w:pPr>
        <w:pStyle w:val="Heading2"/>
        <w:rPr>
          <w:lang w:val="en-US"/>
        </w:rPr>
      </w:pPr>
      <w:bookmarkStart w:id="81" w:name="_Toc264816197"/>
      <w:bookmarkStart w:id="82" w:name="_Toc269371835"/>
      <w:bookmarkStart w:id="83" w:name="_Toc337458188"/>
      <w:r>
        <w:rPr>
          <w:lang w:val="en-US"/>
        </w:rPr>
        <w:t>Intrusion and Virus Protection</w:t>
      </w:r>
      <w:bookmarkEnd w:id="81"/>
      <w:bookmarkEnd w:id="82"/>
      <w:bookmarkEnd w:id="83"/>
    </w:p>
    <w:p w:rsidR="00751E38" w:rsidRDefault="00751E38" w:rsidP="00751E38">
      <w:pPr>
        <w:rPr>
          <w:lang w:val="en-US"/>
        </w:rPr>
      </w:pPr>
      <w:r>
        <w:rPr>
          <w:lang w:val="en-US"/>
        </w:rPr>
        <w:t>The entire network where SC is used is assumed to be safe and secure. No virus protection is embedded in SC. The customer may use screening firewall to protect the SC components. It is recommended to use SC within a DMZ.</w:t>
      </w:r>
    </w:p>
    <w:p w:rsidR="00751E38" w:rsidRDefault="00751E38" w:rsidP="00751E38">
      <w:pPr>
        <w:rPr>
          <w:lang w:val="en-US"/>
        </w:rPr>
      </w:pPr>
    </w:p>
    <w:p w:rsidR="00751E38" w:rsidRPr="00751E38" w:rsidRDefault="00751E38" w:rsidP="00751E38">
      <w:pPr>
        <w:rPr>
          <w:lang w:val="en-US"/>
        </w:rPr>
      </w:pPr>
      <w:r>
        <w:rPr>
          <w:lang w:val="en-US"/>
        </w:rPr>
        <w:t>SC is not designed to withstand network attacks like DOS or SYNC flood, or any other.</w:t>
      </w:r>
    </w:p>
    <w:p w:rsidR="00E3486D" w:rsidRDefault="00E3486D" w:rsidP="00E3486D">
      <w:pPr>
        <w:pStyle w:val="Heading1"/>
      </w:pPr>
      <w:r>
        <w:lastRenderedPageBreak/>
        <w:tab/>
      </w:r>
      <w:bookmarkStart w:id="84" w:name="_Toc269371837"/>
      <w:bookmarkStart w:id="85" w:name="_Toc337458189"/>
      <w:r>
        <w:t>Service Model</w:t>
      </w:r>
      <w:bookmarkEnd w:id="84"/>
      <w:bookmarkEnd w:id="85"/>
    </w:p>
    <w:p w:rsidR="00E3486D" w:rsidRPr="00BA1B96" w:rsidRDefault="00E3486D" w:rsidP="00E3486D">
      <w:pPr>
        <w:rPr>
          <w:lang w:val="en-US"/>
        </w:rPr>
      </w:pPr>
      <w:bookmarkStart w:id="86" w:name="OLE_LINK47"/>
      <w:bookmarkStart w:id="87" w:name="OLE_LINK48"/>
      <w:r w:rsidRPr="00BA1B96">
        <w:rPr>
          <w:lang w:val="en-US"/>
        </w:rPr>
        <w:t>The SC support</w:t>
      </w:r>
      <w:r>
        <w:rPr>
          <w:lang w:val="en-US"/>
        </w:rPr>
        <w:t>s</w:t>
      </w:r>
      <w:r w:rsidRPr="00BA1B96">
        <w:rPr>
          <w:lang w:val="en-US"/>
        </w:rPr>
        <w:t xml:space="preserve"> message exchange between requesting application</w:t>
      </w:r>
      <w:r>
        <w:rPr>
          <w:lang w:val="en-US"/>
        </w:rPr>
        <w:t xml:space="preserve"> </w:t>
      </w:r>
      <w:r w:rsidRPr="00BA1B96">
        <w:rPr>
          <w:lang w:val="en-US"/>
        </w:rPr>
        <w:t>(client) and another application providing a service</w:t>
      </w:r>
      <w:r>
        <w:rPr>
          <w:lang w:val="en-US"/>
        </w:rPr>
        <w:t xml:space="preserve"> (</w:t>
      </w:r>
      <w:r w:rsidRPr="00F22B10">
        <w:t xml:space="preserve">server). </w:t>
      </w:r>
      <w:r>
        <w:rPr>
          <w:lang w:val="en-US"/>
        </w:rPr>
        <w:t xml:space="preserve">The </w:t>
      </w:r>
      <w:r w:rsidRPr="00BA1B96">
        <w:rPr>
          <w:lang w:val="en-US"/>
        </w:rPr>
        <w:t xml:space="preserve">client and the </w:t>
      </w:r>
      <w:r>
        <w:rPr>
          <w:lang w:val="en-US"/>
        </w:rPr>
        <w:t xml:space="preserve">server </w:t>
      </w:r>
      <w:r w:rsidRPr="00BA1B96">
        <w:rPr>
          <w:lang w:val="en-US"/>
        </w:rPr>
        <w:t xml:space="preserve">are the </w:t>
      </w:r>
      <w:r>
        <w:rPr>
          <w:lang w:val="en-US"/>
        </w:rPr>
        <w:t xml:space="preserve">logical </w:t>
      </w:r>
      <w:r w:rsidRPr="00BA1B96">
        <w:rPr>
          <w:lang w:val="en-US"/>
        </w:rPr>
        <w:t>communication end-points.</w:t>
      </w:r>
      <w:r>
        <w:rPr>
          <w:lang w:val="en-US"/>
        </w:rPr>
        <w:t xml:space="preserve"> The SC </w:t>
      </w:r>
      <w:r w:rsidRPr="00F22B10">
        <w:t>never acts as a</w:t>
      </w:r>
      <w:r>
        <w:t xml:space="preserve"> direct</w:t>
      </w:r>
      <w:r w:rsidRPr="00F22B10">
        <w:t xml:space="preserve"> executor of </w:t>
      </w:r>
      <w:r>
        <w:t>a</w:t>
      </w:r>
      <w:r w:rsidRPr="00F22B10">
        <w:t xml:space="preserve"> service</w:t>
      </w:r>
      <w:r>
        <w:rPr>
          <w:lang w:val="en-US"/>
        </w:rPr>
        <w:t>.</w:t>
      </w:r>
      <w:r w:rsidR="004A4633" w:rsidRPr="004A4633">
        <w:rPr>
          <w:noProof/>
        </w:rPr>
        <w:pict>
          <v:shape id="_x0000_s1042" type="#_x0000_t75" style="position:absolute;left:0;text-align:left;margin-left:13.85pt;margin-top:0;width:48.2pt;height:97.2pt;z-index:-251658752;mso-position-horizontal:right;mso-position-horizontal-relative:text;mso-position-vertical-relative:text"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41" o:title=""/>
            <w10:wrap type="tight"/>
          </v:shape>
          <o:OLEObject Type="Embed" ProgID="Visio.Drawing.11" ShapeID="_x0000_s1042" DrawAspect="Content" ObjectID="_1411200297" r:id="rId42"/>
        </w:pict>
      </w:r>
      <w:r>
        <w:rPr>
          <w:lang w:val="en-US"/>
        </w:rPr>
        <w:t xml:space="preserve"> The c</w:t>
      </w:r>
      <w:r w:rsidRPr="00BA1B96">
        <w:rPr>
          <w:lang w:val="en-US"/>
        </w:rPr>
        <w:t xml:space="preserve">lient </w:t>
      </w:r>
      <w:r>
        <w:rPr>
          <w:lang w:val="en-US"/>
        </w:rPr>
        <w:t>can</w:t>
      </w:r>
      <w:r w:rsidRPr="00BA1B96">
        <w:rPr>
          <w:lang w:val="en-US"/>
        </w:rPr>
        <w:t xml:space="preserve"> communicate to multiple service</w:t>
      </w:r>
      <w:r>
        <w:rPr>
          <w:lang w:val="en-US"/>
        </w:rPr>
        <w:t>s at the same time</w:t>
      </w:r>
      <w:r w:rsidRPr="00BA1B96">
        <w:rPr>
          <w:lang w:val="en-US"/>
        </w:rPr>
        <w:t>.</w:t>
      </w:r>
    </w:p>
    <w:p w:rsidR="00E3486D" w:rsidRDefault="00E3486D" w:rsidP="00E3486D">
      <w:pPr>
        <w:rPr>
          <w:lang w:val="en-US"/>
        </w:rPr>
      </w:pPr>
    </w:p>
    <w:p w:rsidR="00897110" w:rsidRDefault="003A36B8" w:rsidP="00E3486D">
      <w:pPr>
        <w:rPr>
          <w:lang w:val="en-US"/>
        </w:rPr>
      </w:pPr>
      <w:r w:rsidRPr="00BA1B96">
        <w:rPr>
          <w:lang w:val="en-US"/>
        </w:rPr>
        <w:t xml:space="preserve">Multiple clients may request the same service at the same time. </w:t>
      </w:r>
      <w:r w:rsidR="00897110">
        <w:rPr>
          <w:lang w:val="en-US"/>
        </w:rPr>
        <w:t xml:space="preserve">Parallel execution of the service is implemented </w:t>
      </w:r>
      <w:r>
        <w:rPr>
          <w:lang w:val="en-US"/>
        </w:rPr>
        <w:t>by</w:t>
      </w:r>
      <w:r w:rsidR="00897110">
        <w:rPr>
          <w:lang w:val="en-US"/>
        </w:rPr>
        <w:t xml:space="preserve"> starting multiple server instances</w:t>
      </w:r>
      <w:r>
        <w:rPr>
          <w:lang w:val="en-US"/>
        </w:rPr>
        <w:t xml:space="preserve"> (multiprocessing)</w:t>
      </w:r>
      <w:r w:rsidR="00897110">
        <w:rPr>
          <w:lang w:val="en-US"/>
        </w:rPr>
        <w:t xml:space="preserve">, by starting a multisession server </w:t>
      </w:r>
      <w:r>
        <w:rPr>
          <w:lang w:val="en-US"/>
        </w:rPr>
        <w:t xml:space="preserve">(multithreading) </w:t>
      </w:r>
      <w:r w:rsidR="00897110">
        <w:rPr>
          <w:lang w:val="en-US"/>
        </w:rPr>
        <w:t>or by a combination of both. The s</w:t>
      </w:r>
      <w:r w:rsidR="00E3486D" w:rsidRPr="00BA1B96">
        <w:rPr>
          <w:lang w:val="en-US"/>
        </w:rPr>
        <w:t xml:space="preserve">erver </w:t>
      </w:r>
      <w:r>
        <w:rPr>
          <w:lang w:val="en-US"/>
        </w:rPr>
        <w:t xml:space="preserve">process </w:t>
      </w:r>
      <w:r w:rsidR="00E3486D">
        <w:rPr>
          <w:lang w:val="en-US"/>
        </w:rPr>
        <w:t>can</w:t>
      </w:r>
      <w:r w:rsidR="00E3486D" w:rsidRPr="00BA1B96">
        <w:rPr>
          <w:lang w:val="en-US"/>
        </w:rPr>
        <w:t xml:space="preserve"> provide one </w:t>
      </w:r>
      <w:r w:rsidR="00E3486D">
        <w:rPr>
          <w:lang w:val="en-US"/>
        </w:rPr>
        <w:t xml:space="preserve">or multiple </w:t>
      </w:r>
      <w:r w:rsidR="00E3486D" w:rsidRPr="00BA1B96">
        <w:rPr>
          <w:lang w:val="en-US"/>
        </w:rPr>
        <w:t>service</w:t>
      </w:r>
      <w:r>
        <w:rPr>
          <w:lang w:val="en-US"/>
        </w:rPr>
        <w:t xml:space="preserve"> and </w:t>
      </w:r>
      <w:r w:rsidRPr="0058785C">
        <w:rPr>
          <w:lang w:val="en-US"/>
        </w:rPr>
        <w:t xml:space="preserve">decides how many sessions it can serve. </w:t>
      </w:r>
      <w:r w:rsidR="00E3486D" w:rsidRPr="00BA1B96">
        <w:rPr>
          <w:lang w:val="en-US"/>
        </w:rPr>
        <w:t xml:space="preserve">Serving multiple services </w:t>
      </w:r>
      <w:r w:rsidR="00E3486D">
        <w:rPr>
          <w:lang w:val="en-US"/>
        </w:rPr>
        <w:t xml:space="preserve">within one </w:t>
      </w:r>
      <w:r w:rsidR="00897110">
        <w:rPr>
          <w:lang w:val="en-US"/>
        </w:rPr>
        <w:t>server process</w:t>
      </w:r>
      <w:r w:rsidR="00E3486D">
        <w:rPr>
          <w:lang w:val="en-US"/>
        </w:rPr>
        <w:t xml:space="preserve"> is possible for </w:t>
      </w:r>
      <w:r w:rsidR="00897110">
        <w:rPr>
          <w:lang w:val="en-US"/>
        </w:rPr>
        <w:t>m</w:t>
      </w:r>
      <w:r w:rsidR="00E3486D">
        <w:rPr>
          <w:lang w:val="en-US"/>
        </w:rPr>
        <w:t>ultisession servers</w:t>
      </w:r>
      <w:r w:rsidR="00897110">
        <w:rPr>
          <w:lang w:val="en-US"/>
        </w:rPr>
        <w:t xml:space="preserve"> only</w:t>
      </w:r>
      <w:r w:rsidR="00E3486D" w:rsidRPr="00BA1B96">
        <w:rPr>
          <w:lang w:val="en-US"/>
        </w:rPr>
        <w:t>.</w:t>
      </w:r>
      <w:r w:rsidR="00E3486D">
        <w:rPr>
          <w:lang w:val="en-US"/>
        </w:rPr>
        <w:t xml:space="preserve"> </w:t>
      </w:r>
    </w:p>
    <w:p w:rsidR="00897110" w:rsidRDefault="00897110" w:rsidP="00E3486D">
      <w:pPr>
        <w:rPr>
          <w:lang w:val="en-US"/>
        </w:rPr>
      </w:pPr>
    </w:p>
    <w:p w:rsidR="00E3486D" w:rsidRPr="00BA1B96" w:rsidRDefault="00E3486D" w:rsidP="00E3486D">
      <w:pPr>
        <w:rPr>
          <w:lang w:val="en-US"/>
        </w:rPr>
      </w:pPr>
      <w:r w:rsidRPr="00BA1B96">
        <w:rPr>
          <w:lang w:val="en-US"/>
        </w:rPr>
        <w:t>All services are independent on each other.</w:t>
      </w:r>
      <w:r>
        <w:rPr>
          <w:lang w:val="en-US"/>
        </w:rPr>
        <w:t xml:space="preserve"> Server application may request another service and so play the client role.</w:t>
      </w:r>
    </w:p>
    <w:p w:rsidR="00E3486D" w:rsidRPr="00BA1B96" w:rsidRDefault="00E3486D" w:rsidP="00E3486D">
      <w:pPr>
        <w:pStyle w:val="Heading2"/>
        <w:rPr>
          <w:lang w:val="en-US"/>
        </w:rPr>
      </w:pPr>
      <w:bookmarkStart w:id="88" w:name="_Toc256018811"/>
      <w:bookmarkStart w:id="89" w:name="_Toc269371838"/>
      <w:bookmarkStart w:id="90" w:name="_Toc337458190"/>
      <w:r>
        <w:rPr>
          <w:lang w:val="en-US"/>
        </w:rPr>
        <w:t xml:space="preserve">Session </w:t>
      </w:r>
      <w:r w:rsidRPr="00BA1B96">
        <w:rPr>
          <w:lang w:val="en-US"/>
        </w:rPr>
        <w:t>Service</w:t>
      </w:r>
      <w:r>
        <w:rPr>
          <w:lang w:val="en-US"/>
        </w:rPr>
        <w:t>s</w:t>
      </w:r>
      <w:bookmarkEnd w:id="88"/>
      <w:bookmarkEnd w:id="89"/>
      <w:bookmarkEnd w:id="90"/>
      <w:r w:rsidRPr="00BA1B96">
        <w:rPr>
          <w:lang w:val="en-US"/>
        </w:rPr>
        <w:t xml:space="preserve"> </w:t>
      </w:r>
    </w:p>
    <w:p w:rsidR="00E3486D" w:rsidRDefault="004A4633" w:rsidP="00E3486D">
      <w:pPr>
        <w:rPr>
          <w:lang w:val="en-US"/>
        </w:rPr>
      </w:pPr>
      <w:r w:rsidRPr="004A4633">
        <w:rPr>
          <w:noProof/>
          <w:lang w:val="de-CH" w:eastAsia="de-CH"/>
        </w:rPr>
        <w:pict>
          <v:shape id="_x0000_s1043" type="#_x0000_t75" style="position:absolute;left:0;text-align:left;margin-left:343.6pt;margin-top:3.45pt;width:39.1pt;height:75.85pt;z-index:-251657728"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43" o:title=""/>
            <w10:wrap type="square"/>
          </v:shape>
          <o:OLEObject Type="Embed" ProgID="Visio.Drawing.11" ShapeID="_x0000_s1043" DrawAspect="Content" ObjectID="_1411200298" r:id="rId44"/>
        </w:pict>
      </w:r>
      <w:r w:rsidR="00186DC4">
        <w:rPr>
          <w:lang w:val="en-US"/>
        </w:rPr>
        <w:t xml:space="preserve">This is a statefull </w:t>
      </w:r>
      <w:r w:rsidR="00E3486D" w:rsidRPr="00BA1B96">
        <w:rPr>
          <w:lang w:val="en-US"/>
        </w:rPr>
        <w:t xml:space="preserve">Request/Response </w:t>
      </w:r>
      <w:r w:rsidR="00186DC4">
        <w:rPr>
          <w:lang w:val="en-US"/>
        </w:rPr>
        <w:t>service initiated by the client.</w:t>
      </w:r>
      <w:r w:rsidR="00E3486D">
        <w:rPr>
          <w:lang w:val="en-US"/>
        </w:rPr>
        <w:t xml:space="preserve"> For session services the </w:t>
      </w:r>
      <w:r w:rsidR="00E3486D" w:rsidRPr="00BA1B96">
        <w:rPr>
          <w:lang w:val="en-US"/>
        </w:rPr>
        <w:t xml:space="preserve">client and the </w:t>
      </w:r>
      <w:r w:rsidR="00E3486D">
        <w:rPr>
          <w:lang w:val="en-US"/>
        </w:rPr>
        <w:t xml:space="preserve">server exchange messages in context of a logical session through the SC. </w:t>
      </w:r>
    </w:p>
    <w:p w:rsidR="00E3486D" w:rsidRDefault="00E3486D" w:rsidP="00E3486D">
      <w:pPr>
        <w:rPr>
          <w:lang w:val="en-US"/>
        </w:rPr>
      </w:pPr>
    </w:p>
    <w:p w:rsidR="00C049FB" w:rsidRDefault="00C049FB" w:rsidP="00E3486D">
      <w:pPr>
        <w:rPr>
          <w:lang w:val="en-US"/>
        </w:rPr>
      </w:pPr>
      <w:r>
        <w:rPr>
          <w:lang w:val="en-US"/>
        </w:rPr>
        <w:t>The client controls the creation and deletion of the session</w:t>
      </w:r>
      <w:r w:rsidR="00200036">
        <w:rPr>
          <w:lang w:val="en-US"/>
        </w:rPr>
        <w:t xml:space="preserve"> and so allocation of the server</w:t>
      </w:r>
      <w:r>
        <w:rPr>
          <w:lang w:val="en-US"/>
        </w:rPr>
        <w:t>. The client can have multiple concurrent session</w:t>
      </w:r>
      <w:r w:rsidR="00897110">
        <w:rPr>
          <w:lang w:val="en-US"/>
        </w:rPr>
        <w:t>s</w:t>
      </w:r>
      <w:r>
        <w:rPr>
          <w:lang w:val="en-US"/>
        </w:rPr>
        <w:t xml:space="preserve"> to the same or to different services.</w:t>
      </w:r>
      <w:r w:rsidR="00897110">
        <w:rPr>
          <w:lang w:val="en-US"/>
        </w:rPr>
        <w:t xml:space="preserve"> </w:t>
      </w:r>
      <w:r w:rsidR="00897110" w:rsidRPr="003A36B8">
        <w:rPr>
          <w:b/>
          <w:lang w:val="en-US"/>
        </w:rPr>
        <w:t xml:space="preserve">Because the server execution is always </w:t>
      </w:r>
      <w:r w:rsidR="006B4F6E">
        <w:rPr>
          <w:b/>
          <w:lang w:val="en-US"/>
        </w:rPr>
        <w:t xml:space="preserve">synchronous, </w:t>
      </w:r>
      <w:r w:rsidR="00B717AD">
        <w:rPr>
          <w:b/>
          <w:lang w:val="en-US"/>
        </w:rPr>
        <w:t xml:space="preserve">from the client perspective </w:t>
      </w:r>
      <w:r w:rsidR="00897110" w:rsidRPr="003A36B8">
        <w:rPr>
          <w:b/>
          <w:lang w:val="en-US"/>
        </w:rPr>
        <w:t>only one pending request per session is possible</w:t>
      </w:r>
      <w:r w:rsidR="006B4F6E">
        <w:rPr>
          <w:b/>
          <w:lang w:val="en-US"/>
        </w:rPr>
        <w:t xml:space="preserve"> at any time</w:t>
      </w:r>
      <w:r w:rsidR="00897110" w:rsidRPr="003A36B8">
        <w:rPr>
          <w:b/>
          <w:lang w:val="en-US"/>
        </w:rPr>
        <w:t>.</w:t>
      </w:r>
    </w:p>
    <w:p w:rsidR="00897110" w:rsidRDefault="00897110" w:rsidP="00E3486D">
      <w:pPr>
        <w:rPr>
          <w:lang w:val="en-US"/>
        </w:rPr>
      </w:pPr>
    </w:p>
    <w:p w:rsidR="00897110" w:rsidRDefault="00897110" w:rsidP="00E3486D">
      <w:pPr>
        <w:rPr>
          <w:lang w:val="en-US"/>
        </w:rPr>
      </w:pPr>
      <w:r>
        <w:rPr>
          <w:lang w:val="en-US"/>
        </w:rPr>
        <w:t xml:space="preserve">When a session is created </w:t>
      </w:r>
      <w:r w:rsidRPr="0058785C">
        <w:rPr>
          <w:lang w:val="en-US"/>
        </w:rPr>
        <w:t xml:space="preserve">SC will choose a free server and pass </w:t>
      </w:r>
      <w:r>
        <w:rPr>
          <w:lang w:val="en-US"/>
        </w:rPr>
        <w:t xml:space="preserve">this and </w:t>
      </w:r>
      <w:r w:rsidR="00200036">
        <w:rPr>
          <w:lang w:val="en-US"/>
        </w:rPr>
        <w:t xml:space="preserve">all </w:t>
      </w:r>
      <w:r w:rsidRPr="0058785C">
        <w:rPr>
          <w:lang w:val="en-US"/>
        </w:rPr>
        <w:t xml:space="preserve">subsequent requests </w:t>
      </w:r>
      <w:r w:rsidR="00200036">
        <w:rPr>
          <w:lang w:val="en-US"/>
        </w:rPr>
        <w:t>within this session</w:t>
      </w:r>
      <w:r w:rsidRPr="0058785C">
        <w:rPr>
          <w:lang w:val="en-US"/>
        </w:rPr>
        <w:t xml:space="preserve"> </w:t>
      </w:r>
      <w:r w:rsidR="00200036">
        <w:rPr>
          <w:lang w:val="en-US"/>
        </w:rPr>
        <w:t xml:space="preserve">to </w:t>
      </w:r>
      <w:r w:rsidRPr="0058785C">
        <w:rPr>
          <w:lang w:val="en-US"/>
        </w:rPr>
        <w:t xml:space="preserve">the same server. Session information is passed </w:t>
      </w:r>
      <w:r w:rsidR="00200036">
        <w:rPr>
          <w:lang w:val="en-US"/>
        </w:rPr>
        <w:t xml:space="preserve">in each message </w:t>
      </w:r>
      <w:r w:rsidRPr="0058785C">
        <w:rPr>
          <w:lang w:val="en-US"/>
        </w:rPr>
        <w:t>as a part of the message header.</w:t>
      </w:r>
      <w:r>
        <w:rPr>
          <w:lang w:val="en-US"/>
        </w:rPr>
        <w:t xml:space="preserve"> Session is deleted intentionally by the client or aborted </w:t>
      </w:r>
      <w:r w:rsidR="00200036">
        <w:rPr>
          <w:lang w:val="en-US"/>
        </w:rPr>
        <w:t xml:space="preserve">by SC </w:t>
      </w:r>
      <w:r>
        <w:rPr>
          <w:lang w:val="en-US"/>
        </w:rPr>
        <w:t>upon an error.</w:t>
      </w:r>
    </w:p>
    <w:p w:rsidR="00C049FB" w:rsidRDefault="00C049FB" w:rsidP="003A36B8">
      <w:pPr>
        <w:pStyle w:val="Heading3"/>
        <w:rPr>
          <w:lang w:val="en-US"/>
        </w:rPr>
      </w:pPr>
      <w:bookmarkStart w:id="91" w:name="_Toc337458191"/>
      <w:r>
        <w:rPr>
          <w:lang w:val="en-US"/>
        </w:rPr>
        <w:t>Synchronous message delivery</w:t>
      </w:r>
      <w:bookmarkEnd w:id="91"/>
    </w:p>
    <w:p w:rsidR="00E3486D" w:rsidRDefault="00E3486D" w:rsidP="00E3486D">
      <w:pPr>
        <w:rPr>
          <w:lang w:val="en-US"/>
        </w:rPr>
      </w:pPr>
      <w:r w:rsidRPr="00BA1B96">
        <w:rPr>
          <w:lang w:val="en-US"/>
        </w:rPr>
        <w:t xml:space="preserve">The client sends a request to a service that invokes an application code. Upon completion the service sends back a response message. The client </w:t>
      </w:r>
      <w:r w:rsidRPr="00FA20F1">
        <w:rPr>
          <w:u w:val="single"/>
          <w:lang w:val="en-US"/>
        </w:rPr>
        <w:t>waits</w:t>
      </w:r>
      <w:r w:rsidRPr="00BA1B96">
        <w:rPr>
          <w:lang w:val="en-US"/>
        </w:rPr>
        <w:t xml:space="preserve"> for the arrival of the response message. </w:t>
      </w:r>
      <w:r>
        <w:rPr>
          <w:lang w:val="en-US"/>
        </w:rPr>
        <w:t xml:space="preserve">The request and response message length </w:t>
      </w:r>
      <w:r w:rsidR="00897110">
        <w:rPr>
          <w:lang w:val="en-US"/>
        </w:rPr>
        <w:t>are</w:t>
      </w:r>
      <w:r>
        <w:rPr>
          <w:lang w:val="en-US"/>
        </w:rPr>
        <w:t xml:space="preserve"> not limited in size.</w:t>
      </w:r>
      <w:bookmarkStart w:id="92" w:name="OLE_LINK23"/>
      <w:bookmarkStart w:id="93" w:name="OLE_LINK72"/>
    </w:p>
    <w:bookmarkStart w:id="94" w:name="OLE_LINK92"/>
    <w:bookmarkStart w:id="95" w:name="OLE_LINK93"/>
    <w:p w:rsidR="00E3486D" w:rsidRDefault="00E3486D" w:rsidP="00E3486D">
      <w:pPr>
        <w:jc w:val="left"/>
      </w:pPr>
      <w:r>
        <w:object w:dxaOrig="6282" w:dyaOrig="3447">
          <v:shape id="_x0000_i1028" type="#_x0000_t75" style="width:247.5pt;height:135.5pt" o:ole="">
            <v:imagedata r:id="rId45" o:title=""/>
          </v:shape>
          <o:OLEObject Type="Embed" ProgID="Visio.Drawing.11" ShapeID="_x0000_i1028" DrawAspect="Content" ObjectID="_1411200257" r:id="rId46"/>
        </w:object>
      </w:r>
      <w:bookmarkEnd w:id="94"/>
      <w:bookmarkEnd w:id="95"/>
    </w:p>
    <w:p w:rsidR="00E3486D" w:rsidRPr="008F5812" w:rsidRDefault="00E3486D" w:rsidP="00E3486D">
      <w:pPr>
        <w:pStyle w:val="Caption"/>
      </w:pPr>
      <w:bookmarkStart w:id="96" w:name="_Toc269371939"/>
      <w:bookmarkStart w:id="97" w:name="_Toc337458314"/>
      <w:r w:rsidRPr="008F5812">
        <w:t xml:space="preserve">Figure </w:t>
      </w:r>
      <w:fldSimple w:instr=" SEQ Figure \* ARABIC ">
        <w:r w:rsidR="005E7D95">
          <w:rPr>
            <w:noProof/>
          </w:rPr>
          <w:t>4</w:t>
        </w:r>
      </w:fldSimple>
      <w:r w:rsidRPr="008F5812">
        <w:t xml:space="preserve"> Synchronous Request/Response</w:t>
      </w:r>
      <w:bookmarkEnd w:id="96"/>
      <w:bookmarkEnd w:id="97"/>
    </w:p>
    <w:bookmarkEnd w:id="92"/>
    <w:bookmarkEnd w:id="93"/>
    <w:p w:rsidR="00E3486D" w:rsidRPr="00BA1B96" w:rsidRDefault="00E3486D" w:rsidP="00E3486D">
      <w:pPr>
        <w:rPr>
          <w:lang w:val="en-US"/>
        </w:rPr>
      </w:pPr>
    </w:p>
    <w:p w:rsidR="00E3486D" w:rsidRDefault="00E3486D" w:rsidP="00E3486D">
      <w:pPr>
        <w:rPr>
          <w:lang w:val="en-US"/>
        </w:rPr>
      </w:pPr>
      <w:r w:rsidRPr="00BA1B96">
        <w:rPr>
          <w:lang w:val="en-US"/>
        </w:rPr>
        <w:t xml:space="preserve">This communication </w:t>
      </w:r>
      <w:r>
        <w:rPr>
          <w:lang w:val="en-US"/>
        </w:rPr>
        <w:t xml:space="preserve">style </w:t>
      </w:r>
      <w:r w:rsidRPr="00BA1B96">
        <w:rPr>
          <w:lang w:val="en-US"/>
        </w:rPr>
        <w:t>is the most often used for getting data from the server or sending a message that triggers a transaction on the server.</w:t>
      </w:r>
    </w:p>
    <w:p w:rsidR="00E3486D" w:rsidRDefault="00E3486D" w:rsidP="00E3486D">
      <w:pPr>
        <w:rPr>
          <w:lang w:val="en-US"/>
        </w:rPr>
      </w:pPr>
    </w:p>
    <w:p w:rsidR="00200036" w:rsidRDefault="00200036" w:rsidP="00200036">
      <w:pPr>
        <w:rPr>
          <w:lang w:val="en-US"/>
        </w:rPr>
      </w:pPr>
      <w:r>
        <w:rPr>
          <w:lang w:val="en-US"/>
        </w:rPr>
        <w:lastRenderedPageBreak/>
        <w:t>The message flow looks as follows:</w:t>
      </w:r>
      <w:bookmarkStart w:id="98" w:name="OLE_LINK26"/>
      <w:bookmarkStart w:id="99" w:name="OLE_LINK27"/>
    </w:p>
    <w:p w:rsidR="00200036" w:rsidRDefault="001E2854" w:rsidP="00200036">
      <w:pPr>
        <w:jc w:val="left"/>
      </w:pPr>
      <w:r>
        <w:object w:dxaOrig="7983" w:dyaOrig="4297">
          <v:shape id="_x0000_i1029" type="#_x0000_t75" style="width:401.5pt;height:215.5pt" o:ole="">
            <v:imagedata r:id="rId47" o:title=""/>
          </v:shape>
          <o:OLEObject Type="Embed" ProgID="Visio.Drawing.11" ShapeID="_x0000_i1029" DrawAspect="Content" ObjectID="_1411200258" r:id="rId48"/>
        </w:object>
      </w:r>
    </w:p>
    <w:p w:rsidR="00200036" w:rsidRDefault="00200036" w:rsidP="00200036">
      <w:pPr>
        <w:pStyle w:val="Caption"/>
      </w:pPr>
      <w:bookmarkStart w:id="100" w:name="_Toc337458315"/>
      <w:r w:rsidRPr="008F5812">
        <w:t xml:space="preserve">Figure </w:t>
      </w:r>
      <w:fldSimple w:instr=" SEQ Figure \* ARABIC ">
        <w:r w:rsidR="005E7D95">
          <w:rPr>
            <w:noProof/>
          </w:rPr>
          <w:t>5</w:t>
        </w:r>
      </w:fldSimple>
      <w:r>
        <w:t xml:space="preserve"> S</w:t>
      </w:r>
      <w:r w:rsidRPr="008F5812">
        <w:t>ynchronous Message Exchange.</w:t>
      </w:r>
      <w:bookmarkEnd w:id="100"/>
    </w:p>
    <w:p w:rsidR="00B717AD" w:rsidRDefault="00B717AD" w:rsidP="00B717AD">
      <w:pPr>
        <w:rPr>
          <w:lang w:val="en-US"/>
        </w:rPr>
      </w:pPr>
    </w:p>
    <w:p w:rsidR="00E3486D" w:rsidRPr="00BA1B96" w:rsidRDefault="00E3486D" w:rsidP="003A36B8">
      <w:pPr>
        <w:pStyle w:val="Heading3"/>
        <w:rPr>
          <w:lang w:val="en-US"/>
        </w:rPr>
      </w:pPr>
      <w:bookmarkStart w:id="101" w:name="_Ref233372232"/>
      <w:bookmarkStart w:id="102" w:name="_Toc252726331"/>
      <w:bookmarkStart w:id="103" w:name="_Toc257828816"/>
      <w:bookmarkStart w:id="104" w:name="_Toc337458192"/>
      <w:bookmarkEnd w:id="98"/>
      <w:bookmarkEnd w:id="99"/>
      <w:r w:rsidRPr="00BA1B96">
        <w:rPr>
          <w:lang w:val="en-US"/>
        </w:rPr>
        <w:t>Asynchronous</w:t>
      </w:r>
      <w:bookmarkEnd w:id="101"/>
      <w:bookmarkEnd w:id="102"/>
      <w:bookmarkEnd w:id="103"/>
      <w:r w:rsidR="003A36B8">
        <w:rPr>
          <w:lang w:val="en-US"/>
        </w:rPr>
        <w:t xml:space="preserve"> message delivery</w:t>
      </w:r>
      <w:bookmarkEnd w:id="104"/>
    </w:p>
    <w:p w:rsidR="00200036" w:rsidRDefault="00E3486D" w:rsidP="00E3486D">
      <w:pPr>
        <w:rPr>
          <w:lang w:val="en-US"/>
        </w:rPr>
      </w:pPr>
      <w:r>
        <w:rPr>
          <w:lang w:val="en-US"/>
        </w:rPr>
        <w:t xml:space="preserve">Asynchronous execution </w:t>
      </w:r>
      <w:r w:rsidRPr="00BA1B96">
        <w:rPr>
          <w:lang w:val="en-US"/>
        </w:rPr>
        <w:t xml:space="preserve">is functionally equal to the synchronous case with the exception </w:t>
      </w:r>
      <w:r>
        <w:rPr>
          <w:lang w:val="en-US"/>
        </w:rPr>
        <w:t>that</w:t>
      </w:r>
      <w:r w:rsidRPr="00BA1B96">
        <w:rPr>
          <w:lang w:val="en-US"/>
        </w:rPr>
        <w:t xml:space="preserve"> the client does not wait for the arrival of the response message. </w:t>
      </w:r>
      <w:r w:rsidR="00200036">
        <w:rPr>
          <w:lang w:val="en-US"/>
        </w:rPr>
        <w:t>Fully asynchronous message exchange is not possible because the server execution is always synchronous. For this reason only the receipt of the server response can be asynchronous.</w:t>
      </w:r>
    </w:p>
    <w:p w:rsidR="00200036" w:rsidRDefault="00200036" w:rsidP="00E3486D">
      <w:pPr>
        <w:rPr>
          <w:lang w:val="en-US"/>
        </w:rPr>
      </w:pPr>
    </w:p>
    <w:p w:rsidR="00200036" w:rsidRDefault="00E3486D" w:rsidP="00E3486D">
      <w:pPr>
        <w:rPr>
          <w:lang w:val="en-US"/>
        </w:rPr>
      </w:pPr>
      <w:r w:rsidRPr="00BA1B96">
        <w:rPr>
          <w:lang w:val="en-US"/>
        </w:rPr>
        <w:t xml:space="preserve">The client must declare a notification method that is invoked when the response message arrives. </w:t>
      </w:r>
    </w:p>
    <w:p w:rsidR="00200036" w:rsidRDefault="00200036" w:rsidP="00200036">
      <w:pPr>
        <w:rPr>
          <w:lang w:val="en-US"/>
        </w:rPr>
      </w:pPr>
    </w:p>
    <w:p w:rsidR="00200036" w:rsidRPr="00814655" w:rsidRDefault="00200036" w:rsidP="00200036">
      <w:pPr>
        <w:pStyle w:val="MarginNote"/>
        <w:framePr w:wrap="around"/>
        <w:rPr>
          <w:b/>
        </w:rPr>
      </w:pPr>
      <w:r w:rsidRPr="00814655">
        <w:rPr>
          <w:b/>
        </w:rPr>
        <w:t>Note</w:t>
      </w:r>
      <w:r>
        <w:rPr>
          <w:b/>
        </w:rPr>
        <w:t>!</w:t>
      </w:r>
    </w:p>
    <w:p w:rsidR="00E3486D" w:rsidRDefault="00200036" w:rsidP="00E3486D">
      <w:pPr>
        <w:rPr>
          <w:b/>
          <w:lang w:val="en-US"/>
        </w:rPr>
      </w:pPr>
      <w:r w:rsidRPr="00814655">
        <w:rPr>
          <w:b/>
          <w:lang w:val="en-US"/>
        </w:rPr>
        <w:t xml:space="preserve">Only one </w:t>
      </w:r>
      <w:r>
        <w:rPr>
          <w:b/>
          <w:lang w:val="en-US"/>
        </w:rPr>
        <w:t xml:space="preserve">pending </w:t>
      </w:r>
      <w:r w:rsidRPr="00814655">
        <w:rPr>
          <w:b/>
          <w:lang w:val="en-US"/>
        </w:rPr>
        <w:t xml:space="preserve">request </w:t>
      </w:r>
      <w:r>
        <w:rPr>
          <w:b/>
          <w:lang w:val="en-US"/>
        </w:rPr>
        <w:t xml:space="preserve">per session is allowed </w:t>
      </w:r>
      <w:r w:rsidRPr="00814655">
        <w:rPr>
          <w:b/>
          <w:lang w:val="en-US"/>
        </w:rPr>
        <w:t>at any time.</w:t>
      </w:r>
      <w:r>
        <w:rPr>
          <w:b/>
          <w:lang w:val="en-US"/>
        </w:rPr>
        <w:t xml:space="preserve"> Subsequent </w:t>
      </w:r>
      <w:r w:rsidR="00B717AD">
        <w:rPr>
          <w:b/>
          <w:lang w:val="en-US"/>
        </w:rPr>
        <w:t xml:space="preserve">client </w:t>
      </w:r>
      <w:r>
        <w:rPr>
          <w:b/>
          <w:lang w:val="en-US"/>
        </w:rPr>
        <w:t xml:space="preserve">request </w:t>
      </w:r>
      <w:r w:rsidR="00CB2092">
        <w:rPr>
          <w:b/>
          <w:lang w:val="en-US"/>
        </w:rPr>
        <w:t>must be hold in by the client</w:t>
      </w:r>
      <w:r>
        <w:rPr>
          <w:b/>
          <w:lang w:val="en-US"/>
        </w:rPr>
        <w:t xml:space="preserve"> </w:t>
      </w:r>
      <w:r w:rsidR="00CB2092">
        <w:rPr>
          <w:b/>
          <w:lang w:val="en-US"/>
        </w:rPr>
        <w:t xml:space="preserve">API </w:t>
      </w:r>
      <w:r>
        <w:rPr>
          <w:b/>
          <w:lang w:val="en-US"/>
        </w:rPr>
        <w:t>until the response for the previous message arrives.</w:t>
      </w:r>
      <w:r w:rsidR="00B717AD">
        <w:rPr>
          <w:b/>
          <w:lang w:val="en-US"/>
        </w:rPr>
        <w:t xml:space="preserve"> </w:t>
      </w:r>
    </w:p>
    <w:p w:rsidR="00B717AD" w:rsidRPr="00200036" w:rsidRDefault="00B717AD" w:rsidP="00E3486D">
      <w:pPr>
        <w:rPr>
          <w:b/>
          <w:lang w:val="en-US"/>
        </w:rPr>
      </w:pPr>
    </w:p>
    <w:p w:rsidR="00E3486D" w:rsidRDefault="00E3486D" w:rsidP="00E3486D">
      <w:pPr>
        <w:jc w:val="left"/>
      </w:pPr>
      <w:r>
        <w:object w:dxaOrig="6282" w:dyaOrig="3447">
          <v:shape id="_x0000_i1030" type="#_x0000_t75" style="width:247.5pt;height:135.5pt" o:ole="">
            <v:imagedata r:id="rId49" o:title=""/>
          </v:shape>
          <o:OLEObject Type="Embed" ProgID="Visio.Drawing.11" ShapeID="_x0000_i1030" DrawAspect="Content" ObjectID="_1411200259" r:id="rId50"/>
        </w:object>
      </w:r>
    </w:p>
    <w:p w:rsidR="00E3486D" w:rsidRPr="008F5812" w:rsidRDefault="00E3486D" w:rsidP="00E3486D">
      <w:pPr>
        <w:pStyle w:val="Caption"/>
      </w:pPr>
      <w:bookmarkStart w:id="105" w:name="_Toc269371940"/>
      <w:bookmarkStart w:id="106" w:name="_Toc337458316"/>
      <w:r w:rsidRPr="008F5812">
        <w:t xml:space="preserve">Figure </w:t>
      </w:r>
      <w:fldSimple w:instr=" SEQ Figure \* ARABIC ">
        <w:r w:rsidR="005E7D95">
          <w:rPr>
            <w:noProof/>
          </w:rPr>
          <w:t>6</w:t>
        </w:r>
      </w:fldSimple>
      <w:r w:rsidRPr="008F5812">
        <w:t xml:space="preserve"> Asynchronous Request/Response</w:t>
      </w:r>
      <w:bookmarkEnd w:id="105"/>
      <w:bookmarkEnd w:id="106"/>
    </w:p>
    <w:p w:rsidR="00E3486D" w:rsidRPr="00BA1B96" w:rsidRDefault="00E3486D" w:rsidP="00E3486D">
      <w:pPr>
        <w:rPr>
          <w:lang w:val="en-US"/>
        </w:rPr>
      </w:pPr>
    </w:p>
    <w:p w:rsidR="00E3486D" w:rsidRDefault="00E3486D" w:rsidP="00E3486D">
      <w:pPr>
        <w:rPr>
          <w:lang w:val="en-US"/>
        </w:rPr>
      </w:pPr>
      <w:r w:rsidRPr="00BA1B96">
        <w:rPr>
          <w:lang w:val="en-US"/>
        </w:rPr>
        <w:t xml:space="preserve">This communication </w:t>
      </w:r>
      <w:r>
        <w:rPr>
          <w:lang w:val="en-US"/>
        </w:rPr>
        <w:t>style will</w:t>
      </w:r>
      <w:r w:rsidRPr="00BA1B96">
        <w:rPr>
          <w:lang w:val="en-US"/>
        </w:rPr>
        <w:t xml:space="preserve"> be used to load data while other activities are in progr</w:t>
      </w:r>
      <w:r>
        <w:rPr>
          <w:lang w:val="en-US"/>
        </w:rPr>
        <w:t xml:space="preserve">ess, e.g. to get large amount of static data at startup. </w:t>
      </w:r>
      <w:r w:rsidRPr="00BA1B96">
        <w:rPr>
          <w:lang w:val="en-US"/>
        </w:rPr>
        <w:t xml:space="preserve">It </w:t>
      </w:r>
      <w:r>
        <w:rPr>
          <w:lang w:val="en-US"/>
        </w:rPr>
        <w:t>can</w:t>
      </w:r>
      <w:r w:rsidRPr="00BA1B96">
        <w:rPr>
          <w:lang w:val="en-US"/>
        </w:rPr>
        <w:t xml:space="preserve"> be also used as fire-and-forget when the response is n</w:t>
      </w:r>
      <w:r>
        <w:rPr>
          <w:lang w:val="en-US"/>
        </w:rPr>
        <w:t>ot meaningful.</w:t>
      </w:r>
      <w:r w:rsidR="003A36B8">
        <w:rPr>
          <w:lang w:val="en-US"/>
        </w:rPr>
        <w:t xml:space="preserve"> The message flow looks as follows:</w:t>
      </w:r>
    </w:p>
    <w:p w:rsidR="00C049FB" w:rsidRDefault="001E2854" w:rsidP="00C049FB">
      <w:pPr>
        <w:jc w:val="left"/>
      </w:pPr>
      <w:r>
        <w:object w:dxaOrig="7983" w:dyaOrig="4297">
          <v:shape id="_x0000_i1031" type="#_x0000_t75" style="width:401.5pt;height:215.5pt" o:ole="">
            <v:imagedata r:id="rId51" o:title=""/>
          </v:shape>
          <o:OLEObject Type="Embed" ProgID="Visio.Drawing.11" ShapeID="_x0000_i1031" DrawAspect="Content" ObjectID="_1411200260" r:id="rId52"/>
        </w:object>
      </w:r>
    </w:p>
    <w:p w:rsidR="001D23A4" w:rsidRDefault="00C049FB" w:rsidP="00B717AD">
      <w:pPr>
        <w:pStyle w:val="Caption"/>
      </w:pPr>
      <w:bookmarkStart w:id="107" w:name="_Toc337458317"/>
      <w:r w:rsidRPr="008F5812">
        <w:t xml:space="preserve">Figure </w:t>
      </w:r>
      <w:fldSimple w:instr=" SEQ Figure \* ARABIC ">
        <w:r w:rsidR="005E7D95">
          <w:rPr>
            <w:noProof/>
          </w:rPr>
          <w:t>7</w:t>
        </w:r>
      </w:fldSimple>
      <w:r w:rsidRPr="008F5812">
        <w:t xml:space="preserve"> Asynchronous Message Exchange.</w:t>
      </w:r>
      <w:bookmarkEnd w:id="107"/>
    </w:p>
    <w:p w:rsidR="00B717AD" w:rsidRPr="00B717AD" w:rsidRDefault="00B717AD" w:rsidP="00B717AD"/>
    <w:p w:rsidR="001D23A4" w:rsidRDefault="001D23A4" w:rsidP="001D23A4">
      <w:pPr>
        <w:pStyle w:val="Heading3"/>
        <w:rPr>
          <w:lang w:val="en-US"/>
        </w:rPr>
      </w:pPr>
      <w:bookmarkStart w:id="108" w:name="_Toc256018812"/>
      <w:bookmarkStart w:id="109" w:name="_Toc269371839"/>
      <w:bookmarkStart w:id="110" w:name="_Toc337458193"/>
      <w:r>
        <w:rPr>
          <w:lang w:val="en-US"/>
        </w:rPr>
        <w:t>Large Messages</w:t>
      </w:r>
      <w:bookmarkEnd w:id="110"/>
      <w:r>
        <w:rPr>
          <w:lang w:val="en-US"/>
        </w:rPr>
        <w:t xml:space="preserve"> </w:t>
      </w:r>
    </w:p>
    <w:p w:rsidR="000015AC" w:rsidRDefault="000015AC" w:rsidP="000015AC">
      <w:pPr>
        <w:rPr>
          <w:lang w:val="en-US"/>
        </w:rPr>
      </w:pPr>
      <w:r>
        <w:rPr>
          <w:lang w:val="en-US"/>
        </w:rPr>
        <w:t xml:space="preserve">Regular request / response messages have a REQ / RES headerKey in the head line. Large messages are broken into parts with its own headerKey PRQ (part request) and </w:t>
      </w:r>
      <w:r w:rsidR="002C6838">
        <w:rPr>
          <w:lang w:val="en-US"/>
        </w:rPr>
        <w:t>PAC</w:t>
      </w:r>
      <w:r>
        <w:rPr>
          <w:lang w:val="en-US"/>
        </w:rPr>
        <w:t xml:space="preserve"> (part acknowledge). </w:t>
      </w:r>
      <w:bookmarkStart w:id="111" w:name="OLE_LINK109"/>
      <w:r>
        <w:rPr>
          <w:lang w:val="en-US"/>
        </w:rPr>
        <w:t xml:space="preserve">For large request the message </w:t>
      </w:r>
      <w:bookmarkEnd w:id="111"/>
      <w:r>
        <w:rPr>
          <w:lang w:val="en-US"/>
        </w:rPr>
        <w:t>flow looks as follows:</w:t>
      </w:r>
    </w:p>
    <w:p w:rsidR="000015AC" w:rsidRDefault="002C6838" w:rsidP="000015AC">
      <w:pPr>
        <w:jc w:val="left"/>
      </w:pPr>
      <w:r>
        <w:object w:dxaOrig="7983" w:dyaOrig="3730">
          <v:shape id="_x0000_i1032" type="#_x0000_t75" style="width:401.5pt;height:187pt" o:ole="">
            <v:imagedata r:id="rId53" o:title=""/>
          </v:shape>
          <o:OLEObject Type="Embed" ProgID="Visio.Drawing.11" ShapeID="_x0000_i1032" DrawAspect="Content" ObjectID="_1411200261" r:id="rId54"/>
        </w:object>
      </w:r>
    </w:p>
    <w:p w:rsidR="000015AC" w:rsidRPr="008F5812" w:rsidRDefault="000015AC" w:rsidP="000015AC">
      <w:pPr>
        <w:pStyle w:val="Caption"/>
      </w:pPr>
      <w:bookmarkStart w:id="112" w:name="_Toc337458318"/>
      <w:r w:rsidRPr="008F5812">
        <w:t xml:space="preserve">Figure </w:t>
      </w:r>
      <w:fldSimple w:instr=" SEQ Figure \* ARABIC ">
        <w:r w:rsidR="005E7D95">
          <w:rPr>
            <w:noProof/>
          </w:rPr>
          <w:t>8</w:t>
        </w:r>
      </w:fldSimple>
      <w:r w:rsidRPr="008F5812">
        <w:t xml:space="preserve"> Large Request.</w:t>
      </w:r>
      <w:bookmarkEnd w:id="112"/>
    </w:p>
    <w:p w:rsidR="000015AC" w:rsidRDefault="000015AC" w:rsidP="000015AC"/>
    <w:p w:rsidR="000015AC" w:rsidRDefault="000015AC" w:rsidP="000D2606">
      <w:pPr>
        <w:numPr>
          <w:ilvl w:val="0"/>
          <w:numId w:val="24"/>
        </w:numPr>
      </w:pPr>
      <w:r>
        <w:t>The client sends the first the message part (PRQ) to the server.</w:t>
      </w:r>
    </w:p>
    <w:p w:rsidR="000015AC" w:rsidRDefault="000015AC" w:rsidP="000D2606">
      <w:pPr>
        <w:numPr>
          <w:ilvl w:val="0"/>
          <w:numId w:val="24"/>
        </w:numPr>
      </w:pPr>
      <w:r>
        <w:t xml:space="preserve">The message part is transported to the server and buffered here </w:t>
      </w:r>
    </w:p>
    <w:p w:rsidR="000015AC" w:rsidRDefault="000015AC" w:rsidP="000D2606">
      <w:pPr>
        <w:numPr>
          <w:ilvl w:val="0"/>
          <w:numId w:val="24"/>
        </w:numPr>
      </w:pPr>
      <w:r>
        <w:t xml:space="preserve">The server answers with </w:t>
      </w:r>
      <w:r w:rsidR="002C6838">
        <w:t>PAC</w:t>
      </w:r>
      <w:r>
        <w:t xml:space="preserve"> in order to receive the next part.</w:t>
      </w:r>
    </w:p>
    <w:p w:rsidR="000015AC" w:rsidRDefault="000015AC" w:rsidP="000D2606">
      <w:pPr>
        <w:numPr>
          <w:ilvl w:val="0"/>
          <w:numId w:val="24"/>
        </w:numPr>
      </w:pPr>
      <w:r>
        <w:t>When the final message part (REQ) arrives, the complete message is made available to the server.</w:t>
      </w:r>
    </w:p>
    <w:p w:rsidR="000015AC" w:rsidRDefault="000015AC" w:rsidP="000D2606">
      <w:pPr>
        <w:numPr>
          <w:ilvl w:val="0"/>
          <w:numId w:val="24"/>
        </w:numPr>
      </w:pPr>
      <w:r>
        <w:t xml:space="preserve">The sever will process the message and send back the response message (RES). </w:t>
      </w:r>
    </w:p>
    <w:p w:rsidR="000015AC" w:rsidRDefault="000015AC" w:rsidP="000015AC"/>
    <w:p w:rsidR="001D23A4" w:rsidRPr="00E11EA0" w:rsidRDefault="000015AC" w:rsidP="001D23A4">
      <w:pPr>
        <w:rPr>
          <w:lang w:val="en-US"/>
        </w:rPr>
      </w:pPr>
      <w:r>
        <w:rPr>
          <w:lang w:val="en-US"/>
        </w:rPr>
        <w:t>For large response t</w:t>
      </w:r>
      <w:r w:rsidR="001D23A4">
        <w:rPr>
          <w:lang w:val="en-US"/>
        </w:rPr>
        <w:t>he message flow looks as follows:</w:t>
      </w:r>
    </w:p>
    <w:bookmarkStart w:id="113" w:name="OLE_LINK9"/>
    <w:bookmarkStart w:id="114" w:name="OLE_LINK10"/>
    <w:p w:rsidR="001D23A4" w:rsidRDefault="002C6838" w:rsidP="001D23A4">
      <w:pPr>
        <w:jc w:val="left"/>
      </w:pPr>
      <w:r>
        <w:object w:dxaOrig="7983" w:dyaOrig="3730">
          <v:shape id="_x0000_i1033" type="#_x0000_t75" style="width:401.5pt;height:187pt" o:ole="">
            <v:imagedata r:id="rId55" o:title=""/>
          </v:shape>
          <o:OLEObject Type="Embed" ProgID="Visio.Drawing.11" ShapeID="_x0000_i1033" DrawAspect="Content" ObjectID="_1411200262" r:id="rId56"/>
        </w:object>
      </w:r>
      <w:bookmarkEnd w:id="113"/>
      <w:bookmarkEnd w:id="114"/>
    </w:p>
    <w:p w:rsidR="001D23A4" w:rsidRPr="008F5812" w:rsidRDefault="001D23A4" w:rsidP="001D23A4">
      <w:pPr>
        <w:pStyle w:val="Caption"/>
      </w:pPr>
      <w:bookmarkStart w:id="115" w:name="_Toc337458319"/>
      <w:r w:rsidRPr="008F5812">
        <w:t xml:space="preserve">Figure </w:t>
      </w:r>
      <w:fldSimple w:instr=" SEQ Figure \* ARABIC ">
        <w:r w:rsidR="005E7D95">
          <w:rPr>
            <w:noProof/>
          </w:rPr>
          <w:t>9</w:t>
        </w:r>
      </w:fldSimple>
      <w:r w:rsidRPr="008F5812">
        <w:t xml:space="preserve"> Large Response.</w:t>
      </w:r>
      <w:bookmarkEnd w:id="115"/>
    </w:p>
    <w:p w:rsidR="001D23A4" w:rsidRPr="001D58BD" w:rsidRDefault="001D23A4" w:rsidP="001D23A4">
      <w:pPr>
        <w:rPr>
          <w:lang w:val="en-US"/>
        </w:rPr>
      </w:pPr>
    </w:p>
    <w:p w:rsidR="001D23A4" w:rsidRDefault="001D23A4" w:rsidP="000D2606">
      <w:pPr>
        <w:numPr>
          <w:ilvl w:val="0"/>
          <w:numId w:val="23"/>
        </w:numPr>
      </w:pPr>
      <w:r>
        <w:t xml:space="preserve">The client sends a request </w:t>
      </w:r>
      <w:r w:rsidR="000015AC">
        <w:t>message (REQ) to the server</w:t>
      </w:r>
      <w:r>
        <w:t>.</w:t>
      </w:r>
    </w:p>
    <w:p w:rsidR="001D23A4" w:rsidRDefault="001D23A4" w:rsidP="000D2606">
      <w:pPr>
        <w:numPr>
          <w:ilvl w:val="0"/>
          <w:numId w:val="23"/>
        </w:numPr>
      </w:pPr>
      <w:r>
        <w:t xml:space="preserve">The server receives the request messages and start producing the response. </w:t>
      </w:r>
      <w:r w:rsidR="000015AC">
        <w:t>It sends part message (PRS) to the client and keeps the context.</w:t>
      </w:r>
    </w:p>
    <w:p w:rsidR="001D23A4" w:rsidRDefault="000015AC" w:rsidP="000D2606">
      <w:pPr>
        <w:numPr>
          <w:ilvl w:val="0"/>
          <w:numId w:val="23"/>
        </w:numPr>
      </w:pPr>
      <w:r>
        <w:t>The client receives the partial response (PRS) and starts buffering of the data. It sends part acknowledge (</w:t>
      </w:r>
      <w:r w:rsidR="002C6838">
        <w:t>PAC</w:t>
      </w:r>
      <w:r>
        <w:t xml:space="preserve">) in order to receive more results from the server. </w:t>
      </w:r>
    </w:p>
    <w:p w:rsidR="001D23A4" w:rsidRDefault="001D23A4" w:rsidP="000D2606">
      <w:pPr>
        <w:numPr>
          <w:ilvl w:val="0"/>
          <w:numId w:val="23"/>
        </w:numPr>
      </w:pPr>
      <w:r>
        <w:t>At the end the server sends the last message part as a regular response (RES)</w:t>
      </w:r>
    </w:p>
    <w:p w:rsidR="001D23A4" w:rsidRDefault="001D23A4" w:rsidP="000D2606">
      <w:pPr>
        <w:numPr>
          <w:ilvl w:val="0"/>
          <w:numId w:val="23"/>
        </w:numPr>
      </w:pPr>
      <w:r>
        <w:t>When the final response arrives, the message is made available to the client.</w:t>
      </w:r>
    </w:p>
    <w:p w:rsidR="001D23A4" w:rsidRDefault="001D23A4" w:rsidP="001D23A4">
      <w:pPr>
        <w:rPr>
          <w:lang w:val="en-US"/>
        </w:rPr>
      </w:pPr>
    </w:p>
    <w:p w:rsidR="001D23A4" w:rsidRDefault="001D23A4" w:rsidP="001D23A4">
      <w:r>
        <w:t xml:space="preserve">Combination of large request and large response is </w:t>
      </w:r>
      <w:r w:rsidR="00A83EA3">
        <w:t xml:space="preserve">also </w:t>
      </w:r>
      <w:r>
        <w:t>possible.</w:t>
      </w:r>
    </w:p>
    <w:p w:rsidR="001D23A4" w:rsidRDefault="001D23A4" w:rsidP="001D23A4"/>
    <w:p w:rsidR="001D23A4" w:rsidRDefault="001D23A4" w:rsidP="001D23A4">
      <w:r>
        <w:t>Message traffic with large</w:t>
      </w:r>
      <w:r w:rsidRPr="002A6259">
        <w:t xml:space="preserve"> </w:t>
      </w:r>
      <w:r>
        <w:t>request followed by a large response looks like (simplified):</w:t>
      </w:r>
    </w:p>
    <w:p w:rsidR="001D23A4" w:rsidRPr="00AC6E1C" w:rsidRDefault="001D23A4" w:rsidP="001D23A4">
      <w:pPr>
        <w:pStyle w:val="CodeExample"/>
        <w:rPr>
          <w:b/>
        </w:rPr>
      </w:pPr>
      <w:r w:rsidRPr="00AC6E1C">
        <w:rPr>
          <w:b/>
        </w:rPr>
        <w:t xml:space="preserve">REQ ..   </w:t>
      </w:r>
      <w:r w:rsidR="00AC6E1C" w:rsidRPr="00AC6E1C">
        <w:rPr>
          <w:b/>
        </w:rPr>
        <w:t>msn</w:t>
      </w:r>
      <w:r w:rsidRPr="00AC6E1C">
        <w:rPr>
          <w:b/>
        </w:rPr>
        <w:t>=3</w:t>
      </w:r>
    </w:p>
    <w:p w:rsidR="001D23A4" w:rsidRPr="00AC6E1C" w:rsidRDefault="001D23A4" w:rsidP="001D23A4">
      <w:pPr>
        <w:pStyle w:val="CodeExample"/>
        <w:rPr>
          <w:b/>
        </w:rPr>
      </w:pPr>
      <w:r w:rsidRPr="00AC6E1C">
        <w:rPr>
          <w:b/>
        </w:rPr>
        <w:t xml:space="preserve">RES ..   </w:t>
      </w:r>
      <w:r w:rsidR="00AC6E1C" w:rsidRPr="00AC6E1C">
        <w:rPr>
          <w:b/>
        </w:rPr>
        <w:t>msn</w:t>
      </w:r>
      <w:r w:rsidRPr="00AC6E1C">
        <w:rPr>
          <w:b/>
        </w:rPr>
        <w:t>=64</w:t>
      </w:r>
    </w:p>
    <w:p w:rsidR="001D23A4" w:rsidRDefault="001D23A4" w:rsidP="001D23A4">
      <w:pPr>
        <w:pStyle w:val="CodeExample"/>
      </w:pPr>
      <w:r>
        <w:t>...</w:t>
      </w:r>
    </w:p>
    <w:p w:rsidR="001D23A4" w:rsidRPr="00AC6E1C" w:rsidRDefault="001D23A4" w:rsidP="001D23A4">
      <w:pPr>
        <w:pStyle w:val="CodeExample"/>
      </w:pPr>
      <w:r w:rsidRPr="00AC6E1C">
        <w:t xml:space="preserve">PRQ ..   </w:t>
      </w:r>
      <w:r w:rsidR="00AC6E1C" w:rsidRPr="00AC6E1C">
        <w:t>msn</w:t>
      </w:r>
      <w:r w:rsidRPr="00AC6E1C">
        <w:t>=</w:t>
      </w:r>
      <w:r w:rsidR="00AC6E1C" w:rsidRPr="00AC6E1C">
        <w:t>4</w:t>
      </w:r>
    </w:p>
    <w:p w:rsidR="001D23A4" w:rsidRDefault="002C6838" w:rsidP="001D23A4">
      <w:pPr>
        <w:pStyle w:val="CodeExample"/>
      </w:pPr>
      <w:r>
        <w:t>PAC</w:t>
      </w:r>
      <w:r w:rsidR="001D23A4">
        <w:t xml:space="preserve"> ..   </w:t>
      </w:r>
      <w:r w:rsidR="00AC6E1C">
        <w:t>msn</w:t>
      </w:r>
      <w:r w:rsidR="001D23A4">
        <w:t>=65</w:t>
      </w:r>
    </w:p>
    <w:p w:rsidR="001D23A4" w:rsidRDefault="001D23A4" w:rsidP="001D23A4">
      <w:pPr>
        <w:pStyle w:val="CodeExample"/>
      </w:pPr>
      <w:r>
        <w:t xml:space="preserve">PRQ ..   </w:t>
      </w:r>
      <w:r w:rsidR="00AC6E1C">
        <w:t>msn</w:t>
      </w:r>
      <w:r>
        <w:t>=</w:t>
      </w:r>
      <w:r w:rsidR="00AC6E1C">
        <w:t>5</w:t>
      </w:r>
    </w:p>
    <w:p w:rsidR="001D23A4" w:rsidRDefault="002C6838" w:rsidP="001D23A4">
      <w:pPr>
        <w:pStyle w:val="CodeExample"/>
      </w:pPr>
      <w:r>
        <w:t>PAC</w:t>
      </w:r>
      <w:r w:rsidR="001D23A4">
        <w:t xml:space="preserve"> ..   </w:t>
      </w:r>
      <w:r w:rsidR="00AC6E1C">
        <w:t>msn=66</w:t>
      </w:r>
    </w:p>
    <w:p w:rsidR="001D23A4" w:rsidRDefault="001D23A4" w:rsidP="001D23A4">
      <w:pPr>
        <w:pStyle w:val="CodeExample"/>
      </w:pPr>
      <w:r>
        <w:t xml:space="preserve">PRQ ..   </w:t>
      </w:r>
      <w:r w:rsidR="00AC6E1C">
        <w:t>msn=6</w:t>
      </w:r>
    </w:p>
    <w:p w:rsidR="001D23A4" w:rsidRDefault="002C6838" w:rsidP="001D23A4">
      <w:pPr>
        <w:pStyle w:val="CodeExample"/>
      </w:pPr>
      <w:r>
        <w:t>PAC</w:t>
      </w:r>
      <w:r w:rsidR="001D23A4">
        <w:t xml:space="preserve"> ..   </w:t>
      </w:r>
      <w:r w:rsidR="00AC6E1C">
        <w:t>msn=67</w:t>
      </w:r>
    </w:p>
    <w:p w:rsidR="001D23A4" w:rsidRPr="00AC6E1C" w:rsidRDefault="001D23A4" w:rsidP="001D23A4">
      <w:pPr>
        <w:pStyle w:val="CodeExample"/>
        <w:rPr>
          <w:b/>
        </w:rPr>
      </w:pPr>
      <w:r w:rsidRPr="00AC6E1C">
        <w:rPr>
          <w:b/>
        </w:rPr>
        <w:t xml:space="preserve">REQ ..   </w:t>
      </w:r>
      <w:r w:rsidR="00AC6E1C" w:rsidRPr="00AC6E1C">
        <w:rPr>
          <w:b/>
        </w:rPr>
        <w:t>msn</w:t>
      </w:r>
      <w:r w:rsidRPr="00AC6E1C">
        <w:rPr>
          <w:b/>
        </w:rPr>
        <w:t>=</w:t>
      </w:r>
      <w:r w:rsidR="00AC6E1C">
        <w:rPr>
          <w:b/>
        </w:rPr>
        <w:t>7</w:t>
      </w:r>
    </w:p>
    <w:p w:rsidR="001D23A4" w:rsidRDefault="001D23A4" w:rsidP="001D23A4">
      <w:pPr>
        <w:pStyle w:val="CodeExample"/>
      </w:pPr>
      <w:r>
        <w:t xml:space="preserve">PRS ..   </w:t>
      </w:r>
      <w:r w:rsidR="00AC6E1C">
        <w:t>msn=68</w:t>
      </w:r>
    </w:p>
    <w:p w:rsidR="001D23A4" w:rsidRDefault="002C6838" w:rsidP="001D23A4">
      <w:pPr>
        <w:pStyle w:val="CodeExample"/>
      </w:pPr>
      <w:r>
        <w:t>PAC</w:t>
      </w:r>
      <w:r w:rsidR="001D23A4">
        <w:t xml:space="preserve"> ..   </w:t>
      </w:r>
      <w:r w:rsidR="00AC6E1C">
        <w:t>msn=8</w:t>
      </w:r>
    </w:p>
    <w:p w:rsidR="001D23A4" w:rsidRDefault="001D23A4" w:rsidP="001D23A4">
      <w:pPr>
        <w:pStyle w:val="CodeExample"/>
      </w:pPr>
      <w:r>
        <w:t xml:space="preserve">PRS ..   </w:t>
      </w:r>
      <w:r w:rsidR="00AC6E1C">
        <w:t>msn=69</w:t>
      </w:r>
    </w:p>
    <w:p w:rsidR="001D23A4" w:rsidRDefault="002C6838" w:rsidP="001D23A4">
      <w:pPr>
        <w:pStyle w:val="CodeExample"/>
      </w:pPr>
      <w:r>
        <w:t>PAC</w:t>
      </w:r>
      <w:r w:rsidR="001D23A4">
        <w:t xml:space="preserve"> ..   </w:t>
      </w:r>
      <w:r w:rsidR="00AC6E1C">
        <w:t>msn=9</w:t>
      </w:r>
    </w:p>
    <w:p w:rsidR="001D23A4" w:rsidRPr="00AC6E1C" w:rsidRDefault="001D23A4" w:rsidP="001D23A4">
      <w:pPr>
        <w:pStyle w:val="CodeExample"/>
        <w:rPr>
          <w:b/>
        </w:rPr>
      </w:pPr>
      <w:r w:rsidRPr="00AC6E1C">
        <w:rPr>
          <w:b/>
        </w:rPr>
        <w:t xml:space="preserve">RES ..   </w:t>
      </w:r>
      <w:r w:rsidR="00AC6E1C" w:rsidRPr="00AC6E1C">
        <w:rPr>
          <w:b/>
        </w:rPr>
        <w:t>msn</w:t>
      </w:r>
      <w:r w:rsidR="00AC6E1C">
        <w:rPr>
          <w:b/>
        </w:rPr>
        <w:t>=70</w:t>
      </w:r>
    </w:p>
    <w:p w:rsidR="001D23A4" w:rsidRDefault="001D23A4" w:rsidP="001D23A4">
      <w:pPr>
        <w:pStyle w:val="CodeExample"/>
      </w:pPr>
      <w:r>
        <w:t>...</w:t>
      </w:r>
    </w:p>
    <w:p w:rsidR="001D23A4" w:rsidRPr="00AC6E1C" w:rsidRDefault="001D23A4" w:rsidP="001D23A4">
      <w:pPr>
        <w:pStyle w:val="CodeExample"/>
        <w:rPr>
          <w:b/>
        </w:rPr>
      </w:pPr>
      <w:r w:rsidRPr="00AC6E1C">
        <w:rPr>
          <w:b/>
        </w:rPr>
        <w:t xml:space="preserve">REQ ..   </w:t>
      </w:r>
      <w:r w:rsidR="00AC6E1C" w:rsidRPr="00AC6E1C">
        <w:rPr>
          <w:b/>
        </w:rPr>
        <w:t>msn</w:t>
      </w:r>
      <w:r w:rsidR="00AC6E1C">
        <w:rPr>
          <w:b/>
        </w:rPr>
        <w:t>=10</w:t>
      </w:r>
    </w:p>
    <w:p w:rsidR="001D23A4" w:rsidRPr="00AC6E1C" w:rsidRDefault="001D23A4" w:rsidP="001D23A4">
      <w:pPr>
        <w:pStyle w:val="CodeExample"/>
        <w:rPr>
          <w:b/>
        </w:rPr>
      </w:pPr>
      <w:r w:rsidRPr="00AC6E1C">
        <w:rPr>
          <w:b/>
        </w:rPr>
        <w:t xml:space="preserve">RES ..   </w:t>
      </w:r>
      <w:r w:rsidR="00AC6E1C" w:rsidRPr="00AC6E1C">
        <w:rPr>
          <w:b/>
        </w:rPr>
        <w:t>msn</w:t>
      </w:r>
      <w:r w:rsidR="00AC6E1C">
        <w:rPr>
          <w:b/>
        </w:rPr>
        <w:t>=71</w:t>
      </w:r>
    </w:p>
    <w:p w:rsidR="001D23A4" w:rsidRDefault="001D23A4" w:rsidP="001D23A4"/>
    <w:p w:rsidR="007717C1" w:rsidRDefault="007717C1" w:rsidP="003A36B8">
      <w:pPr>
        <w:pStyle w:val="Heading3"/>
      </w:pPr>
      <w:bookmarkStart w:id="116" w:name="_Toc337458194"/>
      <w:r>
        <w:t>Multi Session Server</w:t>
      </w:r>
      <w:bookmarkEnd w:id="116"/>
    </w:p>
    <w:p w:rsidR="007717C1" w:rsidRDefault="0086519B" w:rsidP="003A36B8">
      <w:r>
        <w:t xml:space="preserve">Multi </w:t>
      </w:r>
      <w:r w:rsidR="007717C1">
        <w:t>session server serve</w:t>
      </w:r>
      <w:r w:rsidR="00681C45">
        <w:t>s</w:t>
      </w:r>
      <w:r w:rsidR="007717C1">
        <w:t xml:space="preserve"> multiple sessions at the same time. </w:t>
      </w:r>
      <w:bookmarkStart w:id="117" w:name="OLE_LINK62"/>
      <w:bookmarkStart w:id="118" w:name="OLE_LINK63"/>
      <w:r>
        <w:t xml:space="preserve">SC </w:t>
      </w:r>
      <w:r w:rsidR="007717C1">
        <w:t xml:space="preserve">uses a dynamic connection pool to exchange messages with the </w:t>
      </w:r>
      <w:r>
        <w:t>server</w:t>
      </w:r>
      <w:bookmarkEnd w:id="117"/>
      <w:bookmarkEnd w:id="118"/>
      <w:r w:rsidR="007717C1">
        <w:t>. The server registers itself for one or more services</w:t>
      </w:r>
      <w:r w:rsidR="007717C1" w:rsidRPr="00A96D43">
        <w:t xml:space="preserve"> </w:t>
      </w:r>
      <w:r w:rsidR="00681C45">
        <w:t>and defines reasonably</w:t>
      </w:r>
      <w:r w:rsidR="007717C1">
        <w:t xml:space="preserve"> high </w:t>
      </w:r>
      <w:bookmarkStart w:id="119" w:name="OLE_LINK16"/>
      <w:bookmarkStart w:id="120" w:name="OLE_LINK28"/>
      <w:r w:rsidR="007717C1" w:rsidRPr="00A44F6F">
        <w:rPr>
          <w:i/>
        </w:rPr>
        <w:t>maxSession</w:t>
      </w:r>
      <w:r w:rsidR="00154E52">
        <w:rPr>
          <w:i/>
        </w:rPr>
        <w:t>s</w:t>
      </w:r>
      <w:r w:rsidR="007717C1">
        <w:t xml:space="preserve"> </w:t>
      </w:r>
      <w:bookmarkEnd w:id="119"/>
      <w:bookmarkEnd w:id="120"/>
      <w:r w:rsidR="007717C1">
        <w:t>&gt; 1</w:t>
      </w:r>
      <w:r w:rsidR="00681C45">
        <w:t xml:space="preserve"> and </w:t>
      </w:r>
      <w:r w:rsidR="00681C45" w:rsidRPr="00A44F6F">
        <w:rPr>
          <w:i/>
        </w:rPr>
        <w:t>max</w:t>
      </w:r>
      <w:r w:rsidR="00681C45">
        <w:rPr>
          <w:i/>
        </w:rPr>
        <w:t>Connections</w:t>
      </w:r>
      <w:r w:rsidR="00681C45">
        <w:t xml:space="preserve"> &gt; 1</w:t>
      </w:r>
      <w:r w:rsidR="007717C1">
        <w:t xml:space="preserve">. Depending on the </w:t>
      </w:r>
      <w:bookmarkStart w:id="121" w:name="OLE_LINK64"/>
      <w:bookmarkStart w:id="122" w:name="OLE_LINK65"/>
      <w:r w:rsidR="007717C1">
        <w:rPr>
          <w:i/>
        </w:rPr>
        <w:t>immediateConnect</w:t>
      </w:r>
      <w:r w:rsidR="00422B2D">
        <w:t xml:space="preserve"> flag static or dynamic</w:t>
      </w:r>
      <w:r w:rsidR="007717C1">
        <w:t xml:space="preserve"> </w:t>
      </w:r>
      <w:bookmarkStart w:id="123" w:name="OLE_LINK81"/>
      <w:bookmarkStart w:id="124" w:name="OLE_LINK82"/>
      <w:r w:rsidR="007717C1">
        <w:t xml:space="preserve">connection pool </w:t>
      </w:r>
      <w:bookmarkEnd w:id="123"/>
      <w:bookmarkEnd w:id="124"/>
      <w:r w:rsidR="00422B2D">
        <w:t>to the server is created. When static pool is created (</w:t>
      </w:r>
      <w:r w:rsidR="00422B2D">
        <w:rPr>
          <w:i/>
        </w:rPr>
        <w:t>immediateConnect</w:t>
      </w:r>
      <w:r w:rsidR="00422B2D">
        <w:t xml:space="preserve"> = true) all connections are created </w:t>
      </w:r>
      <w:r w:rsidR="007717C1">
        <w:t>immediately</w:t>
      </w:r>
      <w:r w:rsidR="00422B2D">
        <w:t xml:space="preserve"> and never closed. When dynamic pool is created (</w:t>
      </w:r>
      <w:r w:rsidR="00422B2D">
        <w:rPr>
          <w:i/>
        </w:rPr>
        <w:t>immediateConnect</w:t>
      </w:r>
      <w:r w:rsidR="00422B2D">
        <w:t xml:space="preserve"> = false) connections are created </w:t>
      </w:r>
      <w:r w:rsidR="007717C1">
        <w:t>when the first session is started</w:t>
      </w:r>
      <w:bookmarkEnd w:id="121"/>
      <w:bookmarkEnd w:id="122"/>
      <w:r w:rsidR="00422B2D">
        <w:t xml:space="preserve"> and </w:t>
      </w:r>
      <w:r w:rsidR="007717C1">
        <w:t xml:space="preserve">closed when they are idle for a long time i.e. several </w:t>
      </w:r>
      <w:r w:rsidR="007717C1">
        <w:lastRenderedPageBreak/>
        <w:t>subsequent keep alive messages have been sent</w:t>
      </w:r>
      <w:r w:rsidR="00422B2D">
        <w:t xml:space="preserve">. Small number of </w:t>
      </w:r>
      <w:r w:rsidR="007717C1">
        <w:t>connection</w:t>
      </w:r>
      <w:r w:rsidR="00422B2D">
        <w:t>s</w:t>
      </w:r>
      <w:r w:rsidR="007717C1">
        <w:t xml:space="preserve"> is kept open for all times. When necessary, new connections are created on the fly. </w:t>
      </w:r>
      <w:r w:rsidR="00422B2D">
        <w:t xml:space="preserve">The same connection from a static or dynamic pool is reused unless it is busy. </w:t>
      </w:r>
      <w:r w:rsidR="007717C1">
        <w:t xml:space="preserve">When the server deregisters, the connection pool is deleted and all existing connections are closed. </w:t>
      </w:r>
    </w:p>
    <w:p w:rsidR="007717C1" w:rsidRDefault="007717C1" w:rsidP="001D23A4"/>
    <w:p w:rsidR="007717C1" w:rsidRDefault="007717C1" w:rsidP="001D23A4">
      <w:r>
        <w:t xml:space="preserve">The attribute </w:t>
      </w:r>
      <w:r w:rsidRPr="00A44F6F">
        <w:rPr>
          <w:i/>
        </w:rPr>
        <w:t>max</w:t>
      </w:r>
      <w:r>
        <w:rPr>
          <w:i/>
        </w:rPr>
        <w:t>Connections</w:t>
      </w:r>
      <w:r>
        <w:t xml:space="preserve"> specified in serv</w:t>
      </w:r>
      <w:r w:rsidR="0086519B">
        <w:t>er</w:t>
      </w:r>
      <w:r>
        <w:t xml:space="preserve"> registration tells the SC how many connections should be created and so limits the pool size. This allows network resource optimization when one server serves many rarely used sessions. When all connections in the pool are exhausted, SC will wait for a free connection and finally return an error</w:t>
      </w:r>
      <w:r w:rsidR="00164E62">
        <w:t xml:space="preserve"> to the client</w:t>
      </w:r>
      <w:r>
        <w:t xml:space="preserve">. </w:t>
      </w:r>
    </w:p>
    <w:p w:rsidR="007717C1" w:rsidRDefault="007717C1" w:rsidP="001D23A4"/>
    <w:p w:rsidR="007717C1" w:rsidRDefault="007717C1" w:rsidP="001D23A4">
      <w:pPr>
        <w:rPr>
          <w:lang w:val="en-US"/>
        </w:rPr>
      </w:pPr>
      <w:r>
        <w:rPr>
          <w:lang w:val="en-US"/>
        </w:rPr>
        <w:t xml:space="preserve">The following schema shows message flow with multi session server with </w:t>
      </w:r>
      <w:r>
        <w:rPr>
          <w:i/>
        </w:rPr>
        <w:t>immediateConnect</w:t>
      </w:r>
      <w:r>
        <w:t xml:space="preserve"> = true</w:t>
      </w:r>
      <w:r w:rsidR="00681C45">
        <w:rPr>
          <w:lang w:val="en-US"/>
        </w:rPr>
        <w:t>.</w:t>
      </w:r>
      <w:r>
        <w:rPr>
          <w:lang w:val="en-US"/>
        </w:rPr>
        <w:t>:</w:t>
      </w:r>
    </w:p>
    <w:bookmarkStart w:id="125" w:name="OLE_LINK43"/>
    <w:bookmarkStart w:id="126" w:name="OLE_LINK44"/>
    <w:p w:rsidR="007717C1" w:rsidRDefault="0086519B" w:rsidP="003A36B8">
      <w:r>
        <w:object w:dxaOrig="7983" w:dyaOrig="8549">
          <v:shape id="_x0000_i1034" type="#_x0000_t75" style="width:401.5pt;height:428.5pt" o:ole="">
            <v:imagedata r:id="rId57" o:title=""/>
          </v:shape>
          <o:OLEObject Type="Embed" ProgID="Visio.Drawing.11" ShapeID="_x0000_i1034" DrawAspect="Content" ObjectID="_1411200263" r:id="rId58"/>
        </w:object>
      </w:r>
      <w:bookmarkEnd w:id="125"/>
      <w:bookmarkEnd w:id="126"/>
    </w:p>
    <w:p w:rsidR="007717C1" w:rsidRDefault="007717C1" w:rsidP="003A36B8">
      <w:pPr>
        <w:pStyle w:val="Caption"/>
      </w:pPr>
      <w:bookmarkStart w:id="127" w:name="_Toc337458320"/>
      <w:r w:rsidRPr="008F5812">
        <w:t xml:space="preserve">Figure </w:t>
      </w:r>
      <w:fldSimple w:instr=" SEQ Figure \* ARABIC ">
        <w:r w:rsidR="005E7D95">
          <w:rPr>
            <w:noProof/>
          </w:rPr>
          <w:t>10</w:t>
        </w:r>
      </w:fldSimple>
      <w:r>
        <w:t xml:space="preserve"> Multi Session</w:t>
      </w:r>
      <w:r w:rsidRPr="008F5812">
        <w:t xml:space="preserve"> server (immediateConnect = true).</w:t>
      </w:r>
      <w:bookmarkEnd w:id="127"/>
    </w:p>
    <w:p w:rsidR="00B60968" w:rsidRPr="00801E6B" w:rsidRDefault="00B60968" w:rsidP="00B60968">
      <w:pPr>
        <w:rPr>
          <w:lang w:val="en-US"/>
        </w:rPr>
      </w:pPr>
    </w:p>
    <w:p w:rsidR="00B60968" w:rsidRDefault="00B60968" w:rsidP="00B60968">
      <w:pPr>
        <w:pStyle w:val="MarginNote"/>
        <w:framePr w:wrap="around"/>
        <w:rPr>
          <w:lang w:val="en-US"/>
        </w:rPr>
      </w:pPr>
      <w:r>
        <w:rPr>
          <w:lang w:val="en-US"/>
        </w:rPr>
        <w:t>Client</w:t>
      </w:r>
    </w:p>
    <w:p w:rsidR="00B60968" w:rsidRDefault="00B60968" w:rsidP="000D2606">
      <w:pPr>
        <w:numPr>
          <w:ilvl w:val="0"/>
          <w:numId w:val="20"/>
        </w:numPr>
        <w:rPr>
          <w:lang w:val="en-US"/>
        </w:rPr>
      </w:pPr>
      <w:r>
        <w:rPr>
          <w:lang w:val="en-US"/>
        </w:rPr>
        <w:t>The client establishes a network connection to SC and starts communication with the ATTACH message.</w:t>
      </w:r>
    </w:p>
    <w:p w:rsidR="00B60968" w:rsidRDefault="00B60968" w:rsidP="000D2606">
      <w:pPr>
        <w:numPr>
          <w:ilvl w:val="0"/>
          <w:numId w:val="20"/>
        </w:numPr>
        <w:rPr>
          <w:lang w:val="en-US"/>
        </w:rPr>
      </w:pPr>
      <w:r>
        <w:rPr>
          <w:lang w:val="en-US"/>
        </w:rPr>
        <w:t>Then it starts a session with a service with the CLN_CREATE_SESSION message</w:t>
      </w:r>
    </w:p>
    <w:p w:rsidR="00B60968" w:rsidRDefault="00B60968" w:rsidP="000D2606">
      <w:pPr>
        <w:numPr>
          <w:ilvl w:val="0"/>
          <w:numId w:val="20"/>
        </w:numPr>
        <w:rPr>
          <w:lang w:val="en-US"/>
        </w:rPr>
      </w:pPr>
      <w:r>
        <w:rPr>
          <w:lang w:val="en-US"/>
        </w:rPr>
        <w:t xml:space="preserve">The SC allocates a server providing this service and notifies it about the session start with the </w:t>
      </w:r>
      <w:bookmarkStart w:id="128" w:name="OLE_LINK3"/>
      <w:bookmarkStart w:id="129" w:name="OLE_LINK4"/>
      <w:r>
        <w:rPr>
          <w:lang w:val="en-US"/>
        </w:rPr>
        <w:t>SRV_CREATE_SESSION message. It also creates a unique sessionId for this session.</w:t>
      </w:r>
      <w:bookmarkEnd w:id="128"/>
      <w:bookmarkEnd w:id="129"/>
      <w:r>
        <w:rPr>
          <w:lang w:val="en-US"/>
        </w:rPr>
        <w:t xml:space="preserve"> If there is no free server instance available to this service, the SC will retry several times and finally returns </w:t>
      </w:r>
      <w:r w:rsidR="005210C5">
        <w:rPr>
          <w:lang w:val="en-US"/>
        </w:rPr>
        <w:t>an</w:t>
      </w:r>
      <w:r>
        <w:rPr>
          <w:lang w:val="en-US"/>
        </w:rPr>
        <w:t xml:space="preserve"> error. </w:t>
      </w:r>
    </w:p>
    <w:p w:rsidR="00B60968" w:rsidRDefault="00B60968" w:rsidP="000D2606">
      <w:pPr>
        <w:numPr>
          <w:ilvl w:val="0"/>
          <w:numId w:val="20"/>
        </w:numPr>
        <w:rPr>
          <w:lang w:val="en-US"/>
        </w:rPr>
      </w:pPr>
      <w:r>
        <w:rPr>
          <w:lang w:val="en-US"/>
        </w:rPr>
        <w:lastRenderedPageBreak/>
        <w:t>Then the client can exchange messages with the server via CLN_EXECUTE messages.</w:t>
      </w:r>
    </w:p>
    <w:p w:rsidR="00B60968" w:rsidRDefault="00B60968" w:rsidP="000D2606">
      <w:pPr>
        <w:numPr>
          <w:ilvl w:val="0"/>
          <w:numId w:val="20"/>
        </w:numPr>
        <w:rPr>
          <w:lang w:val="en-US"/>
        </w:rPr>
      </w:pPr>
      <w:r>
        <w:rPr>
          <w:lang w:val="en-US"/>
        </w:rPr>
        <w:t>When the session with this service is no longer needed, the client will send the CLN_DELETE_SESSION message. The server is notified with the SRV_DELETE_SESSION message.</w:t>
      </w:r>
    </w:p>
    <w:p w:rsidR="00B60968" w:rsidRPr="0096597F" w:rsidRDefault="00B60968" w:rsidP="000D2606">
      <w:pPr>
        <w:numPr>
          <w:ilvl w:val="0"/>
          <w:numId w:val="20"/>
        </w:numPr>
        <w:rPr>
          <w:lang w:val="en-US"/>
        </w:rPr>
      </w:pPr>
      <w:r>
        <w:rPr>
          <w:lang w:val="en-US"/>
        </w:rPr>
        <w:t>Before the client terminates, it should send DETACH message and then terminate the network connection to SC.</w:t>
      </w:r>
    </w:p>
    <w:p w:rsidR="00B60968" w:rsidRDefault="00B60968" w:rsidP="00B60968">
      <w:pPr>
        <w:rPr>
          <w:lang w:val="en-US"/>
        </w:rPr>
      </w:pPr>
    </w:p>
    <w:p w:rsidR="00B60968" w:rsidRDefault="00B60968" w:rsidP="00B60968">
      <w:pPr>
        <w:rPr>
          <w:lang w:val="en-US"/>
        </w:rPr>
      </w:pPr>
      <w:r>
        <w:rPr>
          <w:lang w:val="en-US"/>
        </w:rPr>
        <w:t>When session is abnormally terminated, the client will receive an error message in the response to next request (regular message or echo). The reasons for this can be:</w:t>
      </w:r>
    </w:p>
    <w:p w:rsidR="00B60968" w:rsidRDefault="00B60968" w:rsidP="000D2606">
      <w:pPr>
        <w:numPr>
          <w:ilvl w:val="0"/>
          <w:numId w:val="22"/>
        </w:numPr>
        <w:rPr>
          <w:lang w:val="en-US"/>
        </w:rPr>
      </w:pPr>
      <w:r>
        <w:rPr>
          <w:lang w:val="en-US"/>
        </w:rPr>
        <w:t>Server sends DEREGISTER_SERVER</w:t>
      </w:r>
    </w:p>
    <w:p w:rsidR="00B60968" w:rsidRDefault="00B60968" w:rsidP="000D2606">
      <w:pPr>
        <w:numPr>
          <w:ilvl w:val="0"/>
          <w:numId w:val="22"/>
        </w:numPr>
        <w:rPr>
          <w:lang w:val="en-US"/>
        </w:rPr>
      </w:pPr>
      <w:r>
        <w:rPr>
          <w:lang w:val="en-US"/>
        </w:rPr>
        <w:t xml:space="preserve">Unexpected server exit </w:t>
      </w:r>
    </w:p>
    <w:p w:rsidR="00B60968" w:rsidRDefault="00B60968" w:rsidP="000D2606">
      <w:pPr>
        <w:numPr>
          <w:ilvl w:val="0"/>
          <w:numId w:val="22"/>
        </w:numPr>
        <w:rPr>
          <w:lang w:val="en-US"/>
        </w:rPr>
      </w:pPr>
      <w:r>
        <w:rPr>
          <w:lang w:val="en-US"/>
        </w:rPr>
        <w:t>Underlying communication error (e.g. unreachable node)</w:t>
      </w:r>
    </w:p>
    <w:p w:rsidR="00B60968" w:rsidRDefault="00B60968" w:rsidP="00B60968">
      <w:pPr>
        <w:rPr>
          <w:lang w:val="en-US"/>
        </w:rPr>
      </w:pPr>
    </w:p>
    <w:p w:rsidR="00B60968" w:rsidRPr="00814655" w:rsidRDefault="00B60968" w:rsidP="00B60968">
      <w:pPr>
        <w:pStyle w:val="MarginNote"/>
        <w:framePr w:wrap="around"/>
        <w:rPr>
          <w:b/>
        </w:rPr>
      </w:pPr>
      <w:r w:rsidRPr="00814655">
        <w:rPr>
          <w:b/>
        </w:rPr>
        <w:t>Note</w:t>
      </w:r>
    </w:p>
    <w:p w:rsidR="00B60968" w:rsidRDefault="00B60968" w:rsidP="00B60968">
      <w:pPr>
        <w:rPr>
          <w:b/>
          <w:lang w:val="en-US"/>
        </w:rPr>
      </w:pPr>
      <w:r w:rsidRPr="00814655">
        <w:rPr>
          <w:b/>
          <w:lang w:val="en-US"/>
        </w:rPr>
        <w:t>The client may have multiple SCs connected at the same time. Per connect</w:t>
      </w:r>
      <w:r>
        <w:rPr>
          <w:b/>
          <w:lang w:val="en-US"/>
        </w:rPr>
        <w:t>ed SC it</w:t>
      </w:r>
      <w:r w:rsidRPr="00814655">
        <w:rPr>
          <w:b/>
          <w:lang w:val="en-US"/>
        </w:rPr>
        <w:t xml:space="preserve"> may have multiple active sessions</w:t>
      </w:r>
      <w:r w:rsidR="00154E52">
        <w:rPr>
          <w:b/>
          <w:lang w:val="en-US"/>
        </w:rPr>
        <w:t xml:space="preserve"> (</w:t>
      </w:r>
      <w:r>
        <w:rPr>
          <w:b/>
          <w:lang w:val="en-US"/>
        </w:rPr>
        <w:t xml:space="preserve">even for the same service) </w:t>
      </w:r>
      <w:r w:rsidRPr="00814655">
        <w:rPr>
          <w:b/>
          <w:lang w:val="en-US"/>
        </w:rPr>
        <w:t xml:space="preserve">at the same time. </w:t>
      </w:r>
      <w:r>
        <w:rPr>
          <w:b/>
          <w:lang w:val="en-US"/>
        </w:rPr>
        <w:t xml:space="preserve">From the client perspective </w:t>
      </w:r>
      <w:r w:rsidRPr="00814655">
        <w:rPr>
          <w:b/>
          <w:lang w:val="en-US"/>
        </w:rPr>
        <w:t>only one request may be pending at any time</w:t>
      </w:r>
      <w:r>
        <w:rPr>
          <w:b/>
          <w:lang w:val="en-US"/>
        </w:rPr>
        <w:t xml:space="preserve"> </w:t>
      </w:r>
      <w:r w:rsidRPr="00814655">
        <w:rPr>
          <w:b/>
          <w:lang w:val="en-US"/>
        </w:rPr>
        <w:t xml:space="preserve">for </w:t>
      </w:r>
      <w:r>
        <w:rPr>
          <w:b/>
          <w:lang w:val="en-US"/>
        </w:rPr>
        <w:t>a</w:t>
      </w:r>
      <w:r w:rsidRPr="00814655">
        <w:rPr>
          <w:b/>
          <w:lang w:val="en-US"/>
        </w:rPr>
        <w:t xml:space="preserve"> session.</w:t>
      </w:r>
    </w:p>
    <w:p w:rsidR="00B60968" w:rsidRDefault="00B60968" w:rsidP="00B60968">
      <w:pPr>
        <w:rPr>
          <w:lang w:val="en-US"/>
        </w:rPr>
      </w:pPr>
    </w:p>
    <w:p w:rsidR="00B60968" w:rsidRDefault="00B60968" w:rsidP="00B60968">
      <w:pPr>
        <w:pStyle w:val="MarginNote"/>
        <w:framePr w:wrap="around"/>
        <w:rPr>
          <w:lang w:val="en-US"/>
        </w:rPr>
      </w:pPr>
      <w:r>
        <w:rPr>
          <w:lang w:val="en-US"/>
        </w:rPr>
        <w:t>Server</w:t>
      </w:r>
    </w:p>
    <w:p w:rsidR="00B60968" w:rsidRDefault="00B60968" w:rsidP="000D2606">
      <w:pPr>
        <w:numPr>
          <w:ilvl w:val="0"/>
          <w:numId w:val="21"/>
        </w:numPr>
        <w:rPr>
          <w:lang w:val="en-US"/>
        </w:rPr>
      </w:pPr>
      <w:r>
        <w:rPr>
          <w:lang w:val="en-US"/>
        </w:rPr>
        <w:t>The server establishes a network connection (a) to SC and starts communication and registers itself as an instance of a service with the REGISTER_SERVER message. At that time it should have a listener that will accept the connection (b) initiated by the SC to this server.</w:t>
      </w:r>
    </w:p>
    <w:p w:rsidR="00B60968" w:rsidRDefault="00B60968" w:rsidP="000D2606">
      <w:pPr>
        <w:numPr>
          <w:ilvl w:val="0"/>
          <w:numId w:val="21"/>
        </w:numPr>
        <w:rPr>
          <w:lang w:val="en-US"/>
        </w:rPr>
      </w:pPr>
      <w:r>
        <w:rPr>
          <w:lang w:val="en-US"/>
        </w:rPr>
        <w:t xml:space="preserve">The SC registers the server instance and will create network connection (b) </w:t>
      </w:r>
      <w:r w:rsidR="00154E52">
        <w:rPr>
          <w:lang w:val="en-US"/>
        </w:rPr>
        <w:t xml:space="preserve">and (C) </w:t>
      </w:r>
      <w:r>
        <w:rPr>
          <w:lang w:val="en-US"/>
        </w:rPr>
        <w:t>back to it. Keep</w:t>
      </w:r>
      <w:r w:rsidR="00C11ED5">
        <w:rPr>
          <w:lang w:val="en-US"/>
        </w:rPr>
        <w:t>-</w:t>
      </w:r>
      <w:r>
        <w:rPr>
          <w:lang w:val="en-US"/>
        </w:rPr>
        <w:t>alive messages will also be sent</w:t>
      </w:r>
      <w:r w:rsidRPr="00CB42DB">
        <w:rPr>
          <w:lang w:val="en-US"/>
        </w:rPr>
        <w:t xml:space="preserve"> </w:t>
      </w:r>
      <w:r w:rsidR="00154E52">
        <w:rPr>
          <w:lang w:val="en-US"/>
        </w:rPr>
        <w:t>on these</w:t>
      </w:r>
      <w:r>
        <w:rPr>
          <w:lang w:val="en-US"/>
        </w:rPr>
        <w:t xml:space="preserve"> connection</w:t>
      </w:r>
      <w:r w:rsidR="00154E52">
        <w:rPr>
          <w:lang w:val="en-US"/>
        </w:rPr>
        <w:t>s</w:t>
      </w:r>
      <w:r>
        <w:rPr>
          <w:lang w:val="en-US"/>
        </w:rPr>
        <w:t xml:space="preserve">, depending on the </w:t>
      </w:r>
      <w:r w:rsidRPr="00CB42DB">
        <w:rPr>
          <w:i/>
          <w:lang w:val="en-US"/>
        </w:rPr>
        <w:t>keepaliveInterval</w:t>
      </w:r>
      <w:r>
        <w:rPr>
          <w:lang w:val="en-US"/>
        </w:rPr>
        <w:t xml:space="preserve"> set in REGISTER_SERVER.</w:t>
      </w:r>
    </w:p>
    <w:p w:rsidR="00B60968" w:rsidRDefault="00B60968" w:rsidP="000D2606">
      <w:pPr>
        <w:numPr>
          <w:ilvl w:val="0"/>
          <w:numId w:val="21"/>
        </w:numPr>
        <w:rPr>
          <w:lang w:val="en-US"/>
        </w:rPr>
      </w:pPr>
      <w:r>
        <w:rPr>
          <w:lang w:val="en-US"/>
        </w:rPr>
        <w:t>When a client creates a session</w:t>
      </w:r>
      <w:r w:rsidR="00154E52">
        <w:rPr>
          <w:lang w:val="en-US"/>
        </w:rPr>
        <w:t>,</w:t>
      </w:r>
      <w:r>
        <w:rPr>
          <w:lang w:val="en-US"/>
        </w:rPr>
        <w:t xml:space="preserve"> the server is notified with the SRV_CREATE_SESSION message. The message contains additional information about the client and the sessionId. The server can accept or reject the session.</w:t>
      </w:r>
    </w:p>
    <w:p w:rsidR="00B60968" w:rsidRDefault="00B60968" w:rsidP="000D2606">
      <w:pPr>
        <w:numPr>
          <w:ilvl w:val="0"/>
          <w:numId w:val="21"/>
        </w:numPr>
        <w:rPr>
          <w:lang w:val="en-US"/>
        </w:rPr>
      </w:pPr>
      <w:r>
        <w:rPr>
          <w:lang w:val="en-US"/>
        </w:rPr>
        <w:t>The server receives messages from the client as SRV_EXECUTE and sends them back after execution of the service that it implements.</w:t>
      </w:r>
      <w:r w:rsidR="00154E52">
        <w:rPr>
          <w:lang w:val="en-US"/>
        </w:rPr>
        <w:t xml:space="preserve"> </w:t>
      </w:r>
      <w:r w:rsidR="00154E52">
        <w:t>The server receives requests on any of the network connections created by SC. It may use any available technique (e.g. multithreading), but must ensure that all requests are processed in parallel.</w:t>
      </w:r>
    </w:p>
    <w:p w:rsidR="00B60968" w:rsidRDefault="00B60968" w:rsidP="000D2606">
      <w:pPr>
        <w:numPr>
          <w:ilvl w:val="0"/>
          <w:numId w:val="21"/>
        </w:numPr>
        <w:rPr>
          <w:lang w:val="en-US"/>
        </w:rPr>
      </w:pPr>
      <w:r>
        <w:rPr>
          <w:lang w:val="en-US"/>
        </w:rPr>
        <w:t>When the client deletes the session, the appropriate</w:t>
      </w:r>
      <w:r w:rsidRPr="00CB0A81">
        <w:rPr>
          <w:lang w:val="en-US"/>
        </w:rPr>
        <w:t xml:space="preserve"> </w:t>
      </w:r>
      <w:r>
        <w:rPr>
          <w:lang w:val="en-US"/>
        </w:rPr>
        <w:t>server is notified with the SRV_DELETE_SESSION message.</w:t>
      </w:r>
    </w:p>
    <w:p w:rsidR="00B60968" w:rsidRPr="00293BAB" w:rsidRDefault="00B60968" w:rsidP="000D2606">
      <w:pPr>
        <w:numPr>
          <w:ilvl w:val="0"/>
          <w:numId w:val="21"/>
        </w:numPr>
        <w:rPr>
          <w:lang w:val="en-US"/>
        </w:rPr>
      </w:pPr>
      <w:r>
        <w:rPr>
          <w:lang w:val="en-US"/>
        </w:rPr>
        <w:t xml:space="preserve">When the server is no longer needed it sends the message DEREGISTER_SERVER. From this point the SC will not allocate it for a session and terminates the connection (b) </w:t>
      </w:r>
      <w:r w:rsidR="00154E52">
        <w:rPr>
          <w:lang w:val="en-US"/>
        </w:rPr>
        <w:t xml:space="preserve">and (c) </w:t>
      </w:r>
      <w:r>
        <w:rPr>
          <w:lang w:val="en-US"/>
        </w:rPr>
        <w:t>to it. Then it can terminate the network connection (a) to SC.</w:t>
      </w:r>
    </w:p>
    <w:p w:rsidR="00B60968" w:rsidRDefault="00B60968" w:rsidP="00B60968">
      <w:pPr>
        <w:rPr>
          <w:lang w:val="en-US"/>
        </w:rPr>
      </w:pPr>
    </w:p>
    <w:p w:rsidR="00B60968" w:rsidRDefault="00B60968" w:rsidP="00B60968">
      <w:pPr>
        <w:rPr>
          <w:lang w:val="en-US"/>
        </w:rPr>
      </w:pPr>
      <w:r>
        <w:rPr>
          <w:lang w:val="en-US"/>
        </w:rPr>
        <w:t>When the s</w:t>
      </w:r>
      <w:r w:rsidR="00F819CB">
        <w:rPr>
          <w:lang w:val="en-US"/>
        </w:rPr>
        <w:t>ession is abnormally terminated</w:t>
      </w:r>
      <w:r>
        <w:rPr>
          <w:lang w:val="en-US"/>
        </w:rPr>
        <w:t>, the server is notified with the SRV_ABORT_SESSION message. The reasons for this can be:</w:t>
      </w:r>
    </w:p>
    <w:p w:rsidR="00B60968" w:rsidRPr="00D903E1" w:rsidRDefault="00B60968" w:rsidP="000D2606">
      <w:pPr>
        <w:numPr>
          <w:ilvl w:val="0"/>
          <w:numId w:val="22"/>
        </w:numPr>
        <w:rPr>
          <w:lang w:val="en-US"/>
        </w:rPr>
      </w:pPr>
      <w:r w:rsidRPr="00D903E1">
        <w:rPr>
          <w:lang w:val="en-US"/>
        </w:rPr>
        <w:t>Unexpected client exit and the subsequent</w:t>
      </w:r>
      <w:r>
        <w:rPr>
          <w:lang w:val="en-US"/>
        </w:rPr>
        <w:t xml:space="preserve"> </w:t>
      </w:r>
      <w:r w:rsidRPr="00D903E1">
        <w:rPr>
          <w:lang w:val="en-US"/>
        </w:rPr>
        <w:t>expiration of the echo timeout</w:t>
      </w:r>
    </w:p>
    <w:p w:rsidR="00B60968" w:rsidRDefault="00B60968" w:rsidP="000D2606">
      <w:pPr>
        <w:numPr>
          <w:ilvl w:val="0"/>
          <w:numId w:val="22"/>
        </w:numPr>
        <w:rPr>
          <w:lang w:val="en-US"/>
        </w:rPr>
      </w:pPr>
      <w:r>
        <w:rPr>
          <w:lang w:val="en-US"/>
        </w:rPr>
        <w:t>Underlying communication error (e.g. unreachable node)</w:t>
      </w:r>
    </w:p>
    <w:p w:rsidR="00B60968" w:rsidRDefault="00B60968" w:rsidP="00B60968">
      <w:pPr>
        <w:rPr>
          <w:lang w:val="en-US"/>
        </w:rPr>
      </w:pPr>
    </w:p>
    <w:p w:rsidR="00B60968" w:rsidRDefault="00B60968" w:rsidP="00B60968">
      <w:r>
        <w:t xml:space="preserve">The network connection (a) must not be dropped until </w:t>
      </w:r>
      <w:r>
        <w:rPr>
          <w:lang w:val="en-US"/>
        </w:rPr>
        <w:t>DEREGISTER_SERVER message is sent</w:t>
      </w:r>
      <w:r>
        <w:t xml:space="preserve">. Otherwise SC will treat this as server termination and clean-up </w:t>
      </w:r>
      <w:r w:rsidR="00154E52">
        <w:t xml:space="preserve">all </w:t>
      </w:r>
      <w:r>
        <w:t>its sessions and its registration.</w:t>
      </w:r>
    </w:p>
    <w:p w:rsidR="00B60968" w:rsidRDefault="00B60968" w:rsidP="00B60968">
      <w:pPr>
        <w:rPr>
          <w:lang w:val="en-US"/>
        </w:rPr>
      </w:pPr>
    </w:p>
    <w:p w:rsidR="00B60968" w:rsidRPr="00814655" w:rsidRDefault="00B60968" w:rsidP="00B60968">
      <w:pPr>
        <w:pStyle w:val="MarginNote"/>
        <w:framePr w:wrap="around"/>
        <w:rPr>
          <w:b/>
        </w:rPr>
      </w:pPr>
      <w:r w:rsidRPr="00814655">
        <w:rPr>
          <w:b/>
        </w:rPr>
        <w:t>Note</w:t>
      </w:r>
    </w:p>
    <w:p w:rsidR="00B60968" w:rsidRDefault="00B60968" w:rsidP="00B60968">
      <w:pPr>
        <w:rPr>
          <w:b/>
          <w:lang w:val="en-US"/>
        </w:rPr>
      </w:pPr>
      <w:r w:rsidRPr="00814655">
        <w:rPr>
          <w:b/>
          <w:lang w:val="en-US"/>
        </w:rPr>
        <w:t>The server must be active before the client will create a session. Otherwise the client will receive a</w:t>
      </w:r>
      <w:r>
        <w:rPr>
          <w:b/>
          <w:lang w:val="en-US"/>
        </w:rPr>
        <w:t>n</w:t>
      </w:r>
      <w:r w:rsidRPr="00814655">
        <w:rPr>
          <w:b/>
          <w:lang w:val="en-US"/>
        </w:rPr>
        <w:t xml:space="preserve"> error message. </w:t>
      </w:r>
    </w:p>
    <w:p w:rsidR="00B60968" w:rsidRDefault="00B60968" w:rsidP="003A36B8"/>
    <w:p w:rsidR="007717C1" w:rsidRDefault="007717C1" w:rsidP="003A36B8">
      <w:r>
        <w:t xml:space="preserve">With flag </w:t>
      </w:r>
      <w:r>
        <w:rPr>
          <w:i/>
        </w:rPr>
        <w:t>immediateConnect</w:t>
      </w:r>
      <w:r>
        <w:t xml:space="preserve"> = false connections are created by SC when the session is started. The same connection is reused unless it is busy. Connections are closed when they are idle for long time. The last active connection is closed when the session is deleted or aborted. </w:t>
      </w:r>
    </w:p>
    <w:p w:rsidR="007717C1" w:rsidRDefault="007717C1" w:rsidP="003A36B8"/>
    <w:p w:rsidR="007717C1" w:rsidRPr="001D23A4" w:rsidRDefault="007717C1" w:rsidP="003A36B8">
      <w:pPr>
        <w:rPr>
          <w:lang w:val="en-US"/>
        </w:rPr>
      </w:pPr>
      <w:r>
        <w:rPr>
          <w:lang w:val="en-US"/>
        </w:rPr>
        <w:t xml:space="preserve">The following schema shows message flow with multi session server with </w:t>
      </w:r>
      <w:r>
        <w:rPr>
          <w:i/>
        </w:rPr>
        <w:t>immediateConnect</w:t>
      </w:r>
      <w:r>
        <w:t xml:space="preserve"> = false</w:t>
      </w:r>
      <w:r>
        <w:rPr>
          <w:lang w:val="en-US"/>
        </w:rPr>
        <w:t>:</w:t>
      </w:r>
    </w:p>
    <w:p w:rsidR="007717C1" w:rsidRDefault="00164E62" w:rsidP="003A36B8">
      <w:r>
        <w:object w:dxaOrig="7983" w:dyaOrig="8549">
          <v:shape id="_x0000_i1035" type="#_x0000_t75" style="width:401.5pt;height:428.5pt" o:ole="">
            <v:imagedata r:id="rId59" o:title=""/>
          </v:shape>
          <o:OLEObject Type="Embed" ProgID="Visio.Drawing.11" ShapeID="_x0000_i1035" DrawAspect="Content" ObjectID="_1411200264" r:id="rId60"/>
        </w:object>
      </w:r>
    </w:p>
    <w:p w:rsidR="007717C1" w:rsidRPr="008F5812" w:rsidRDefault="007717C1" w:rsidP="003A36B8">
      <w:pPr>
        <w:pStyle w:val="Caption"/>
      </w:pPr>
      <w:bookmarkStart w:id="130" w:name="_Toc337458321"/>
      <w:r w:rsidRPr="008F5812">
        <w:t xml:space="preserve">Figure </w:t>
      </w:r>
      <w:fldSimple w:instr=" SEQ Figure \* ARABIC ">
        <w:r w:rsidR="005E7D95">
          <w:rPr>
            <w:noProof/>
          </w:rPr>
          <w:t>11</w:t>
        </w:r>
      </w:fldSimple>
      <w:r w:rsidRPr="008F5812">
        <w:t xml:space="preserve"> Multi-</w:t>
      </w:r>
      <w:r w:rsidR="00C11ED5">
        <w:t>Session</w:t>
      </w:r>
      <w:r w:rsidRPr="008F5812">
        <w:t xml:space="preserve"> server (immediateConnect = false).</w:t>
      </w:r>
      <w:bookmarkEnd w:id="130"/>
    </w:p>
    <w:p w:rsidR="007717C1" w:rsidRDefault="007717C1" w:rsidP="003A36B8"/>
    <w:p w:rsidR="007717C1" w:rsidRDefault="007717C1" w:rsidP="003A36B8">
      <w:r>
        <w:t>The network connection (a) must not be dropped</w:t>
      </w:r>
      <w:r w:rsidRPr="00E05CDC">
        <w:t xml:space="preserve"> </w:t>
      </w:r>
      <w:r>
        <w:t xml:space="preserve">until </w:t>
      </w:r>
      <w:r>
        <w:rPr>
          <w:lang w:val="en-US"/>
        </w:rPr>
        <w:t>DEREGISTER_SERVER message is sent</w:t>
      </w:r>
      <w:r>
        <w:t>. Otherwise SC will treat this as server termination and clean-up all its sessions and registration.</w:t>
      </w:r>
    </w:p>
    <w:p w:rsidR="007717C1" w:rsidRDefault="007717C1" w:rsidP="000440EE">
      <w:pPr>
        <w:rPr>
          <w:lang w:val="en-US"/>
        </w:rPr>
      </w:pPr>
      <w:bookmarkStart w:id="131" w:name="OLE_LINK78"/>
      <w:bookmarkStart w:id="132" w:name="OLE_LINK79"/>
      <w:bookmarkStart w:id="133" w:name="OLE_LINK108"/>
    </w:p>
    <w:p w:rsidR="007717C1" w:rsidRPr="00814655" w:rsidRDefault="007717C1" w:rsidP="000440EE">
      <w:pPr>
        <w:pStyle w:val="MarginNote"/>
        <w:framePr w:wrap="around"/>
        <w:rPr>
          <w:b/>
        </w:rPr>
      </w:pPr>
      <w:r w:rsidRPr="00814655">
        <w:rPr>
          <w:b/>
        </w:rPr>
        <w:t>Note</w:t>
      </w:r>
      <w:r>
        <w:rPr>
          <w:b/>
        </w:rPr>
        <w:t>!</w:t>
      </w:r>
    </w:p>
    <w:p w:rsidR="007717C1" w:rsidRDefault="007717C1" w:rsidP="00D27C80">
      <w:pPr>
        <w:rPr>
          <w:b/>
          <w:lang w:val="en-US"/>
        </w:rPr>
      </w:pPr>
      <w:bookmarkStart w:id="134" w:name="OLE_LINK101"/>
      <w:bookmarkStart w:id="135" w:name="OLE_LINK102"/>
      <w:r>
        <w:rPr>
          <w:b/>
          <w:lang w:val="en-US"/>
        </w:rPr>
        <w:t xml:space="preserve">The request execution on the server may take long time. In case the operation timeout (set by the client) expires, the SC will </w:t>
      </w:r>
      <w:r w:rsidR="00F819CB">
        <w:rPr>
          <w:b/>
          <w:lang w:val="en-US"/>
        </w:rPr>
        <w:t xml:space="preserve">close the connection to the server on which the SRV_EXECUTE request was sent and </w:t>
      </w:r>
      <w:r>
        <w:rPr>
          <w:b/>
          <w:lang w:val="en-US"/>
        </w:rPr>
        <w:t xml:space="preserve">send </w:t>
      </w:r>
      <w:bookmarkStart w:id="136" w:name="OLE_LINK88"/>
      <w:bookmarkStart w:id="137" w:name="OLE_LINK107"/>
      <w:r>
        <w:rPr>
          <w:b/>
          <w:lang w:val="en-US"/>
        </w:rPr>
        <w:t xml:space="preserve">CLN_EXECUTE </w:t>
      </w:r>
      <w:bookmarkEnd w:id="136"/>
      <w:bookmarkEnd w:id="137"/>
      <w:r>
        <w:rPr>
          <w:b/>
          <w:lang w:val="en-US"/>
        </w:rPr>
        <w:t xml:space="preserve">error message back to the client. SC will </w:t>
      </w:r>
      <w:r w:rsidR="00F819CB">
        <w:rPr>
          <w:b/>
          <w:lang w:val="en-US"/>
        </w:rPr>
        <w:t>NOT abort the session! The client should react properly in this situation and close the session. In case it will send a subsequent CLN_EXECUTE to the server, the previous execution may still be pending</w:t>
      </w:r>
      <w:bookmarkEnd w:id="134"/>
      <w:bookmarkEnd w:id="135"/>
      <w:r w:rsidR="00F819CB">
        <w:rPr>
          <w:b/>
          <w:lang w:val="en-US"/>
        </w:rPr>
        <w:t>!</w:t>
      </w:r>
    </w:p>
    <w:p w:rsidR="007717C1" w:rsidRDefault="007717C1" w:rsidP="000440EE">
      <w:pPr>
        <w:rPr>
          <w:lang w:val="en-US"/>
        </w:rPr>
      </w:pPr>
    </w:p>
    <w:bookmarkEnd w:id="131"/>
    <w:bookmarkEnd w:id="132"/>
    <w:bookmarkEnd w:id="133"/>
    <w:p w:rsidR="007717C1" w:rsidRDefault="007717C1" w:rsidP="000440EE">
      <w:pPr>
        <w:rPr>
          <w:lang w:val="en-US"/>
        </w:rPr>
      </w:pPr>
      <w:r>
        <w:rPr>
          <w:lang w:val="en-US"/>
        </w:rPr>
        <w:t>The message flow looks as follows:</w:t>
      </w:r>
    </w:p>
    <w:p w:rsidR="007717C1" w:rsidRDefault="00F819CB" w:rsidP="000440EE">
      <w:pPr>
        <w:jc w:val="left"/>
      </w:pPr>
      <w:r>
        <w:object w:dxaOrig="7983" w:dyaOrig="4297">
          <v:shape id="_x0000_i1036" type="#_x0000_t75" style="width:401.5pt;height:215.5pt" o:ole="">
            <v:imagedata r:id="rId61" o:title=""/>
          </v:shape>
          <o:OLEObject Type="Embed" ProgID="Visio.Drawing.11" ShapeID="_x0000_i1036" DrawAspect="Content" ObjectID="_1411200265" r:id="rId62"/>
        </w:object>
      </w:r>
    </w:p>
    <w:p w:rsidR="007717C1" w:rsidRDefault="007717C1" w:rsidP="000440EE">
      <w:pPr>
        <w:pStyle w:val="Caption"/>
      </w:pPr>
      <w:bookmarkStart w:id="138" w:name="_Toc337458322"/>
      <w:r w:rsidRPr="008F5812">
        <w:t xml:space="preserve">Figure </w:t>
      </w:r>
      <w:fldSimple w:instr=" SEQ Figure \* ARABIC ">
        <w:r w:rsidR="005E7D95">
          <w:rPr>
            <w:noProof/>
          </w:rPr>
          <w:t>12</w:t>
        </w:r>
      </w:fldSimple>
      <w:r>
        <w:t xml:space="preserve"> Execution exceeding operation timeout</w:t>
      </w:r>
      <w:r w:rsidRPr="008F5812">
        <w:t>.</w:t>
      </w:r>
      <w:bookmarkEnd w:id="138"/>
    </w:p>
    <w:p w:rsidR="007717C1" w:rsidRDefault="007717C1" w:rsidP="000440EE">
      <w:pPr>
        <w:rPr>
          <w:lang w:val="en-US"/>
        </w:rPr>
      </w:pPr>
    </w:p>
    <w:p w:rsidR="003A36B8" w:rsidRDefault="003A36B8" w:rsidP="003A36B8">
      <w:pPr>
        <w:pStyle w:val="Heading3"/>
      </w:pPr>
      <w:bookmarkStart w:id="139" w:name="_Toc337458195"/>
      <w:r>
        <w:t>Single Session</w:t>
      </w:r>
      <w:r w:rsidRPr="001D58BD">
        <w:t xml:space="preserve"> </w:t>
      </w:r>
      <w:r>
        <w:t>Server</w:t>
      </w:r>
      <w:bookmarkEnd w:id="139"/>
    </w:p>
    <w:p w:rsidR="003A36B8" w:rsidRPr="009627AF" w:rsidRDefault="003A36B8" w:rsidP="003A36B8">
      <w:pPr>
        <w:rPr>
          <w:lang w:val="en-US"/>
        </w:rPr>
      </w:pPr>
      <w:r>
        <w:t xml:space="preserve">Single-session </w:t>
      </w:r>
      <w:r w:rsidR="0086519B">
        <w:t xml:space="preserve">behaves like a multi session </w:t>
      </w:r>
      <w:r>
        <w:t xml:space="preserve">server </w:t>
      </w:r>
      <w:r w:rsidR="00B60968">
        <w:t>but has only one session and one connection.</w:t>
      </w:r>
      <w:r w:rsidR="0086519B">
        <w:t xml:space="preserve"> It</w:t>
      </w:r>
      <w:r w:rsidR="00B60968">
        <w:t xml:space="preserve"> </w:t>
      </w:r>
      <w:r>
        <w:t xml:space="preserve">registers itself for one service and may serve only one session at the same time. It </w:t>
      </w:r>
      <w:r w:rsidR="007717C1">
        <w:t>must</w:t>
      </w:r>
      <w:r>
        <w:t xml:space="preserve"> define </w:t>
      </w:r>
      <w:r w:rsidRPr="00A44F6F">
        <w:rPr>
          <w:i/>
        </w:rPr>
        <w:t>maxSession</w:t>
      </w:r>
      <w:r w:rsidR="007717C1">
        <w:rPr>
          <w:i/>
        </w:rPr>
        <w:t>s</w:t>
      </w:r>
      <w:r>
        <w:rPr>
          <w:i/>
        </w:rPr>
        <w:t xml:space="preserve"> = 1</w:t>
      </w:r>
      <w:r w:rsidR="00B60968">
        <w:rPr>
          <w:i/>
        </w:rPr>
        <w:t xml:space="preserve">, </w:t>
      </w:r>
      <w:r w:rsidR="00B60968" w:rsidRPr="00A44F6F">
        <w:rPr>
          <w:i/>
        </w:rPr>
        <w:t>max</w:t>
      </w:r>
      <w:r w:rsidR="00B60968">
        <w:rPr>
          <w:i/>
        </w:rPr>
        <w:t>Connections = 1</w:t>
      </w:r>
      <w:r w:rsidR="00B60968">
        <w:t xml:space="preserve"> </w:t>
      </w:r>
      <w:r>
        <w:t>and</w:t>
      </w:r>
      <w:r w:rsidR="007717C1">
        <w:t xml:space="preserve"> </w:t>
      </w:r>
      <w:r w:rsidR="00B60968">
        <w:t>may</w:t>
      </w:r>
      <w:r w:rsidR="007717C1">
        <w:t xml:space="preserve"> define</w:t>
      </w:r>
      <w:r>
        <w:t xml:space="preserve"> </w:t>
      </w:r>
      <w:r>
        <w:rPr>
          <w:i/>
        </w:rPr>
        <w:t>immediateConnect</w:t>
      </w:r>
      <w:r>
        <w:t xml:space="preserve"> = true</w:t>
      </w:r>
      <w:r w:rsidR="007717C1">
        <w:t xml:space="preserve"> or false</w:t>
      </w:r>
      <w:r>
        <w:t xml:space="preserve">. The required parallelism is </w:t>
      </w:r>
      <w:r w:rsidR="00B60968">
        <w:t>achieved</w:t>
      </w:r>
      <w:r>
        <w:t xml:space="preserve"> by starting multiple instances of the same server. The SC keeps track of the registered servers and allocates / de-allocates sessions to them.</w:t>
      </w:r>
      <w:r w:rsidR="00200036">
        <w:t xml:space="preserve"> </w:t>
      </w:r>
      <w:r>
        <w:rPr>
          <w:lang w:val="en-US"/>
        </w:rPr>
        <w:t xml:space="preserve">The following schema shows message </w:t>
      </w:r>
      <w:r w:rsidR="00A20940">
        <w:rPr>
          <w:lang w:val="en-US"/>
        </w:rPr>
        <w:t>flow</w:t>
      </w:r>
      <w:r>
        <w:rPr>
          <w:lang w:val="en-US"/>
        </w:rPr>
        <w:t xml:space="preserve"> with single session server.</w:t>
      </w:r>
      <w:bookmarkStart w:id="140" w:name="OLE_LINK15"/>
    </w:p>
    <w:bookmarkStart w:id="141" w:name="OLE_LINK17"/>
    <w:bookmarkStart w:id="142" w:name="OLE_LINK18"/>
    <w:p w:rsidR="003A36B8" w:rsidRDefault="00B60968" w:rsidP="003A36B8">
      <w:pPr>
        <w:jc w:val="left"/>
      </w:pPr>
      <w:r>
        <w:object w:dxaOrig="8127" w:dyaOrig="6716">
          <v:shape id="_x0000_i1037" type="#_x0000_t75" style="width:409pt;height:337pt" o:ole="">
            <v:imagedata r:id="rId63" o:title=""/>
          </v:shape>
          <o:OLEObject Type="Embed" ProgID="Visio.Drawing.11" ShapeID="_x0000_i1037" DrawAspect="Content" ObjectID="_1411200266" r:id="rId64"/>
        </w:object>
      </w:r>
      <w:bookmarkEnd w:id="141"/>
      <w:bookmarkEnd w:id="142"/>
    </w:p>
    <w:p w:rsidR="003A36B8" w:rsidRPr="008F5812" w:rsidRDefault="003A36B8" w:rsidP="003A36B8">
      <w:pPr>
        <w:pStyle w:val="Caption"/>
      </w:pPr>
      <w:bookmarkStart w:id="143" w:name="_Toc337458323"/>
      <w:r w:rsidRPr="008F5812">
        <w:t xml:space="preserve">Figure </w:t>
      </w:r>
      <w:fldSimple w:instr=" SEQ Figure \* ARABIC ">
        <w:r w:rsidR="005E7D95">
          <w:rPr>
            <w:noProof/>
          </w:rPr>
          <w:t>13</w:t>
        </w:r>
      </w:fldSimple>
      <w:r w:rsidRPr="008F5812">
        <w:t xml:space="preserve"> </w:t>
      </w:r>
      <w:r>
        <w:t>Single Session Server</w:t>
      </w:r>
      <w:bookmarkEnd w:id="143"/>
    </w:p>
    <w:bookmarkEnd w:id="140"/>
    <w:p w:rsidR="007B3264" w:rsidRDefault="007B3264" w:rsidP="007B3264">
      <w:pPr>
        <w:rPr>
          <w:lang w:val="en-US"/>
        </w:rPr>
      </w:pPr>
    </w:p>
    <w:p w:rsidR="007B3264" w:rsidRPr="00814655" w:rsidRDefault="007B3264" w:rsidP="007B3264">
      <w:pPr>
        <w:pStyle w:val="MarginNote"/>
        <w:framePr w:wrap="around"/>
        <w:rPr>
          <w:b/>
        </w:rPr>
      </w:pPr>
      <w:r w:rsidRPr="00814655">
        <w:rPr>
          <w:b/>
        </w:rPr>
        <w:t>Note</w:t>
      </w:r>
      <w:r>
        <w:rPr>
          <w:b/>
        </w:rPr>
        <w:t>!</w:t>
      </w:r>
    </w:p>
    <w:p w:rsidR="007B3264" w:rsidRPr="007746FD" w:rsidRDefault="007B3264" w:rsidP="007B3264">
      <w:pPr>
        <w:rPr>
          <w:b/>
          <w:lang w:val="en-US"/>
        </w:rPr>
      </w:pPr>
      <w:r>
        <w:rPr>
          <w:b/>
          <w:lang w:val="en-US"/>
        </w:rPr>
        <w:t xml:space="preserve">The request execution on the server may take long time. In case the operation timeout (set by the client) expires, the SC will close the connection to the server on which the SRV_EXECUTE request was sent and send CLN_EXECUTE error message back to the client. SC will NOT abort the session! The client should react properly in this situation and close the session. In case it will send a subsequent CLN_EXECUTE to the server, the previous </w:t>
      </w:r>
      <w:r w:rsidR="007746FD">
        <w:rPr>
          <w:b/>
          <w:lang w:val="en-US"/>
        </w:rPr>
        <w:t>execution may still be pending!</w:t>
      </w:r>
    </w:p>
    <w:p w:rsidR="003A36B8" w:rsidRDefault="003A36B8" w:rsidP="003A36B8">
      <w:pPr>
        <w:pStyle w:val="Heading3"/>
      </w:pPr>
      <w:bookmarkStart w:id="144" w:name="_Toc337458196"/>
      <w:r>
        <w:t>Application Server (Tomcat)</w:t>
      </w:r>
      <w:bookmarkEnd w:id="144"/>
    </w:p>
    <w:p w:rsidR="003A36B8" w:rsidRPr="00A20940" w:rsidRDefault="003A36B8" w:rsidP="003A36B8">
      <w:pPr>
        <w:rPr>
          <w:i/>
        </w:rPr>
      </w:pPr>
      <w:r>
        <w:t xml:space="preserve">SCMP </w:t>
      </w:r>
      <w:r w:rsidR="00A20940">
        <w:t xml:space="preserve">messaging </w:t>
      </w:r>
      <w:r>
        <w:t xml:space="preserve">with an application server (e.g. Tomcat) </w:t>
      </w:r>
      <w:r w:rsidR="00A0500E">
        <w:t>works exactly like a multi</w:t>
      </w:r>
      <w:r w:rsidR="00A5225B">
        <w:t xml:space="preserve"> session</w:t>
      </w:r>
      <w:r w:rsidR="00A0500E">
        <w:t xml:space="preserve"> server but </w:t>
      </w:r>
      <w:r>
        <w:t>utilizes the HTTP protocol</w:t>
      </w:r>
      <w:r w:rsidR="00A0500E">
        <w:t xml:space="preserve"> between server and SC</w:t>
      </w:r>
      <w:r>
        <w:t>. The server must register itself for a</w:t>
      </w:r>
      <w:r w:rsidR="00B541B1">
        <w:t>ll</w:t>
      </w:r>
      <w:r>
        <w:t xml:space="preserve"> service</w:t>
      </w:r>
      <w:r w:rsidR="00B541B1">
        <w:t>s it will serve</w:t>
      </w:r>
      <w:r>
        <w:t xml:space="preserve">. It must define reasonable high </w:t>
      </w:r>
      <w:r w:rsidRPr="00A44F6F">
        <w:rPr>
          <w:i/>
        </w:rPr>
        <w:t>maxSession</w:t>
      </w:r>
      <w:r w:rsidR="00154E52">
        <w:rPr>
          <w:i/>
        </w:rPr>
        <w:t>s</w:t>
      </w:r>
      <w:r>
        <w:t xml:space="preserve"> and </w:t>
      </w:r>
      <w:r>
        <w:rPr>
          <w:i/>
        </w:rPr>
        <w:t>immediateConnect</w:t>
      </w:r>
      <w:r>
        <w:t xml:space="preserve"> = false.</w:t>
      </w:r>
      <w:r w:rsidR="00A20940">
        <w:t xml:space="preserve"> It is recommended to define also a reasonable high </w:t>
      </w:r>
      <w:r w:rsidR="00A20940" w:rsidRPr="00A44F6F">
        <w:rPr>
          <w:i/>
        </w:rPr>
        <w:t>max</w:t>
      </w:r>
      <w:r w:rsidR="00A20940">
        <w:rPr>
          <w:i/>
        </w:rPr>
        <w:t>Connections</w:t>
      </w:r>
      <w:r w:rsidR="003F0974">
        <w:rPr>
          <w:i/>
        </w:rPr>
        <w:t xml:space="preserve"> </w:t>
      </w:r>
      <w:r w:rsidR="003F0974" w:rsidRPr="003F0974">
        <w:t>attribute.</w:t>
      </w:r>
    </w:p>
    <w:p w:rsidR="00224E46" w:rsidRDefault="00224E46" w:rsidP="00224E46">
      <w:pPr>
        <w:pStyle w:val="Heading3"/>
      </w:pPr>
      <w:bookmarkStart w:id="145" w:name="_Toc337458197"/>
      <w:r>
        <w:t>Session Monitoring</w:t>
      </w:r>
      <w:bookmarkEnd w:id="145"/>
    </w:p>
    <w:p w:rsidR="003F29DD" w:rsidRDefault="00224E46" w:rsidP="003F29DD">
      <w:r>
        <w:t xml:space="preserve">Session monitoring is based on </w:t>
      </w:r>
      <w:r w:rsidR="008973A9">
        <w:t>ECHO</w:t>
      </w:r>
      <w:r>
        <w:t xml:space="preserve"> messages, exchanged periodically for each active session between the client and the </w:t>
      </w:r>
      <w:r w:rsidR="003F29DD">
        <w:t>SC</w:t>
      </w:r>
      <w:r w:rsidR="0068373E">
        <w:t xml:space="preserve">. </w:t>
      </w:r>
      <w:r w:rsidRPr="00E35769">
        <w:rPr>
          <w:u w:val="single"/>
        </w:rPr>
        <w:t xml:space="preserve">Session monitoring </w:t>
      </w:r>
      <w:r w:rsidR="007746FD">
        <w:rPr>
          <w:u w:val="single"/>
        </w:rPr>
        <w:t>is not related to</w:t>
      </w:r>
      <w:r w:rsidR="007746FD" w:rsidRPr="00E35769">
        <w:rPr>
          <w:u w:val="single"/>
        </w:rPr>
        <w:t xml:space="preserve"> the </w:t>
      </w:r>
      <w:r w:rsidRPr="00E35769">
        <w:rPr>
          <w:u w:val="single"/>
        </w:rPr>
        <w:t>keep</w:t>
      </w:r>
      <w:r w:rsidR="00C11ED5">
        <w:rPr>
          <w:u w:val="single"/>
        </w:rPr>
        <w:t>-</w:t>
      </w:r>
      <w:r w:rsidRPr="00E35769">
        <w:rPr>
          <w:u w:val="single"/>
        </w:rPr>
        <w:t>alive messages</w:t>
      </w:r>
      <w:r w:rsidR="003F29DD" w:rsidRPr="00E35769">
        <w:rPr>
          <w:u w:val="single"/>
        </w:rPr>
        <w:t xml:space="preserve"> exchanged on active network connections</w:t>
      </w:r>
      <w:r w:rsidRPr="00E35769">
        <w:rPr>
          <w:u w:val="single"/>
        </w:rPr>
        <w:t>.</w:t>
      </w:r>
      <w:r w:rsidR="007746FD">
        <w:t xml:space="preserve"> </w:t>
      </w:r>
      <w:r>
        <w:t xml:space="preserve">The client sends </w:t>
      </w:r>
      <w:r w:rsidR="008973A9">
        <w:t>ECHO</w:t>
      </w:r>
      <w:r>
        <w:t xml:space="preserve"> message in predefined int</w:t>
      </w:r>
      <w:r w:rsidR="00E60AC3">
        <w:t>ervals for each session service</w:t>
      </w:r>
      <w:r w:rsidR="003F29DD">
        <w:t xml:space="preserve">. </w:t>
      </w:r>
      <w:r w:rsidR="000C40F0">
        <w:t xml:space="preserve">The </w:t>
      </w:r>
      <w:r w:rsidR="000C40F0" w:rsidRPr="003F29DD">
        <w:rPr>
          <w:i/>
        </w:rPr>
        <w:t>echoInterval</w:t>
      </w:r>
      <w:r w:rsidR="000C40F0">
        <w:rPr>
          <w:i/>
        </w:rPr>
        <w:t xml:space="preserve"> </w:t>
      </w:r>
      <w:r w:rsidR="000C40F0" w:rsidRPr="00FD7BB9">
        <w:t>is extended by</w:t>
      </w:r>
      <w:r w:rsidR="000C40F0">
        <w:rPr>
          <w:i/>
        </w:rPr>
        <w:t xml:space="preserve"> echoIntervalMuliplier </w:t>
      </w:r>
      <w:r w:rsidR="000C40F0" w:rsidRPr="00FD7BB9">
        <w:t xml:space="preserve">in order </w:t>
      </w:r>
      <w:r w:rsidR="000C40F0">
        <w:t>to allow time for network transmission. The client</w:t>
      </w:r>
      <w:r w:rsidR="003F29DD">
        <w:t xml:space="preserve"> receives </w:t>
      </w:r>
      <w:r w:rsidR="00BD18E7">
        <w:t>a</w:t>
      </w:r>
      <w:r w:rsidR="00E60AC3">
        <w:t>n</w:t>
      </w:r>
      <w:r w:rsidR="00BD18E7">
        <w:t xml:space="preserve"> </w:t>
      </w:r>
      <w:r w:rsidR="0072765A">
        <w:t xml:space="preserve">ECHO </w:t>
      </w:r>
      <w:r w:rsidR="003F29DD">
        <w:t xml:space="preserve">response </w:t>
      </w:r>
      <w:r w:rsidR="00BD18E7">
        <w:t xml:space="preserve">message </w:t>
      </w:r>
      <w:r>
        <w:t xml:space="preserve">back from the </w:t>
      </w:r>
      <w:r w:rsidR="003F29DD">
        <w:t>SC</w:t>
      </w:r>
      <w:r>
        <w:t>.</w:t>
      </w:r>
      <w:r w:rsidR="00B1430B">
        <w:t xml:space="preserve"> </w:t>
      </w:r>
      <w:r w:rsidR="003F29DD">
        <w:t>The SC</w:t>
      </w:r>
      <w:r>
        <w:t xml:space="preserve"> monitors </w:t>
      </w:r>
      <w:r w:rsidR="00280BC3">
        <w:t xml:space="preserve">time between two subsequent ECHO messages </w:t>
      </w:r>
      <w:r w:rsidR="00107AFF">
        <w:t>and</w:t>
      </w:r>
      <w:r>
        <w:t xml:space="preserve"> </w:t>
      </w:r>
      <w:r w:rsidR="0068373E">
        <w:t>aborts</w:t>
      </w:r>
      <w:r w:rsidR="00107AFF">
        <w:t xml:space="preserve"> the session </w:t>
      </w:r>
      <w:r>
        <w:t xml:space="preserve">when the </w:t>
      </w:r>
      <w:r w:rsidR="00107AFF">
        <w:t>interval is exceeded</w:t>
      </w:r>
      <w:r>
        <w:t xml:space="preserve">. </w:t>
      </w:r>
      <w:r w:rsidR="0068373E">
        <w:t xml:space="preserve">SRV_ABORT_SESSION message is sent to the allocated server in such case. </w:t>
      </w:r>
      <w:r w:rsidR="0072765A">
        <w:t xml:space="preserve">During regular </w:t>
      </w:r>
      <w:r w:rsidR="00280BC3">
        <w:t>EXECUTE</w:t>
      </w:r>
      <w:r w:rsidR="0072765A">
        <w:t xml:space="preserve"> messages the </w:t>
      </w:r>
      <w:r w:rsidR="0072765A" w:rsidRPr="003F29DD">
        <w:rPr>
          <w:i/>
        </w:rPr>
        <w:t>echoInterval</w:t>
      </w:r>
      <w:r w:rsidR="0072765A">
        <w:rPr>
          <w:i/>
        </w:rPr>
        <w:t xml:space="preserve"> </w:t>
      </w:r>
      <w:r w:rsidR="0072765A" w:rsidRPr="00FD7BB9">
        <w:t xml:space="preserve">is extended </w:t>
      </w:r>
      <w:r w:rsidR="0072765A">
        <w:t xml:space="preserve">by the </w:t>
      </w:r>
      <w:r w:rsidR="0072765A" w:rsidRPr="0072765A">
        <w:rPr>
          <w:i/>
        </w:rPr>
        <w:t>operationTimeout</w:t>
      </w:r>
      <w:r w:rsidR="0072765A">
        <w:t xml:space="preserve"> in order to prevent session expiration during long server processing.</w:t>
      </w:r>
    </w:p>
    <w:bookmarkStart w:id="146" w:name="OLE_LINK118"/>
    <w:bookmarkStart w:id="147" w:name="OLE_LINK121"/>
    <w:p w:rsidR="008B71BD" w:rsidRDefault="00FD7BB9" w:rsidP="000A2D14">
      <w:r>
        <w:object w:dxaOrig="7075" w:dyaOrig="4297">
          <v:shape id="_x0000_i1038" type="#_x0000_t75" style="width:279pt;height:169pt" o:ole="">
            <v:imagedata r:id="rId65" o:title=""/>
          </v:shape>
          <o:OLEObject Type="Embed" ProgID="Visio.Drawing.11" ShapeID="_x0000_i1038" DrawAspect="Content" ObjectID="_1411200267" r:id="rId66"/>
        </w:object>
      </w:r>
      <w:bookmarkEnd w:id="146"/>
      <w:bookmarkEnd w:id="147"/>
    </w:p>
    <w:p w:rsidR="008B71BD" w:rsidRPr="008F5812" w:rsidRDefault="008B71BD" w:rsidP="008B71BD">
      <w:pPr>
        <w:pStyle w:val="Caption"/>
      </w:pPr>
      <w:bookmarkStart w:id="148" w:name="_Toc337458324"/>
      <w:r w:rsidRPr="008F5812">
        <w:t xml:space="preserve">Figure </w:t>
      </w:r>
      <w:fldSimple w:instr=" SEQ Figure \* ARABIC ">
        <w:r w:rsidR="005E7D95">
          <w:rPr>
            <w:noProof/>
          </w:rPr>
          <w:t>14</w:t>
        </w:r>
      </w:fldSimple>
      <w:r w:rsidRPr="008F5812">
        <w:t xml:space="preserve"> </w:t>
      </w:r>
      <w:r w:rsidR="009F7A04">
        <w:t>Session Monitoring</w:t>
      </w:r>
      <w:bookmarkEnd w:id="148"/>
    </w:p>
    <w:p w:rsidR="008B71BD" w:rsidRDefault="008B71BD" w:rsidP="006B4F6E"/>
    <w:p w:rsidR="00FE76BB" w:rsidRDefault="00FE76BB" w:rsidP="00FE76BB">
      <w:r>
        <w:t xml:space="preserve">Based on the </w:t>
      </w:r>
      <w:r w:rsidR="00280BC3">
        <w:rPr>
          <w:i/>
        </w:rPr>
        <w:t>ope</w:t>
      </w:r>
      <w:r w:rsidRPr="0073747A">
        <w:rPr>
          <w:i/>
        </w:rPr>
        <w:t>rationTimeout</w:t>
      </w:r>
      <w:r>
        <w:t xml:space="preserve"> SC monitors the </w:t>
      </w:r>
      <w:r w:rsidR="00280BC3">
        <w:t xml:space="preserve">server </w:t>
      </w:r>
      <w:r>
        <w:t>response time</w:t>
      </w:r>
      <w:r w:rsidR="00280BC3">
        <w:t>.</w:t>
      </w:r>
      <w:r>
        <w:t xml:space="preserve"> When this timeout expires for SRV_EXECUTE, SC will notify the client but will NOT clean up the session. It may still be valid, just the server may be </w:t>
      </w:r>
      <w:r w:rsidR="00280BC3">
        <w:t xml:space="preserve">very </w:t>
      </w:r>
      <w:r>
        <w:t xml:space="preserve">slow. When the timeout expires for SRV_CREATE_SESSION, the session is not created. When the timeout expires for SRV_DELETE_SESSION, </w:t>
      </w:r>
      <w:r w:rsidR="00F52295">
        <w:t xml:space="preserve">or SRV_ABORT_SESSION </w:t>
      </w:r>
      <w:r>
        <w:t>the session is deleted.</w:t>
      </w:r>
      <w:r w:rsidR="000A4FC8">
        <w:t xml:space="preserve"> </w:t>
      </w:r>
    </w:p>
    <w:p w:rsidR="000A4FC8" w:rsidRDefault="000A4FC8" w:rsidP="00FE76BB">
      <w:r>
        <w:t xml:space="preserve">The session maintained in SC </w:t>
      </w:r>
      <w:r w:rsidR="00FD7BB9">
        <w:t>will</w:t>
      </w:r>
      <w:r>
        <w:t xml:space="preserve"> be deleted </w:t>
      </w:r>
      <w:r w:rsidR="00FD7BB9" w:rsidRPr="00FD7BB9">
        <w:rPr>
          <w:u w:val="single"/>
        </w:rPr>
        <w:t>only</w:t>
      </w:r>
      <w:r w:rsidR="00FD7BB9">
        <w:t xml:space="preserve"> </w:t>
      </w:r>
      <w:r>
        <w:t>due to these reasons:</w:t>
      </w:r>
    </w:p>
    <w:p w:rsidR="000A4FC8" w:rsidRDefault="000A4FC8" w:rsidP="000D2606">
      <w:pPr>
        <w:numPr>
          <w:ilvl w:val="0"/>
          <w:numId w:val="32"/>
        </w:numPr>
      </w:pPr>
      <w:r>
        <w:t>The client deliberately closes the session by sending CLN_DELETE_SESSION</w:t>
      </w:r>
    </w:p>
    <w:p w:rsidR="000A4FC8" w:rsidRDefault="000A4FC8" w:rsidP="000D2606">
      <w:pPr>
        <w:numPr>
          <w:ilvl w:val="0"/>
          <w:numId w:val="32"/>
        </w:numPr>
      </w:pPr>
      <w:r>
        <w:t>The SC will not receive ECHO</w:t>
      </w:r>
      <w:r w:rsidR="00FD7BB9">
        <w:t xml:space="preserve"> from the client</w:t>
      </w:r>
      <w:r>
        <w:t xml:space="preserve">, for longer than the </w:t>
      </w:r>
      <w:r w:rsidRPr="003F29DD">
        <w:rPr>
          <w:i/>
        </w:rPr>
        <w:t>echoInterval</w:t>
      </w:r>
      <w:r w:rsidR="00FD7BB9">
        <w:rPr>
          <w:i/>
        </w:rPr>
        <w:t xml:space="preserve"> * echoIntervalMultiplier</w:t>
      </w:r>
      <w:r>
        <w:t>.</w:t>
      </w:r>
    </w:p>
    <w:p w:rsidR="00FD7BB9" w:rsidRDefault="00FD7BB9" w:rsidP="000D2606">
      <w:pPr>
        <w:numPr>
          <w:ilvl w:val="0"/>
          <w:numId w:val="32"/>
        </w:numPr>
      </w:pPr>
      <w:r>
        <w:t>The server crashes and loses connection to the SC</w:t>
      </w:r>
    </w:p>
    <w:p w:rsidR="00361EEC" w:rsidRDefault="00361EEC" w:rsidP="00224E46">
      <w:pPr>
        <w:pStyle w:val="Heading3"/>
      </w:pPr>
      <w:bookmarkStart w:id="149" w:name="_Toc337458198"/>
      <w:r>
        <w:t>Server Monitoring</w:t>
      </w:r>
      <w:bookmarkEnd w:id="149"/>
    </w:p>
    <w:p w:rsidR="00361EEC" w:rsidRDefault="00361EEC" w:rsidP="00280BC3">
      <w:r>
        <w:t xml:space="preserve">Server monitoring is based on CHECK_REGISTRATION messages, exchanged periodically between the registered server and the SC. </w:t>
      </w:r>
      <w:r>
        <w:rPr>
          <w:u w:val="single"/>
        </w:rPr>
        <w:t>Server</w:t>
      </w:r>
      <w:r w:rsidRPr="00E35769">
        <w:rPr>
          <w:u w:val="single"/>
        </w:rPr>
        <w:t xml:space="preserve"> monitoring </w:t>
      </w:r>
      <w:r>
        <w:rPr>
          <w:u w:val="single"/>
        </w:rPr>
        <w:t>is not related to</w:t>
      </w:r>
      <w:r w:rsidRPr="00E35769">
        <w:rPr>
          <w:u w:val="single"/>
        </w:rPr>
        <w:t xml:space="preserve"> the keep</w:t>
      </w:r>
      <w:r>
        <w:rPr>
          <w:u w:val="single"/>
        </w:rPr>
        <w:t>-</w:t>
      </w:r>
      <w:r w:rsidRPr="00E35769">
        <w:rPr>
          <w:u w:val="single"/>
        </w:rPr>
        <w:t>alive messages exchanged on active network connections.</w:t>
      </w:r>
      <w:r w:rsidRPr="007746FD">
        <w:t xml:space="preserve"> </w:t>
      </w:r>
      <w:r>
        <w:t xml:space="preserve">The server sends REGISTRATION message in predefined intervals to the SC. The </w:t>
      </w:r>
      <w:r>
        <w:rPr>
          <w:i/>
        </w:rPr>
        <w:t>checkRegistration</w:t>
      </w:r>
      <w:r w:rsidRPr="003F29DD">
        <w:rPr>
          <w:i/>
        </w:rPr>
        <w:t>Interval</w:t>
      </w:r>
      <w:r>
        <w:rPr>
          <w:i/>
        </w:rPr>
        <w:t xml:space="preserve"> </w:t>
      </w:r>
      <w:r w:rsidRPr="00FD7BB9">
        <w:t>is extended by</w:t>
      </w:r>
      <w:r>
        <w:rPr>
          <w:i/>
        </w:rPr>
        <w:t xml:space="preserve"> checkRegistration</w:t>
      </w:r>
      <w:r w:rsidRPr="003F29DD">
        <w:rPr>
          <w:i/>
        </w:rPr>
        <w:t>Interval</w:t>
      </w:r>
      <w:r>
        <w:rPr>
          <w:i/>
        </w:rPr>
        <w:t xml:space="preserve">Muliplier </w:t>
      </w:r>
      <w:r w:rsidRPr="00FD7BB9">
        <w:t xml:space="preserve">in order </w:t>
      </w:r>
      <w:r>
        <w:t xml:space="preserve">to compensate network latency. The server receives a CHECK_REGISTRATION response message back from the SC. The SC monitors the time between two subsequent CHECK_REGISTRATION messages and aborts the server when the interval is exceeded. PUBLISH message sent by a publishing server resets also the timer in SC. </w:t>
      </w:r>
    </w:p>
    <w:p w:rsidR="00361EEC" w:rsidRDefault="00361EEC" w:rsidP="007746FD">
      <w:r>
        <w:t xml:space="preserve">On server abort all sessions or subscriptions allocated to it are cleaned up. When the client sends a request message related to the deleted session or subscription, it will get an error response. </w:t>
      </w:r>
    </w:p>
    <w:p w:rsidR="00361EEC" w:rsidRDefault="00361EEC" w:rsidP="007746FD">
      <w:r>
        <w:object w:dxaOrig="7075" w:dyaOrig="4297">
          <v:shape id="_x0000_i1039" type="#_x0000_t75" style="width:279pt;height:169pt" o:ole="">
            <v:imagedata r:id="rId67" o:title=""/>
          </v:shape>
          <o:OLEObject Type="Embed" ProgID="Visio.Drawing.11" ShapeID="_x0000_i1039" DrawAspect="Content" ObjectID="_1411200268" r:id="rId68"/>
        </w:object>
      </w:r>
    </w:p>
    <w:p w:rsidR="00361EEC" w:rsidRDefault="00361EEC" w:rsidP="007746FD">
      <w:pPr>
        <w:pStyle w:val="Caption"/>
      </w:pPr>
      <w:bookmarkStart w:id="150" w:name="_Toc337458325"/>
      <w:r w:rsidRPr="008F5812">
        <w:t xml:space="preserve">Figure </w:t>
      </w:r>
      <w:fldSimple w:instr=" SEQ Figure \* ARABIC ">
        <w:r w:rsidR="005E7D95">
          <w:rPr>
            <w:noProof/>
          </w:rPr>
          <w:t>15</w:t>
        </w:r>
      </w:fldSimple>
      <w:r w:rsidRPr="008F5812">
        <w:t xml:space="preserve"> </w:t>
      </w:r>
      <w:r>
        <w:t>Server Monitoring</w:t>
      </w:r>
      <w:bookmarkEnd w:id="150"/>
    </w:p>
    <w:p w:rsidR="00361EEC" w:rsidRPr="00D049E1" w:rsidRDefault="00361EEC" w:rsidP="00D049E1">
      <w:r>
        <w:t xml:space="preserve">Server monitoring can be disabled by defining </w:t>
      </w:r>
      <w:r>
        <w:rPr>
          <w:i/>
        </w:rPr>
        <w:t>checkRegistration</w:t>
      </w:r>
      <w:r w:rsidRPr="003F29DD">
        <w:rPr>
          <w:i/>
        </w:rPr>
        <w:t>Interval</w:t>
      </w:r>
      <w:r>
        <w:rPr>
          <w:i/>
        </w:rPr>
        <w:t xml:space="preserve"> = 0. </w:t>
      </w:r>
      <w:r>
        <w:t>Server can send CHECK_REGISTRATION messages at any time.</w:t>
      </w:r>
    </w:p>
    <w:p w:rsidR="006D4E03" w:rsidRDefault="00280BC3" w:rsidP="006D4E03">
      <w:pPr>
        <w:pStyle w:val="Heading3"/>
      </w:pPr>
      <w:bookmarkStart w:id="151" w:name="_Toc337458199"/>
      <w:r>
        <w:lastRenderedPageBreak/>
        <w:t>Abort and Restart Situations</w:t>
      </w:r>
      <w:bookmarkEnd w:id="151"/>
    </w:p>
    <w:p w:rsidR="006D4E03" w:rsidRDefault="00711116" w:rsidP="006D4E03">
      <w:pPr>
        <w:pStyle w:val="MarginNote"/>
        <w:framePr w:wrap="around"/>
      </w:pPr>
      <w:r>
        <w:t>Client</w:t>
      </w:r>
    </w:p>
    <w:p w:rsidR="006D4E03" w:rsidRPr="005A2173" w:rsidRDefault="006D4E03" w:rsidP="006D4E03">
      <w:r>
        <w:t>When client aborts its activity abruptly while a request is pending, then SC will not be able to deliver the response</w:t>
      </w:r>
      <w:r w:rsidR="000A4FC8">
        <w:t>.</w:t>
      </w:r>
      <w:r>
        <w:t xml:space="preserve"> </w:t>
      </w:r>
      <w:r w:rsidR="000A4FC8">
        <w:t xml:space="preserve">The </w:t>
      </w:r>
      <w:r w:rsidR="007B3264">
        <w:t xml:space="preserve">SC </w:t>
      </w:r>
      <w:r w:rsidR="000A4FC8">
        <w:t>will be clean</w:t>
      </w:r>
      <w:r w:rsidR="007B3264">
        <w:t xml:space="preserve"> up the session </w:t>
      </w:r>
      <w:r w:rsidR="000A4FC8">
        <w:t>and the server will be notified with SRV_ABORT_SESSION message.</w:t>
      </w:r>
    </w:p>
    <w:p w:rsidR="006D4E03" w:rsidRDefault="006D4E03" w:rsidP="006D4E03"/>
    <w:p w:rsidR="006D4E03" w:rsidRDefault="006D4E03" w:rsidP="006D4E03">
      <w:r>
        <w:t xml:space="preserve">When idling client aborts its activity abruptly, then SC will not detect the session breakdown before the </w:t>
      </w:r>
      <w:r w:rsidR="00FE76BB" w:rsidRPr="003F29DD">
        <w:rPr>
          <w:i/>
        </w:rPr>
        <w:t>echoInterval</w:t>
      </w:r>
      <w:r w:rsidR="00FE76BB">
        <w:t xml:space="preserve"> </w:t>
      </w:r>
      <w:r>
        <w:t>is exceeded. During this time new sessions can be created by the restarted client.</w:t>
      </w:r>
      <w:r w:rsidRPr="006D4E03">
        <w:t xml:space="preserve"> </w:t>
      </w:r>
      <w:r>
        <w:t xml:space="preserve">Old sessions may </w:t>
      </w:r>
      <w:r w:rsidR="00FE76BB">
        <w:t>still exist i</w:t>
      </w:r>
      <w:r>
        <w:t>n SC some time until they will expire.</w:t>
      </w:r>
      <w:r w:rsidR="00FE76BB">
        <w:t xml:space="preserve"> Consequently the server may be still allocated and may receive SRV_ABORT_SESSION message for the old session after the SRV_CREATE_SESSION for the new session.</w:t>
      </w:r>
    </w:p>
    <w:p w:rsidR="006D4E03" w:rsidRDefault="006D4E03" w:rsidP="006D4E03"/>
    <w:p w:rsidR="00107AFF" w:rsidRDefault="006D4E03" w:rsidP="006D4E03">
      <w:r>
        <w:t>When idling client loses all connection</w:t>
      </w:r>
      <w:r w:rsidR="005331B1">
        <w:t>s</w:t>
      </w:r>
      <w:r>
        <w:t xml:space="preserve"> to SC due to short temporary network unavailability, then the connection </w:t>
      </w:r>
      <w:r w:rsidR="00FE76BB">
        <w:t>may</w:t>
      </w:r>
      <w:r>
        <w:t xml:space="preserve"> be re-established without loss of the sessions. </w:t>
      </w:r>
      <w:r w:rsidR="00FE76BB">
        <w:t xml:space="preserve">This is true only if the </w:t>
      </w:r>
      <w:r>
        <w:t>break</w:t>
      </w:r>
      <w:r w:rsidR="00107AFF">
        <w:t xml:space="preserve">down </w:t>
      </w:r>
      <w:r w:rsidR="00FE76BB">
        <w:t xml:space="preserve">is shorter </w:t>
      </w:r>
      <w:r w:rsidR="00107AFF">
        <w:t xml:space="preserve">than the </w:t>
      </w:r>
      <w:r w:rsidR="00107AFF" w:rsidRPr="00107AFF">
        <w:rPr>
          <w:i/>
        </w:rPr>
        <w:t>echoI</w:t>
      </w:r>
      <w:r w:rsidRPr="00107AFF">
        <w:rPr>
          <w:i/>
        </w:rPr>
        <w:t>nterval</w:t>
      </w:r>
      <w:r>
        <w:t xml:space="preserve">, </w:t>
      </w:r>
      <w:r w:rsidR="00FE76BB">
        <w:t>and no other message is sent to SC in the mean time</w:t>
      </w:r>
      <w:r>
        <w:t>.</w:t>
      </w:r>
      <w:r w:rsidR="005331B1">
        <w:t xml:space="preserve"> This does not work for publishing clients which detect the connection loss immediately due to the pending operation.</w:t>
      </w:r>
    </w:p>
    <w:p w:rsidR="006B4F6E" w:rsidRDefault="006B4F6E" w:rsidP="006B4F6E"/>
    <w:p w:rsidR="006B4F6E" w:rsidRDefault="005331B1" w:rsidP="006B4F6E">
      <w:pPr>
        <w:pStyle w:val="MarginNote"/>
        <w:framePr w:wrap="around"/>
      </w:pPr>
      <w:r>
        <w:t>Server</w:t>
      </w:r>
    </w:p>
    <w:p w:rsidR="006B4F6E" w:rsidRDefault="006B4F6E" w:rsidP="006B4F6E">
      <w:r>
        <w:t xml:space="preserve">When server aborts its activity abruptly (without a neat deregister), then SC will detect the connection breakdown immediately (on the connection on which the server registers) and will clean up all its sessions. Subsequent client messages for the deleted sessions may cause </w:t>
      </w:r>
      <w:r w:rsidR="005210C5">
        <w:t>an error</w:t>
      </w:r>
      <w:r>
        <w:t>.</w:t>
      </w:r>
      <w:r w:rsidR="00FE76BB">
        <w:t xml:space="preserve"> </w:t>
      </w:r>
      <w:r>
        <w:t xml:space="preserve">After server restart, new connections to and from SC will be established. The server can then be allocated to </w:t>
      </w:r>
      <w:r w:rsidR="00FE76BB">
        <w:t xml:space="preserve">new </w:t>
      </w:r>
      <w:r>
        <w:t>sessions.</w:t>
      </w:r>
    </w:p>
    <w:p w:rsidR="009F1E72" w:rsidRDefault="009F1E72" w:rsidP="009F1E72"/>
    <w:p w:rsidR="009F1E72" w:rsidRDefault="005331B1" w:rsidP="009F1E72">
      <w:pPr>
        <w:pStyle w:val="MarginNote"/>
        <w:framePr w:wrap="around"/>
      </w:pPr>
      <w:r>
        <w:t>SC</w:t>
      </w:r>
    </w:p>
    <w:p w:rsidR="009F1E72" w:rsidRDefault="009F1E72" w:rsidP="009F1E72">
      <w:r>
        <w:t xml:space="preserve">When SC crashes, client will detect the connection breakdown when a new message is sent. It should perform cleanup followed by a reconnect. </w:t>
      </w:r>
      <w:r w:rsidR="00FE76BB">
        <w:t>The s</w:t>
      </w:r>
      <w:r>
        <w:t xml:space="preserve">erver will detect the connection </w:t>
      </w:r>
      <w:r w:rsidR="00FE76BB">
        <w:t xml:space="preserve">SC </w:t>
      </w:r>
      <w:r>
        <w:t xml:space="preserve">breakdown on the connection on which </w:t>
      </w:r>
      <w:r w:rsidR="00EF5541">
        <w:t>it</w:t>
      </w:r>
      <w:r>
        <w:t xml:space="preserve"> </w:t>
      </w:r>
      <w:r w:rsidR="00FE76BB">
        <w:t xml:space="preserve">listens </w:t>
      </w:r>
      <w:r>
        <w:t xml:space="preserve">and should perform a cleanup followed by reconnect and </w:t>
      </w:r>
      <w:r w:rsidR="000D3642" w:rsidRPr="000D3642">
        <w:t>serv</w:t>
      </w:r>
      <w:r w:rsidR="000D3642">
        <w:t>i</w:t>
      </w:r>
      <w:r w:rsidRPr="000D3642">
        <w:t>ce</w:t>
      </w:r>
      <w:r>
        <w:t xml:space="preserve"> registration.</w:t>
      </w:r>
    </w:p>
    <w:p w:rsidR="009F1E72" w:rsidRDefault="009F1E72" w:rsidP="009F1E72"/>
    <w:p w:rsidR="009F1E72" w:rsidRDefault="009F1E72" w:rsidP="006B4F6E">
      <w:r>
        <w:t xml:space="preserve">After SC restart, new connections will be established. The servers </w:t>
      </w:r>
      <w:r w:rsidR="00EF5541">
        <w:t>must</w:t>
      </w:r>
      <w:r>
        <w:t xml:space="preserve"> register </w:t>
      </w:r>
      <w:r w:rsidR="00EF5541">
        <w:t xml:space="preserve">before </w:t>
      </w:r>
      <w:r w:rsidR="00FE76BB">
        <w:t xml:space="preserve">the </w:t>
      </w:r>
      <w:r>
        <w:t xml:space="preserve">client </w:t>
      </w:r>
      <w:r w:rsidR="00FE76BB">
        <w:t>starts</w:t>
      </w:r>
      <w:r w:rsidR="00EF5541">
        <w:t xml:space="preserve"> </w:t>
      </w:r>
      <w:r w:rsidR="00FE76BB">
        <w:t xml:space="preserve">new </w:t>
      </w:r>
      <w:r w:rsidR="00EF5541">
        <w:t>session</w:t>
      </w:r>
      <w:r>
        <w:t xml:space="preserve">. Otherwise the client gets </w:t>
      </w:r>
      <w:r w:rsidR="005210C5">
        <w:t>an</w:t>
      </w:r>
      <w:r w:rsidR="00EF5541">
        <w:t xml:space="preserve"> error</w:t>
      </w:r>
      <w:r>
        <w:t>.</w:t>
      </w:r>
    </w:p>
    <w:p w:rsidR="006B4F6E" w:rsidRDefault="006B4F6E" w:rsidP="006B4F6E">
      <w:pPr>
        <w:pStyle w:val="Heading3"/>
      </w:pPr>
      <w:bookmarkStart w:id="152" w:name="_Toc337458200"/>
      <w:r>
        <w:t xml:space="preserve">Server </w:t>
      </w:r>
      <w:r w:rsidRPr="006B4F6E">
        <w:t>Allocation</w:t>
      </w:r>
      <w:bookmarkEnd w:id="152"/>
    </w:p>
    <w:p w:rsidR="00FE76BB" w:rsidRDefault="006B4F6E" w:rsidP="006B4F6E">
      <w:pPr>
        <w:rPr>
          <w:lang w:val="en-US"/>
        </w:rPr>
      </w:pPr>
      <w:r>
        <w:rPr>
          <w:lang w:val="en-US"/>
        </w:rPr>
        <w:t>When a session is created SC will</w:t>
      </w:r>
      <w:r w:rsidRPr="0058785C">
        <w:rPr>
          <w:lang w:val="en-US"/>
        </w:rPr>
        <w:t xml:space="preserve"> choose a free server</w:t>
      </w:r>
      <w:r>
        <w:rPr>
          <w:lang w:val="en-US"/>
        </w:rPr>
        <w:t xml:space="preserve"> and allocate it to the session. The SC uses a modified round-robin algorithm</w:t>
      </w:r>
      <w:r w:rsidR="00FE76BB">
        <w:rPr>
          <w:lang w:val="en-US"/>
        </w:rPr>
        <w:t xml:space="preserve"> to find a free server</w:t>
      </w:r>
      <w:r>
        <w:rPr>
          <w:lang w:val="en-US"/>
        </w:rPr>
        <w:t xml:space="preserve">. </w:t>
      </w:r>
    </w:p>
    <w:p w:rsidR="006B4F6E" w:rsidRDefault="006B4F6E" w:rsidP="006B4F6E">
      <w:pPr>
        <w:rPr>
          <w:lang w:val="en-US"/>
        </w:rPr>
      </w:pPr>
      <w:r>
        <w:rPr>
          <w:lang w:val="en-US"/>
        </w:rPr>
        <w:t>Example:</w:t>
      </w:r>
    </w:p>
    <w:p w:rsidR="006B4F6E" w:rsidRDefault="006B4F6E" w:rsidP="006B4F6E">
      <w:pPr>
        <w:ind w:left="709"/>
        <w:rPr>
          <w:lang w:val="en-US"/>
        </w:rPr>
      </w:pPr>
      <w:bookmarkStart w:id="153" w:name="OLE_LINK83"/>
      <w:bookmarkStart w:id="154" w:name="OLE_LINK84"/>
      <w:r>
        <w:rPr>
          <w:lang w:val="en-US"/>
        </w:rPr>
        <w:t xml:space="preserve">When </w:t>
      </w:r>
      <w:r w:rsidR="00EF5541">
        <w:rPr>
          <w:lang w:val="en-US"/>
        </w:rPr>
        <w:t>3 server instances A1, A2, A3</w:t>
      </w:r>
      <w:r>
        <w:rPr>
          <w:lang w:val="en-US"/>
        </w:rPr>
        <w:t xml:space="preserve"> have been started and each instance can serve 10 sessions named Ax-y, then the sessions will be allocated </w:t>
      </w:r>
      <w:r w:rsidR="009250B6">
        <w:rPr>
          <w:lang w:val="en-US"/>
        </w:rPr>
        <w:t>in this sequence</w:t>
      </w:r>
      <w:bookmarkEnd w:id="153"/>
      <w:bookmarkEnd w:id="154"/>
      <w:r>
        <w:rPr>
          <w:lang w:val="en-US"/>
        </w:rPr>
        <w:t>:</w:t>
      </w:r>
    </w:p>
    <w:p w:rsidR="009250B6" w:rsidRDefault="006B4F6E" w:rsidP="009250B6">
      <w:pPr>
        <w:ind w:left="709"/>
        <w:rPr>
          <w:lang w:val="en-US"/>
        </w:rPr>
      </w:pPr>
      <w:r>
        <w:rPr>
          <w:lang w:val="en-US"/>
        </w:rPr>
        <w:t>A1-1,</w:t>
      </w:r>
      <w:r w:rsidR="009250B6">
        <w:rPr>
          <w:lang w:val="en-US"/>
        </w:rPr>
        <w:t xml:space="preserve"> </w:t>
      </w:r>
      <w:r>
        <w:rPr>
          <w:lang w:val="en-US"/>
        </w:rPr>
        <w:t>A2-1</w:t>
      </w:r>
      <w:r w:rsidR="009250B6">
        <w:rPr>
          <w:lang w:val="en-US"/>
        </w:rPr>
        <w:t xml:space="preserve">, </w:t>
      </w:r>
      <w:r>
        <w:rPr>
          <w:lang w:val="en-US"/>
        </w:rPr>
        <w:t>A3-1</w:t>
      </w:r>
      <w:r w:rsidR="009250B6">
        <w:rPr>
          <w:lang w:val="en-US"/>
        </w:rPr>
        <w:t xml:space="preserve">, </w:t>
      </w:r>
      <w:r>
        <w:rPr>
          <w:lang w:val="en-US"/>
        </w:rPr>
        <w:t>A1-2</w:t>
      </w:r>
      <w:r w:rsidR="009250B6">
        <w:rPr>
          <w:lang w:val="en-US"/>
        </w:rPr>
        <w:t xml:space="preserve">, </w:t>
      </w:r>
      <w:r>
        <w:rPr>
          <w:lang w:val="en-US"/>
        </w:rPr>
        <w:t>A2-2</w:t>
      </w:r>
      <w:r w:rsidR="009250B6">
        <w:rPr>
          <w:lang w:val="en-US"/>
        </w:rPr>
        <w:t>, A3-2, A1-3</w:t>
      </w:r>
      <w:r w:rsidR="00EF5541">
        <w:rPr>
          <w:lang w:val="en-US"/>
        </w:rPr>
        <w:t>, A2-3, A3-3, … A1-10, A2-10, A3-10</w:t>
      </w:r>
    </w:p>
    <w:p w:rsidR="006B4F6E" w:rsidRPr="006B4F6E" w:rsidRDefault="001305F0" w:rsidP="009250B6">
      <w:r>
        <w:rPr>
          <w:lang w:val="en-US"/>
        </w:rPr>
        <w:t xml:space="preserve">The algorithm looks for next free server in the sequence. </w:t>
      </w:r>
      <w:r w:rsidR="006B4F6E">
        <w:rPr>
          <w:lang w:val="en-US"/>
        </w:rPr>
        <w:t xml:space="preserve">Because the </w:t>
      </w:r>
      <w:r w:rsidR="009250B6">
        <w:rPr>
          <w:lang w:val="en-US"/>
        </w:rPr>
        <w:t xml:space="preserve">session can be deleted in any order, </w:t>
      </w:r>
      <w:r w:rsidR="009E60BF">
        <w:rPr>
          <w:lang w:val="en-US"/>
        </w:rPr>
        <w:t xml:space="preserve">holes </w:t>
      </w:r>
      <w:r w:rsidR="00786F1A">
        <w:rPr>
          <w:lang w:val="en-US"/>
        </w:rPr>
        <w:t xml:space="preserve">in the sequence </w:t>
      </w:r>
      <w:r w:rsidR="009E60BF">
        <w:rPr>
          <w:lang w:val="en-US"/>
        </w:rPr>
        <w:t xml:space="preserve">many </w:t>
      </w:r>
      <w:r w:rsidR="00786F1A">
        <w:rPr>
          <w:lang w:val="en-US"/>
        </w:rPr>
        <w:t xml:space="preserve">emerge </w:t>
      </w:r>
      <w:r w:rsidR="009E60BF">
        <w:rPr>
          <w:lang w:val="en-US"/>
        </w:rPr>
        <w:t xml:space="preserve">and the </w:t>
      </w:r>
      <w:r w:rsidR="00786F1A">
        <w:rPr>
          <w:lang w:val="en-US"/>
        </w:rPr>
        <w:t xml:space="preserve">server </w:t>
      </w:r>
      <w:r w:rsidR="009E60BF">
        <w:rPr>
          <w:lang w:val="en-US"/>
        </w:rPr>
        <w:t xml:space="preserve">load will be </w:t>
      </w:r>
      <w:r w:rsidR="009250B6">
        <w:rPr>
          <w:lang w:val="en-US"/>
        </w:rPr>
        <w:t xml:space="preserve">not </w:t>
      </w:r>
      <w:r w:rsidR="009E60BF">
        <w:rPr>
          <w:lang w:val="en-US"/>
        </w:rPr>
        <w:t>h</w:t>
      </w:r>
      <w:r w:rsidR="009250B6">
        <w:rPr>
          <w:lang w:val="en-US"/>
        </w:rPr>
        <w:t xml:space="preserve">omogenous after a time. </w:t>
      </w:r>
    </w:p>
    <w:p w:rsidR="008B71BD" w:rsidRDefault="008B71BD" w:rsidP="008B71BD">
      <w:pPr>
        <w:pStyle w:val="Heading3"/>
      </w:pPr>
      <w:bookmarkStart w:id="155" w:name="_Toc337458201"/>
      <w:r>
        <w:t>Message Caching</w:t>
      </w:r>
      <w:bookmarkEnd w:id="155"/>
    </w:p>
    <w:p w:rsidR="00FC1B1D" w:rsidRDefault="008B71BD" w:rsidP="008B71BD">
      <w:r>
        <w:t xml:space="preserve">Response messages for session services sent by server to clients can be cached </w:t>
      </w:r>
      <w:r w:rsidR="002B0D5E">
        <w:t xml:space="preserve">in </w:t>
      </w:r>
      <w:r>
        <w:t xml:space="preserve">SC. Clients may fetch the message from the SC cache without a server interaction. This feature </w:t>
      </w:r>
      <w:r w:rsidR="002B0D5E">
        <w:t xml:space="preserve">may </w:t>
      </w:r>
      <w:r>
        <w:t>mass</w:t>
      </w:r>
      <w:r w:rsidR="00FC1B1D">
        <w:t xml:space="preserve">ively reduce the server load. </w:t>
      </w:r>
      <w:r w:rsidR="002B0D5E">
        <w:t xml:space="preserve"> </w:t>
      </w:r>
    </w:p>
    <w:p w:rsidR="00FC1B1D" w:rsidRDefault="00FC1B1D" w:rsidP="008B71BD"/>
    <w:p w:rsidR="002B0D5E" w:rsidRDefault="002B0D5E" w:rsidP="002B0D5E">
      <w:r>
        <w:t xml:space="preserve">In order to get a message from the cache the client must provide the </w:t>
      </w:r>
      <w:r w:rsidRPr="006F46B9">
        <w:rPr>
          <w:i/>
        </w:rPr>
        <w:t>cacheId</w:t>
      </w:r>
      <w:r>
        <w:t xml:space="preserve"> attribute in the request message like in the following example:</w:t>
      </w:r>
    </w:p>
    <w:p w:rsidR="002B0D5E" w:rsidRDefault="002B0D5E" w:rsidP="002B0D5E">
      <w:pPr>
        <w:ind w:left="709"/>
      </w:pPr>
      <w:r>
        <w:t>cid=CBCD_SECURITY_MARKET</w:t>
      </w:r>
    </w:p>
    <w:p w:rsidR="002B0D5E" w:rsidRDefault="002B0D5E" w:rsidP="002B0D5E">
      <w:pPr>
        <w:jc w:val="left"/>
      </w:pPr>
    </w:p>
    <w:p w:rsidR="008B71BD" w:rsidRDefault="002B0D5E" w:rsidP="002B0D5E">
      <w:r>
        <w:t xml:space="preserve">If the message is not in the cache, the server receives the request and </w:t>
      </w:r>
      <w:r w:rsidR="008B71BD">
        <w:t xml:space="preserve">must designate the response message with the attributes </w:t>
      </w:r>
      <w:r w:rsidR="008B71BD" w:rsidRPr="006F46B9">
        <w:rPr>
          <w:i/>
        </w:rPr>
        <w:t>cacheId</w:t>
      </w:r>
      <w:r w:rsidR="008B71BD">
        <w:t xml:space="preserve"> and </w:t>
      </w:r>
      <w:r w:rsidR="008B71BD" w:rsidRPr="006F46B9">
        <w:rPr>
          <w:i/>
        </w:rPr>
        <w:t>cacheExpirationDateTime</w:t>
      </w:r>
      <w:r w:rsidR="008B71BD">
        <w:t xml:space="preserve"> like the following example:</w:t>
      </w:r>
    </w:p>
    <w:p w:rsidR="008B71BD" w:rsidRDefault="008B71BD" w:rsidP="008B71BD">
      <w:pPr>
        <w:ind w:left="709"/>
      </w:pPr>
      <w:r>
        <w:t>cid=CBCD_SECURITY_MARKET</w:t>
      </w:r>
    </w:p>
    <w:p w:rsidR="008B71BD" w:rsidRDefault="008B71BD" w:rsidP="008B71BD">
      <w:pPr>
        <w:ind w:left="709"/>
      </w:pPr>
      <w:r>
        <w:t>ced=2010</w:t>
      </w:r>
      <w:r w:rsidRPr="00751DB7">
        <w:t>-0</w:t>
      </w:r>
      <w:r>
        <w:t>8-16T20</w:t>
      </w:r>
      <w:r w:rsidRPr="00751DB7">
        <w:t>:</w:t>
      </w:r>
      <w:r>
        <w:t>00</w:t>
      </w:r>
      <w:r w:rsidRPr="00751DB7">
        <w:t>:</w:t>
      </w:r>
      <w:r>
        <w:t>00.000+00</w:t>
      </w:r>
      <w:r w:rsidRPr="00751DB7">
        <w:t>00</w:t>
      </w:r>
    </w:p>
    <w:p w:rsidR="008B71BD" w:rsidRDefault="008B71BD" w:rsidP="008B71BD">
      <w:pPr>
        <w:jc w:val="left"/>
      </w:pPr>
    </w:p>
    <w:p w:rsidR="002B0D5E" w:rsidRDefault="002B0D5E" w:rsidP="00FC1B1D">
      <w:r>
        <w:lastRenderedPageBreak/>
        <w:t xml:space="preserve">The response message is </w:t>
      </w:r>
      <w:r w:rsidR="00D144E4">
        <w:t xml:space="preserve">then passed to the client and also </w:t>
      </w:r>
      <w:r>
        <w:t>inserted into the cache</w:t>
      </w:r>
      <w:r w:rsidR="00D144E4">
        <w:t>.</w:t>
      </w:r>
      <w:r>
        <w:t xml:space="preserve"> </w:t>
      </w:r>
      <w:r w:rsidR="00D144E4">
        <w:t xml:space="preserve">Subsequent </w:t>
      </w:r>
      <w:r>
        <w:t xml:space="preserve">client requests with the same </w:t>
      </w:r>
      <w:r w:rsidRPr="006F46B9">
        <w:rPr>
          <w:i/>
        </w:rPr>
        <w:t>cacheId</w:t>
      </w:r>
      <w:r>
        <w:t xml:space="preserve"> will be satisfied without server interaction.</w:t>
      </w:r>
      <w:r w:rsidR="00D144E4">
        <w:t xml:space="preserve"> The </w:t>
      </w:r>
      <w:bookmarkStart w:id="156" w:name="OLE_LINK76"/>
      <w:bookmarkStart w:id="157" w:name="OLE_LINK77"/>
      <w:r w:rsidR="00D144E4" w:rsidRPr="006F46B9">
        <w:rPr>
          <w:i/>
        </w:rPr>
        <w:t>cacheExpirationDateTime</w:t>
      </w:r>
      <w:bookmarkEnd w:id="156"/>
      <w:bookmarkEnd w:id="157"/>
      <w:r w:rsidR="00D144E4">
        <w:t xml:space="preserve"> controls the message expiration. </w:t>
      </w:r>
    </w:p>
    <w:p w:rsidR="00D144E4" w:rsidRDefault="00D144E4" w:rsidP="00D144E4">
      <w:pPr>
        <w:rPr>
          <w:lang w:val="en-US"/>
        </w:rPr>
      </w:pPr>
    </w:p>
    <w:p w:rsidR="00D144E4" w:rsidRPr="00814655" w:rsidRDefault="00D144E4" w:rsidP="00D144E4">
      <w:pPr>
        <w:pStyle w:val="MarginNote"/>
        <w:framePr w:wrap="around"/>
        <w:rPr>
          <w:b/>
        </w:rPr>
      </w:pPr>
      <w:r w:rsidRPr="00814655">
        <w:rPr>
          <w:b/>
        </w:rPr>
        <w:t>Note</w:t>
      </w:r>
      <w:r>
        <w:rPr>
          <w:b/>
        </w:rPr>
        <w:t>:</w:t>
      </w:r>
    </w:p>
    <w:p w:rsidR="00D144E4" w:rsidRDefault="00D144E4" w:rsidP="00D144E4">
      <w:pPr>
        <w:rPr>
          <w:b/>
          <w:lang w:val="en-US"/>
        </w:rPr>
      </w:pPr>
      <w:r w:rsidRPr="004A422D">
        <w:rPr>
          <w:b/>
          <w:lang w:val="en-US"/>
        </w:rPr>
        <w:t xml:space="preserve">While SC is building up the cache, </w:t>
      </w:r>
      <w:r w:rsidR="00036FDE">
        <w:rPr>
          <w:b/>
          <w:lang w:val="en-US"/>
        </w:rPr>
        <w:t xml:space="preserve">other </w:t>
      </w:r>
      <w:r w:rsidRPr="004A422D">
        <w:rPr>
          <w:b/>
          <w:lang w:val="en-US"/>
        </w:rPr>
        <w:t>client request</w:t>
      </w:r>
      <w:r>
        <w:rPr>
          <w:b/>
          <w:lang w:val="en-US"/>
        </w:rPr>
        <w:t>s</w:t>
      </w:r>
      <w:r w:rsidRPr="004A422D">
        <w:rPr>
          <w:b/>
          <w:lang w:val="en-US"/>
        </w:rPr>
        <w:t xml:space="preserve"> may be rejected because the cache is temporarily invalid. The client </w:t>
      </w:r>
      <w:r>
        <w:rPr>
          <w:b/>
          <w:lang w:val="en-US"/>
        </w:rPr>
        <w:t xml:space="preserve">gets the error CACHE_LOADING and </w:t>
      </w:r>
      <w:r w:rsidRPr="004A422D">
        <w:rPr>
          <w:b/>
          <w:lang w:val="en-US"/>
        </w:rPr>
        <w:t>must retry to take advantage of the cached message</w:t>
      </w:r>
      <w:r>
        <w:rPr>
          <w:b/>
          <w:lang w:val="en-US"/>
        </w:rPr>
        <w:t>.</w:t>
      </w:r>
    </w:p>
    <w:p w:rsidR="002B0D5E" w:rsidRDefault="002B0D5E" w:rsidP="00FC1B1D"/>
    <w:p w:rsidR="00D144E4" w:rsidRDefault="00786E4D" w:rsidP="00FC1B1D">
      <w:r>
        <w:t xml:space="preserve">The </w:t>
      </w:r>
      <w:r w:rsidRPr="006F46B9">
        <w:rPr>
          <w:i/>
        </w:rPr>
        <w:t>cacheId</w:t>
      </w:r>
      <w:r>
        <w:rPr>
          <w:i/>
        </w:rPr>
        <w:t xml:space="preserve"> </w:t>
      </w:r>
      <w:r>
        <w:t>is unique per service</w:t>
      </w:r>
      <w:r w:rsidR="002B0D5E">
        <w:t xml:space="preserve"> and must be the same in the request and response message</w:t>
      </w:r>
      <w:r>
        <w:t xml:space="preserve">. </w:t>
      </w:r>
      <w:r w:rsidR="00462B51">
        <w:t xml:space="preserve">Server </w:t>
      </w:r>
      <w:r w:rsidR="002B0D5E">
        <w:t xml:space="preserve">response </w:t>
      </w:r>
      <w:r w:rsidR="00462B51">
        <w:t xml:space="preserve">without </w:t>
      </w:r>
      <w:r w:rsidRPr="00462B51">
        <w:rPr>
          <w:i/>
        </w:rPr>
        <w:t>cacheId</w:t>
      </w:r>
      <w:r w:rsidR="00462B51">
        <w:t xml:space="preserve"> or without </w:t>
      </w:r>
      <w:bookmarkStart w:id="158" w:name="OLE_LINK122"/>
      <w:bookmarkStart w:id="159" w:name="OLE_LINK123"/>
      <w:r w:rsidRPr="000F2396">
        <w:rPr>
          <w:i/>
        </w:rPr>
        <w:t>cache</w:t>
      </w:r>
      <w:r>
        <w:rPr>
          <w:i/>
        </w:rPr>
        <w:t>ExpirationDateTime</w:t>
      </w:r>
      <w:r w:rsidR="00462B51" w:rsidRPr="00462B51">
        <w:rPr>
          <w:i/>
        </w:rPr>
        <w:t xml:space="preserve"> </w:t>
      </w:r>
      <w:bookmarkEnd w:id="158"/>
      <w:bookmarkEnd w:id="159"/>
      <w:r w:rsidR="00462B51" w:rsidRPr="00462B51">
        <w:t xml:space="preserve">will </w:t>
      </w:r>
      <w:r w:rsidR="002B0D5E">
        <w:t>clear the cached message if any</w:t>
      </w:r>
      <w:r w:rsidR="00462B51">
        <w:t xml:space="preserve">. </w:t>
      </w:r>
    </w:p>
    <w:p w:rsidR="00FC1B1D" w:rsidRDefault="00462B51" w:rsidP="00FC1B1D">
      <w:pPr>
        <w:rPr>
          <w:lang w:val="en-US"/>
        </w:rPr>
      </w:pPr>
      <w:r>
        <w:t>S</w:t>
      </w:r>
      <w:r w:rsidR="008B71BD">
        <w:t xml:space="preserve">C looks periodically for expired </w:t>
      </w:r>
      <w:r w:rsidR="00786E4D">
        <w:t xml:space="preserve">messages </w:t>
      </w:r>
      <w:r w:rsidR="008B71BD">
        <w:t>an</w:t>
      </w:r>
      <w:r w:rsidR="00FC1B1D">
        <w:t xml:space="preserve">d deletes them from the cache. </w:t>
      </w:r>
      <w:bookmarkStart w:id="160" w:name="OLE_LINK29"/>
      <w:bookmarkStart w:id="161" w:name="OLE_LINK34"/>
      <w:r w:rsidR="009E71C3">
        <w:rPr>
          <w:lang w:val="en-US"/>
        </w:rPr>
        <w:t>Th</w:t>
      </w:r>
      <w:r w:rsidR="00036FDE">
        <w:rPr>
          <w:lang w:val="en-US"/>
        </w:rPr>
        <w:t xml:space="preserve">e </w:t>
      </w:r>
      <w:r w:rsidR="00036FDE" w:rsidRPr="000F2396">
        <w:rPr>
          <w:i/>
        </w:rPr>
        <w:t>cache</w:t>
      </w:r>
      <w:r w:rsidR="00036FDE">
        <w:rPr>
          <w:i/>
        </w:rPr>
        <w:t>ExpirationDateTime</w:t>
      </w:r>
      <w:r w:rsidR="00036FDE" w:rsidRPr="00462B51">
        <w:rPr>
          <w:i/>
        </w:rPr>
        <w:t xml:space="preserve"> </w:t>
      </w:r>
      <w:r w:rsidR="009E71C3">
        <w:rPr>
          <w:lang w:val="en-US"/>
        </w:rPr>
        <w:t xml:space="preserve">is absolute date and time </w:t>
      </w:r>
      <w:r w:rsidR="00036FDE">
        <w:rPr>
          <w:lang w:val="en-US"/>
        </w:rPr>
        <w:t xml:space="preserve">and </w:t>
      </w:r>
      <w:r w:rsidR="009E71C3">
        <w:rPr>
          <w:lang w:val="en-US"/>
        </w:rPr>
        <w:t xml:space="preserve">allows using the cache in different time zones. </w:t>
      </w:r>
      <w:r w:rsidR="00FC1B1D">
        <w:rPr>
          <w:lang w:val="en-US"/>
        </w:rPr>
        <w:t xml:space="preserve">The following picture shows the impact of the </w:t>
      </w:r>
      <w:r w:rsidR="00FC1B1D" w:rsidRPr="006F46B9">
        <w:rPr>
          <w:i/>
        </w:rPr>
        <w:t>cacheExpirationDateTime</w:t>
      </w:r>
      <w:r w:rsidR="00FC1B1D">
        <w:rPr>
          <w:i/>
        </w:rPr>
        <w:t xml:space="preserve"> </w:t>
      </w:r>
      <w:r w:rsidR="00FC1B1D" w:rsidRPr="00AA66A8">
        <w:t>in the message</w:t>
      </w:r>
      <w:r w:rsidR="00FC1B1D">
        <w:t>s.</w:t>
      </w:r>
    </w:p>
    <w:p w:rsidR="00FC1B1D" w:rsidRPr="00BA1B96" w:rsidRDefault="00036FDE" w:rsidP="00FC1B1D">
      <w:pPr>
        <w:jc w:val="left"/>
        <w:rPr>
          <w:lang w:val="en-US"/>
        </w:rPr>
      </w:pPr>
      <w:r>
        <w:object w:dxaOrig="8177" w:dyaOrig="3987">
          <v:shape id="_x0000_i1040" type="#_x0000_t75" style="width:411.5pt;height:200pt" o:ole="">
            <v:imagedata r:id="rId69" o:title=""/>
          </v:shape>
          <o:OLEObject Type="Embed" ProgID="Visio.Drawing.11" ShapeID="_x0000_i1040" DrawAspect="Content" ObjectID="_1411200269" r:id="rId70"/>
        </w:object>
      </w:r>
    </w:p>
    <w:p w:rsidR="00FC1B1D" w:rsidRPr="008F5812" w:rsidRDefault="00FC1B1D" w:rsidP="00FC1B1D">
      <w:pPr>
        <w:pStyle w:val="Caption"/>
      </w:pPr>
      <w:bookmarkStart w:id="162" w:name="_Toc337458326"/>
      <w:r w:rsidRPr="008F5812">
        <w:t xml:space="preserve">Figure </w:t>
      </w:r>
      <w:fldSimple w:instr=" SEQ Figure \* ARABIC ">
        <w:r w:rsidR="005E7D95">
          <w:rPr>
            <w:noProof/>
          </w:rPr>
          <w:t>16</w:t>
        </w:r>
      </w:fldSimple>
      <w:r w:rsidRPr="008F5812">
        <w:t xml:space="preserve"> </w:t>
      </w:r>
      <w:r>
        <w:t>Caching rules</w:t>
      </w:r>
      <w:bookmarkEnd w:id="162"/>
    </w:p>
    <w:p w:rsidR="00FC1B1D" w:rsidRDefault="00FC1B1D" w:rsidP="00FC1B1D">
      <w:pPr>
        <w:rPr>
          <w:lang w:val="en-US"/>
        </w:rPr>
      </w:pPr>
    </w:p>
    <w:p w:rsidR="009E71C3" w:rsidRDefault="009E71C3" w:rsidP="009E71C3">
      <w:r>
        <w:t xml:space="preserve">In order to </w:t>
      </w:r>
      <w:r w:rsidR="009450C7">
        <w:t>get</w:t>
      </w:r>
      <w:r>
        <w:t xml:space="preserve"> a message from the cache the client must </w:t>
      </w:r>
      <w:r w:rsidR="002D662A">
        <w:t xml:space="preserve">designate a </w:t>
      </w:r>
      <w:r w:rsidRPr="006F46B9">
        <w:rPr>
          <w:i/>
        </w:rPr>
        <w:t>cacheId</w:t>
      </w:r>
      <w:r>
        <w:t>. The request message must contain the attribute like the following example:</w:t>
      </w:r>
    </w:p>
    <w:p w:rsidR="009E71C3" w:rsidRDefault="009E71C3" w:rsidP="009E71C3">
      <w:pPr>
        <w:ind w:left="709"/>
      </w:pPr>
      <w:r>
        <w:t>cid=CBCD_SECURITY_MARKET</w:t>
      </w:r>
    </w:p>
    <w:p w:rsidR="004A422D" w:rsidRDefault="004A422D" w:rsidP="004A422D">
      <w:pPr>
        <w:rPr>
          <w:lang w:val="en-US"/>
        </w:rPr>
      </w:pPr>
    </w:p>
    <w:p w:rsidR="008B71BD" w:rsidRPr="00BA1B96" w:rsidRDefault="00A47EE4" w:rsidP="008B71BD">
      <w:pPr>
        <w:jc w:val="left"/>
        <w:rPr>
          <w:lang w:val="en-US"/>
        </w:rPr>
      </w:pPr>
      <w:r>
        <w:object w:dxaOrig="7983" w:dyaOrig="4297">
          <v:shape id="_x0000_i1041" type="#_x0000_t75" style="width:401.5pt;height:215.5pt" o:ole="">
            <v:imagedata r:id="rId71" o:title=""/>
          </v:shape>
          <o:OLEObject Type="Embed" ProgID="Visio.Drawing.11" ShapeID="_x0000_i1041" DrawAspect="Content" ObjectID="_1411200270" r:id="rId72"/>
        </w:object>
      </w:r>
    </w:p>
    <w:p w:rsidR="008B71BD" w:rsidRPr="008F5812" w:rsidRDefault="008B71BD" w:rsidP="008B71BD">
      <w:pPr>
        <w:pStyle w:val="Caption"/>
      </w:pPr>
      <w:bookmarkStart w:id="163" w:name="_Toc337458327"/>
      <w:r w:rsidRPr="008F5812">
        <w:lastRenderedPageBreak/>
        <w:t xml:space="preserve">Figure </w:t>
      </w:r>
      <w:fldSimple w:instr=" SEQ Figure \* ARABIC ">
        <w:r w:rsidR="005E7D95">
          <w:rPr>
            <w:noProof/>
          </w:rPr>
          <w:t>17</w:t>
        </w:r>
      </w:fldSimple>
      <w:r w:rsidRPr="008F5812">
        <w:t xml:space="preserve"> </w:t>
      </w:r>
      <w:r>
        <w:t>Message Caching</w:t>
      </w:r>
      <w:bookmarkEnd w:id="163"/>
    </w:p>
    <w:bookmarkEnd w:id="160"/>
    <w:bookmarkEnd w:id="161"/>
    <w:p w:rsidR="008B71BD" w:rsidRDefault="008B71BD" w:rsidP="008B71BD"/>
    <w:p w:rsidR="00555855" w:rsidRDefault="00555855" w:rsidP="00555855">
      <w:r>
        <w:t xml:space="preserve">Client and server must agree on </w:t>
      </w:r>
      <w:r w:rsidRPr="006F46B9">
        <w:rPr>
          <w:i/>
        </w:rPr>
        <w:t>cacheId</w:t>
      </w:r>
      <w:r>
        <w:rPr>
          <w:i/>
        </w:rPr>
        <w:t xml:space="preserve"> </w:t>
      </w:r>
      <w:r>
        <w:t>which must</w:t>
      </w:r>
      <w:r w:rsidRPr="00681350">
        <w:t xml:space="preserve"> </w:t>
      </w:r>
      <w:r>
        <w:t xml:space="preserve">be unique </w:t>
      </w:r>
      <w:r w:rsidR="00DB4F14">
        <w:t xml:space="preserve">within each </w:t>
      </w:r>
      <w:r>
        <w:t>servic</w:t>
      </w:r>
      <w:r w:rsidR="00DB4F14">
        <w:t>e</w:t>
      </w:r>
      <w:r>
        <w:t>.</w:t>
      </w:r>
      <w:r>
        <w:rPr>
          <w:lang w:val="en-US"/>
        </w:rPr>
        <w:t xml:space="preserve"> </w:t>
      </w:r>
      <w:r w:rsidR="00DB4F14">
        <w:rPr>
          <w:lang w:val="en-US"/>
        </w:rPr>
        <w:t xml:space="preserve">The server </w:t>
      </w:r>
      <w:r w:rsidR="002D662A">
        <w:rPr>
          <w:lang w:val="en-US"/>
        </w:rPr>
        <w:t>must</w:t>
      </w:r>
      <w:r w:rsidR="00DB4F14">
        <w:rPr>
          <w:lang w:val="en-US"/>
        </w:rPr>
        <w:t xml:space="preserve"> send same </w:t>
      </w:r>
      <w:r w:rsidR="00DB4F14" w:rsidRPr="006F46B9">
        <w:rPr>
          <w:i/>
        </w:rPr>
        <w:t>cacheId</w:t>
      </w:r>
      <w:r w:rsidR="00DB4F14">
        <w:rPr>
          <w:i/>
        </w:rPr>
        <w:t xml:space="preserve"> </w:t>
      </w:r>
      <w:r w:rsidR="00DB4F14" w:rsidRPr="00DB4F14">
        <w:t xml:space="preserve">in </w:t>
      </w:r>
      <w:r w:rsidR="00DB4F14">
        <w:t>the reply as received in the request or omit it completely. Not following this rule will have negative impact on the cache performance and size.</w:t>
      </w:r>
    </w:p>
    <w:p w:rsidR="00555855" w:rsidRDefault="00555855" w:rsidP="008B71BD"/>
    <w:p w:rsidR="00555855" w:rsidRDefault="00555855" w:rsidP="00555855">
      <w:pPr>
        <w:rPr>
          <w:lang w:val="en-US"/>
        </w:rPr>
      </w:pPr>
      <w:r>
        <w:rPr>
          <w:lang w:val="en-US"/>
        </w:rPr>
        <w:t>Following actions are possible when client request is received by SC:</w:t>
      </w:r>
    </w:p>
    <w:p w:rsidR="00555855" w:rsidRPr="00555855" w:rsidRDefault="00555855" w:rsidP="00555855">
      <w:pPr>
        <w:numPr>
          <w:ilvl w:val="0"/>
          <w:numId w:val="48"/>
        </w:numPr>
        <w:rPr>
          <w:lang w:val="en-US"/>
        </w:rPr>
      </w:pPr>
      <w:r>
        <w:rPr>
          <w:lang w:val="en-US"/>
        </w:rPr>
        <w:t xml:space="preserve">No </w:t>
      </w:r>
      <w:r w:rsidRPr="006F46B9">
        <w:rPr>
          <w:i/>
        </w:rPr>
        <w:t>cacheId</w:t>
      </w:r>
      <w:r>
        <w:t xml:space="preserve"> is in the client message =&gt; message will be passed to the server</w:t>
      </w:r>
      <w:r w:rsidR="00DB4F14">
        <w:t>.</w:t>
      </w:r>
    </w:p>
    <w:p w:rsidR="009450C7" w:rsidRPr="009450C7" w:rsidRDefault="009450C7" w:rsidP="009450C7">
      <w:pPr>
        <w:numPr>
          <w:ilvl w:val="0"/>
          <w:numId w:val="48"/>
        </w:numPr>
        <w:rPr>
          <w:lang w:val="en-US"/>
        </w:rPr>
      </w:pPr>
      <w:r w:rsidRPr="00555855">
        <w:rPr>
          <w:i/>
        </w:rPr>
        <w:t>cacheId</w:t>
      </w:r>
      <w:r>
        <w:t xml:space="preserve"> does not reference a valid message in the cache =&gt; message will be passed to the server and the cache will be potentially load </w:t>
      </w:r>
      <w:r w:rsidR="00A47EE4">
        <w:t xml:space="preserve">the cache </w:t>
      </w:r>
      <w:r>
        <w:t>with its response</w:t>
      </w:r>
      <w:r w:rsidR="00A47EE4">
        <w:t xml:space="preserve"> message</w:t>
      </w:r>
      <w:r>
        <w:t>.</w:t>
      </w:r>
    </w:p>
    <w:p w:rsidR="009450C7" w:rsidRPr="009450C7" w:rsidRDefault="00555855" w:rsidP="00555855">
      <w:pPr>
        <w:numPr>
          <w:ilvl w:val="0"/>
          <w:numId w:val="48"/>
        </w:numPr>
        <w:rPr>
          <w:lang w:val="en-US"/>
        </w:rPr>
      </w:pPr>
      <w:r w:rsidRPr="00555855">
        <w:rPr>
          <w:i/>
        </w:rPr>
        <w:t>cacheId</w:t>
      </w:r>
      <w:r>
        <w:t xml:space="preserve"> </w:t>
      </w:r>
      <w:r w:rsidR="002D662A">
        <w:t xml:space="preserve">references a valid </w:t>
      </w:r>
      <w:r>
        <w:t>message</w:t>
      </w:r>
      <w:r w:rsidR="002D662A">
        <w:t xml:space="preserve"> </w:t>
      </w:r>
      <w:r>
        <w:t xml:space="preserve">in the cache </w:t>
      </w:r>
      <w:r w:rsidR="009450C7">
        <w:t>=&gt; message from cache will be returned to the client. Server is bypassed.</w:t>
      </w:r>
    </w:p>
    <w:p w:rsidR="00555855" w:rsidRPr="00555855" w:rsidRDefault="00555855" w:rsidP="008B71BD">
      <w:pPr>
        <w:numPr>
          <w:ilvl w:val="0"/>
          <w:numId w:val="48"/>
        </w:numPr>
        <w:rPr>
          <w:lang w:val="en-US"/>
        </w:rPr>
      </w:pPr>
      <w:r w:rsidRPr="00555855">
        <w:rPr>
          <w:i/>
        </w:rPr>
        <w:t>cacheId</w:t>
      </w:r>
      <w:r>
        <w:t xml:space="preserve"> </w:t>
      </w:r>
      <w:r w:rsidR="009450C7">
        <w:t>references a message in the cache which is not completely loaded yet</w:t>
      </w:r>
      <w:r>
        <w:t xml:space="preserve"> =&gt; error message CACHE_LOADING will be returned to the client. Server is bypassed.</w:t>
      </w:r>
    </w:p>
    <w:p w:rsidR="00E02532" w:rsidRDefault="00E02532" w:rsidP="008B71BD"/>
    <w:p w:rsidR="00E02532" w:rsidRDefault="00E02532" w:rsidP="00E02532">
      <w:pPr>
        <w:rPr>
          <w:lang w:val="en-US"/>
        </w:rPr>
      </w:pPr>
      <w:r>
        <w:rPr>
          <w:lang w:val="en-US"/>
        </w:rPr>
        <w:t>Following actions are possible when server reply is received by SC:</w:t>
      </w:r>
    </w:p>
    <w:p w:rsidR="00E02532" w:rsidRPr="00E02532" w:rsidRDefault="00E02532" w:rsidP="00E02532">
      <w:pPr>
        <w:numPr>
          <w:ilvl w:val="0"/>
          <w:numId w:val="47"/>
        </w:numPr>
        <w:rPr>
          <w:lang w:val="en-US"/>
        </w:rPr>
      </w:pPr>
      <w:r>
        <w:rPr>
          <w:lang w:val="en-US"/>
        </w:rPr>
        <w:t xml:space="preserve">No </w:t>
      </w:r>
      <w:r w:rsidRPr="006F46B9">
        <w:rPr>
          <w:i/>
        </w:rPr>
        <w:t>cacheId</w:t>
      </w:r>
      <w:r>
        <w:t xml:space="preserve"> and no </w:t>
      </w:r>
      <w:r w:rsidRPr="000F2396">
        <w:rPr>
          <w:i/>
        </w:rPr>
        <w:t>cache</w:t>
      </w:r>
      <w:r>
        <w:rPr>
          <w:i/>
        </w:rPr>
        <w:t>ExpirationDateTime</w:t>
      </w:r>
      <w:r>
        <w:t xml:space="preserve"> is in the message =&gt; message will </w:t>
      </w:r>
      <w:r w:rsidRPr="00E02532">
        <w:rPr>
          <w:u w:val="single"/>
        </w:rPr>
        <w:t>not</w:t>
      </w:r>
      <w:r>
        <w:t xml:space="preserve"> be cached and is passed to the client</w:t>
      </w:r>
      <w:r w:rsidR="00DB4F14">
        <w:t>.</w:t>
      </w:r>
    </w:p>
    <w:p w:rsidR="00E02532" w:rsidRPr="00E02532" w:rsidRDefault="00E02532" w:rsidP="00E02532">
      <w:pPr>
        <w:numPr>
          <w:ilvl w:val="0"/>
          <w:numId w:val="47"/>
        </w:numPr>
        <w:rPr>
          <w:lang w:val="en-US"/>
        </w:rPr>
      </w:pPr>
      <w:r w:rsidRPr="006F46B9">
        <w:rPr>
          <w:i/>
        </w:rPr>
        <w:t>cacheId</w:t>
      </w:r>
      <w:r>
        <w:t xml:space="preserve"> and </w:t>
      </w:r>
      <w:r w:rsidRPr="000F2396">
        <w:rPr>
          <w:i/>
        </w:rPr>
        <w:t>cache</w:t>
      </w:r>
      <w:r>
        <w:rPr>
          <w:i/>
        </w:rPr>
        <w:t>ExpirationDateTime</w:t>
      </w:r>
      <w:r w:rsidRPr="00462B51">
        <w:rPr>
          <w:i/>
        </w:rPr>
        <w:t xml:space="preserve"> </w:t>
      </w:r>
      <w:r>
        <w:t xml:space="preserve">are present and </w:t>
      </w:r>
      <w:r w:rsidRPr="000F2396">
        <w:rPr>
          <w:i/>
        </w:rPr>
        <w:t>cache</w:t>
      </w:r>
      <w:r>
        <w:rPr>
          <w:i/>
        </w:rPr>
        <w:t>ExpirationDateTime</w:t>
      </w:r>
      <w:r w:rsidRPr="00462B51">
        <w:rPr>
          <w:i/>
        </w:rPr>
        <w:t xml:space="preserve"> </w:t>
      </w:r>
      <w:r>
        <w:t xml:space="preserve">is in the past =&gt; </w:t>
      </w:r>
      <w:bookmarkStart w:id="164" w:name="OLE_LINK124"/>
      <w:bookmarkStart w:id="165" w:name="OLE_LINK125"/>
      <w:r>
        <w:t xml:space="preserve">message will </w:t>
      </w:r>
      <w:r w:rsidRPr="00E02532">
        <w:rPr>
          <w:u w:val="single"/>
        </w:rPr>
        <w:t>not</w:t>
      </w:r>
      <w:r>
        <w:t xml:space="preserve"> be cached and is passed to the client</w:t>
      </w:r>
      <w:r w:rsidR="00DB4F14">
        <w:t>.</w:t>
      </w:r>
      <w:bookmarkEnd w:id="164"/>
      <w:bookmarkEnd w:id="165"/>
    </w:p>
    <w:p w:rsidR="00E02532" w:rsidRPr="00A47EE4" w:rsidRDefault="00E02532" w:rsidP="00A47EE4">
      <w:pPr>
        <w:numPr>
          <w:ilvl w:val="0"/>
          <w:numId w:val="47"/>
        </w:numPr>
        <w:rPr>
          <w:lang w:val="en-US"/>
        </w:rPr>
      </w:pPr>
      <w:r w:rsidRPr="006F46B9">
        <w:rPr>
          <w:i/>
        </w:rPr>
        <w:t>cacheId</w:t>
      </w:r>
      <w:r>
        <w:t xml:space="preserve"> and </w:t>
      </w:r>
      <w:r w:rsidRPr="000F2396">
        <w:rPr>
          <w:i/>
        </w:rPr>
        <w:t>cache</w:t>
      </w:r>
      <w:r>
        <w:rPr>
          <w:i/>
        </w:rPr>
        <w:t>ExpirationDateTime</w:t>
      </w:r>
      <w:r w:rsidRPr="00462B51">
        <w:rPr>
          <w:i/>
        </w:rPr>
        <w:t xml:space="preserve"> </w:t>
      </w:r>
      <w:r>
        <w:t xml:space="preserve">are present, </w:t>
      </w:r>
      <w:r w:rsidRPr="000F2396">
        <w:rPr>
          <w:i/>
        </w:rPr>
        <w:t>cache</w:t>
      </w:r>
      <w:r>
        <w:rPr>
          <w:i/>
        </w:rPr>
        <w:t>ExpirationDateTime</w:t>
      </w:r>
      <w:r w:rsidRPr="00462B51">
        <w:rPr>
          <w:i/>
        </w:rPr>
        <w:t xml:space="preserve"> </w:t>
      </w:r>
      <w:r>
        <w:t xml:space="preserve">is in the future =&gt; message will be </w:t>
      </w:r>
      <w:r w:rsidR="00A47EE4">
        <w:t xml:space="preserve">inserted into the </w:t>
      </w:r>
      <w:r>
        <w:t>cache and is passed to the client.</w:t>
      </w:r>
    </w:p>
    <w:p w:rsidR="00A47EE4" w:rsidRPr="00A47EE4" w:rsidRDefault="00A47EE4" w:rsidP="00A47EE4">
      <w:pPr>
        <w:numPr>
          <w:ilvl w:val="0"/>
          <w:numId w:val="47"/>
        </w:numPr>
        <w:rPr>
          <w:lang w:val="en-US"/>
        </w:rPr>
      </w:pPr>
      <w:r w:rsidRPr="006F46B9">
        <w:rPr>
          <w:i/>
        </w:rPr>
        <w:t>cacheId</w:t>
      </w:r>
      <w:r>
        <w:t xml:space="preserve"> returned by the server does not match the </w:t>
      </w:r>
      <w:r w:rsidRPr="006F46B9">
        <w:rPr>
          <w:i/>
        </w:rPr>
        <w:t>cacheId</w:t>
      </w:r>
      <w:r>
        <w:t xml:space="preserve"> requested by the client =&gt; message will </w:t>
      </w:r>
      <w:r w:rsidRPr="00E02532">
        <w:rPr>
          <w:u w:val="single"/>
        </w:rPr>
        <w:t>not</w:t>
      </w:r>
      <w:r>
        <w:t xml:space="preserve"> be cached and is passed to the client.</w:t>
      </w:r>
    </w:p>
    <w:p w:rsidR="008B71BD" w:rsidRDefault="008B71BD" w:rsidP="008B71BD">
      <w:pPr>
        <w:jc w:val="left"/>
      </w:pPr>
    </w:p>
    <w:p w:rsidR="00E02532" w:rsidRDefault="00FC1B1D" w:rsidP="00FC1B1D">
      <w:pPr>
        <w:rPr>
          <w:lang w:val="en-US"/>
        </w:rPr>
      </w:pPr>
      <w:r>
        <w:rPr>
          <w:lang w:val="en-US"/>
        </w:rPr>
        <w:t xml:space="preserve">Caching of large messages is supported. For the transport of large cached message to the client SC uses the original parts of the message. The </w:t>
      </w:r>
      <w:r w:rsidRPr="006F46B9">
        <w:rPr>
          <w:i/>
        </w:rPr>
        <w:t>cache</w:t>
      </w:r>
      <w:r w:rsidR="00567840">
        <w:rPr>
          <w:i/>
        </w:rPr>
        <w:t>PartNumber</w:t>
      </w:r>
      <w:r>
        <w:rPr>
          <w:i/>
        </w:rPr>
        <w:t xml:space="preserve"> </w:t>
      </w:r>
      <w:r>
        <w:rPr>
          <w:lang w:val="en-US"/>
        </w:rPr>
        <w:t xml:space="preserve">is </w:t>
      </w:r>
      <w:r w:rsidR="00567840">
        <w:rPr>
          <w:lang w:val="en-US"/>
        </w:rPr>
        <w:t xml:space="preserve">created </w:t>
      </w:r>
      <w:r>
        <w:rPr>
          <w:lang w:val="en-US"/>
        </w:rPr>
        <w:t xml:space="preserve">by SC and must be returned unchanged in the client PAC request. This is how SC keeps track on parts which must be delivered next. </w:t>
      </w:r>
    </w:p>
    <w:p w:rsidR="00DB4F14" w:rsidRDefault="00DB4F14" w:rsidP="00DB4F14"/>
    <w:p w:rsidR="00DB4F14" w:rsidRDefault="00DB4F14" w:rsidP="00DB4F14">
      <w:r>
        <w:t>In cascaded SC configurations cache can be created in all SC nodes along the path from client to the server.</w:t>
      </w:r>
    </w:p>
    <w:p w:rsidR="00D677AB" w:rsidRPr="00FC1B1D" w:rsidRDefault="00D677AB" w:rsidP="00DB4F14">
      <w:pPr>
        <w:rPr>
          <w:lang w:val="en-US"/>
        </w:rPr>
      </w:pPr>
    </w:p>
    <w:p w:rsidR="00DC5058" w:rsidRDefault="00DC5058" w:rsidP="00DC5058">
      <w:pPr>
        <w:pStyle w:val="Heading3"/>
        <w:rPr>
          <w:lang w:val="en-US"/>
        </w:rPr>
      </w:pPr>
      <w:bookmarkStart w:id="166" w:name="_Ref278893023"/>
      <w:bookmarkStart w:id="167" w:name="_Ref278893024"/>
      <w:bookmarkStart w:id="168" w:name="_Toc337458202"/>
      <w:r>
        <w:rPr>
          <w:lang w:val="en-US"/>
        </w:rPr>
        <w:t>Message Sequencing</w:t>
      </w:r>
      <w:bookmarkEnd w:id="166"/>
      <w:bookmarkEnd w:id="167"/>
      <w:bookmarkEnd w:id="168"/>
    </w:p>
    <w:p w:rsidR="00740427" w:rsidRDefault="00740427" w:rsidP="00740427">
      <w:pPr>
        <w:rPr>
          <w:lang w:val="en-US"/>
        </w:rPr>
      </w:pPr>
      <w:r>
        <w:rPr>
          <w:lang w:val="en-US"/>
        </w:rPr>
        <w:t xml:space="preserve">Message sequence number is used to identify the message during the transport. The message path from client to the server and </w:t>
      </w:r>
      <w:r w:rsidR="008D1106">
        <w:rPr>
          <w:lang w:val="en-US"/>
        </w:rPr>
        <w:t xml:space="preserve">the path </w:t>
      </w:r>
      <w:r>
        <w:rPr>
          <w:lang w:val="en-US"/>
        </w:rPr>
        <w:t xml:space="preserve">from server to the client are independent and thus have independent message </w:t>
      </w:r>
      <w:r w:rsidR="008D1106">
        <w:rPr>
          <w:lang w:val="en-US"/>
        </w:rPr>
        <w:t xml:space="preserve">sequence </w:t>
      </w:r>
      <w:r>
        <w:rPr>
          <w:lang w:val="en-US"/>
        </w:rPr>
        <w:t xml:space="preserve">numbers. The number is generated by the client or by the server and </w:t>
      </w:r>
      <w:r w:rsidR="008D1106">
        <w:rPr>
          <w:lang w:val="en-US"/>
        </w:rPr>
        <w:t xml:space="preserve">are </w:t>
      </w:r>
      <w:r>
        <w:rPr>
          <w:lang w:val="en-US"/>
        </w:rPr>
        <w:t xml:space="preserve">passed unchanged through SC to the counterparty. SC does not validate it. </w:t>
      </w:r>
      <w:r w:rsidR="008D1106">
        <w:rPr>
          <w:lang w:val="en-US"/>
        </w:rPr>
        <w:t>ECHO messages have no message sequence numbers.</w:t>
      </w:r>
    </w:p>
    <w:p w:rsidR="008D1106" w:rsidRDefault="008D1106" w:rsidP="00740427">
      <w:pPr>
        <w:rPr>
          <w:lang w:val="en-US"/>
        </w:rPr>
      </w:pPr>
    </w:p>
    <w:p w:rsidR="00FC1B1D" w:rsidRDefault="00740427" w:rsidP="008B71BD">
      <w:pPr>
        <w:rPr>
          <w:lang w:val="en-US"/>
        </w:rPr>
      </w:pPr>
      <w:r>
        <w:rPr>
          <w:lang w:val="en-US"/>
        </w:rPr>
        <w:t xml:space="preserve">For </w:t>
      </w:r>
      <w:r w:rsidR="008D1106">
        <w:rPr>
          <w:lang w:val="en-US"/>
        </w:rPr>
        <w:t>regular</w:t>
      </w:r>
      <w:r>
        <w:rPr>
          <w:lang w:val="en-US"/>
        </w:rPr>
        <w:t xml:space="preserve"> operation the </w:t>
      </w:r>
      <w:r w:rsidR="008D1106">
        <w:rPr>
          <w:lang w:val="en-US"/>
        </w:rPr>
        <w:t>number is steadily increasing. This is true for the message path from client to the server. For the path from server to the client message can be fetched from cache instead of a real server reply. Such message will have its original message sequence number.  The client must not validate the message sequence number in such case.</w:t>
      </w:r>
    </w:p>
    <w:p w:rsidR="00FC1B1D" w:rsidRDefault="00FC1B1D" w:rsidP="008B71BD">
      <w:pPr>
        <w:rPr>
          <w:lang w:val="en-US"/>
        </w:rPr>
      </w:pPr>
    </w:p>
    <w:p w:rsidR="00E3486D" w:rsidRPr="00BA1B96" w:rsidRDefault="00E3486D" w:rsidP="00E3486D">
      <w:pPr>
        <w:pStyle w:val="Heading2"/>
        <w:rPr>
          <w:lang w:val="en-US"/>
        </w:rPr>
      </w:pPr>
      <w:bookmarkStart w:id="169" w:name="_Toc337458203"/>
      <w:r>
        <w:rPr>
          <w:lang w:val="en-US"/>
        </w:rPr>
        <w:t>Publishing Services</w:t>
      </w:r>
      <w:bookmarkEnd w:id="108"/>
      <w:bookmarkEnd w:id="109"/>
      <w:bookmarkEnd w:id="169"/>
    </w:p>
    <w:p w:rsidR="00E3486D" w:rsidRDefault="004A4633" w:rsidP="00E3486D">
      <w:pPr>
        <w:rPr>
          <w:lang w:val="en-US"/>
        </w:rPr>
      </w:pPr>
      <w:r w:rsidRPr="004A4633">
        <w:rPr>
          <w:noProof/>
          <w:lang w:val="de-CH" w:eastAsia="de-CH"/>
        </w:rPr>
        <w:pict>
          <v:shape id="_x0000_s1044" type="#_x0000_t75" style="position:absolute;left:0;text-align:left;margin-left:432.45pt;margin-top:3.15pt;width:123.8pt;height:75.85pt;z-index:-251656704;mso-position-horizontal:right"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73" o:title=""/>
            <w10:wrap type="square"/>
          </v:shape>
          <o:OLEObject Type="Embed" ProgID="Visio.Drawing.11" ShapeID="_x0000_s1044" DrawAspect="Content" ObjectID="_1411200299" r:id="rId74"/>
        </w:pict>
      </w:r>
      <w:r w:rsidR="00E3486D" w:rsidRPr="00BA1B96">
        <w:rPr>
          <w:lang w:val="en-US"/>
        </w:rPr>
        <w:t>Subscribe/Publish (</w:t>
      </w:r>
      <w:r w:rsidR="00E3486D">
        <w:rPr>
          <w:lang w:val="en-US"/>
        </w:rPr>
        <w:t>server initiated communication</w:t>
      </w:r>
      <w:r w:rsidR="00E3486D" w:rsidRPr="00BA1B96">
        <w:rPr>
          <w:lang w:val="en-US"/>
        </w:rPr>
        <w:t>)</w:t>
      </w:r>
      <w:r w:rsidR="00E3486D">
        <w:rPr>
          <w:lang w:val="en-US"/>
        </w:rPr>
        <w:t>. Publishing services allows the server to send single message to many clients through the SC.</w:t>
      </w:r>
    </w:p>
    <w:p w:rsidR="00E3486D" w:rsidRDefault="00E3486D" w:rsidP="00E3486D">
      <w:pPr>
        <w:rPr>
          <w:lang w:val="en-US"/>
        </w:rPr>
      </w:pPr>
    </w:p>
    <w:p w:rsidR="00E3486D" w:rsidRDefault="00E3486D" w:rsidP="00E3486D">
      <w:pPr>
        <w:rPr>
          <w:lang w:val="en-US"/>
        </w:rPr>
      </w:pPr>
      <w:r w:rsidRPr="00BA1B96">
        <w:rPr>
          <w:lang w:val="en-US"/>
        </w:rPr>
        <w:t xml:space="preserve">The client sends a subscription </w:t>
      </w:r>
      <w:r>
        <w:rPr>
          <w:lang w:val="en-US"/>
        </w:rPr>
        <w:t xml:space="preserve">mask </w:t>
      </w:r>
      <w:r w:rsidRPr="00BA1B96">
        <w:rPr>
          <w:lang w:val="en-US"/>
        </w:rPr>
        <w:t>to the service</w:t>
      </w:r>
      <w:r>
        <w:rPr>
          <w:lang w:val="en-US"/>
        </w:rPr>
        <w:t>,</w:t>
      </w:r>
      <w:r w:rsidRPr="00BA1B96">
        <w:rPr>
          <w:lang w:val="en-US"/>
        </w:rPr>
        <w:t xml:space="preserve"> </w:t>
      </w:r>
      <w:r>
        <w:rPr>
          <w:lang w:val="en-US"/>
        </w:rPr>
        <w:t xml:space="preserve">and so declares </w:t>
      </w:r>
      <w:r w:rsidRPr="00BA1B96">
        <w:rPr>
          <w:lang w:val="en-US"/>
        </w:rPr>
        <w:t xml:space="preserve">its interest on certain type of </w:t>
      </w:r>
      <w:r>
        <w:rPr>
          <w:lang w:val="en-US"/>
        </w:rPr>
        <w:t xml:space="preserve">a </w:t>
      </w:r>
      <w:r w:rsidRPr="00BA1B96">
        <w:rPr>
          <w:lang w:val="en-US"/>
        </w:rPr>
        <w:t xml:space="preserve">message. </w:t>
      </w:r>
      <w:r>
        <w:rPr>
          <w:lang w:val="en-US"/>
        </w:rPr>
        <w:t xml:space="preserve">The </w:t>
      </w:r>
      <w:r w:rsidRPr="00BA1B96">
        <w:rPr>
          <w:lang w:val="en-US"/>
        </w:rPr>
        <w:t>application serv</w:t>
      </w:r>
      <w:r w:rsidR="00F4111B">
        <w:rPr>
          <w:lang w:val="en-US"/>
        </w:rPr>
        <w:t>er</w:t>
      </w:r>
      <w:r w:rsidRPr="00BA1B96">
        <w:rPr>
          <w:lang w:val="en-US"/>
        </w:rPr>
        <w:t xml:space="preserve"> providing </w:t>
      </w:r>
      <w:r>
        <w:rPr>
          <w:lang w:val="en-US"/>
        </w:rPr>
        <w:t xml:space="preserve">the message </w:t>
      </w:r>
      <w:r w:rsidRPr="00BA1B96">
        <w:rPr>
          <w:lang w:val="en-US"/>
        </w:rPr>
        <w:t>content</w:t>
      </w:r>
      <w:r>
        <w:rPr>
          <w:lang w:val="en-US"/>
        </w:rPr>
        <w:t>s</w:t>
      </w:r>
      <w:r w:rsidRPr="00BA1B96">
        <w:rPr>
          <w:lang w:val="en-US"/>
        </w:rPr>
        <w:t xml:space="preserve"> </w:t>
      </w:r>
      <w:r>
        <w:rPr>
          <w:lang w:val="en-US"/>
        </w:rPr>
        <w:t xml:space="preserve">must </w:t>
      </w:r>
      <w:r w:rsidRPr="00BA1B96">
        <w:rPr>
          <w:lang w:val="en-US"/>
        </w:rPr>
        <w:t xml:space="preserve">designate the </w:t>
      </w:r>
      <w:r>
        <w:rPr>
          <w:lang w:val="en-US"/>
        </w:rPr>
        <w:t xml:space="preserve">message </w:t>
      </w:r>
      <w:r w:rsidRPr="00BA1B96">
        <w:rPr>
          <w:lang w:val="en-US"/>
        </w:rPr>
        <w:t xml:space="preserve">with a </w:t>
      </w:r>
      <w:r w:rsidR="00A83EA3">
        <w:rPr>
          <w:lang w:val="en-US"/>
        </w:rPr>
        <w:t>mask</w:t>
      </w:r>
      <w:r w:rsidRPr="00BA1B96">
        <w:rPr>
          <w:lang w:val="en-US"/>
        </w:rPr>
        <w:t xml:space="preserve">. When </w:t>
      </w:r>
      <w:r>
        <w:rPr>
          <w:lang w:val="en-US"/>
        </w:rPr>
        <w:t xml:space="preserve">the message </w:t>
      </w:r>
      <w:r w:rsidR="00A83EA3">
        <w:rPr>
          <w:lang w:val="en-US"/>
        </w:rPr>
        <w:t>mask</w:t>
      </w:r>
      <w:r w:rsidRPr="00BA1B96">
        <w:rPr>
          <w:lang w:val="en-US"/>
        </w:rPr>
        <w:t xml:space="preserve"> </w:t>
      </w:r>
      <w:r>
        <w:rPr>
          <w:lang w:val="en-US"/>
        </w:rPr>
        <w:t>matches the</w:t>
      </w:r>
      <w:r w:rsidRPr="00BA1B96">
        <w:rPr>
          <w:lang w:val="en-US"/>
        </w:rPr>
        <w:t xml:space="preserve"> client subscription </w:t>
      </w:r>
      <w:r>
        <w:rPr>
          <w:lang w:val="en-US"/>
        </w:rPr>
        <w:t>mask, the message will be sent to the</w:t>
      </w:r>
      <w:r w:rsidRPr="00BA1B96">
        <w:rPr>
          <w:lang w:val="en-US"/>
        </w:rPr>
        <w:t xml:space="preserve"> client. Multiple clients may subscr</w:t>
      </w:r>
      <w:r>
        <w:rPr>
          <w:lang w:val="en-US"/>
        </w:rPr>
        <w:t xml:space="preserve">ibe for </w:t>
      </w:r>
      <w:r w:rsidRPr="00BA1B96">
        <w:rPr>
          <w:lang w:val="en-US"/>
        </w:rPr>
        <w:t xml:space="preserve">the same </w:t>
      </w:r>
      <w:r w:rsidRPr="00BA1B96">
        <w:rPr>
          <w:lang w:val="en-US"/>
        </w:rPr>
        <w:lastRenderedPageBreak/>
        <w:t xml:space="preserve">service at the same time. In such case </w:t>
      </w:r>
      <w:r>
        <w:rPr>
          <w:lang w:val="en-US"/>
        </w:rPr>
        <w:t>multiple clients can get the same copy of the message</w:t>
      </w:r>
      <w:r w:rsidRPr="00BA1B96">
        <w:rPr>
          <w:lang w:val="en-US"/>
        </w:rPr>
        <w:t xml:space="preserve">. </w:t>
      </w:r>
      <w:r>
        <w:rPr>
          <w:lang w:val="en-US"/>
        </w:rPr>
        <w:t>Message that does not match any client subscription is discarded.</w:t>
      </w:r>
    </w:p>
    <w:p w:rsidR="00E3486D" w:rsidRDefault="00E3486D" w:rsidP="00E3486D">
      <w:pPr>
        <w:rPr>
          <w:lang w:val="en-US"/>
        </w:rPr>
      </w:pPr>
    </w:p>
    <w:p w:rsidR="00E3486D" w:rsidRDefault="00E3486D" w:rsidP="00E3486D">
      <w:pPr>
        <w:rPr>
          <w:lang w:val="en-US"/>
        </w:rPr>
      </w:pPr>
      <w:r w:rsidRPr="00BA1B96">
        <w:rPr>
          <w:lang w:val="en-US"/>
        </w:rPr>
        <w:t>The client must declare a notification method that is invoked when the message arrives.</w:t>
      </w:r>
      <w:r>
        <w:rPr>
          <w:lang w:val="en-US"/>
        </w:rPr>
        <w:t xml:space="preserve"> </w:t>
      </w:r>
      <w:r w:rsidRPr="00BA1B96">
        <w:rPr>
          <w:lang w:val="en-US"/>
        </w:rPr>
        <w:t xml:space="preserve">The client may have only one outstanding subscription per service. </w:t>
      </w:r>
      <w:r>
        <w:rPr>
          <w:lang w:val="en-US"/>
        </w:rPr>
        <w:t>The message delivery must occur in guaranteed sequence. Messages from the same service will arrive in the sequence in which they have been sent.</w:t>
      </w:r>
    </w:p>
    <w:p w:rsidR="00E3486D" w:rsidRPr="00BA1B96" w:rsidRDefault="00E3486D" w:rsidP="00E3486D">
      <w:pPr>
        <w:rPr>
          <w:lang w:val="en-US"/>
        </w:rPr>
      </w:pPr>
    </w:p>
    <w:p w:rsidR="00E3486D" w:rsidRDefault="00176F71" w:rsidP="00E3486D">
      <w:pPr>
        <w:jc w:val="left"/>
      </w:pPr>
      <w:r>
        <w:object w:dxaOrig="6282" w:dyaOrig="4014">
          <v:shape id="_x0000_i1042" type="#_x0000_t75" style="width:247.5pt;height:158pt" o:ole="">
            <v:imagedata r:id="rId75" o:title=""/>
          </v:shape>
          <o:OLEObject Type="Embed" ProgID="Visio.Drawing.11" ShapeID="_x0000_i1042" DrawAspect="Content" ObjectID="_1411200271" r:id="rId76"/>
        </w:object>
      </w:r>
    </w:p>
    <w:p w:rsidR="00E3486D" w:rsidRPr="008F5812" w:rsidRDefault="00E3486D" w:rsidP="00E3486D">
      <w:pPr>
        <w:pStyle w:val="Caption"/>
      </w:pPr>
      <w:bookmarkStart w:id="170" w:name="_Toc269371941"/>
      <w:bookmarkStart w:id="171" w:name="_Toc337458328"/>
      <w:r w:rsidRPr="008F5812">
        <w:t xml:space="preserve">Figure </w:t>
      </w:r>
      <w:fldSimple w:instr=" SEQ Figure \* ARABIC ">
        <w:r w:rsidR="005E7D95">
          <w:rPr>
            <w:noProof/>
          </w:rPr>
          <w:t>18</w:t>
        </w:r>
      </w:fldSimple>
      <w:r w:rsidRPr="008F5812">
        <w:t xml:space="preserve"> Subscribe / Publish</w:t>
      </w:r>
      <w:bookmarkEnd w:id="170"/>
      <w:bookmarkEnd w:id="171"/>
    </w:p>
    <w:p w:rsidR="00E3486D" w:rsidRDefault="00E3486D" w:rsidP="00E3486D">
      <w:pPr>
        <w:rPr>
          <w:lang w:val="en-US"/>
        </w:rPr>
      </w:pPr>
    </w:p>
    <w:p w:rsidR="00E3486D" w:rsidRPr="00BA1B96" w:rsidRDefault="00E3486D" w:rsidP="00E3486D">
      <w:pPr>
        <w:rPr>
          <w:lang w:val="en-US"/>
        </w:rPr>
      </w:pPr>
      <w:r w:rsidRPr="00BA1B96">
        <w:rPr>
          <w:lang w:val="en-US"/>
        </w:rPr>
        <w:t xml:space="preserve">The client may change the subscription mask </w:t>
      </w:r>
      <w:r>
        <w:rPr>
          <w:lang w:val="en-US"/>
        </w:rPr>
        <w:t>or unsubscribe</w:t>
      </w:r>
      <w:r w:rsidRPr="00BA1B96">
        <w:rPr>
          <w:lang w:val="en-US"/>
        </w:rPr>
        <w:t>.</w:t>
      </w:r>
      <w:r>
        <w:rPr>
          <w:lang w:val="en-US"/>
        </w:rPr>
        <w:t xml:space="preserve"> Initial subscription, subscription change or unsubscribe operation is always synchronous, even through a cascaded SCs.</w:t>
      </w:r>
    </w:p>
    <w:p w:rsidR="00E3486D" w:rsidRPr="00BA1B96" w:rsidRDefault="00E3486D" w:rsidP="00E3486D">
      <w:pPr>
        <w:rPr>
          <w:lang w:val="en-US"/>
        </w:rPr>
      </w:pPr>
    </w:p>
    <w:p w:rsidR="00E3486D" w:rsidRDefault="00E3486D" w:rsidP="00E3486D">
      <w:pPr>
        <w:rPr>
          <w:lang w:val="en-US"/>
        </w:rPr>
      </w:pPr>
      <w:r>
        <w:rPr>
          <w:lang w:val="en-US"/>
        </w:rPr>
        <w:t>Such</w:t>
      </w:r>
      <w:r w:rsidRPr="00BA1B96">
        <w:rPr>
          <w:lang w:val="en-US"/>
        </w:rPr>
        <w:t xml:space="preserve"> </w:t>
      </w:r>
      <w:r>
        <w:rPr>
          <w:lang w:val="en-US"/>
        </w:rPr>
        <w:t xml:space="preserve">communication style is </w:t>
      </w:r>
      <w:r w:rsidRPr="00BA1B96">
        <w:rPr>
          <w:lang w:val="en-US"/>
        </w:rPr>
        <w:t xml:space="preserve">used to get asynchronously events notifications </w:t>
      </w:r>
      <w:r>
        <w:rPr>
          <w:lang w:val="en-US"/>
        </w:rPr>
        <w:t xml:space="preserve">or messages </w:t>
      </w:r>
      <w:r w:rsidRPr="00BA1B96">
        <w:rPr>
          <w:lang w:val="en-US"/>
        </w:rPr>
        <w:t>that are initiated on the server without an initial client action.</w:t>
      </w:r>
      <w:r>
        <w:rPr>
          <w:lang w:val="en-US"/>
        </w:rPr>
        <w:t xml:space="preserve"> It can be also used to distribute the same information to multiple clients. </w:t>
      </w:r>
    </w:p>
    <w:p w:rsidR="00B56636" w:rsidRDefault="00B56636" w:rsidP="00E3486D">
      <w:pPr>
        <w:rPr>
          <w:lang w:val="en-US"/>
        </w:rPr>
      </w:pPr>
    </w:p>
    <w:p w:rsidR="00B56636" w:rsidRPr="009627AF" w:rsidRDefault="00B56636" w:rsidP="00B56636">
      <w:pPr>
        <w:rPr>
          <w:lang w:val="en-US"/>
        </w:rPr>
      </w:pPr>
      <w:r>
        <w:rPr>
          <w:lang w:val="en-US"/>
        </w:rPr>
        <w:t>The following schema shows message flow with a publishing server.</w:t>
      </w:r>
    </w:p>
    <w:p w:rsidR="003F0974" w:rsidRDefault="00164E62" w:rsidP="003F0974">
      <w:pPr>
        <w:jc w:val="left"/>
      </w:pPr>
      <w:r>
        <w:object w:dxaOrig="7983" w:dyaOrig="7983">
          <v:shape id="_x0000_i1043" type="#_x0000_t75" style="width:401.5pt;height:400.5pt" o:ole="">
            <v:imagedata r:id="rId77" o:title=""/>
          </v:shape>
          <o:OLEObject Type="Embed" ProgID="Visio.Drawing.11" ShapeID="_x0000_i1043" DrawAspect="Content" ObjectID="_1411200272" r:id="rId78"/>
        </w:object>
      </w:r>
    </w:p>
    <w:p w:rsidR="003F0974" w:rsidRPr="008F5812" w:rsidRDefault="003F0974" w:rsidP="003F0974">
      <w:pPr>
        <w:pStyle w:val="Caption"/>
      </w:pPr>
      <w:bookmarkStart w:id="172" w:name="_Toc337458329"/>
      <w:r w:rsidRPr="008F5812">
        <w:t xml:space="preserve">Figure </w:t>
      </w:r>
      <w:fldSimple w:instr=" SEQ Figure \* ARABIC ">
        <w:r w:rsidR="005E7D95">
          <w:rPr>
            <w:noProof/>
          </w:rPr>
          <w:t>19</w:t>
        </w:r>
      </w:fldSimple>
      <w:r w:rsidRPr="008F5812">
        <w:t xml:space="preserve"> Publishing Service</w:t>
      </w:r>
      <w:bookmarkEnd w:id="172"/>
    </w:p>
    <w:p w:rsidR="003F0974" w:rsidRPr="00801E6B" w:rsidRDefault="003F0974" w:rsidP="003F0974">
      <w:pPr>
        <w:rPr>
          <w:lang w:val="en-US"/>
        </w:rPr>
      </w:pPr>
    </w:p>
    <w:p w:rsidR="003F0974" w:rsidRDefault="003F0974" w:rsidP="003F0974">
      <w:pPr>
        <w:pStyle w:val="MarginNote"/>
        <w:framePr w:wrap="around"/>
        <w:rPr>
          <w:lang w:val="en-US"/>
        </w:rPr>
      </w:pPr>
      <w:r>
        <w:rPr>
          <w:lang w:val="en-US"/>
        </w:rPr>
        <w:t>Client</w:t>
      </w:r>
    </w:p>
    <w:p w:rsidR="003F0974" w:rsidRDefault="003F0974" w:rsidP="000D2606">
      <w:pPr>
        <w:numPr>
          <w:ilvl w:val="0"/>
          <w:numId w:val="20"/>
        </w:numPr>
        <w:jc w:val="left"/>
        <w:rPr>
          <w:lang w:val="en-US"/>
        </w:rPr>
      </w:pPr>
      <w:r>
        <w:rPr>
          <w:lang w:val="en-US"/>
        </w:rPr>
        <w:t>The client establishes a network connection to SC and starts communication with the ATTACH message. Keep</w:t>
      </w:r>
      <w:r w:rsidR="00C11ED5">
        <w:rPr>
          <w:lang w:val="en-US"/>
        </w:rPr>
        <w:t>-</w:t>
      </w:r>
      <w:r>
        <w:rPr>
          <w:lang w:val="en-US"/>
        </w:rPr>
        <w:t>alive messages can be sent</w:t>
      </w:r>
      <w:r w:rsidRPr="00CB42DB">
        <w:rPr>
          <w:lang w:val="en-US"/>
        </w:rPr>
        <w:t xml:space="preserve"> </w:t>
      </w:r>
      <w:r>
        <w:rPr>
          <w:lang w:val="en-US"/>
        </w:rPr>
        <w:t>on this connection.</w:t>
      </w:r>
    </w:p>
    <w:p w:rsidR="003F0974" w:rsidRDefault="003F0974" w:rsidP="000D2606">
      <w:pPr>
        <w:numPr>
          <w:ilvl w:val="0"/>
          <w:numId w:val="20"/>
        </w:numPr>
        <w:jc w:val="left"/>
        <w:rPr>
          <w:lang w:val="en-US"/>
        </w:rPr>
      </w:pPr>
      <w:r>
        <w:rPr>
          <w:lang w:val="en-US"/>
        </w:rPr>
        <w:t xml:space="preserve">Then it subscribes to a service with the CLN_SUBSCRIBE message and starts a listener that will receive the incoming messages. </w:t>
      </w:r>
    </w:p>
    <w:p w:rsidR="003F0974" w:rsidRDefault="003F0974" w:rsidP="000D2606">
      <w:pPr>
        <w:numPr>
          <w:ilvl w:val="0"/>
          <w:numId w:val="20"/>
        </w:numPr>
        <w:rPr>
          <w:lang w:val="en-US"/>
        </w:rPr>
      </w:pPr>
      <w:r>
        <w:rPr>
          <w:lang w:val="en-US"/>
        </w:rPr>
        <w:t xml:space="preserve">The SC </w:t>
      </w:r>
      <w:r w:rsidRPr="00430134">
        <w:rPr>
          <w:lang w:val="en-US"/>
        </w:rPr>
        <w:t xml:space="preserve">remembers the subscription </w:t>
      </w:r>
      <w:r>
        <w:rPr>
          <w:lang w:val="en-US"/>
        </w:rPr>
        <w:t>and also creates a unique sessionId for it. It also notifies the server registered to this service with the SRV_SUBSCRIBE message. If there is no server, the client gets an error.</w:t>
      </w:r>
    </w:p>
    <w:p w:rsidR="003F0974" w:rsidRPr="00430134" w:rsidRDefault="003F0974" w:rsidP="000D2606">
      <w:pPr>
        <w:numPr>
          <w:ilvl w:val="0"/>
          <w:numId w:val="20"/>
        </w:numPr>
        <w:jc w:val="left"/>
        <w:rPr>
          <w:lang w:val="en-US"/>
        </w:rPr>
      </w:pPr>
      <w:r w:rsidRPr="00430134">
        <w:rPr>
          <w:lang w:val="en-US"/>
        </w:rPr>
        <w:t>When a message is published, SC compares the message mask with the subscription mask and based on the matching result delivers the message to the client.</w:t>
      </w:r>
      <w:r>
        <w:rPr>
          <w:lang w:val="en-US"/>
        </w:rPr>
        <w:t xml:space="preserve"> </w:t>
      </w:r>
      <w:r w:rsidRPr="00430134">
        <w:rPr>
          <w:lang w:val="en-US"/>
        </w:rPr>
        <w:t>The client receives and proc</w:t>
      </w:r>
      <w:r>
        <w:rPr>
          <w:lang w:val="en-US"/>
        </w:rPr>
        <w:t>esses</w:t>
      </w:r>
      <w:r w:rsidRPr="00430134">
        <w:rPr>
          <w:lang w:val="en-US"/>
        </w:rPr>
        <w:t xml:space="preserve"> the message and initiates the next receipt with the </w:t>
      </w:r>
      <w:bookmarkStart w:id="173" w:name="OLE_LINK36"/>
      <w:bookmarkStart w:id="174" w:name="OLE_LINK37"/>
      <w:r>
        <w:rPr>
          <w:lang w:val="en-US"/>
        </w:rPr>
        <w:t>RECEIVE_PUBLICATION</w:t>
      </w:r>
      <w:bookmarkEnd w:id="173"/>
      <w:bookmarkEnd w:id="174"/>
      <w:r w:rsidRPr="00430134">
        <w:rPr>
          <w:lang w:val="en-US"/>
        </w:rPr>
        <w:t xml:space="preserve"> message.</w:t>
      </w:r>
    </w:p>
    <w:p w:rsidR="003F0974" w:rsidRDefault="003F0974" w:rsidP="000D2606">
      <w:pPr>
        <w:numPr>
          <w:ilvl w:val="0"/>
          <w:numId w:val="20"/>
        </w:numPr>
        <w:jc w:val="left"/>
        <w:rPr>
          <w:lang w:val="en-US"/>
        </w:rPr>
      </w:pPr>
      <w:r>
        <w:rPr>
          <w:lang w:val="en-US"/>
        </w:rPr>
        <w:t xml:space="preserve">When no message is published within a period of time (defined by </w:t>
      </w:r>
      <w:r>
        <w:rPr>
          <w:i/>
          <w:lang w:val="en-US"/>
        </w:rPr>
        <w:t>noDataInterval</w:t>
      </w:r>
      <w:r>
        <w:rPr>
          <w:lang w:val="en-US"/>
        </w:rPr>
        <w:t>) then SC sends an empty message to the client and this initiates the next receipt with the RECEIVE_PUBLICATION</w:t>
      </w:r>
      <w:r w:rsidRPr="00430134">
        <w:rPr>
          <w:lang w:val="en-US"/>
        </w:rPr>
        <w:t xml:space="preserve"> </w:t>
      </w:r>
      <w:r>
        <w:rPr>
          <w:lang w:val="en-US"/>
        </w:rPr>
        <w:t>message.</w:t>
      </w:r>
    </w:p>
    <w:p w:rsidR="009F0BF0" w:rsidRDefault="003F0974" w:rsidP="000D2606">
      <w:pPr>
        <w:numPr>
          <w:ilvl w:val="0"/>
          <w:numId w:val="20"/>
        </w:numPr>
        <w:jc w:val="left"/>
        <w:rPr>
          <w:lang w:val="en-US"/>
        </w:rPr>
      </w:pPr>
      <w:r w:rsidRPr="009F0BF0">
        <w:rPr>
          <w:lang w:val="en-US"/>
        </w:rPr>
        <w:t>The client can change the publication mask with the CLN_CHANGE_SUBSCRIPTION message or terminate the subscription with CLN_UNSUBSCRIBE message. In both cases the server is notified with the SRV_CHANGE_SUBSCRIPTION or SRV_UNSUBSCRIBE message</w:t>
      </w:r>
      <w:r w:rsidR="009F0BF0">
        <w:rPr>
          <w:lang w:val="en-US"/>
        </w:rPr>
        <w:t>.</w:t>
      </w:r>
    </w:p>
    <w:p w:rsidR="003F0974" w:rsidRPr="009F0BF0" w:rsidRDefault="003F0974" w:rsidP="000D2606">
      <w:pPr>
        <w:numPr>
          <w:ilvl w:val="0"/>
          <w:numId w:val="20"/>
        </w:numPr>
        <w:jc w:val="left"/>
        <w:rPr>
          <w:lang w:val="en-US"/>
        </w:rPr>
      </w:pPr>
      <w:r w:rsidRPr="009F0BF0">
        <w:rPr>
          <w:lang w:val="en-US"/>
        </w:rPr>
        <w:t>Before the client terminates, it should send DETACH message and then terminate the network connection to SC.</w:t>
      </w:r>
    </w:p>
    <w:p w:rsidR="003F0974" w:rsidRDefault="003F0974" w:rsidP="003F0974">
      <w:pPr>
        <w:rPr>
          <w:lang w:val="en-US"/>
        </w:rPr>
      </w:pPr>
    </w:p>
    <w:p w:rsidR="003F0974" w:rsidRDefault="003F0974" w:rsidP="003F0974">
      <w:pPr>
        <w:rPr>
          <w:lang w:val="en-US"/>
        </w:rPr>
      </w:pPr>
      <w:r>
        <w:rPr>
          <w:lang w:val="en-US"/>
        </w:rPr>
        <w:lastRenderedPageBreak/>
        <w:t>When the client terminates abnormally, the SC will clear its subscription, discard all messages not delivered yet and notify the server with the SRV_</w:t>
      </w:r>
      <w:r w:rsidR="00DD5818">
        <w:rPr>
          <w:lang w:val="en-US"/>
        </w:rPr>
        <w:t>ABORT_SESSION</w:t>
      </w:r>
      <w:r>
        <w:rPr>
          <w:lang w:val="en-US"/>
        </w:rPr>
        <w:t xml:space="preserve"> message. The reasons for this can be:</w:t>
      </w:r>
    </w:p>
    <w:p w:rsidR="003F0974" w:rsidRDefault="003F0974" w:rsidP="000D2606">
      <w:pPr>
        <w:numPr>
          <w:ilvl w:val="0"/>
          <w:numId w:val="22"/>
        </w:numPr>
        <w:rPr>
          <w:lang w:val="en-US"/>
        </w:rPr>
      </w:pPr>
      <w:r>
        <w:rPr>
          <w:lang w:val="en-US"/>
        </w:rPr>
        <w:t>Unexpected client exit</w:t>
      </w:r>
    </w:p>
    <w:p w:rsidR="003F0974" w:rsidRDefault="003F0974" w:rsidP="000D2606">
      <w:pPr>
        <w:numPr>
          <w:ilvl w:val="0"/>
          <w:numId w:val="22"/>
        </w:numPr>
        <w:rPr>
          <w:lang w:val="en-US"/>
        </w:rPr>
      </w:pPr>
      <w:r>
        <w:rPr>
          <w:lang w:val="en-US"/>
        </w:rPr>
        <w:t>Underlying communication error (e.g. unreachable node)</w:t>
      </w:r>
    </w:p>
    <w:p w:rsidR="003F0974" w:rsidRDefault="003F0974" w:rsidP="003F0974">
      <w:pPr>
        <w:rPr>
          <w:lang w:val="en-US"/>
        </w:rPr>
      </w:pPr>
    </w:p>
    <w:p w:rsidR="003F0974" w:rsidRPr="00814655" w:rsidRDefault="003F0974" w:rsidP="003F0974">
      <w:pPr>
        <w:pStyle w:val="MarginNote"/>
        <w:framePr w:wrap="around"/>
        <w:rPr>
          <w:b/>
        </w:rPr>
      </w:pPr>
      <w:r w:rsidRPr="00814655">
        <w:rPr>
          <w:b/>
        </w:rPr>
        <w:t>Note</w:t>
      </w:r>
    </w:p>
    <w:p w:rsidR="003F0974" w:rsidRPr="00814655" w:rsidRDefault="003F0974" w:rsidP="003F0974">
      <w:pPr>
        <w:rPr>
          <w:b/>
          <w:lang w:val="en-US"/>
        </w:rPr>
      </w:pPr>
      <w:r w:rsidRPr="00814655">
        <w:rPr>
          <w:b/>
          <w:lang w:val="en-US"/>
        </w:rPr>
        <w:t xml:space="preserve">The client may have multiple SCs connected at the same time. Per connected SC the client may have multiple </w:t>
      </w:r>
      <w:r>
        <w:rPr>
          <w:b/>
          <w:lang w:val="en-US"/>
        </w:rPr>
        <w:t>subscriptions to different services</w:t>
      </w:r>
      <w:r w:rsidRPr="00814655">
        <w:rPr>
          <w:b/>
          <w:lang w:val="en-US"/>
        </w:rPr>
        <w:t xml:space="preserve"> at the same time. For each </w:t>
      </w:r>
      <w:r>
        <w:rPr>
          <w:b/>
          <w:lang w:val="en-US"/>
        </w:rPr>
        <w:t xml:space="preserve">subscription </w:t>
      </w:r>
      <w:r w:rsidRPr="00814655">
        <w:rPr>
          <w:b/>
          <w:lang w:val="en-US"/>
        </w:rPr>
        <w:t xml:space="preserve">only one </w:t>
      </w:r>
      <w:r>
        <w:rPr>
          <w:b/>
          <w:lang w:val="en-US"/>
        </w:rPr>
        <w:t xml:space="preserve">receipt </w:t>
      </w:r>
      <w:r w:rsidRPr="00814655">
        <w:rPr>
          <w:b/>
          <w:lang w:val="en-US"/>
        </w:rPr>
        <w:t>request may be pending at any time.</w:t>
      </w:r>
    </w:p>
    <w:p w:rsidR="003F0974" w:rsidRDefault="003F0974" w:rsidP="003F0974">
      <w:pPr>
        <w:rPr>
          <w:lang w:val="en-US"/>
        </w:rPr>
      </w:pPr>
    </w:p>
    <w:p w:rsidR="003F0974" w:rsidRDefault="003F0974" w:rsidP="003F0974">
      <w:pPr>
        <w:pStyle w:val="MarginNote"/>
        <w:framePr w:wrap="around"/>
        <w:rPr>
          <w:lang w:val="en-US"/>
        </w:rPr>
      </w:pPr>
      <w:r>
        <w:rPr>
          <w:lang w:val="en-US"/>
        </w:rPr>
        <w:t>Server</w:t>
      </w:r>
    </w:p>
    <w:p w:rsidR="003F0974" w:rsidRDefault="003F0974" w:rsidP="000D2606">
      <w:pPr>
        <w:numPr>
          <w:ilvl w:val="0"/>
          <w:numId w:val="25"/>
        </w:numPr>
        <w:rPr>
          <w:lang w:val="en-US"/>
        </w:rPr>
      </w:pPr>
      <w:r>
        <w:rPr>
          <w:lang w:val="en-US"/>
        </w:rPr>
        <w:t>The server establishes a network connection to SC and starts communication and registers itself as an instance of a service with the REGISTER_SERV</w:t>
      </w:r>
      <w:r w:rsidR="000442E8">
        <w:rPr>
          <w:lang w:val="en-US"/>
        </w:rPr>
        <w:t>ER</w:t>
      </w:r>
      <w:r>
        <w:rPr>
          <w:lang w:val="en-US"/>
        </w:rPr>
        <w:t xml:space="preserve"> message. Keep</w:t>
      </w:r>
      <w:r w:rsidR="00C11ED5">
        <w:rPr>
          <w:lang w:val="en-US"/>
        </w:rPr>
        <w:t>-</w:t>
      </w:r>
      <w:r>
        <w:rPr>
          <w:lang w:val="en-US"/>
        </w:rPr>
        <w:t>alive messages can be sent</w:t>
      </w:r>
      <w:r w:rsidRPr="00CB42DB">
        <w:rPr>
          <w:lang w:val="en-US"/>
        </w:rPr>
        <w:t xml:space="preserve"> </w:t>
      </w:r>
      <w:r>
        <w:rPr>
          <w:lang w:val="en-US"/>
        </w:rPr>
        <w:t>on this connection.</w:t>
      </w:r>
    </w:p>
    <w:p w:rsidR="003F0974" w:rsidRDefault="003F0974" w:rsidP="000D2606">
      <w:pPr>
        <w:numPr>
          <w:ilvl w:val="0"/>
          <w:numId w:val="25"/>
        </w:numPr>
        <w:rPr>
          <w:lang w:val="en-US"/>
        </w:rPr>
      </w:pPr>
      <w:r>
        <w:rPr>
          <w:lang w:val="en-US"/>
        </w:rPr>
        <w:t>The SC registers the server instance and will create network connection (b) back to it. Keep</w:t>
      </w:r>
      <w:r w:rsidR="00C11ED5">
        <w:rPr>
          <w:lang w:val="en-US"/>
        </w:rPr>
        <w:t>-</w:t>
      </w:r>
      <w:r>
        <w:rPr>
          <w:lang w:val="en-US"/>
        </w:rPr>
        <w:t>alive messages will also be sent</w:t>
      </w:r>
      <w:r w:rsidRPr="00CB42DB">
        <w:rPr>
          <w:lang w:val="en-US"/>
        </w:rPr>
        <w:t xml:space="preserve"> </w:t>
      </w:r>
      <w:r>
        <w:rPr>
          <w:lang w:val="en-US"/>
        </w:rPr>
        <w:t xml:space="preserve">on this connection, depending on the </w:t>
      </w:r>
      <w:r w:rsidRPr="00CB42DB">
        <w:rPr>
          <w:i/>
          <w:lang w:val="en-US"/>
        </w:rPr>
        <w:t>keepaliveInterval</w:t>
      </w:r>
      <w:r>
        <w:rPr>
          <w:lang w:val="en-US"/>
        </w:rPr>
        <w:t xml:space="preserve"> set in REGISTER_SERV</w:t>
      </w:r>
      <w:r w:rsidR="000442E8">
        <w:rPr>
          <w:lang w:val="en-US"/>
        </w:rPr>
        <w:t>ER</w:t>
      </w:r>
      <w:r>
        <w:rPr>
          <w:lang w:val="en-US"/>
        </w:rPr>
        <w:t>.</w:t>
      </w:r>
    </w:p>
    <w:p w:rsidR="003F0974" w:rsidRDefault="003F0974" w:rsidP="000D2606">
      <w:pPr>
        <w:numPr>
          <w:ilvl w:val="0"/>
          <w:numId w:val="25"/>
        </w:numPr>
        <w:rPr>
          <w:lang w:val="en-US"/>
        </w:rPr>
      </w:pPr>
      <w:r>
        <w:rPr>
          <w:lang w:val="en-US"/>
        </w:rPr>
        <w:t xml:space="preserve">When a client subscribes or changes the subscription the server is notified with the SRV_SUBSCRIBE or SRV_CHANGE_SUBSCRIPTION message. The message contains the </w:t>
      </w:r>
      <w:bookmarkStart w:id="175" w:name="OLE_LINK51"/>
      <w:bookmarkStart w:id="176" w:name="OLE_LINK52"/>
      <w:r>
        <w:rPr>
          <w:lang w:val="en-US"/>
        </w:rPr>
        <w:t xml:space="preserve">subscription </w:t>
      </w:r>
      <w:bookmarkEnd w:id="175"/>
      <w:bookmarkEnd w:id="176"/>
      <w:r>
        <w:rPr>
          <w:lang w:val="en-US"/>
        </w:rPr>
        <w:t xml:space="preserve">mask and additional information about the client. The server can accept or reject the subscription or its change. </w:t>
      </w:r>
      <w:r w:rsidR="001305F0">
        <w:rPr>
          <w:lang w:val="en-US"/>
        </w:rPr>
        <w:t xml:space="preserve">Like for a session service </w:t>
      </w:r>
      <w:r>
        <w:rPr>
          <w:lang w:val="en-US"/>
        </w:rPr>
        <w:t xml:space="preserve">the server instance is allocated for the </w:t>
      </w:r>
      <w:r w:rsidR="001305F0">
        <w:rPr>
          <w:lang w:val="en-US"/>
        </w:rPr>
        <w:t>subscription until the subscription is deleted. The same sever instance will get all subscription actions of one client. The sessionId identifies uniquely each subscription.</w:t>
      </w:r>
    </w:p>
    <w:p w:rsidR="003F0974" w:rsidRDefault="003F0974" w:rsidP="000D2606">
      <w:pPr>
        <w:numPr>
          <w:ilvl w:val="0"/>
          <w:numId w:val="25"/>
        </w:numPr>
        <w:rPr>
          <w:lang w:val="en-US"/>
        </w:rPr>
      </w:pPr>
      <w:r w:rsidRPr="00A64263">
        <w:rPr>
          <w:lang w:val="en-US"/>
        </w:rPr>
        <w:t xml:space="preserve">Now the server can publish messages to the service. SC immediately responds when the PUBLISH message has been queued. The server does not wait for message delivery to the clients. The published message must have a mask designating its contents. </w:t>
      </w:r>
    </w:p>
    <w:p w:rsidR="003F0974" w:rsidRPr="00A64263" w:rsidRDefault="003F0974" w:rsidP="000D2606">
      <w:pPr>
        <w:numPr>
          <w:ilvl w:val="0"/>
          <w:numId w:val="25"/>
        </w:numPr>
        <w:rPr>
          <w:lang w:val="en-US"/>
        </w:rPr>
      </w:pPr>
      <w:r w:rsidRPr="00A64263">
        <w:rPr>
          <w:lang w:val="en-US"/>
        </w:rPr>
        <w:t xml:space="preserve">The SC compares </w:t>
      </w:r>
      <w:r>
        <w:rPr>
          <w:lang w:val="en-US"/>
        </w:rPr>
        <w:t>the mask</w:t>
      </w:r>
      <w:r w:rsidRPr="00A64263">
        <w:rPr>
          <w:lang w:val="en-US"/>
        </w:rPr>
        <w:t xml:space="preserve"> with the subscription mask of the clients and delivers the message to them. Messages that do not match any subscription are discarded. The server does not know how many clients did get the message </w:t>
      </w:r>
      <w:r>
        <w:rPr>
          <w:lang w:val="en-US"/>
        </w:rPr>
        <w:t xml:space="preserve">or </w:t>
      </w:r>
      <w:r w:rsidRPr="00A64263">
        <w:rPr>
          <w:lang w:val="en-US"/>
        </w:rPr>
        <w:t xml:space="preserve">if </w:t>
      </w:r>
      <w:r>
        <w:rPr>
          <w:lang w:val="en-US"/>
        </w:rPr>
        <w:t xml:space="preserve">any at </w:t>
      </w:r>
      <w:r w:rsidRPr="00A64263">
        <w:rPr>
          <w:lang w:val="en-US"/>
        </w:rPr>
        <w:t>all.</w:t>
      </w:r>
    </w:p>
    <w:p w:rsidR="003F0974" w:rsidRDefault="003F0974" w:rsidP="000D2606">
      <w:pPr>
        <w:numPr>
          <w:ilvl w:val="0"/>
          <w:numId w:val="25"/>
        </w:numPr>
        <w:rPr>
          <w:lang w:val="en-US"/>
        </w:rPr>
      </w:pPr>
      <w:r>
        <w:rPr>
          <w:lang w:val="en-US"/>
        </w:rPr>
        <w:t>Messages are delivered in the order of their publishing. E.g. in order SC receives them. For this reason they are queued within SC.</w:t>
      </w:r>
    </w:p>
    <w:p w:rsidR="003F0974" w:rsidRDefault="003F0974" w:rsidP="000D2606">
      <w:pPr>
        <w:numPr>
          <w:ilvl w:val="0"/>
          <w:numId w:val="25"/>
        </w:numPr>
        <w:rPr>
          <w:lang w:val="en-US"/>
        </w:rPr>
      </w:pPr>
      <w:r>
        <w:rPr>
          <w:lang w:val="en-US"/>
        </w:rPr>
        <w:t xml:space="preserve">When the client unsubscribes, the </w:t>
      </w:r>
      <w:r w:rsidR="001305F0">
        <w:rPr>
          <w:lang w:val="en-US"/>
        </w:rPr>
        <w:t xml:space="preserve">allocated </w:t>
      </w:r>
      <w:r>
        <w:rPr>
          <w:lang w:val="en-US"/>
        </w:rPr>
        <w:t>server is notified with the SRV_UNSUBSCRIBE message.</w:t>
      </w:r>
    </w:p>
    <w:p w:rsidR="003F0974" w:rsidRDefault="003F0974" w:rsidP="000D2606">
      <w:pPr>
        <w:numPr>
          <w:ilvl w:val="0"/>
          <w:numId w:val="25"/>
        </w:numPr>
        <w:rPr>
          <w:lang w:val="en-US"/>
        </w:rPr>
      </w:pPr>
      <w:r>
        <w:rPr>
          <w:lang w:val="en-US"/>
        </w:rPr>
        <w:t>When the server is no longer needed it sends the message DEREGISTER_SERV</w:t>
      </w:r>
      <w:r w:rsidR="000442E8">
        <w:rPr>
          <w:lang w:val="en-US"/>
        </w:rPr>
        <w:t>ER</w:t>
      </w:r>
      <w:r>
        <w:rPr>
          <w:lang w:val="en-US"/>
        </w:rPr>
        <w:t>. Then it can terminate the network connection (a) to SC.</w:t>
      </w:r>
    </w:p>
    <w:p w:rsidR="003F0974" w:rsidRDefault="003F0974" w:rsidP="003F0974">
      <w:pPr>
        <w:rPr>
          <w:lang w:val="en-US"/>
        </w:rPr>
      </w:pPr>
    </w:p>
    <w:p w:rsidR="003F0974" w:rsidRDefault="003F0974" w:rsidP="003F0974">
      <w:pPr>
        <w:rPr>
          <w:lang w:val="en-US"/>
        </w:rPr>
      </w:pPr>
      <w:r>
        <w:rPr>
          <w:lang w:val="en-US"/>
        </w:rPr>
        <w:t>When the client terminates abnormally, the server is notified wi</w:t>
      </w:r>
      <w:r w:rsidR="00164E62">
        <w:rPr>
          <w:lang w:val="en-US"/>
        </w:rPr>
        <w:t>th the SRV_</w:t>
      </w:r>
      <w:r w:rsidR="00DD5818">
        <w:rPr>
          <w:lang w:val="en-US"/>
        </w:rPr>
        <w:t>ABORT_SESSION</w:t>
      </w:r>
      <w:r w:rsidR="00164E62">
        <w:rPr>
          <w:lang w:val="en-US"/>
        </w:rPr>
        <w:t xml:space="preserve"> message.</w:t>
      </w:r>
      <w:r>
        <w:rPr>
          <w:lang w:val="en-US"/>
        </w:rPr>
        <w:t xml:space="preserve"> </w:t>
      </w:r>
    </w:p>
    <w:p w:rsidR="003F0974" w:rsidRDefault="003F0974" w:rsidP="003F0974">
      <w:pPr>
        <w:rPr>
          <w:lang w:val="en-US"/>
        </w:rPr>
      </w:pPr>
      <w:r>
        <w:rPr>
          <w:lang w:val="en-US"/>
        </w:rPr>
        <w:t>The reasons for this can be:</w:t>
      </w:r>
    </w:p>
    <w:p w:rsidR="003F0974" w:rsidRDefault="003F0974" w:rsidP="000D2606">
      <w:pPr>
        <w:numPr>
          <w:ilvl w:val="0"/>
          <w:numId w:val="22"/>
        </w:numPr>
        <w:rPr>
          <w:lang w:val="en-US"/>
        </w:rPr>
      </w:pPr>
      <w:r>
        <w:rPr>
          <w:lang w:val="en-US"/>
        </w:rPr>
        <w:t xml:space="preserve">Unexpected client exit </w:t>
      </w:r>
    </w:p>
    <w:p w:rsidR="003F0974" w:rsidRDefault="003F0974" w:rsidP="000D2606">
      <w:pPr>
        <w:numPr>
          <w:ilvl w:val="0"/>
          <w:numId w:val="22"/>
        </w:numPr>
        <w:rPr>
          <w:lang w:val="en-US"/>
        </w:rPr>
      </w:pPr>
      <w:r>
        <w:rPr>
          <w:lang w:val="en-US"/>
        </w:rPr>
        <w:t>Underlying communication error (e.g. unreachable node)</w:t>
      </w:r>
    </w:p>
    <w:p w:rsidR="003F0974" w:rsidRDefault="003F0974" w:rsidP="003F0974">
      <w:pPr>
        <w:rPr>
          <w:lang w:val="en-US"/>
        </w:rPr>
      </w:pPr>
    </w:p>
    <w:p w:rsidR="003F0974" w:rsidRPr="00814655" w:rsidRDefault="003F0974" w:rsidP="003F0974">
      <w:pPr>
        <w:pStyle w:val="MarginNote"/>
        <w:framePr w:wrap="around"/>
        <w:rPr>
          <w:b/>
        </w:rPr>
      </w:pPr>
      <w:r w:rsidRPr="00814655">
        <w:rPr>
          <w:b/>
        </w:rPr>
        <w:t>Note</w:t>
      </w:r>
    </w:p>
    <w:p w:rsidR="003F0974" w:rsidRPr="00F733A3" w:rsidRDefault="003F0974" w:rsidP="003F0974">
      <w:pPr>
        <w:rPr>
          <w:b/>
          <w:lang w:val="en-US"/>
        </w:rPr>
      </w:pPr>
      <w:r w:rsidRPr="00814655">
        <w:rPr>
          <w:b/>
          <w:lang w:val="en-US"/>
        </w:rPr>
        <w:t xml:space="preserve">The server must be active before the client will </w:t>
      </w:r>
      <w:r>
        <w:rPr>
          <w:b/>
          <w:lang w:val="en-US"/>
        </w:rPr>
        <w:t>subscri</w:t>
      </w:r>
      <w:r w:rsidR="00963693">
        <w:rPr>
          <w:b/>
          <w:lang w:val="en-US"/>
        </w:rPr>
        <w:t>be</w:t>
      </w:r>
      <w:r w:rsidRPr="00814655">
        <w:rPr>
          <w:b/>
          <w:lang w:val="en-US"/>
        </w:rPr>
        <w:t>. Otherwise the client will receive a</w:t>
      </w:r>
      <w:r>
        <w:rPr>
          <w:b/>
          <w:lang w:val="en-US"/>
        </w:rPr>
        <w:t>n</w:t>
      </w:r>
      <w:r w:rsidRPr="00814655">
        <w:rPr>
          <w:b/>
          <w:lang w:val="en-US"/>
        </w:rPr>
        <w:t xml:space="preserve"> error message. </w:t>
      </w:r>
    </w:p>
    <w:p w:rsidR="003F0974" w:rsidRDefault="003F0974" w:rsidP="003F0974">
      <w:pPr>
        <w:rPr>
          <w:lang w:val="en-US"/>
        </w:rPr>
      </w:pPr>
    </w:p>
    <w:p w:rsidR="003F0974" w:rsidRDefault="003F0974" w:rsidP="003F0974">
      <w:pPr>
        <w:rPr>
          <w:lang w:val="en-US"/>
        </w:rPr>
      </w:pPr>
      <w:r>
        <w:rPr>
          <w:lang w:val="en-US"/>
        </w:rPr>
        <w:t xml:space="preserve">When the server terminates timely before the client, the client </w:t>
      </w:r>
      <w:r w:rsidR="00F27504">
        <w:rPr>
          <w:lang w:val="en-US"/>
        </w:rPr>
        <w:t>will receive an error in the RECEIVE_PUBLICATION response.</w:t>
      </w:r>
    </w:p>
    <w:p w:rsidR="003F0974" w:rsidRDefault="003F0974" w:rsidP="003F0974">
      <w:pPr>
        <w:rPr>
          <w:lang w:val="en-US"/>
        </w:rPr>
      </w:pPr>
    </w:p>
    <w:p w:rsidR="001D23A4" w:rsidRPr="00F27504" w:rsidRDefault="003F0974" w:rsidP="001D23A4">
      <w:pPr>
        <w:rPr>
          <w:lang w:val="en-US"/>
        </w:rPr>
      </w:pPr>
      <w:r>
        <w:rPr>
          <w:lang w:val="en-US"/>
        </w:rPr>
        <w:t xml:space="preserve">Multiple publishing servers may register to the same service. Also like a session server multiple </w:t>
      </w:r>
      <w:r w:rsidR="00F27504">
        <w:rPr>
          <w:lang w:val="en-US"/>
        </w:rPr>
        <w:t>subscriptions</w:t>
      </w:r>
      <w:r>
        <w:rPr>
          <w:lang w:val="en-US"/>
        </w:rPr>
        <w:t xml:space="preserve"> per server are allowed. SC chooses one server instance which is not busy when a notification must be processed. Unlike a session server the chosen server instance is allocated only for the time of the notification processing (on</w:t>
      </w:r>
      <w:r w:rsidR="00F27504">
        <w:rPr>
          <w:lang w:val="en-US"/>
        </w:rPr>
        <w:t>e request).</w:t>
      </w:r>
    </w:p>
    <w:p w:rsidR="001D23A4" w:rsidRDefault="001D23A4" w:rsidP="001D23A4">
      <w:pPr>
        <w:pStyle w:val="Heading3"/>
        <w:rPr>
          <w:lang w:val="en-US"/>
        </w:rPr>
      </w:pPr>
      <w:bookmarkStart w:id="177" w:name="_Toc337458204"/>
      <w:r>
        <w:rPr>
          <w:lang w:val="en-US"/>
        </w:rPr>
        <w:t>Large Messages</w:t>
      </w:r>
      <w:bookmarkEnd w:id="177"/>
      <w:r>
        <w:rPr>
          <w:lang w:val="en-US"/>
        </w:rPr>
        <w:t xml:space="preserve"> </w:t>
      </w:r>
    </w:p>
    <w:p w:rsidR="001D23A4" w:rsidRDefault="001D23A4" w:rsidP="001D23A4">
      <w:pPr>
        <w:rPr>
          <w:lang w:val="en-US"/>
        </w:rPr>
      </w:pPr>
      <w:r>
        <w:rPr>
          <w:lang w:val="en-US"/>
        </w:rPr>
        <w:t xml:space="preserve">Publishing of large messages works on server like sending a large response and on client like receiving a large response. </w:t>
      </w:r>
    </w:p>
    <w:p w:rsidR="001D23A4" w:rsidRDefault="001D23A4" w:rsidP="001D23A4">
      <w:pPr>
        <w:rPr>
          <w:lang w:val="en-US"/>
        </w:rPr>
      </w:pPr>
    </w:p>
    <w:p w:rsidR="001D23A4" w:rsidRDefault="001D23A4" w:rsidP="001D23A4">
      <w:pPr>
        <w:rPr>
          <w:lang w:val="en-US"/>
        </w:rPr>
      </w:pPr>
      <w:r w:rsidRPr="00A64263">
        <w:rPr>
          <w:lang w:val="en-US"/>
        </w:rPr>
        <w:lastRenderedPageBreak/>
        <w:t>The server publish</w:t>
      </w:r>
      <w:r>
        <w:rPr>
          <w:lang w:val="en-US"/>
        </w:rPr>
        <w:t>es</w:t>
      </w:r>
      <w:r w:rsidRPr="00A64263">
        <w:rPr>
          <w:lang w:val="en-US"/>
        </w:rPr>
        <w:t xml:space="preserve"> </w:t>
      </w:r>
      <w:r>
        <w:rPr>
          <w:lang w:val="en-US"/>
        </w:rPr>
        <w:t xml:space="preserve">the </w:t>
      </w:r>
      <w:r w:rsidRPr="00A64263">
        <w:rPr>
          <w:lang w:val="en-US"/>
        </w:rPr>
        <w:t xml:space="preserve">messages </w:t>
      </w:r>
      <w:r>
        <w:rPr>
          <w:lang w:val="en-US"/>
        </w:rPr>
        <w:t xml:space="preserve">parts </w:t>
      </w:r>
      <w:r w:rsidRPr="00A64263">
        <w:rPr>
          <w:lang w:val="en-US"/>
        </w:rPr>
        <w:t>to the service.</w:t>
      </w:r>
      <w:r>
        <w:rPr>
          <w:lang w:val="en-US"/>
        </w:rPr>
        <w:t xml:space="preserve"> </w:t>
      </w:r>
      <w:r w:rsidRPr="00A64263">
        <w:rPr>
          <w:lang w:val="en-US"/>
        </w:rPr>
        <w:t xml:space="preserve">SC immediately responds when the PUBLISH message </w:t>
      </w:r>
      <w:r>
        <w:rPr>
          <w:lang w:val="en-US"/>
        </w:rPr>
        <w:t xml:space="preserve">part </w:t>
      </w:r>
      <w:r w:rsidRPr="00A64263">
        <w:rPr>
          <w:lang w:val="en-US"/>
        </w:rPr>
        <w:t>has been queued.</w:t>
      </w:r>
      <w:r>
        <w:rPr>
          <w:lang w:val="en-US"/>
        </w:rPr>
        <w:t xml:space="preserve"> All message parts must have the same mask. </w:t>
      </w:r>
      <w:r w:rsidRPr="00A64263">
        <w:rPr>
          <w:lang w:val="en-US"/>
        </w:rPr>
        <w:t>The server does not wait for message delivery to the clients</w:t>
      </w:r>
      <w:r>
        <w:rPr>
          <w:lang w:val="en-US"/>
        </w:rPr>
        <w:t>. The SC delivers the message parts to the subscribed clients in the right sequence like any other message. The message parts are buffered on the client until the final part arrives. Then it is passed to the application.</w:t>
      </w:r>
    </w:p>
    <w:p w:rsidR="001D23A4" w:rsidRDefault="001D23A4" w:rsidP="001D23A4">
      <w:pPr>
        <w:rPr>
          <w:lang w:val="en-US"/>
        </w:rPr>
      </w:pPr>
    </w:p>
    <w:p w:rsidR="001D23A4" w:rsidRPr="00814655" w:rsidRDefault="001D23A4" w:rsidP="001D23A4">
      <w:pPr>
        <w:pStyle w:val="MarginNote"/>
        <w:framePr w:wrap="around"/>
        <w:rPr>
          <w:b/>
        </w:rPr>
      </w:pPr>
      <w:r w:rsidRPr="00814655">
        <w:rPr>
          <w:b/>
        </w:rPr>
        <w:t>Note</w:t>
      </w:r>
    </w:p>
    <w:p w:rsidR="001D23A4" w:rsidRPr="00F733A3" w:rsidRDefault="001D23A4" w:rsidP="001D23A4">
      <w:pPr>
        <w:rPr>
          <w:b/>
          <w:lang w:val="en-US"/>
        </w:rPr>
      </w:pPr>
      <w:r>
        <w:rPr>
          <w:b/>
          <w:lang w:val="en-US"/>
        </w:rPr>
        <w:t xml:space="preserve">Publishing of large messages is </w:t>
      </w:r>
      <w:r w:rsidRPr="009B7B9B">
        <w:rPr>
          <w:b/>
          <w:u w:val="single"/>
          <w:lang w:val="en-US"/>
        </w:rPr>
        <w:t>not</w:t>
      </w:r>
      <w:r>
        <w:rPr>
          <w:b/>
          <w:lang w:val="en-US"/>
        </w:rPr>
        <w:t xml:space="preserve"> possible from multiple servers to the same service. Only one server may publish a large message to a service at the same time.</w:t>
      </w:r>
    </w:p>
    <w:p w:rsidR="001D23A4" w:rsidRDefault="001D23A4" w:rsidP="001D23A4">
      <w:pPr>
        <w:rPr>
          <w:lang w:val="en-US"/>
        </w:rPr>
      </w:pPr>
    </w:p>
    <w:p w:rsidR="001D23A4" w:rsidRPr="001D23A4" w:rsidRDefault="001D23A4" w:rsidP="001D23A4">
      <w:pPr>
        <w:rPr>
          <w:lang w:val="en-US"/>
        </w:rPr>
      </w:pPr>
      <w:r>
        <w:rPr>
          <w:lang w:val="en-US"/>
        </w:rPr>
        <w:t>The queuing of messages in SC and buffering of message parts in the client is independent. The message flow looks as follows:</w:t>
      </w:r>
    </w:p>
    <w:bookmarkStart w:id="178" w:name="OLE_LINK35"/>
    <w:bookmarkStart w:id="179" w:name="OLE_LINK42"/>
    <w:p w:rsidR="001D23A4" w:rsidRDefault="002C6838" w:rsidP="001D23A4">
      <w:pPr>
        <w:jc w:val="left"/>
      </w:pPr>
      <w:r>
        <w:object w:dxaOrig="7812" w:dyaOrig="6155">
          <v:shape id="_x0000_i1044" type="#_x0000_t75" style="width:393pt;height:308.5pt" o:ole="">
            <v:imagedata r:id="rId79" o:title=""/>
          </v:shape>
          <o:OLEObject Type="Embed" ProgID="Visio.Drawing.11" ShapeID="_x0000_i1044" DrawAspect="Content" ObjectID="_1411200273" r:id="rId80"/>
        </w:object>
      </w:r>
      <w:bookmarkEnd w:id="178"/>
      <w:bookmarkEnd w:id="179"/>
    </w:p>
    <w:p w:rsidR="001D23A4" w:rsidRPr="008F5812" w:rsidRDefault="001D23A4" w:rsidP="001D23A4">
      <w:pPr>
        <w:pStyle w:val="Caption"/>
      </w:pPr>
      <w:bookmarkStart w:id="180" w:name="_Toc337458330"/>
      <w:r w:rsidRPr="008F5812">
        <w:t xml:space="preserve">Figure </w:t>
      </w:r>
      <w:fldSimple w:instr=" SEQ Figure \* ARABIC ">
        <w:r w:rsidR="005E7D95">
          <w:rPr>
            <w:noProof/>
          </w:rPr>
          <w:t>20</w:t>
        </w:r>
      </w:fldSimple>
      <w:r w:rsidRPr="008F5812">
        <w:t xml:space="preserve"> Large Published Message</w:t>
      </w:r>
      <w:bookmarkEnd w:id="180"/>
    </w:p>
    <w:p w:rsidR="003F0974" w:rsidRDefault="003F0974" w:rsidP="00E3486D">
      <w:pPr>
        <w:rPr>
          <w:lang w:val="en-US"/>
        </w:rPr>
      </w:pPr>
    </w:p>
    <w:p w:rsidR="00224E46" w:rsidRDefault="00224E46" w:rsidP="00224E46">
      <w:pPr>
        <w:pStyle w:val="Heading3"/>
      </w:pPr>
      <w:bookmarkStart w:id="181" w:name="_Toc256018813"/>
      <w:bookmarkStart w:id="182" w:name="_Toc269371840"/>
      <w:bookmarkStart w:id="183" w:name="_Toc337458205"/>
      <w:r>
        <w:t>Subscription Monitoring</w:t>
      </w:r>
      <w:bookmarkEnd w:id="183"/>
    </w:p>
    <w:p w:rsidR="00224E46" w:rsidRDefault="00224E46" w:rsidP="00224E46">
      <w:r>
        <w:t xml:space="preserve">Subscription monitoring is </w:t>
      </w:r>
      <w:r w:rsidR="00107AFF">
        <w:t xml:space="preserve">based on the </w:t>
      </w:r>
      <w:r>
        <w:t xml:space="preserve">RECEIVE_PUBLICATION messages, exchanged </w:t>
      </w:r>
      <w:r w:rsidR="00107AFF">
        <w:t xml:space="preserve">periodically </w:t>
      </w:r>
      <w:r w:rsidR="00A0500E">
        <w:t xml:space="preserve">between the client and the </w:t>
      </w:r>
      <w:r w:rsidR="007717C1">
        <w:t xml:space="preserve">SC for each active subscription. </w:t>
      </w:r>
      <w:r w:rsidR="000A2D14">
        <w:t xml:space="preserve">Subscription </w:t>
      </w:r>
      <w:r w:rsidR="00A0500E">
        <w:t>monitoring is independent on the keep</w:t>
      </w:r>
      <w:r w:rsidR="00C11ED5">
        <w:t>-</w:t>
      </w:r>
      <w:r w:rsidR="00A0500E">
        <w:t>alive messages exchanged on active network connections.</w:t>
      </w:r>
    </w:p>
    <w:p w:rsidR="00A0500E" w:rsidRDefault="00A0500E" w:rsidP="00224E46"/>
    <w:p w:rsidR="00224E46" w:rsidRDefault="00224E46" w:rsidP="00224E46">
      <w:r>
        <w:t xml:space="preserve">The client sends RECEIVE_PUBLICATION message in order to get the published data. The SC sends either a response message with data or an empty response with the </w:t>
      </w:r>
      <w:r w:rsidRPr="00F733A3">
        <w:rPr>
          <w:i/>
        </w:rPr>
        <w:t>noData</w:t>
      </w:r>
      <w:r>
        <w:t xml:space="preserve"> flag when no data is available and the </w:t>
      </w:r>
      <w:r w:rsidRPr="00F733A3">
        <w:rPr>
          <w:i/>
        </w:rPr>
        <w:t>noDataInterval</w:t>
      </w:r>
      <w:r>
        <w:t xml:space="preserve"> is exceeded. The client starts then immediately a new RECEIVE_PUBLICATION request. </w:t>
      </w:r>
    </w:p>
    <w:p w:rsidR="006B4F6E" w:rsidRDefault="006B4F6E" w:rsidP="006B4F6E"/>
    <w:p w:rsidR="006B4F6E" w:rsidRDefault="006B4F6E" w:rsidP="006B4F6E">
      <w:r>
        <w:t xml:space="preserve">Whenever SC </w:t>
      </w:r>
      <w:r w:rsidR="00A0500E">
        <w:t xml:space="preserve">cleans up </w:t>
      </w:r>
      <w:r>
        <w:t xml:space="preserve">a subscription </w:t>
      </w:r>
      <w:r w:rsidR="00A0500E">
        <w:t xml:space="preserve">it </w:t>
      </w:r>
      <w:r>
        <w:t>send</w:t>
      </w:r>
      <w:r w:rsidR="00A0500E">
        <w:t>s</w:t>
      </w:r>
      <w:r>
        <w:t xml:space="preserve"> a SRV_UNSUBSCRIBE or SRV_CHANGE_SUBSCRIPTION message to the publishing server.</w:t>
      </w:r>
      <w:r w:rsidR="002C46A1">
        <w:t xml:space="preserve"> </w:t>
      </w:r>
    </w:p>
    <w:p w:rsidR="002C46A1" w:rsidRDefault="002C46A1" w:rsidP="006B4F6E"/>
    <w:p w:rsidR="00032835" w:rsidRDefault="00032835" w:rsidP="00A0500E">
      <w:r>
        <w:t xml:space="preserve">The SC monitors the network connection to the server, which is assumed to be reliable. When the network connection on which it registers is broken or the SC cannot send a message to the server, server is assumed to be dead and clean up will be performed. </w:t>
      </w:r>
    </w:p>
    <w:p w:rsidR="00032835" w:rsidRDefault="00032835" w:rsidP="00A0500E"/>
    <w:p w:rsidR="00A0500E" w:rsidRPr="000A2D14" w:rsidRDefault="000A2D14" w:rsidP="00A0500E">
      <w:pPr>
        <w:rPr>
          <w:b/>
        </w:rPr>
      </w:pPr>
      <w:r w:rsidRPr="00350CD2">
        <w:rPr>
          <w:b/>
        </w:rPr>
        <w:t xml:space="preserve">Note: </w:t>
      </w:r>
      <w:r w:rsidR="002C46A1" w:rsidRPr="00350CD2">
        <w:rPr>
          <w:b/>
        </w:rPr>
        <w:t xml:space="preserve">Server </w:t>
      </w:r>
      <w:r w:rsidR="001305F0">
        <w:rPr>
          <w:b/>
        </w:rPr>
        <w:t xml:space="preserve">exit </w:t>
      </w:r>
      <w:r w:rsidR="002C46A1" w:rsidRPr="00350CD2">
        <w:rPr>
          <w:b/>
        </w:rPr>
        <w:t xml:space="preserve">has </w:t>
      </w:r>
      <w:r w:rsidR="001305F0">
        <w:rPr>
          <w:b/>
        </w:rPr>
        <w:t xml:space="preserve">no an immediate </w:t>
      </w:r>
      <w:r w:rsidR="002C46A1" w:rsidRPr="00350CD2">
        <w:rPr>
          <w:b/>
        </w:rPr>
        <w:t xml:space="preserve">impact on the </w:t>
      </w:r>
      <w:r w:rsidRPr="00350CD2">
        <w:rPr>
          <w:b/>
        </w:rPr>
        <w:t xml:space="preserve">client </w:t>
      </w:r>
      <w:r w:rsidR="00DC5184">
        <w:rPr>
          <w:b/>
        </w:rPr>
        <w:t>subscription</w:t>
      </w:r>
      <w:r w:rsidR="002C46A1" w:rsidRPr="00350CD2">
        <w:rPr>
          <w:b/>
        </w:rPr>
        <w:t xml:space="preserve">! </w:t>
      </w:r>
      <w:r w:rsidR="00963693" w:rsidRPr="00350CD2">
        <w:rPr>
          <w:b/>
        </w:rPr>
        <w:t xml:space="preserve">The client may still receive messages from other servers. If </w:t>
      </w:r>
      <w:r w:rsidR="00DC5184">
        <w:rPr>
          <w:b/>
        </w:rPr>
        <w:t>the</w:t>
      </w:r>
      <w:r w:rsidR="001305F0">
        <w:rPr>
          <w:b/>
        </w:rPr>
        <w:t xml:space="preserve"> </w:t>
      </w:r>
      <w:r w:rsidR="00DC5184">
        <w:rPr>
          <w:b/>
        </w:rPr>
        <w:t>server allocated to the subscription is no longer alive</w:t>
      </w:r>
      <w:r w:rsidR="00963693" w:rsidRPr="00350CD2">
        <w:rPr>
          <w:b/>
        </w:rPr>
        <w:t xml:space="preserve">, the client will get error on subsequent CHANGE_SUBSCRIPTION or </w:t>
      </w:r>
      <w:r w:rsidR="001305F0" w:rsidRPr="00350CD2">
        <w:rPr>
          <w:b/>
        </w:rPr>
        <w:t xml:space="preserve">UNSUBSCRIBE </w:t>
      </w:r>
      <w:r w:rsidR="00963693" w:rsidRPr="00350CD2">
        <w:rPr>
          <w:b/>
        </w:rPr>
        <w:t>operations.</w:t>
      </w:r>
    </w:p>
    <w:p w:rsidR="00A0500E" w:rsidRDefault="00032835" w:rsidP="00A0500E">
      <w:pPr>
        <w:jc w:val="left"/>
      </w:pPr>
      <w:r>
        <w:object w:dxaOrig="7470" w:dyaOrig="4805">
          <v:shape id="_x0000_i1045" type="#_x0000_t75" style="width:294.5pt;height:189pt" o:ole="">
            <v:imagedata r:id="rId81" o:title=""/>
          </v:shape>
          <o:OLEObject Type="Embed" ProgID="Visio.Drawing.11" ShapeID="_x0000_i1045" DrawAspect="Content" ObjectID="_1411200274" r:id="rId82"/>
        </w:object>
      </w:r>
    </w:p>
    <w:p w:rsidR="00A0500E" w:rsidRPr="008F5812" w:rsidRDefault="00A0500E" w:rsidP="00A0500E">
      <w:pPr>
        <w:pStyle w:val="Caption"/>
      </w:pPr>
      <w:bookmarkStart w:id="184" w:name="_Toc337458331"/>
      <w:r w:rsidRPr="008F5812">
        <w:t xml:space="preserve">Figure </w:t>
      </w:r>
      <w:fldSimple w:instr=" SEQ Figure \* ARABIC ">
        <w:r w:rsidR="005E7D95">
          <w:rPr>
            <w:noProof/>
          </w:rPr>
          <w:t>21</w:t>
        </w:r>
      </w:fldSimple>
      <w:r w:rsidRPr="008F5812">
        <w:t xml:space="preserve"> </w:t>
      </w:r>
      <w:r w:rsidR="00032835">
        <w:t>Subscription</w:t>
      </w:r>
      <w:r>
        <w:t xml:space="preserve"> Monitoring</w:t>
      </w:r>
      <w:bookmarkEnd w:id="184"/>
    </w:p>
    <w:p w:rsidR="006B4F6E" w:rsidRDefault="006B4F6E" w:rsidP="00107AFF"/>
    <w:p w:rsidR="00107AFF" w:rsidRDefault="000F4F49" w:rsidP="00107AFF">
      <w:pPr>
        <w:pStyle w:val="MarginNote"/>
        <w:framePr w:wrap="around"/>
      </w:pPr>
      <w:r>
        <w:t xml:space="preserve">Client </w:t>
      </w:r>
      <w:r w:rsidR="00107AFF">
        <w:t>Abort</w:t>
      </w:r>
    </w:p>
    <w:p w:rsidR="00107AFF" w:rsidRDefault="00107AFF" w:rsidP="00224E46">
      <w:r>
        <w:t xml:space="preserve">Client subscribed to a service has always a pending RECEIVE_PUBLICATION request. When it aborts its activity abruptly the delivery of the response </w:t>
      </w:r>
      <w:r w:rsidR="000A2D14">
        <w:t xml:space="preserve">message </w:t>
      </w:r>
      <w:r>
        <w:t xml:space="preserve">will fail and the SC will clean up </w:t>
      </w:r>
      <w:r w:rsidR="000A2D14">
        <w:t>its subscription.</w:t>
      </w:r>
    </w:p>
    <w:p w:rsidR="00B56636" w:rsidRDefault="00B56636" w:rsidP="00B56636"/>
    <w:p w:rsidR="00B56636" w:rsidRDefault="000F4F49" w:rsidP="00B56636">
      <w:pPr>
        <w:pStyle w:val="MarginNote"/>
        <w:framePr w:wrap="around"/>
      </w:pPr>
      <w:r>
        <w:t xml:space="preserve">Server </w:t>
      </w:r>
      <w:r w:rsidR="00B56636">
        <w:t>Abort</w:t>
      </w:r>
    </w:p>
    <w:p w:rsidR="000A2D14" w:rsidRDefault="000A2D14" w:rsidP="000A2D14">
      <w:r>
        <w:t xml:space="preserve">When a publishing server aborts its activity abruptly (without a neat deregister), then SC will detect the connection breakdown immediately (on the connection on which the server registers) and will clean up all its registration. </w:t>
      </w:r>
      <w:r w:rsidRPr="00087123">
        <w:t xml:space="preserve">The subscribed clients are </w:t>
      </w:r>
      <w:r w:rsidR="00963693" w:rsidRPr="00087123">
        <w:t>informed</w:t>
      </w:r>
      <w:r w:rsidR="00F27504" w:rsidRPr="00087123">
        <w:t xml:space="preserve"> in the next response</w:t>
      </w:r>
      <w:r w:rsidRPr="00087123">
        <w:t>.</w:t>
      </w:r>
      <w:r w:rsidRPr="000A2D14">
        <w:t xml:space="preserve"> </w:t>
      </w:r>
      <w:r>
        <w:t xml:space="preserve">New server should be started immediately in order to handle incoming client subscriptions. Otherwise the </w:t>
      </w:r>
      <w:r w:rsidR="00F27504">
        <w:t xml:space="preserve">subscription </w:t>
      </w:r>
      <w:r>
        <w:t>will fail.</w:t>
      </w:r>
    </w:p>
    <w:p w:rsidR="000A2D14" w:rsidRDefault="000A2D14" w:rsidP="00EF5541"/>
    <w:p w:rsidR="00EF5541" w:rsidRDefault="00EF5541" w:rsidP="00EF5541">
      <w:pPr>
        <w:pStyle w:val="MarginNote"/>
        <w:framePr w:wrap="around"/>
      </w:pPr>
      <w:r>
        <w:t>SC Abort</w:t>
      </w:r>
    </w:p>
    <w:p w:rsidR="00EF5541" w:rsidRDefault="00EF5541" w:rsidP="00EF5541">
      <w:r>
        <w:t xml:space="preserve">When SC crashes, client will detect the connection breakdown immediately, because it has a pending request. It should perform cleanup followed by a reconnect. </w:t>
      </w:r>
      <w:r w:rsidR="00827D8E">
        <w:t>The s</w:t>
      </w:r>
      <w:r>
        <w:t xml:space="preserve">erver will detect the connection breakdown on the connection on which it </w:t>
      </w:r>
      <w:r w:rsidR="00AD3194">
        <w:t xml:space="preserve">listens </w:t>
      </w:r>
      <w:r>
        <w:t>and should perform a cleanup followed by reconnect and service registration.</w:t>
      </w:r>
    </w:p>
    <w:p w:rsidR="00EF5541" w:rsidRDefault="00EF5541" w:rsidP="00EF5541"/>
    <w:p w:rsidR="000A2D14" w:rsidRDefault="00EF5541" w:rsidP="00EF5541">
      <w:r>
        <w:t>After SC restart, new subscriptions will be established. The servers must register before client</w:t>
      </w:r>
      <w:r w:rsidR="00827D8E">
        <w:t>s</w:t>
      </w:r>
      <w:r>
        <w:t xml:space="preserve"> </w:t>
      </w:r>
      <w:r w:rsidR="00827D8E">
        <w:t>will subscribe</w:t>
      </w:r>
      <w:r>
        <w:t xml:space="preserve">. Otherwise the client gets </w:t>
      </w:r>
      <w:r w:rsidR="005210C5">
        <w:t>an</w:t>
      </w:r>
      <w:r>
        <w:t xml:space="preserve"> error.</w:t>
      </w:r>
    </w:p>
    <w:p w:rsidR="00EF5541" w:rsidRDefault="00EF5541" w:rsidP="00EF5541">
      <w:pPr>
        <w:pStyle w:val="Heading3"/>
      </w:pPr>
      <w:bookmarkStart w:id="185" w:name="_Toc337458206"/>
      <w:r>
        <w:t xml:space="preserve">Server </w:t>
      </w:r>
      <w:r w:rsidRPr="006B4F6E">
        <w:t>Allocation</w:t>
      </w:r>
      <w:bookmarkEnd w:id="185"/>
    </w:p>
    <w:p w:rsidR="00032835" w:rsidRDefault="00EF5541" w:rsidP="00EF5541">
      <w:pPr>
        <w:rPr>
          <w:lang w:val="en-US"/>
        </w:rPr>
      </w:pPr>
      <w:r>
        <w:rPr>
          <w:lang w:val="en-US"/>
        </w:rPr>
        <w:t xml:space="preserve">When a </w:t>
      </w:r>
      <w:r>
        <w:t xml:space="preserve">subscription </w:t>
      </w:r>
      <w:r>
        <w:rPr>
          <w:lang w:val="en-US"/>
        </w:rPr>
        <w:t>is created SC will</w:t>
      </w:r>
      <w:r w:rsidRPr="0058785C">
        <w:rPr>
          <w:lang w:val="en-US"/>
        </w:rPr>
        <w:t xml:space="preserve"> choose a free server</w:t>
      </w:r>
      <w:r>
        <w:rPr>
          <w:lang w:val="en-US"/>
        </w:rPr>
        <w:t xml:space="preserve"> and pass the request to it. The SC uses a modified round-robin algorithm. </w:t>
      </w:r>
    </w:p>
    <w:p w:rsidR="00EF5541" w:rsidRDefault="00EF5541" w:rsidP="00EF5541">
      <w:pPr>
        <w:rPr>
          <w:lang w:val="en-US"/>
        </w:rPr>
      </w:pPr>
      <w:r>
        <w:rPr>
          <w:lang w:val="en-US"/>
        </w:rPr>
        <w:t>Example:</w:t>
      </w:r>
    </w:p>
    <w:p w:rsidR="00EF5541" w:rsidRDefault="00032835" w:rsidP="00EF5541">
      <w:pPr>
        <w:ind w:left="709"/>
        <w:rPr>
          <w:lang w:val="en-US"/>
        </w:rPr>
      </w:pPr>
      <w:r>
        <w:rPr>
          <w:lang w:val="en-US"/>
        </w:rPr>
        <w:t xml:space="preserve">When 3 server instances A1, A2, A3 have been started and each instance can serve 10 sessions named Ax-y, then the </w:t>
      </w:r>
      <w:r w:rsidR="001305F0">
        <w:rPr>
          <w:lang w:val="en-US"/>
        </w:rPr>
        <w:t>subscriptions</w:t>
      </w:r>
      <w:r>
        <w:rPr>
          <w:lang w:val="en-US"/>
        </w:rPr>
        <w:t xml:space="preserve"> will be allocated in this sequence</w:t>
      </w:r>
      <w:r w:rsidR="00EF5541">
        <w:rPr>
          <w:lang w:val="en-US"/>
        </w:rPr>
        <w:t>:</w:t>
      </w:r>
    </w:p>
    <w:p w:rsidR="00EF5541" w:rsidRDefault="00EF5541" w:rsidP="00EF5541">
      <w:pPr>
        <w:ind w:left="709"/>
        <w:rPr>
          <w:lang w:val="en-US"/>
        </w:rPr>
      </w:pPr>
      <w:r>
        <w:rPr>
          <w:lang w:val="en-US"/>
        </w:rPr>
        <w:t>A1-1, A2-1, A3-1, A1-2, A2-2, A3-2, A1-3, A2-3, A3-3, … A1-10, A2-10, A3-10</w:t>
      </w:r>
    </w:p>
    <w:p w:rsidR="00EF5541" w:rsidRDefault="00EF5541" w:rsidP="00EF5541">
      <w:pPr>
        <w:rPr>
          <w:lang w:val="en-US"/>
        </w:rPr>
      </w:pPr>
    </w:p>
    <w:p w:rsidR="00EF5541" w:rsidRPr="00F733A3" w:rsidRDefault="00EF5541" w:rsidP="001305F0">
      <w:r>
        <w:rPr>
          <w:lang w:val="en-US"/>
        </w:rPr>
        <w:t xml:space="preserve">The algorithm looks for next free </w:t>
      </w:r>
      <w:r w:rsidR="001305F0">
        <w:rPr>
          <w:lang w:val="en-US"/>
        </w:rPr>
        <w:t>server</w:t>
      </w:r>
      <w:r>
        <w:rPr>
          <w:lang w:val="en-US"/>
        </w:rPr>
        <w:t xml:space="preserve"> in the sequence</w:t>
      </w:r>
      <w:r w:rsidR="009F0BF0">
        <w:rPr>
          <w:lang w:val="en-US"/>
        </w:rPr>
        <w:t>.</w:t>
      </w:r>
      <w:r w:rsidR="001305F0">
        <w:rPr>
          <w:lang w:val="en-US"/>
        </w:rPr>
        <w:t xml:space="preserve"> Because the subscription can be deleted in any order, holes in the sequence many emerge and the server load will be not homogenous after a time. </w:t>
      </w:r>
    </w:p>
    <w:p w:rsidR="008B71BD" w:rsidRDefault="008B71BD" w:rsidP="008B71BD">
      <w:pPr>
        <w:pStyle w:val="Heading3"/>
      </w:pPr>
      <w:bookmarkStart w:id="186" w:name="_Toc337458207"/>
      <w:r>
        <w:t>Message Fan-Out</w:t>
      </w:r>
      <w:bookmarkEnd w:id="186"/>
    </w:p>
    <w:p w:rsidR="008B71BD" w:rsidRDefault="008B71BD" w:rsidP="008B71BD">
      <w:r>
        <w:t xml:space="preserve">Subscription for a publishing service is kept in the SC to which the client is attached. In cascaded SC configurations this is the nearest SC node. The client subscription is combined </w:t>
      </w:r>
      <w:r>
        <w:lastRenderedPageBreak/>
        <w:t>with subscriptions of all other clients and passed to the next SC node. I.e. the SC behaves itself like a subscribing client.</w:t>
      </w:r>
    </w:p>
    <w:p w:rsidR="008B71BD" w:rsidRDefault="008B71BD" w:rsidP="008B71BD"/>
    <w:p w:rsidR="008B71BD" w:rsidRDefault="008B71BD" w:rsidP="008B71BD">
      <w:r>
        <w:t>When a SC receives a published message it will pass it to all clients with matching subscription. So it does also for a cascaded SC that subscribes on behalf of its clients. In this way only one message is sent to the cascaded SC where it is distributed to all clients according to their mask. This feature massively reduced outbound network traffic to the clients.</w:t>
      </w:r>
    </w:p>
    <w:p w:rsidR="008B71BD" w:rsidRDefault="008B71BD" w:rsidP="008B71BD">
      <w:pPr>
        <w:rPr>
          <w:lang w:val="en-US"/>
        </w:rPr>
      </w:pPr>
    </w:p>
    <w:p w:rsidR="008B71BD" w:rsidRPr="00BA1B96" w:rsidRDefault="008B71BD" w:rsidP="008B71BD">
      <w:pPr>
        <w:jc w:val="left"/>
        <w:rPr>
          <w:lang w:val="en-US"/>
        </w:rPr>
      </w:pPr>
      <w:r>
        <w:object w:dxaOrig="7707" w:dyaOrig="2753">
          <v:shape id="_x0000_i1046" type="#_x0000_t75" style="width:387.5pt;height:138pt" o:ole="">
            <v:imagedata r:id="rId83" o:title=""/>
          </v:shape>
          <o:OLEObject Type="Embed" ProgID="Visio.Drawing.11" ShapeID="_x0000_i1046" DrawAspect="Content" ObjectID="_1411200275" r:id="rId84"/>
        </w:object>
      </w:r>
    </w:p>
    <w:p w:rsidR="008B71BD" w:rsidRPr="008F5812" w:rsidRDefault="008B71BD" w:rsidP="008B71BD">
      <w:pPr>
        <w:pStyle w:val="Caption"/>
      </w:pPr>
      <w:bookmarkStart w:id="187" w:name="_Toc337458332"/>
      <w:r w:rsidRPr="008F5812">
        <w:t xml:space="preserve">Figure </w:t>
      </w:r>
      <w:fldSimple w:instr=" SEQ Figure \* ARABIC ">
        <w:r w:rsidR="005E7D95">
          <w:rPr>
            <w:noProof/>
          </w:rPr>
          <w:t>22</w:t>
        </w:r>
      </w:fldSimple>
      <w:r w:rsidRPr="008F5812">
        <w:t xml:space="preserve"> </w:t>
      </w:r>
      <w:r>
        <w:t>Message Fan-Out</w:t>
      </w:r>
      <w:bookmarkEnd w:id="187"/>
    </w:p>
    <w:p w:rsidR="008B71BD" w:rsidRDefault="008B71BD" w:rsidP="008B71BD"/>
    <w:p w:rsidR="008D1106" w:rsidRDefault="008B71BD" w:rsidP="008B71BD">
      <w:r>
        <w:t xml:space="preserve">Because the SC1 subscribes on behalf of its clients, it propagates new subscriptions or deletion of a subscription as subscription change on the SC2. </w:t>
      </w:r>
    </w:p>
    <w:p w:rsidR="008D1106" w:rsidRDefault="008D1106" w:rsidP="008D1106">
      <w:pPr>
        <w:pStyle w:val="Heading3"/>
        <w:rPr>
          <w:lang w:val="en-US"/>
        </w:rPr>
      </w:pPr>
      <w:bookmarkStart w:id="188" w:name="_Ref278893026"/>
      <w:bookmarkStart w:id="189" w:name="_Toc337458208"/>
      <w:r>
        <w:rPr>
          <w:lang w:val="en-US"/>
        </w:rPr>
        <w:t>Message Sequencing</w:t>
      </w:r>
      <w:bookmarkEnd w:id="188"/>
      <w:bookmarkEnd w:id="189"/>
    </w:p>
    <w:p w:rsidR="008D1106" w:rsidRDefault="008D1106" w:rsidP="008D1106">
      <w:pPr>
        <w:rPr>
          <w:lang w:val="en-US"/>
        </w:rPr>
      </w:pPr>
      <w:r>
        <w:rPr>
          <w:lang w:val="en-US"/>
        </w:rPr>
        <w:t xml:space="preserve">Message sequence number is used to identify the message during the transport. The message path from client to the server and the path from server to the client are independent and thus have independent message sequence numbers. The number is generated by the client or by the server and are passed unchanged through SC to the counterparty. SC does not validate it. </w:t>
      </w:r>
      <w:r w:rsidR="009D7A12">
        <w:rPr>
          <w:lang w:val="en-US"/>
        </w:rPr>
        <w:t xml:space="preserve">Reply message to RECEIVE_PUBLICATION with </w:t>
      </w:r>
      <w:r w:rsidR="009D7A12" w:rsidRPr="009D7A12">
        <w:rPr>
          <w:i/>
          <w:lang w:val="en-US"/>
        </w:rPr>
        <w:t>nod</w:t>
      </w:r>
      <w:r w:rsidR="009D7A12">
        <w:rPr>
          <w:lang w:val="en-US"/>
        </w:rPr>
        <w:t xml:space="preserve"> (no data) flag set </w:t>
      </w:r>
      <w:r w:rsidR="00E3446D">
        <w:rPr>
          <w:lang w:val="en-US"/>
        </w:rPr>
        <w:t xml:space="preserve">and reply to PUBLISH message have </w:t>
      </w:r>
      <w:r w:rsidR="009D7A12">
        <w:rPr>
          <w:lang w:val="en-US"/>
        </w:rPr>
        <w:t xml:space="preserve">no message sequence numbers. Regular reply message to RECEIVE_PUBLICATION has the message sequence number created by the server </w:t>
      </w:r>
      <w:r w:rsidR="00E3446D">
        <w:rPr>
          <w:lang w:val="en-US"/>
        </w:rPr>
        <w:t>and</w:t>
      </w:r>
      <w:r w:rsidR="009D7A12">
        <w:rPr>
          <w:lang w:val="en-US"/>
        </w:rPr>
        <w:t xml:space="preserve"> passed in PUBLISH </w:t>
      </w:r>
      <w:r w:rsidR="00E3446D">
        <w:rPr>
          <w:lang w:val="en-US"/>
        </w:rPr>
        <w:t xml:space="preserve">request </w:t>
      </w:r>
      <w:r w:rsidR="009D7A12">
        <w:rPr>
          <w:lang w:val="en-US"/>
        </w:rPr>
        <w:t>message.</w:t>
      </w:r>
    </w:p>
    <w:p w:rsidR="008D1106" w:rsidRDefault="008D1106" w:rsidP="008D1106">
      <w:pPr>
        <w:rPr>
          <w:lang w:val="en-US"/>
        </w:rPr>
      </w:pPr>
    </w:p>
    <w:p w:rsidR="008D1106" w:rsidRPr="004D2C55" w:rsidRDefault="008D1106" w:rsidP="00E3446D">
      <w:r>
        <w:rPr>
          <w:lang w:val="en-US"/>
        </w:rPr>
        <w:t xml:space="preserve">For regular operation the number is steadily increasing. </w:t>
      </w:r>
      <w:r w:rsidR="00E3446D">
        <w:rPr>
          <w:lang w:val="en-US"/>
        </w:rPr>
        <w:t xml:space="preserve">The message sequence numbers generated by the client will never reach the server. The message sequence numbered </w:t>
      </w:r>
      <w:r w:rsidR="004A422D">
        <w:rPr>
          <w:lang w:val="en-US"/>
        </w:rPr>
        <w:t xml:space="preserve">generated </w:t>
      </w:r>
      <w:r w:rsidR="00E3446D">
        <w:rPr>
          <w:lang w:val="en-US"/>
        </w:rPr>
        <w:t xml:space="preserve">by the server will be passed to the client. </w:t>
      </w:r>
      <w:r w:rsidR="004A422D">
        <w:rPr>
          <w:lang w:val="en-US"/>
        </w:rPr>
        <w:t>When</w:t>
      </w:r>
      <w:r w:rsidR="00E3446D">
        <w:rPr>
          <w:lang w:val="en-US"/>
        </w:rPr>
        <w:t xml:space="preserve"> multiple servers </w:t>
      </w:r>
      <w:r w:rsidR="004A422D">
        <w:rPr>
          <w:lang w:val="en-US"/>
        </w:rPr>
        <w:t>are</w:t>
      </w:r>
      <w:r w:rsidR="00E3446D">
        <w:rPr>
          <w:lang w:val="en-US"/>
        </w:rPr>
        <w:t xml:space="preserve"> publish</w:t>
      </w:r>
      <w:r w:rsidR="004A422D">
        <w:rPr>
          <w:lang w:val="en-US"/>
        </w:rPr>
        <w:t>ing</w:t>
      </w:r>
      <w:r w:rsidR="00E3446D">
        <w:rPr>
          <w:lang w:val="en-US"/>
        </w:rPr>
        <w:t xml:space="preserve"> </w:t>
      </w:r>
      <w:r w:rsidR="004A422D">
        <w:rPr>
          <w:lang w:val="en-US"/>
        </w:rPr>
        <w:t xml:space="preserve">messages </w:t>
      </w:r>
      <w:r w:rsidR="00E3446D">
        <w:rPr>
          <w:lang w:val="en-US"/>
        </w:rPr>
        <w:t xml:space="preserve">to the same service, the message sequence number received by the client may have duplicates. </w:t>
      </w:r>
    </w:p>
    <w:p w:rsidR="00E3486D" w:rsidRPr="0090576F" w:rsidRDefault="00E3486D" w:rsidP="00E3486D">
      <w:pPr>
        <w:pStyle w:val="Heading2"/>
      </w:pPr>
      <w:bookmarkStart w:id="190" w:name="_Toc337458209"/>
      <w:r w:rsidRPr="0090576F">
        <w:t>File Service</w:t>
      </w:r>
      <w:r>
        <w:t>s</w:t>
      </w:r>
      <w:bookmarkEnd w:id="181"/>
      <w:bookmarkEnd w:id="182"/>
      <w:bookmarkEnd w:id="190"/>
    </w:p>
    <w:p w:rsidR="00E3486D" w:rsidRDefault="00E3486D" w:rsidP="00E3486D">
      <w:pPr>
        <w:jc w:val="left"/>
        <w:rPr>
          <w:lang w:val="en-US"/>
        </w:rPr>
      </w:pPr>
      <w:r>
        <w:rPr>
          <w:lang w:val="en-US"/>
        </w:rPr>
        <w:t>This</w:t>
      </w:r>
      <w:r w:rsidRPr="00BA1B96">
        <w:rPr>
          <w:lang w:val="en-US"/>
        </w:rPr>
        <w:t xml:space="preserve"> </w:t>
      </w:r>
      <w:r>
        <w:rPr>
          <w:lang w:val="en-US"/>
        </w:rPr>
        <w:t>SC service provides API for</w:t>
      </w:r>
      <w:r w:rsidRPr="00BA1B96">
        <w:rPr>
          <w:lang w:val="en-US"/>
        </w:rPr>
        <w:t xml:space="preserve"> these </w:t>
      </w:r>
      <w:r>
        <w:rPr>
          <w:lang w:val="en-US"/>
        </w:rPr>
        <w:t>file operations:</w:t>
      </w:r>
    </w:p>
    <w:p w:rsidR="00E3486D" w:rsidRDefault="00E3486D" w:rsidP="000D2606">
      <w:pPr>
        <w:numPr>
          <w:ilvl w:val="0"/>
          <w:numId w:val="5"/>
        </w:numPr>
        <w:ind w:left="714" w:hanging="357"/>
        <w:jc w:val="left"/>
        <w:rPr>
          <w:lang w:val="en-US"/>
        </w:rPr>
      </w:pPr>
      <w:r>
        <w:rPr>
          <w:lang w:val="en-US"/>
        </w:rPr>
        <w:t xml:space="preserve">Download file </w:t>
      </w:r>
      <w:r w:rsidRPr="00D22EFE">
        <w:rPr>
          <w:lang w:val="en-US"/>
        </w:rPr>
        <w:t xml:space="preserve">from </w:t>
      </w:r>
      <w:r>
        <w:rPr>
          <w:lang w:val="en-US"/>
        </w:rPr>
        <w:t xml:space="preserve">the web </w:t>
      </w:r>
      <w:r w:rsidRPr="00D22EFE">
        <w:rPr>
          <w:lang w:val="en-US"/>
        </w:rPr>
        <w:t>server</w:t>
      </w:r>
      <w:r>
        <w:rPr>
          <w:lang w:val="en-US"/>
        </w:rPr>
        <w:t xml:space="preserve"> to the client. </w:t>
      </w:r>
    </w:p>
    <w:p w:rsidR="00E3486D" w:rsidRDefault="00E3486D" w:rsidP="000D2606">
      <w:pPr>
        <w:numPr>
          <w:ilvl w:val="0"/>
          <w:numId w:val="5"/>
        </w:numPr>
        <w:ind w:left="714" w:hanging="357"/>
        <w:jc w:val="left"/>
        <w:rPr>
          <w:lang w:val="en-US"/>
        </w:rPr>
      </w:pPr>
      <w:r>
        <w:rPr>
          <w:lang w:val="en-US"/>
        </w:rPr>
        <w:t xml:space="preserve">Upload file </w:t>
      </w:r>
      <w:r w:rsidRPr="0077262C">
        <w:rPr>
          <w:lang w:val="en-US"/>
        </w:rPr>
        <w:t xml:space="preserve">from the client to </w:t>
      </w:r>
      <w:r>
        <w:rPr>
          <w:lang w:val="en-US"/>
        </w:rPr>
        <w:t>the web server</w:t>
      </w:r>
      <w:r w:rsidRPr="0077262C">
        <w:rPr>
          <w:lang w:val="en-US"/>
        </w:rPr>
        <w:t xml:space="preserve">. </w:t>
      </w:r>
    </w:p>
    <w:p w:rsidR="00E3486D" w:rsidRPr="0077262C" w:rsidRDefault="00E3486D" w:rsidP="000D2606">
      <w:pPr>
        <w:numPr>
          <w:ilvl w:val="0"/>
          <w:numId w:val="5"/>
        </w:numPr>
        <w:ind w:left="714" w:hanging="357"/>
        <w:jc w:val="left"/>
        <w:rPr>
          <w:lang w:val="en-US"/>
        </w:rPr>
      </w:pPr>
      <w:r w:rsidRPr="0077262C">
        <w:rPr>
          <w:lang w:val="en-US"/>
        </w:rPr>
        <w:t>L</w:t>
      </w:r>
      <w:r>
        <w:rPr>
          <w:lang w:val="en-US"/>
        </w:rPr>
        <w:t>ist files in a file repository on the web server</w:t>
      </w:r>
      <w:r w:rsidRPr="0077262C">
        <w:rPr>
          <w:lang w:val="en-US"/>
        </w:rPr>
        <w:t xml:space="preserve">. </w:t>
      </w:r>
    </w:p>
    <w:p w:rsidR="00E3486D" w:rsidRPr="00BA1B96" w:rsidRDefault="00E3486D" w:rsidP="00E3486D">
      <w:pPr>
        <w:rPr>
          <w:lang w:val="en-US"/>
        </w:rPr>
      </w:pPr>
    </w:p>
    <w:p w:rsidR="00E3486D" w:rsidRDefault="00CD371D" w:rsidP="00E3486D">
      <w:pPr>
        <w:jc w:val="left"/>
      </w:pPr>
      <w:r>
        <w:object w:dxaOrig="6282" w:dyaOrig="3447">
          <v:shape id="_x0000_i1047" type="#_x0000_t75" style="width:247.5pt;height:135.5pt" o:ole="">
            <v:imagedata r:id="rId85" o:title=""/>
          </v:shape>
          <o:OLEObject Type="Embed" ProgID="Visio.Drawing.11" ShapeID="_x0000_i1047" DrawAspect="Content" ObjectID="_1411200276" r:id="rId86"/>
        </w:object>
      </w:r>
    </w:p>
    <w:p w:rsidR="00E3486D" w:rsidRPr="008F5812" w:rsidRDefault="00E3486D" w:rsidP="00E3486D">
      <w:pPr>
        <w:pStyle w:val="Caption"/>
      </w:pPr>
      <w:bookmarkStart w:id="191" w:name="_Toc269371942"/>
      <w:bookmarkStart w:id="192" w:name="_Toc337458333"/>
      <w:r w:rsidRPr="008F5812">
        <w:t xml:space="preserve">Figure </w:t>
      </w:r>
      <w:fldSimple w:instr=" SEQ Figure \* ARABIC ">
        <w:r w:rsidR="005E7D95">
          <w:rPr>
            <w:noProof/>
          </w:rPr>
          <w:t>23</w:t>
        </w:r>
      </w:fldSimple>
      <w:r w:rsidRPr="008F5812">
        <w:t xml:space="preserve"> </w:t>
      </w:r>
      <w:r>
        <w:t>File service</w:t>
      </w:r>
      <w:bookmarkEnd w:id="191"/>
      <w:bookmarkEnd w:id="192"/>
    </w:p>
    <w:p w:rsidR="003F0974" w:rsidRDefault="003F0974" w:rsidP="003F0974">
      <w:pPr>
        <w:rPr>
          <w:lang w:val="en-US"/>
        </w:rPr>
      </w:pPr>
    </w:p>
    <w:p w:rsidR="003F0974" w:rsidRDefault="003F0974" w:rsidP="003F0974">
      <w:pPr>
        <w:jc w:val="left"/>
        <w:rPr>
          <w:lang w:val="en-US"/>
        </w:rPr>
      </w:pPr>
      <w:r>
        <w:rPr>
          <w:lang w:val="en-US"/>
        </w:rPr>
        <w:t>This</w:t>
      </w:r>
      <w:r w:rsidRPr="00BA1B96">
        <w:rPr>
          <w:lang w:val="en-US"/>
        </w:rPr>
        <w:t xml:space="preserve"> </w:t>
      </w:r>
      <w:r>
        <w:rPr>
          <w:lang w:val="en-US"/>
        </w:rPr>
        <w:t>SC service provides API for</w:t>
      </w:r>
      <w:r w:rsidRPr="00BA1B96">
        <w:rPr>
          <w:lang w:val="en-US"/>
        </w:rPr>
        <w:t xml:space="preserve"> these </w:t>
      </w:r>
      <w:r>
        <w:rPr>
          <w:lang w:val="en-US"/>
        </w:rPr>
        <w:t>file operations:</w:t>
      </w:r>
    </w:p>
    <w:p w:rsidR="003F0974" w:rsidRDefault="003F0974" w:rsidP="000D2606">
      <w:pPr>
        <w:numPr>
          <w:ilvl w:val="0"/>
          <w:numId w:val="5"/>
        </w:numPr>
        <w:ind w:left="714" w:hanging="357"/>
        <w:jc w:val="left"/>
        <w:rPr>
          <w:lang w:val="en-US"/>
        </w:rPr>
      </w:pPr>
      <w:r>
        <w:rPr>
          <w:lang w:val="en-US"/>
        </w:rPr>
        <w:t xml:space="preserve">Download file </w:t>
      </w:r>
      <w:r w:rsidRPr="00D22EFE">
        <w:rPr>
          <w:lang w:val="en-US"/>
        </w:rPr>
        <w:t xml:space="preserve">from </w:t>
      </w:r>
      <w:r>
        <w:rPr>
          <w:lang w:val="en-US"/>
        </w:rPr>
        <w:t xml:space="preserve">the web </w:t>
      </w:r>
      <w:r w:rsidRPr="00D22EFE">
        <w:rPr>
          <w:lang w:val="en-US"/>
        </w:rPr>
        <w:t>server</w:t>
      </w:r>
      <w:r>
        <w:rPr>
          <w:lang w:val="en-US"/>
        </w:rPr>
        <w:t xml:space="preserve"> to the client. </w:t>
      </w:r>
    </w:p>
    <w:p w:rsidR="003F0974" w:rsidRDefault="003F0974" w:rsidP="000D2606">
      <w:pPr>
        <w:numPr>
          <w:ilvl w:val="0"/>
          <w:numId w:val="5"/>
        </w:numPr>
        <w:ind w:left="714" w:hanging="357"/>
        <w:jc w:val="left"/>
        <w:rPr>
          <w:lang w:val="en-US"/>
        </w:rPr>
      </w:pPr>
      <w:r>
        <w:rPr>
          <w:lang w:val="en-US"/>
        </w:rPr>
        <w:t xml:space="preserve">Upload file </w:t>
      </w:r>
      <w:r w:rsidRPr="0077262C">
        <w:rPr>
          <w:lang w:val="en-US"/>
        </w:rPr>
        <w:t xml:space="preserve">from the client to </w:t>
      </w:r>
      <w:r>
        <w:rPr>
          <w:lang w:val="en-US"/>
        </w:rPr>
        <w:t>the web server</w:t>
      </w:r>
      <w:r w:rsidRPr="0077262C">
        <w:rPr>
          <w:lang w:val="en-US"/>
        </w:rPr>
        <w:t xml:space="preserve">. </w:t>
      </w:r>
    </w:p>
    <w:p w:rsidR="003F0974" w:rsidRPr="00055E6B" w:rsidRDefault="003F0974" w:rsidP="000D2606">
      <w:pPr>
        <w:numPr>
          <w:ilvl w:val="0"/>
          <w:numId w:val="5"/>
        </w:numPr>
        <w:ind w:left="714" w:hanging="357"/>
        <w:jc w:val="left"/>
        <w:rPr>
          <w:lang w:val="en-US"/>
        </w:rPr>
      </w:pPr>
      <w:r w:rsidRPr="0077262C">
        <w:rPr>
          <w:lang w:val="en-US"/>
        </w:rPr>
        <w:t>L</w:t>
      </w:r>
      <w:r>
        <w:rPr>
          <w:lang w:val="en-US"/>
        </w:rPr>
        <w:t>ist files in a file repository on the web server</w:t>
      </w:r>
      <w:r w:rsidRPr="0077262C">
        <w:rPr>
          <w:lang w:val="en-US"/>
        </w:rPr>
        <w:t xml:space="preserve">. </w:t>
      </w:r>
    </w:p>
    <w:p w:rsidR="003F0974" w:rsidRDefault="003F0974" w:rsidP="003F0974">
      <w:pPr>
        <w:rPr>
          <w:lang w:val="en-US"/>
        </w:rPr>
      </w:pPr>
    </w:p>
    <w:p w:rsidR="00875303" w:rsidRDefault="00B6218B" w:rsidP="003F0974">
      <w:r>
        <w:t xml:space="preserve">The client may initiate only one file operation to a service at the same time. All operations are synchronous. </w:t>
      </w:r>
      <w:r w:rsidR="003F0974">
        <w:t xml:space="preserve">The SC configuration maps a service name to a directory on the web server (virtual host). The client initiates the upload or download of the file for a service. </w:t>
      </w:r>
      <w:r w:rsidR="007D3A13">
        <w:t>T</w:t>
      </w:r>
      <w:r w:rsidR="003F0974">
        <w:t>he client may upload or download file in different server locations. Directory structures (tree) are not supported.</w:t>
      </w:r>
      <w:r w:rsidR="00875303">
        <w:t xml:space="preserve"> No security checks are done. The upload mus</w:t>
      </w:r>
      <w:r w:rsidR="007D3A13">
        <w:t xml:space="preserve">t be enabled </w:t>
      </w:r>
      <w:r>
        <w:t xml:space="preserve">and configured </w:t>
      </w:r>
      <w:r w:rsidR="007D3A13">
        <w:t xml:space="preserve">in the web server by installing a </w:t>
      </w:r>
      <w:r w:rsidR="00453DC7">
        <w:t>PHP script</w:t>
      </w:r>
      <w:r w:rsidR="007D3A13">
        <w:t>. This</w:t>
      </w:r>
      <w:r w:rsidR="00453DC7">
        <w:t xml:space="preserve"> </w:t>
      </w:r>
      <w:r w:rsidR="007D3A13">
        <w:t xml:space="preserve">script is </w:t>
      </w:r>
      <w:r w:rsidR="00453DC7">
        <w:t xml:space="preserve">provided </w:t>
      </w:r>
      <w:r>
        <w:t>in the SC kit</w:t>
      </w:r>
      <w:r w:rsidR="00453DC7">
        <w:t>.</w:t>
      </w:r>
      <w:r>
        <w:t xml:space="preserve"> </w:t>
      </w:r>
    </w:p>
    <w:p w:rsidR="003F0974" w:rsidRDefault="003F0974" w:rsidP="003F0974">
      <w:pPr>
        <w:rPr>
          <w:lang w:val="en-US"/>
        </w:rPr>
      </w:pPr>
    </w:p>
    <w:p w:rsidR="003F0974" w:rsidRDefault="003F0974" w:rsidP="003F0974">
      <w:pPr>
        <w:rPr>
          <w:lang w:val="en-US"/>
        </w:rPr>
      </w:pPr>
      <w:r>
        <w:rPr>
          <w:lang w:val="en-US"/>
        </w:rPr>
        <w:t>List of files is provided as</w:t>
      </w:r>
      <w:r w:rsidR="000F027E">
        <w:rPr>
          <w:lang w:val="en-US"/>
        </w:rPr>
        <w:t xml:space="preserve"> an array of strings (file names). Within the message body the file list is represented as a delimited string in format: </w:t>
      </w:r>
    </w:p>
    <w:p w:rsidR="000F027E" w:rsidRDefault="000F027E" w:rsidP="003F0974">
      <w:pPr>
        <w:rPr>
          <w:lang w:val="en-US"/>
        </w:rPr>
      </w:pPr>
    </w:p>
    <w:p w:rsidR="000F027E" w:rsidRPr="000F027E" w:rsidRDefault="000F027E" w:rsidP="003F0974">
      <w:pPr>
        <w:rPr>
          <w:rFonts w:ascii="Courier New" w:hAnsi="Courier New" w:cs="Courier New"/>
          <w:lang w:val="en-US"/>
        </w:rPr>
      </w:pPr>
      <w:r w:rsidRPr="000F027E">
        <w:rPr>
          <w:rFonts w:ascii="Courier New" w:hAnsi="Courier New" w:cs="Courier New"/>
          <w:lang w:val="en-US"/>
        </w:rPr>
        <w:t>{name</w:t>
      </w:r>
      <w:r w:rsidR="008E27BF">
        <w:rPr>
          <w:rFonts w:ascii="Courier New" w:hAnsi="Courier New" w:cs="Courier New"/>
          <w:lang w:val="en-US"/>
        </w:rPr>
        <w:t>|</w:t>
      </w:r>
      <w:r w:rsidRPr="000F027E">
        <w:rPr>
          <w:rFonts w:ascii="Courier New" w:hAnsi="Courier New" w:cs="Courier New"/>
          <w:lang w:val="en-US"/>
        </w:rPr>
        <w:t>}…</w:t>
      </w:r>
    </w:p>
    <w:p w:rsidR="003F0974" w:rsidRDefault="003F0974" w:rsidP="003F0974">
      <w:pPr>
        <w:rPr>
          <w:lang w:val="en-US"/>
        </w:rPr>
      </w:pPr>
    </w:p>
    <w:p w:rsidR="003F0974" w:rsidRPr="009627AF" w:rsidRDefault="003F0974" w:rsidP="003F0974">
      <w:pPr>
        <w:rPr>
          <w:lang w:val="en-US"/>
        </w:rPr>
      </w:pPr>
      <w:r>
        <w:t>The Web Server is not registered to the service. It is configured to allow file upload, download and directory browsing for the specific directories (virtual hosts).</w:t>
      </w:r>
      <w:r w:rsidRPr="00927426">
        <w:t xml:space="preserve"> </w:t>
      </w:r>
      <w:r w:rsidR="001D23A4">
        <w:rPr>
          <w:lang w:val="en-US"/>
        </w:rPr>
        <w:t>The message flow looks as follows:</w:t>
      </w:r>
    </w:p>
    <w:p w:rsidR="003F0974" w:rsidRDefault="009C4736" w:rsidP="003F0974">
      <w:pPr>
        <w:jc w:val="left"/>
      </w:pPr>
      <w:r>
        <w:object w:dxaOrig="7708" w:dyaOrig="5300">
          <v:shape id="_x0000_i1048" type="#_x0000_t75" style="width:387.5pt;height:266pt" o:ole="">
            <v:imagedata r:id="rId87" o:title=""/>
          </v:shape>
          <o:OLEObject Type="Embed" ProgID="Visio.Drawing.11" ShapeID="_x0000_i1048" DrawAspect="Content" ObjectID="_1411200277" r:id="rId88"/>
        </w:object>
      </w:r>
    </w:p>
    <w:p w:rsidR="003F0974" w:rsidRPr="008F5812" w:rsidRDefault="003F0974" w:rsidP="003F0974">
      <w:pPr>
        <w:pStyle w:val="Caption"/>
      </w:pPr>
      <w:bookmarkStart w:id="193" w:name="_Toc337458334"/>
      <w:r w:rsidRPr="008F5812">
        <w:t xml:space="preserve">Figure </w:t>
      </w:r>
      <w:fldSimple w:instr=" SEQ Figure \* ARABIC ">
        <w:r w:rsidR="005E7D95">
          <w:rPr>
            <w:noProof/>
          </w:rPr>
          <w:t>24</w:t>
        </w:r>
      </w:fldSimple>
      <w:r w:rsidRPr="008F5812">
        <w:t xml:space="preserve"> File upload and download.</w:t>
      </w:r>
      <w:bookmarkEnd w:id="193"/>
    </w:p>
    <w:p w:rsidR="003F0974" w:rsidRDefault="003F0974" w:rsidP="003F0974"/>
    <w:p w:rsidR="009C4736" w:rsidRDefault="000F027E" w:rsidP="003F0974">
      <w:r>
        <w:t>The file is transferred in parts</w:t>
      </w:r>
      <w:r w:rsidR="009C4736">
        <w:t>,</w:t>
      </w:r>
      <w:r>
        <w:t xml:space="preserve"> </w:t>
      </w:r>
      <w:r w:rsidR="009C4736">
        <w:t>analogically</w:t>
      </w:r>
      <w:r>
        <w:t xml:space="preserve"> to large message. In order to keep track of the </w:t>
      </w:r>
      <w:r w:rsidR="009C4736">
        <w:t xml:space="preserve">message </w:t>
      </w:r>
      <w:r>
        <w:t xml:space="preserve">parts and </w:t>
      </w:r>
      <w:r w:rsidR="009C4736">
        <w:t>a</w:t>
      </w:r>
      <w:r>
        <w:t xml:space="preserve"> </w:t>
      </w:r>
      <w:r w:rsidR="00B6218B">
        <w:t xml:space="preserve">temporary </w:t>
      </w:r>
      <w:r>
        <w:t>session is created</w:t>
      </w:r>
      <w:r w:rsidR="009C4736">
        <w:t>. Th</w:t>
      </w:r>
      <w:r w:rsidR="00CD371D">
        <w:t>is</w:t>
      </w:r>
      <w:r w:rsidR="009C4736">
        <w:t xml:space="preserve"> session is </w:t>
      </w:r>
      <w:r w:rsidR="00CD371D">
        <w:t xml:space="preserve">automatically </w:t>
      </w:r>
      <w:r w:rsidR="009C4736">
        <w:t xml:space="preserve">deleted when the file is completely uploaded or downloaded. The client API should hide the session creation and deletion. The </w:t>
      </w:r>
      <w:r w:rsidR="00B6218B">
        <w:t xml:space="preserve">file </w:t>
      </w:r>
      <w:r w:rsidR="009C4736">
        <w:t>operation should be presented as synchro</w:t>
      </w:r>
      <w:r w:rsidR="00B6218B">
        <w:t>nous method. On the web server</w:t>
      </w:r>
      <w:r w:rsidR="009C4736">
        <w:t xml:space="preserve"> </w:t>
      </w:r>
      <w:r w:rsidR="00B6218B">
        <w:t xml:space="preserve">the </w:t>
      </w:r>
      <w:r w:rsidR="009C4736">
        <w:t xml:space="preserve">PHP script </w:t>
      </w:r>
      <w:r w:rsidR="00B6218B">
        <w:t>handles the message flow</w:t>
      </w:r>
      <w:r w:rsidR="009C4736">
        <w:t>.</w:t>
      </w:r>
      <w:r w:rsidR="00B6218B">
        <w:t xml:space="preserve"> It also does format the FILE_LIST message to the appropriate format.</w:t>
      </w:r>
    </w:p>
    <w:p w:rsidR="009C4736" w:rsidRDefault="009C4736" w:rsidP="003F0974"/>
    <w:p w:rsidR="00E3486D" w:rsidRPr="00681C45" w:rsidRDefault="003F0974" w:rsidP="00E3486D">
      <w:r>
        <w:t xml:space="preserve">The network connections are dynamically created form SC to the server when they are needed. Multiple HTTP requests can be pending at the same time, each one using one network connection. Cascaded SCs on the path </w:t>
      </w:r>
      <w:r w:rsidR="009C4736">
        <w:t xml:space="preserve">are transparent for the client. </w:t>
      </w:r>
    </w:p>
    <w:p w:rsidR="00E3486D" w:rsidRDefault="00E3486D" w:rsidP="00E3486D">
      <w:pPr>
        <w:pStyle w:val="Heading2"/>
        <w:rPr>
          <w:lang w:val="en-US"/>
        </w:rPr>
      </w:pPr>
      <w:bookmarkStart w:id="194" w:name="_Toc256018814"/>
      <w:bookmarkStart w:id="195" w:name="_Toc269371841"/>
      <w:bookmarkStart w:id="196" w:name="_Toc337458210"/>
      <w:r>
        <w:rPr>
          <w:lang w:val="en-US"/>
        </w:rPr>
        <w:t xml:space="preserve">HTTP </w:t>
      </w:r>
      <w:r w:rsidR="009D1158">
        <w:rPr>
          <w:lang w:val="en-US"/>
        </w:rPr>
        <w:t>Redirection</w:t>
      </w:r>
      <w:r>
        <w:rPr>
          <w:lang w:val="en-US"/>
        </w:rPr>
        <w:t xml:space="preserve"> Service</w:t>
      </w:r>
      <w:bookmarkEnd w:id="194"/>
      <w:bookmarkEnd w:id="195"/>
      <w:r w:rsidR="004469C5">
        <w:rPr>
          <w:lang w:val="en-US"/>
        </w:rPr>
        <w:t>s</w:t>
      </w:r>
      <w:bookmarkEnd w:id="196"/>
    </w:p>
    <w:p w:rsidR="00E3486D" w:rsidRDefault="00E3486D" w:rsidP="00E3486D">
      <w:pPr>
        <w:rPr>
          <w:lang w:val="en-US"/>
        </w:rPr>
      </w:pPr>
      <w:r>
        <w:rPr>
          <w:lang w:val="en-US"/>
        </w:rPr>
        <w:t xml:space="preserve">The SC supports redirecting of regular </w:t>
      </w:r>
      <w:r w:rsidR="009D1158">
        <w:rPr>
          <w:lang w:val="en-US"/>
        </w:rPr>
        <w:t>HTTP traffic to another server</w:t>
      </w:r>
      <w:r>
        <w:rPr>
          <w:lang w:val="en-US"/>
        </w:rPr>
        <w:t>.</w:t>
      </w:r>
      <w:bookmarkEnd w:id="86"/>
      <w:bookmarkEnd w:id="87"/>
    </w:p>
    <w:p w:rsidR="00E3486D" w:rsidRPr="00BA1B96" w:rsidRDefault="00E3486D" w:rsidP="00E3486D">
      <w:pPr>
        <w:rPr>
          <w:lang w:val="en-US"/>
        </w:rPr>
      </w:pPr>
    </w:p>
    <w:p w:rsidR="00E3486D" w:rsidRDefault="00E3486D" w:rsidP="00E3486D">
      <w:pPr>
        <w:jc w:val="left"/>
      </w:pPr>
      <w:r>
        <w:object w:dxaOrig="6282" w:dyaOrig="3447">
          <v:shape id="_x0000_i1049" type="#_x0000_t75" style="width:247.5pt;height:135.5pt" o:ole="">
            <v:imagedata r:id="rId89" o:title=""/>
          </v:shape>
          <o:OLEObject Type="Embed" ProgID="Visio.Drawing.11" ShapeID="_x0000_i1049" DrawAspect="Content" ObjectID="_1411200278" r:id="rId90"/>
        </w:object>
      </w:r>
    </w:p>
    <w:p w:rsidR="00E3486D" w:rsidRPr="008F5812" w:rsidRDefault="00E3486D" w:rsidP="00E3486D">
      <w:pPr>
        <w:pStyle w:val="Caption"/>
      </w:pPr>
      <w:bookmarkStart w:id="197" w:name="_Toc269371943"/>
      <w:bookmarkStart w:id="198" w:name="_Toc337458335"/>
      <w:r w:rsidRPr="008F5812">
        <w:t xml:space="preserve">Figure </w:t>
      </w:r>
      <w:fldSimple w:instr=" SEQ Figure \* ARABIC ">
        <w:r w:rsidR="005E7D95">
          <w:rPr>
            <w:noProof/>
          </w:rPr>
          <w:t>25</w:t>
        </w:r>
      </w:fldSimple>
      <w:r w:rsidRPr="008F5812">
        <w:t xml:space="preserve"> </w:t>
      </w:r>
      <w:r>
        <w:t xml:space="preserve">HTTP </w:t>
      </w:r>
      <w:r w:rsidR="009D1158">
        <w:t>redirection</w:t>
      </w:r>
      <w:r>
        <w:t xml:space="preserve"> service</w:t>
      </w:r>
      <w:bookmarkEnd w:id="197"/>
      <w:bookmarkEnd w:id="198"/>
    </w:p>
    <w:p w:rsidR="00E3486D" w:rsidRDefault="00E3486D" w:rsidP="00E3486D"/>
    <w:p w:rsidR="003F0974" w:rsidRDefault="003F0974" w:rsidP="003F0974">
      <w:pPr>
        <w:rPr>
          <w:lang w:val="en-US"/>
        </w:rPr>
      </w:pPr>
      <w:r>
        <w:t xml:space="preserve">HTTP traffic through the SC is possible without a service and session context. </w:t>
      </w:r>
      <w:bookmarkStart w:id="199" w:name="OLE_LINK115"/>
      <w:r>
        <w:t xml:space="preserve">SC receives the http requests on a dedicated port and passes all HTTP traffic to the configured server. </w:t>
      </w:r>
      <w:r w:rsidRPr="009D1158">
        <w:rPr>
          <w:u w:val="single"/>
        </w:rPr>
        <w:t xml:space="preserve">It </w:t>
      </w:r>
      <w:r w:rsidR="009D1158" w:rsidRPr="009D1158">
        <w:rPr>
          <w:u w:val="single"/>
        </w:rPr>
        <w:t xml:space="preserve">does not </w:t>
      </w:r>
      <w:r w:rsidRPr="009D1158">
        <w:rPr>
          <w:u w:val="single"/>
        </w:rPr>
        <w:t>act like a HTTP proxy</w:t>
      </w:r>
      <w:r>
        <w:t>. The requested url must be resolved (dns) by the underlying network infrastructure. SC does not provide any name resolution.</w:t>
      </w:r>
      <w:r w:rsidR="001D23A4">
        <w:t xml:space="preserve"> </w:t>
      </w:r>
      <w:bookmarkEnd w:id="199"/>
      <w:r w:rsidR="001D23A4">
        <w:rPr>
          <w:lang w:val="en-US"/>
        </w:rPr>
        <w:t>The message flow looks as follows:</w:t>
      </w:r>
    </w:p>
    <w:p w:rsidR="00681C45" w:rsidRPr="001D23A4" w:rsidRDefault="00681C45" w:rsidP="003F0974">
      <w:pPr>
        <w:rPr>
          <w:lang w:val="en-US"/>
        </w:rPr>
      </w:pPr>
    </w:p>
    <w:p w:rsidR="003F0974" w:rsidRDefault="003F0974" w:rsidP="003F0974">
      <w:pPr>
        <w:jc w:val="left"/>
      </w:pPr>
      <w:r>
        <w:object w:dxaOrig="7566" w:dyaOrig="4311">
          <v:shape id="_x0000_i1050" type="#_x0000_t75" style="width:380.5pt;height:3in" o:ole="">
            <v:imagedata r:id="rId91" o:title=""/>
          </v:shape>
          <o:OLEObject Type="Embed" ProgID="Visio.Drawing.11" ShapeID="_x0000_i1050" DrawAspect="Content" ObjectID="_1411200279" r:id="rId92"/>
        </w:object>
      </w:r>
    </w:p>
    <w:p w:rsidR="003F0974" w:rsidRPr="008F5812" w:rsidRDefault="003F0974" w:rsidP="003F0974">
      <w:pPr>
        <w:pStyle w:val="Caption"/>
      </w:pPr>
      <w:bookmarkStart w:id="200" w:name="_Toc337458336"/>
      <w:r w:rsidRPr="008F5812">
        <w:t xml:space="preserve">Figure </w:t>
      </w:r>
      <w:fldSimple w:instr=" SEQ Figure \* ARABIC ">
        <w:r w:rsidR="005E7D95">
          <w:rPr>
            <w:noProof/>
          </w:rPr>
          <w:t>26</w:t>
        </w:r>
      </w:fldSimple>
      <w:r w:rsidRPr="008F5812">
        <w:t xml:space="preserve"> </w:t>
      </w:r>
      <w:r>
        <w:t xml:space="preserve">HTTP </w:t>
      </w:r>
      <w:r w:rsidR="009D1158">
        <w:t>redirection</w:t>
      </w:r>
      <w:r w:rsidR="004469C5">
        <w:t xml:space="preserve"> service</w:t>
      </w:r>
      <w:bookmarkEnd w:id="200"/>
    </w:p>
    <w:p w:rsidR="003F0974" w:rsidRDefault="003F0974" w:rsidP="003F0974"/>
    <w:p w:rsidR="003F0974" w:rsidRDefault="003F0974" w:rsidP="003F0974">
      <w:r>
        <w:t>The Web Server is not registered to any service. The SC configuration has one destination (</w:t>
      </w:r>
      <w:r w:rsidR="00CD371D">
        <w:t>host</w:t>
      </w:r>
      <w:r>
        <w:t xml:space="preserve"> + port) for redirection of the HTTP traffic. The network connections are dynamically </w:t>
      </w:r>
      <w:r>
        <w:lastRenderedPageBreak/>
        <w:t>created form SC to the server when they are needed. Multiple HTTP requests can be pending at the same time, each one using one network connection.</w:t>
      </w:r>
    </w:p>
    <w:p w:rsidR="003F0974" w:rsidRDefault="003F0974" w:rsidP="003F0974"/>
    <w:p w:rsidR="003F0974" w:rsidRPr="003F0974" w:rsidRDefault="003F0974" w:rsidP="003F0974">
      <w:bookmarkStart w:id="201" w:name="OLE_LINK56"/>
      <w:bookmarkStart w:id="202" w:name="OLE_LINK57"/>
      <w:r>
        <w:t xml:space="preserve">The limitation of 64kB for SCMP messages does not apply for traffic </w:t>
      </w:r>
      <w:bookmarkEnd w:id="201"/>
      <w:bookmarkEnd w:id="202"/>
      <w:r>
        <w:t>to and from Web Server.</w:t>
      </w:r>
    </w:p>
    <w:p w:rsidR="004D2C55" w:rsidRPr="004D2C55" w:rsidRDefault="004D2C55" w:rsidP="004D2C55"/>
    <w:p w:rsidR="00B75258" w:rsidRDefault="00B75258" w:rsidP="00473E9C">
      <w:pPr>
        <w:pStyle w:val="Heading1"/>
      </w:pPr>
      <w:r>
        <w:lastRenderedPageBreak/>
        <w:tab/>
      </w:r>
      <w:bookmarkStart w:id="203" w:name="_Toc337458211"/>
      <w:r w:rsidR="009E754B">
        <w:t>Cascaded</w:t>
      </w:r>
      <w:r w:rsidR="00065DC2">
        <w:t xml:space="preserve"> </w:t>
      </w:r>
      <w:r>
        <w:t>Service</w:t>
      </w:r>
      <w:r w:rsidR="00065DC2">
        <w:t>s</w:t>
      </w:r>
      <w:bookmarkEnd w:id="203"/>
    </w:p>
    <w:p w:rsidR="00F16CC7" w:rsidRDefault="009E754B" w:rsidP="006C1E66">
      <w:r>
        <w:t>Cascaded</w:t>
      </w:r>
      <w:r w:rsidR="00F16CC7">
        <w:t xml:space="preserve"> Services </w:t>
      </w:r>
      <w:r w:rsidR="00765D7B">
        <w:t xml:space="preserve">on cascaded SCs </w:t>
      </w:r>
      <w:r w:rsidR="00F16CC7">
        <w:t xml:space="preserve">and add security, performance and scalability to the solution built with SC. </w:t>
      </w:r>
      <w:r w:rsidR="00765D7B">
        <w:t>They allow</w:t>
      </w:r>
      <w:r w:rsidR="00F16CC7">
        <w:t xml:space="preserve"> </w:t>
      </w:r>
      <w:r w:rsidR="00765D7B">
        <w:t>distributing</w:t>
      </w:r>
      <w:r w:rsidR="00F16CC7">
        <w:t xml:space="preserve"> services on diff</w:t>
      </w:r>
      <w:r w:rsidR="00765D7B">
        <w:t>erent places within the network or redirection</w:t>
      </w:r>
      <w:r w:rsidR="00F16CC7">
        <w:t xml:space="preserve"> </w:t>
      </w:r>
      <w:r w:rsidR="00765D7B">
        <w:t xml:space="preserve">of the communication to another location. </w:t>
      </w:r>
      <w:r w:rsidR="00ED3BC2" w:rsidRPr="00ED3BC2">
        <w:t>All</w:t>
      </w:r>
      <w:r w:rsidR="00ED3BC2">
        <w:t xml:space="preserve"> </w:t>
      </w:r>
      <w:r w:rsidR="00F16CC7">
        <w:t xml:space="preserve">types of </w:t>
      </w:r>
      <w:r w:rsidR="00ED3BC2">
        <w:t xml:space="preserve">services can be </w:t>
      </w:r>
      <w:r w:rsidR="00F16CC7">
        <w:t>configured</w:t>
      </w:r>
      <w:r w:rsidR="00ED3BC2">
        <w:t xml:space="preserve"> as </w:t>
      </w:r>
      <w:r>
        <w:t>cascaded</w:t>
      </w:r>
      <w:r w:rsidR="00ED3BC2">
        <w:t xml:space="preserve"> service.</w:t>
      </w:r>
      <w:r w:rsidR="00F16CC7">
        <w:t xml:space="preserve"> </w:t>
      </w:r>
      <w:r>
        <w:t>Cascaded</w:t>
      </w:r>
      <w:r w:rsidR="00F16CC7">
        <w:t xml:space="preserve"> services are fully transparent to the client and server applications.</w:t>
      </w:r>
    </w:p>
    <w:p w:rsidR="00D46A88" w:rsidRDefault="00D46A88" w:rsidP="00D46A88">
      <w:r>
        <w:t>The following rules apply:</w:t>
      </w:r>
    </w:p>
    <w:p w:rsidR="00D46A88" w:rsidRDefault="009E754B" w:rsidP="000D2606">
      <w:pPr>
        <w:numPr>
          <w:ilvl w:val="0"/>
          <w:numId w:val="33"/>
        </w:numPr>
      </w:pPr>
      <w:r>
        <w:t>Cascaded</w:t>
      </w:r>
      <w:r w:rsidR="00D46A88" w:rsidRPr="00D46A88">
        <w:t xml:space="preserve"> service redirects message flow to service with the same name but on another host.</w:t>
      </w:r>
    </w:p>
    <w:p w:rsidR="00D46A88" w:rsidRPr="00D46A88" w:rsidRDefault="00D46A88" w:rsidP="000D2606">
      <w:pPr>
        <w:numPr>
          <w:ilvl w:val="0"/>
          <w:numId w:val="33"/>
        </w:numPr>
      </w:pPr>
      <w:r w:rsidRPr="00D46A88">
        <w:t>Service names are unique in the entire network</w:t>
      </w:r>
    </w:p>
    <w:p w:rsidR="00765D7B" w:rsidRDefault="00765D7B" w:rsidP="00765D7B">
      <w:pPr>
        <w:pStyle w:val="Heading2"/>
      </w:pPr>
      <w:bookmarkStart w:id="204" w:name="_Toc337458212"/>
      <w:r>
        <w:t>Session Service</w:t>
      </w:r>
      <w:bookmarkEnd w:id="204"/>
    </w:p>
    <w:p w:rsidR="00CD371D" w:rsidRDefault="00765D7B" w:rsidP="00CD371D">
      <w:bookmarkStart w:id="205" w:name="OLE_LINK98"/>
      <w:bookmarkStart w:id="206" w:name="OLE_LINK99"/>
      <w:bookmarkStart w:id="207" w:name="OLE_LINK119"/>
      <w:bookmarkStart w:id="208" w:name="OLE_LINK120"/>
      <w:r>
        <w:t xml:space="preserve">A </w:t>
      </w:r>
      <w:r w:rsidR="009E754B">
        <w:t>cascaded</w:t>
      </w:r>
      <w:r>
        <w:t xml:space="preserve"> session service does not hold any context information. It simply passes all traffic to the next </w:t>
      </w:r>
      <w:r w:rsidR="002F6A5C">
        <w:t>service configured in SC</w:t>
      </w:r>
      <w:r w:rsidR="007771E0">
        <w:t>1</w:t>
      </w:r>
      <w:r w:rsidR="001C40C3">
        <w:t>.</w:t>
      </w:r>
      <w:bookmarkEnd w:id="205"/>
      <w:bookmarkEnd w:id="206"/>
      <w:r w:rsidR="00681C45">
        <w:t xml:space="preserve"> The </w:t>
      </w:r>
      <w:r w:rsidR="00383BE5">
        <w:t xml:space="preserve">client </w:t>
      </w:r>
      <w:r w:rsidR="00681C45">
        <w:t>session exi</w:t>
      </w:r>
      <w:r w:rsidR="00383BE5">
        <w:t>s</w:t>
      </w:r>
      <w:r w:rsidR="00681C45">
        <w:t>ts only on SC</w:t>
      </w:r>
      <w:r w:rsidR="007771E0">
        <w:t>2</w:t>
      </w:r>
      <w:r w:rsidR="00681C45">
        <w:t xml:space="preserve"> to which the server has </w:t>
      </w:r>
      <w:bookmarkStart w:id="209" w:name="OLE_LINK104"/>
      <w:bookmarkStart w:id="210" w:name="OLE_LINK105"/>
      <w:r w:rsidR="00681C45">
        <w:t>registered</w:t>
      </w:r>
      <w:bookmarkEnd w:id="209"/>
      <w:bookmarkEnd w:id="210"/>
      <w:r w:rsidR="00681C45">
        <w:t xml:space="preserve">. Server cannot register to a </w:t>
      </w:r>
      <w:r w:rsidR="009E754B">
        <w:t>cascaded</w:t>
      </w:r>
      <w:r w:rsidR="00681C45">
        <w:t xml:space="preserve"> service.</w:t>
      </w:r>
    </w:p>
    <w:bookmarkStart w:id="211" w:name="OLE_LINK96"/>
    <w:bookmarkStart w:id="212" w:name="OLE_LINK97"/>
    <w:p w:rsidR="00065DC2" w:rsidRDefault="007771E0" w:rsidP="006C1E66">
      <w:r>
        <w:object w:dxaOrig="9116" w:dyaOrig="3447">
          <v:shape id="_x0000_i1051" type="#_x0000_t75" style="width:359pt;height:135.5pt" o:ole="">
            <v:imagedata r:id="rId93" o:title=""/>
          </v:shape>
          <o:OLEObject Type="Embed" ProgID="Visio.Drawing.11" ShapeID="_x0000_i1051" DrawAspect="Content" ObjectID="_1411200280" r:id="rId94"/>
        </w:object>
      </w:r>
      <w:bookmarkEnd w:id="211"/>
      <w:bookmarkEnd w:id="212"/>
    </w:p>
    <w:p w:rsidR="00F16CC7" w:rsidRDefault="00F16CC7" w:rsidP="00F16CC7">
      <w:pPr>
        <w:pStyle w:val="Caption"/>
      </w:pPr>
      <w:bookmarkStart w:id="213" w:name="_Toc337458337"/>
      <w:r w:rsidRPr="008F5812">
        <w:t xml:space="preserve">Figure </w:t>
      </w:r>
      <w:fldSimple w:instr=" SEQ Figure \* ARABIC ">
        <w:r w:rsidR="005E7D95">
          <w:rPr>
            <w:noProof/>
          </w:rPr>
          <w:t>27</w:t>
        </w:r>
      </w:fldSimple>
      <w:r w:rsidRPr="008F5812">
        <w:t xml:space="preserve"> </w:t>
      </w:r>
      <w:r w:rsidR="009E754B">
        <w:t>Cascaded</w:t>
      </w:r>
      <w:r w:rsidR="00765D7B">
        <w:t xml:space="preserve"> Session Service</w:t>
      </w:r>
      <w:r w:rsidR="001C40C3">
        <w:t xml:space="preserve"> (simplified)</w:t>
      </w:r>
      <w:bookmarkEnd w:id="213"/>
    </w:p>
    <w:p w:rsidR="007771E0" w:rsidRDefault="007771E0" w:rsidP="007771E0"/>
    <w:p w:rsidR="00F16CC7" w:rsidRDefault="007771E0" w:rsidP="00F16CC7">
      <w:r>
        <w:t xml:space="preserve">Caching can be enabled on both SCs. This </w:t>
      </w:r>
      <w:bookmarkEnd w:id="207"/>
      <w:bookmarkEnd w:id="208"/>
      <w:r>
        <w:t>allows caching of data closer to the consumer.</w:t>
      </w:r>
    </w:p>
    <w:p w:rsidR="00765D7B" w:rsidRDefault="00765D7B" w:rsidP="00765D7B">
      <w:pPr>
        <w:pStyle w:val="Heading2"/>
      </w:pPr>
      <w:bookmarkStart w:id="214" w:name="_Toc337458213"/>
      <w:r>
        <w:t>Publishing Service</w:t>
      </w:r>
      <w:bookmarkEnd w:id="214"/>
    </w:p>
    <w:p w:rsidR="00765D7B" w:rsidRPr="00ED3BC2" w:rsidRDefault="00765D7B" w:rsidP="00765D7B">
      <w:r>
        <w:t xml:space="preserve">A </w:t>
      </w:r>
      <w:r w:rsidR="009E754B">
        <w:t>cascaded</w:t>
      </w:r>
      <w:r>
        <w:t xml:space="preserve"> publishing service </w:t>
      </w:r>
      <w:r w:rsidR="001C40C3">
        <w:t xml:space="preserve">behaves like a regular </w:t>
      </w:r>
      <w:r w:rsidR="007771E0">
        <w:t xml:space="preserve">publishing </w:t>
      </w:r>
      <w:r w:rsidR="001C40C3">
        <w:t xml:space="preserve">service, but combines </w:t>
      </w:r>
      <w:r w:rsidR="007771E0">
        <w:t>multiple</w:t>
      </w:r>
      <w:r w:rsidR="001C40C3">
        <w:t xml:space="preserve"> </w:t>
      </w:r>
      <w:r w:rsidR="007771E0">
        <w:t>client subscriptions and subscribes with a combined subscription on SC2</w:t>
      </w:r>
      <w:r w:rsidR="001C40C3">
        <w:t>. In this</w:t>
      </w:r>
      <w:r w:rsidR="00C54756">
        <w:t xml:space="preserve"> way it receives all messages</w:t>
      </w:r>
      <w:r w:rsidR="001C40C3">
        <w:t xml:space="preserve"> only once and distributes </w:t>
      </w:r>
      <w:r w:rsidR="00C54756">
        <w:t>them</w:t>
      </w:r>
      <w:r w:rsidR="001C40C3">
        <w:t xml:space="preserve"> to the </w:t>
      </w:r>
      <w:r w:rsidR="002F6A5C">
        <w:t>subscribed</w:t>
      </w:r>
      <w:r w:rsidR="001C40C3">
        <w:t xml:space="preserve"> clients. This behaviour is called fan-out.</w:t>
      </w:r>
      <w:r w:rsidR="00383BE5">
        <w:t xml:space="preserve"> Server cannot publish to a cascaded service. </w:t>
      </w:r>
      <w:r w:rsidR="007771E0">
        <w:t xml:space="preserve">The </w:t>
      </w:r>
      <w:r w:rsidR="00383BE5">
        <w:t xml:space="preserve">client </w:t>
      </w:r>
      <w:r w:rsidR="00162DCE">
        <w:t>subscription</w:t>
      </w:r>
      <w:r w:rsidR="007771E0">
        <w:t xml:space="preserve"> is kept on SC</w:t>
      </w:r>
      <w:r w:rsidR="00162DCE">
        <w:t>1</w:t>
      </w:r>
      <w:r w:rsidR="002B2D8D">
        <w:t>.</w:t>
      </w:r>
      <w:r w:rsidR="007771E0">
        <w:t xml:space="preserve"> </w:t>
      </w:r>
      <w:r w:rsidR="00162DCE">
        <w:t xml:space="preserve">The combined subscription is kept on SC2. </w:t>
      </w:r>
      <w:r w:rsidR="00CD371D">
        <w:t>The client subscription, change subscription and unsubscribe are passed to the server in their original form. Combined subscriptions are not passed to the server at all.</w:t>
      </w:r>
    </w:p>
    <w:bookmarkStart w:id="215" w:name="_MON_1349528695"/>
    <w:bookmarkEnd w:id="215"/>
    <w:p w:rsidR="00765D7B" w:rsidRDefault="00324A24" w:rsidP="00765D7B">
      <w:r>
        <w:object w:dxaOrig="9116" w:dyaOrig="3447">
          <v:shape id="_x0000_i1052" type="#_x0000_t75" style="width:359pt;height:135.5pt" o:ole="">
            <v:imagedata r:id="rId95" o:title=""/>
          </v:shape>
          <o:OLEObject Type="Embed" ProgID="Visio.Drawing.11" ShapeID="_x0000_i1052" DrawAspect="Content" ObjectID="_1411200281" r:id="rId96"/>
        </w:object>
      </w:r>
    </w:p>
    <w:p w:rsidR="00765D7B" w:rsidRPr="008F5812" w:rsidRDefault="00765D7B" w:rsidP="00765D7B">
      <w:pPr>
        <w:pStyle w:val="Caption"/>
      </w:pPr>
      <w:bookmarkStart w:id="216" w:name="OLE_LINK94"/>
      <w:bookmarkStart w:id="217" w:name="OLE_LINK95"/>
      <w:bookmarkStart w:id="218" w:name="_Toc337458338"/>
      <w:r w:rsidRPr="008F5812">
        <w:t xml:space="preserve">Figure </w:t>
      </w:r>
      <w:fldSimple w:instr=" SEQ Figure \* ARABIC ">
        <w:r w:rsidR="005E7D95">
          <w:rPr>
            <w:noProof/>
          </w:rPr>
          <w:t>28</w:t>
        </w:r>
      </w:fldSimple>
      <w:r w:rsidRPr="008F5812">
        <w:t xml:space="preserve"> </w:t>
      </w:r>
      <w:r w:rsidR="009E754B">
        <w:t>Cascaded</w:t>
      </w:r>
      <w:r>
        <w:t xml:space="preserve"> </w:t>
      </w:r>
      <w:r w:rsidR="002F6A5C">
        <w:t>Publishing</w:t>
      </w:r>
      <w:r>
        <w:t xml:space="preserve"> Service</w:t>
      </w:r>
      <w:r w:rsidR="001C40C3">
        <w:t xml:space="preserve"> (simplified)</w:t>
      </w:r>
      <w:bookmarkEnd w:id="218"/>
    </w:p>
    <w:bookmarkEnd w:id="216"/>
    <w:bookmarkEnd w:id="217"/>
    <w:p w:rsidR="00765D7B" w:rsidRDefault="00765D7B" w:rsidP="00F16CC7"/>
    <w:p w:rsidR="00765D7B" w:rsidRDefault="00765D7B" w:rsidP="00765D7B">
      <w:pPr>
        <w:pStyle w:val="Heading2"/>
      </w:pPr>
      <w:bookmarkStart w:id="219" w:name="_Toc337458214"/>
      <w:r>
        <w:t>File Service</w:t>
      </w:r>
      <w:bookmarkEnd w:id="219"/>
    </w:p>
    <w:p w:rsidR="00765D7B" w:rsidRDefault="001C40C3" w:rsidP="00765D7B">
      <w:bookmarkStart w:id="220" w:name="OLE_LINK100"/>
      <w:r>
        <w:t xml:space="preserve">A </w:t>
      </w:r>
      <w:r w:rsidR="009E754B">
        <w:t>cascaded</w:t>
      </w:r>
      <w:r>
        <w:t xml:space="preserve"> file service does not hold any context information. It simply passes all traffic to the next </w:t>
      </w:r>
      <w:r w:rsidR="002F6A5C">
        <w:t xml:space="preserve">service </w:t>
      </w:r>
      <w:r>
        <w:t xml:space="preserve">configured </w:t>
      </w:r>
      <w:r w:rsidR="002F6A5C">
        <w:t>in SC</w:t>
      </w:r>
      <w:r w:rsidR="00DC0EAA">
        <w:t>1</w:t>
      </w:r>
      <w:r>
        <w:t>.</w:t>
      </w:r>
    </w:p>
    <w:bookmarkEnd w:id="220"/>
    <w:p w:rsidR="00765D7B" w:rsidRPr="00ED3BC2" w:rsidRDefault="00765D7B" w:rsidP="00765D7B"/>
    <w:p w:rsidR="00765D7B" w:rsidRDefault="00324A24" w:rsidP="00765D7B">
      <w:r>
        <w:object w:dxaOrig="9116" w:dyaOrig="3447">
          <v:shape id="_x0000_i1053" type="#_x0000_t75" style="width:359pt;height:135.5pt" o:ole="">
            <v:imagedata r:id="rId97" o:title=""/>
          </v:shape>
          <o:OLEObject Type="Embed" ProgID="Visio.Drawing.11" ShapeID="_x0000_i1053" DrawAspect="Content" ObjectID="_1411200282" r:id="rId98"/>
        </w:object>
      </w:r>
    </w:p>
    <w:p w:rsidR="00765D7B" w:rsidRPr="008F5812" w:rsidRDefault="00765D7B" w:rsidP="00765D7B">
      <w:pPr>
        <w:pStyle w:val="Caption"/>
      </w:pPr>
      <w:bookmarkStart w:id="221" w:name="_Toc337458339"/>
      <w:r w:rsidRPr="008F5812">
        <w:t xml:space="preserve">Figure </w:t>
      </w:r>
      <w:fldSimple w:instr=" SEQ Figure \* ARABIC ">
        <w:r w:rsidR="005E7D95">
          <w:rPr>
            <w:noProof/>
          </w:rPr>
          <w:t>29</w:t>
        </w:r>
      </w:fldSimple>
      <w:r w:rsidRPr="008F5812">
        <w:t xml:space="preserve"> </w:t>
      </w:r>
      <w:r w:rsidR="009E754B">
        <w:t>Cascaded</w:t>
      </w:r>
      <w:r>
        <w:t xml:space="preserve"> File Service</w:t>
      </w:r>
      <w:bookmarkEnd w:id="221"/>
    </w:p>
    <w:p w:rsidR="00765D7B" w:rsidRPr="00765D7B" w:rsidRDefault="00765D7B" w:rsidP="00765D7B"/>
    <w:p w:rsidR="00765D7B" w:rsidRDefault="009E754B" w:rsidP="00765D7B">
      <w:pPr>
        <w:pStyle w:val="Heading2"/>
      </w:pPr>
      <w:bookmarkStart w:id="222" w:name="_Toc337458215"/>
      <w:r>
        <w:t xml:space="preserve">Cascaded </w:t>
      </w:r>
      <w:r w:rsidR="00765D7B">
        <w:t xml:space="preserve">HTTP </w:t>
      </w:r>
      <w:r w:rsidR="009D1158">
        <w:t>Redirection</w:t>
      </w:r>
      <w:r w:rsidR="00765D7B">
        <w:t xml:space="preserve"> Service</w:t>
      </w:r>
      <w:bookmarkEnd w:id="222"/>
    </w:p>
    <w:p w:rsidR="00765D7B" w:rsidRDefault="00362BD0" w:rsidP="00765D7B">
      <w:r>
        <w:t xml:space="preserve">HTTP </w:t>
      </w:r>
      <w:r w:rsidR="009E754B">
        <w:t>cascaded</w:t>
      </w:r>
      <w:r>
        <w:t xml:space="preserve"> service </w:t>
      </w:r>
      <w:r w:rsidR="00BB6A07">
        <w:t xml:space="preserve">is </w:t>
      </w:r>
      <w:r w:rsidR="009E754B">
        <w:t>simple</w:t>
      </w:r>
      <w:r w:rsidR="00BB6A07">
        <w:t xml:space="preserve"> </w:t>
      </w:r>
      <w:r w:rsidR="009D1158">
        <w:t>redirection</w:t>
      </w:r>
      <w:r w:rsidR="00BB6A07">
        <w:t xml:space="preserve"> and thus </w:t>
      </w:r>
      <w:r w:rsidR="002F6A5C">
        <w:t>passe</w:t>
      </w:r>
      <w:r w:rsidR="00BB6A07">
        <w:t>s</w:t>
      </w:r>
      <w:r w:rsidR="002F6A5C">
        <w:t xml:space="preserve"> all </w:t>
      </w:r>
      <w:r w:rsidR="00BB6A07">
        <w:t xml:space="preserve">http </w:t>
      </w:r>
      <w:r>
        <w:t>traffic to the next configured</w:t>
      </w:r>
      <w:r w:rsidR="00BB6A07">
        <w:t xml:space="preserve"> host. The SC</w:t>
      </w:r>
      <w:r w:rsidR="00DC0EAA">
        <w:t>1</w:t>
      </w:r>
      <w:r w:rsidR="00BB6A07">
        <w:t xml:space="preserve"> configuration has one destination (host + port) for redirection of the HTTP traffic. </w:t>
      </w:r>
      <w:r w:rsidR="00DC0EAA">
        <w:t xml:space="preserve">The configuration </w:t>
      </w:r>
      <w:r w:rsidR="00D13767">
        <w:t xml:space="preserve">is </w:t>
      </w:r>
      <w:r w:rsidR="00DC0EAA">
        <w:t xml:space="preserve">similar to SC2 where the destination </w:t>
      </w:r>
      <w:r w:rsidR="00BB6A07">
        <w:t xml:space="preserve">is </w:t>
      </w:r>
      <w:r w:rsidR="00DC0EAA">
        <w:t>the</w:t>
      </w:r>
      <w:r w:rsidR="00BB6A07">
        <w:t xml:space="preserve"> Web Server.</w:t>
      </w:r>
    </w:p>
    <w:p w:rsidR="00765D7B" w:rsidRPr="00ED3BC2" w:rsidRDefault="00765D7B" w:rsidP="00765D7B"/>
    <w:p w:rsidR="00765D7B" w:rsidRDefault="00DC0EAA" w:rsidP="00765D7B">
      <w:r>
        <w:object w:dxaOrig="9116" w:dyaOrig="3447">
          <v:shape id="_x0000_i1054" type="#_x0000_t75" style="width:359pt;height:135.5pt" o:ole="">
            <v:imagedata r:id="rId99" o:title=""/>
          </v:shape>
          <o:OLEObject Type="Embed" ProgID="Visio.Drawing.11" ShapeID="_x0000_i1054" DrawAspect="Content" ObjectID="_1411200283" r:id="rId100"/>
        </w:object>
      </w:r>
    </w:p>
    <w:p w:rsidR="00765D7B" w:rsidRDefault="00765D7B" w:rsidP="00765D7B">
      <w:pPr>
        <w:pStyle w:val="Caption"/>
      </w:pPr>
      <w:bookmarkStart w:id="223" w:name="_Toc337458340"/>
      <w:r w:rsidRPr="008F5812">
        <w:t xml:space="preserve">Figure </w:t>
      </w:r>
      <w:fldSimple w:instr=" SEQ Figure \* ARABIC ">
        <w:r w:rsidR="005E7D95">
          <w:rPr>
            <w:noProof/>
          </w:rPr>
          <w:t>30</w:t>
        </w:r>
      </w:fldSimple>
      <w:r w:rsidRPr="008F5812">
        <w:t xml:space="preserve"> </w:t>
      </w:r>
      <w:r w:rsidR="009E754B">
        <w:t>Cascaded</w:t>
      </w:r>
      <w:r>
        <w:t xml:space="preserve"> HTTP </w:t>
      </w:r>
      <w:r w:rsidR="009D1158">
        <w:t>Redirection</w:t>
      </w:r>
      <w:r>
        <w:t xml:space="preserve"> Service</w:t>
      </w:r>
      <w:bookmarkEnd w:id="223"/>
    </w:p>
    <w:p w:rsidR="00065DC2" w:rsidRDefault="00065DC2" w:rsidP="00861D27">
      <w:pPr>
        <w:pStyle w:val="Heading2"/>
      </w:pPr>
      <w:bookmarkStart w:id="224" w:name="_Toc337458216"/>
      <w:r>
        <w:t>Service Routing</w:t>
      </w:r>
      <w:bookmarkEnd w:id="224"/>
    </w:p>
    <w:p w:rsidR="00D46A88" w:rsidRDefault="00C54756" w:rsidP="00D46A88">
      <w:r>
        <w:t>C</w:t>
      </w:r>
      <w:r w:rsidR="00861D27">
        <w:t xml:space="preserve">ascaded </w:t>
      </w:r>
      <w:r>
        <w:t xml:space="preserve">SC </w:t>
      </w:r>
      <w:r w:rsidR="00861D27">
        <w:t xml:space="preserve">configurations allow service routing. Service routing is fully transparent to the client and server applications. </w:t>
      </w:r>
      <w:r w:rsidR="003E0AEE">
        <w:t>All service names must be unique through the entire network topology. Redirecting service to another service is not supported.</w:t>
      </w:r>
    </w:p>
    <w:p w:rsidR="00BC4624" w:rsidRPr="00BA1B96" w:rsidRDefault="009E754B" w:rsidP="00D46A88">
      <w:pPr>
        <w:rPr>
          <w:lang w:val="en-US"/>
        </w:rPr>
      </w:pPr>
      <w:r w:rsidRPr="00BA1B96">
        <w:rPr>
          <w:lang w:val="en-US"/>
        </w:rPr>
        <w:object w:dxaOrig="7983" w:dyaOrig="7415">
          <v:shape id="_x0000_i1055" type="#_x0000_t75" style="width:370.5pt;height:344pt" o:ole="">
            <v:imagedata r:id="rId101" o:title=""/>
          </v:shape>
          <o:OLEObject Type="Embed" ProgID="Visio.Drawing.11" ShapeID="_x0000_i1055" DrawAspect="Content" ObjectID="_1411200284" r:id="rId102"/>
        </w:object>
      </w:r>
    </w:p>
    <w:p w:rsidR="00BC4624" w:rsidRPr="008F5812" w:rsidRDefault="00BC4624" w:rsidP="00BC4624">
      <w:pPr>
        <w:pStyle w:val="Caption"/>
      </w:pPr>
      <w:bookmarkStart w:id="225" w:name="_Toc337458341"/>
      <w:r w:rsidRPr="008F5812">
        <w:t xml:space="preserve">Figure </w:t>
      </w:r>
      <w:fldSimple w:instr=" SEQ Figure \* ARABIC ">
        <w:r w:rsidR="005E7D95">
          <w:rPr>
            <w:noProof/>
          </w:rPr>
          <w:t>31</w:t>
        </w:r>
      </w:fldSimple>
      <w:r w:rsidRPr="008F5812">
        <w:t xml:space="preserve"> </w:t>
      </w:r>
      <w:r w:rsidR="00D46A88">
        <w:t>Service Routing</w:t>
      </w:r>
      <w:bookmarkEnd w:id="225"/>
    </w:p>
    <w:p w:rsidR="00BC4624" w:rsidRDefault="00BC4624" w:rsidP="00BC4624">
      <w:pPr>
        <w:rPr>
          <w:lang w:val="en-US"/>
        </w:rPr>
      </w:pPr>
    </w:p>
    <w:p w:rsidR="00C54756" w:rsidRDefault="003E0AEE" w:rsidP="00BC4624">
      <w:pPr>
        <w:rPr>
          <w:lang w:val="en-US"/>
        </w:rPr>
      </w:pPr>
      <w:r>
        <w:rPr>
          <w:lang w:val="en-US"/>
        </w:rPr>
        <w:t>The schema above shows a network with fully redundant service</w:t>
      </w:r>
      <w:r w:rsidR="00083686">
        <w:rPr>
          <w:lang w:val="en-US"/>
        </w:rPr>
        <w:t>s</w:t>
      </w:r>
      <w:r>
        <w:rPr>
          <w:lang w:val="en-US"/>
        </w:rPr>
        <w:t xml:space="preserve"> located in four locations:</w:t>
      </w:r>
    </w:p>
    <w:p w:rsidR="003E0AEE" w:rsidRDefault="003E0AEE" w:rsidP="003E0AEE">
      <w:pPr>
        <w:rPr>
          <w:lang w:val="en-US"/>
        </w:rPr>
      </w:pPr>
    </w:p>
    <w:p w:rsidR="003E0AEE" w:rsidRDefault="003E0AEE" w:rsidP="003E0AEE">
      <w:pPr>
        <w:rPr>
          <w:lang w:val="en-US"/>
        </w:rPr>
      </w:pPr>
      <w:r>
        <w:rPr>
          <w:lang w:val="en-US"/>
        </w:rPr>
        <w:t>The clients may access only the nodes P1 and P2</w:t>
      </w:r>
      <w:r w:rsidR="00083686">
        <w:rPr>
          <w:lang w:val="en-US"/>
        </w:rPr>
        <w:t xml:space="preserve"> placed potentially in DMZ. </w:t>
      </w:r>
      <w:r>
        <w:rPr>
          <w:lang w:val="en-US"/>
        </w:rPr>
        <w:t>When one of them is unavailable the other may be used.</w:t>
      </w:r>
      <w:r w:rsidR="00083686">
        <w:rPr>
          <w:lang w:val="en-US"/>
        </w:rPr>
        <w:t xml:space="preserve"> All services are cascaded. These nodes may be omitted when the client is allowed to connect directly to nodes M1 and M2</w:t>
      </w:r>
    </w:p>
    <w:p w:rsidR="003E0AEE" w:rsidRDefault="003E0AEE" w:rsidP="003E0AEE">
      <w:pPr>
        <w:rPr>
          <w:lang w:val="en-US"/>
        </w:rPr>
      </w:pPr>
    </w:p>
    <w:p w:rsidR="003E0AEE" w:rsidRDefault="003E0AEE" w:rsidP="003E0AEE">
      <w:pPr>
        <w:rPr>
          <w:lang w:val="en-US"/>
        </w:rPr>
      </w:pPr>
      <w:r>
        <w:rPr>
          <w:lang w:val="en-US"/>
        </w:rPr>
        <w:t>Nodes M1 and M2 implement the local service X</w:t>
      </w:r>
      <w:r w:rsidR="00083686">
        <w:rPr>
          <w:lang w:val="en-US"/>
        </w:rPr>
        <w:t xml:space="preserve"> and cascade all other services. </w:t>
      </w:r>
      <w:r>
        <w:rPr>
          <w:lang w:val="en-US"/>
        </w:rPr>
        <w:t>If one of the nodes is unavailable, the client may still use the other one.</w:t>
      </w:r>
      <w:r w:rsidR="00083686">
        <w:rPr>
          <w:lang w:val="en-US"/>
        </w:rPr>
        <w:t xml:space="preserve"> </w:t>
      </w:r>
    </w:p>
    <w:p w:rsidR="003E0AEE" w:rsidRDefault="003E0AEE" w:rsidP="003E0AEE">
      <w:pPr>
        <w:rPr>
          <w:lang w:val="en-US"/>
        </w:rPr>
      </w:pPr>
    </w:p>
    <w:p w:rsidR="003E0AEE" w:rsidRDefault="003E0AEE" w:rsidP="003E0AEE">
      <w:pPr>
        <w:rPr>
          <w:lang w:val="en-US"/>
        </w:rPr>
      </w:pPr>
      <w:r>
        <w:rPr>
          <w:lang w:val="en-US"/>
        </w:rPr>
        <w:t>Nodes N1 and N2 show</w:t>
      </w:r>
      <w:r w:rsidR="00083686">
        <w:rPr>
          <w:lang w:val="en-US"/>
        </w:rPr>
        <w:t xml:space="preserve"> SC placed on an extra node. They may be omitted is SC is placed on node S1 and S2. Services A and B are local.</w:t>
      </w:r>
    </w:p>
    <w:p w:rsidR="00083686" w:rsidRDefault="00083686" w:rsidP="003E0AEE">
      <w:pPr>
        <w:rPr>
          <w:lang w:val="en-US"/>
        </w:rPr>
      </w:pPr>
    </w:p>
    <w:p w:rsidR="00083686" w:rsidRDefault="00083686" w:rsidP="003E0AEE">
      <w:pPr>
        <w:rPr>
          <w:lang w:val="en-US"/>
        </w:rPr>
      </w:pPr>
      <w:r>
        <w:rPr>
          <w:lang w:val="en-US"/>
        </w:rPr>
        <w:t>Nodes S1 and S2 implement the local service A and B.</w:t>
      </w:r>
    </w:p>
    <w:p w:rsidR="00083686" w:rsidRDefault="00083686" w:rsidP="003E0AEE">
      <w:pPr>
        <w:rPr>
          <w:lang w:val="en-US"/>
        </w:rPr>
      </w:pPr>
    </w:p>
    <w:p w:rsidR="00083686" w:rsidRDefault="00083686" w:rsidP="003E0AEE">
      <w:pPr>
        <w:rPr>
          <w:lang w:val="en-US"/>
        </w:rPr>
      </w:pPr>
      <w:r>
        <w:rPr>
          <w:lang w:val="en-US"/>
        </w:rPr>
        <w:t>Additionally the server application may register itself on different SCs. This is not shown here. It would additionally increase the service accessibility, but would require cross connection between the nodes.</w:t>
      </w:r>
    </w:p>
    <w:p w:rsidR="003E0AEE" w:rsidRDefault="003E0AEE" w:rsidP="003E0AEE">
      <w:pPr>
        <w:rPr>
          <w:lang w:val="en-US"/>
        </w:rPr>
      </w:pPr>
    </w:p>
    <w:p w:rsidR="003E0AEE" w:rsidRDefault="003E0AEE" w:rsidP="003E0AEE">
      <w:pPr>
        <w:rPr>
          <w:lang w:val="en-US"/>
        </w:rPr>
      </w:pPr>
    </w:p>
    <w:p w:rsidR="003E0AEE" w:rsidRPr="00BA1B96" w:rsidRDefault="003E0AEE" w:rsidP="003E0AEE">
      <w:pPr>
        <w:rPr>
          <w:lang w:val="en-US"/>
        </w:rPr>
      </w:pPr>
    </w:p>
    <w:p w:rsidR="00B75258" w:rsidRDefault="00B75258" w:rsidP="00B75258">
      <w:pPr>
        <w:pStyle w:val="Heading1"/>
      </w:pPr>
      <w:r>
        <w:lastRenderedPageBreak/>
        <w:tab/>
      </w:r>
      <w:bookmarkStart w:id="226" w:name="_Toc337458217"/>
      <w:r>
        <w:t>State Diagrams</w:t>
      </w:r>
      <w:bookmarkEnd w:id="226"/>
    </w:p>
    <w:p w:rsidR="00D01ADB" w:rsidRPr="00D01ADB" w:rsidRDefault="008F7437" w:rsidP="00D01ADB">
      <w:r>
        <w:t>The following chapter shows state diagrams for the client and the server.</w:t>
      </w:r>
    </w:p>
    <w:p w:rsidR="0054535B" w:rsidRPr="0054535B" w:rsidRDefault="0032625A" w:rsidP="0054535B">
      <w:pPr>
        <w:pStyle w:val="Heading2"/>
      </w:pPr>
      <w:bookmarkStart w:id="227" w:name="_Toc337458218"/>
      <w:r>
        <w:t>Client</w:t>
      </w:r>
      <w:bookmarkEnd w:id="227"/>
      <w:r>
        <w:t xml:space="preserve"> </w:t>
      </w:r>
    </w:p>
    <w:p w:rsidR="0032625A" w:rsidRDefault="0032625A" w:rsidP="00D01ADB">
      <w:pPr>
        <w:pStyle w:val="MarginNote"/>
        <w:framePr w:wrap="around"/>
      </w:pPr>
      <w:r>
        <w:t>Session Service</w:t>
      </w:r>
    </w:p>
    <w:p w:rsidR="0032625A" w:rsidRDefault="0032625A" w:rsidP="0032625A">
      <w:pPr>
        <w:rPr>
          <w:lang w:val="en-US"/>
        </w:rPr>
      </w:pPr>
    </w:p>
    <w:p w:rsidR="0032625A" w:rsidRDefault="00DC5184" w:rsidP="0032625A">
      <w:pPr>
        <w:jc w:val="left"/>
      </w:pPr>
      <w:r w:rsidRPr="00A7059B">
        <w:object w:dxaOrig="7520" w:dyaOrig="2375">
          <v:shape id="_x0000_i1056" type="#_x0000_t75" style="width:356pt;height:112.5pt" o:ole="">
            <v:imagedata r:id="rId103" o:title=""/>
          </v:shape>
          <o:OLEObject Type="Embed" ProgID="Visio.Drawing.11" ShapeID="_x0000_i1056" DrawAspect="Content" ObjectID="_1411200285" r:id="rId104"/>
        </w:object>
      </w:r>
    </w:p>
    <w:p w:rsidR="0032625A" w:rsidRPr="008F5812" w:rsidRDefault="0032625A" w:rsidP="0032625A">
      <w:pPr>
        <w:pStyle w:val="Caption"/>
      </w:pPr>
      <w:bookmarkStart w:id="228" w:name="_Toc337458342"/>
      <w:r w:rsidRPr="008F5812">
        <w:t xml:space="preserve">Figure </w:t>
      </w:r>
      <w:fldSimple w:instr=" SEQ Figure \* ARABIC ">
        <w:r w:rsidR="005E7D95">
          <w:rPr>
            <w:noProof/>
          </w:rPr>
          <w:t>32</w:t>
        </w:r>
      </w:fldSimple>
      <w:r w:rsidRPr="008F5812">
        <w:t xml:space="preserve"> </w:t>
      </w:r>
      <w:r w:rsidR="00D01ADB">
        <w:t xml:space="preserve">Client states </w:t>
      </w:r>
      <w:r w:rsidR="008F7437">
        <w:t>for</w:t>
      </w:r>
      <w:r w:rsidR="00D01ADB">
        <w:t xml:space="preserve"> session service</w:t>
      </w:r>
      <w:bookmarkEnd w:id="228"/>
    </w:p>
    <w:p w:rsidR="00D01ADB" w:rsidRDefault="00D01ADB" w:rsidP="00D01ADB"/>
    <w:p w:rsidR="004337AF" w:rsidRDefault="008F7437" w:rsidP="00D01ADB">
      <w:r>
        <w:t>Message exchange is only possible within a session. File services are available in attached state.</w:t>
      </w:r>
      <w:r w:rsidR="001E5AAE">
        <w:t xml:space="preserve"> </w:t>
      </w:r>
      <w:r w:rsidR="001C1254">
        <w:t>On error the f</w:t>
      </w:r>
      <w:r w:rsidR="004337AF">
        <w:t>ollowing</w:t>
      </w:r>
      <w:r w:rsidR="001C1254">
        <w:t xml:space="preserve"> state is established:</w:t>
      </w:r>
    </w:p>
    <w:p w:rsidR="001C1254" w:rsidRDefault="001C1254" w:rsidP="000D2606">
      <w:pPr>
        <w:numPr>
          <w:ilvl w:val="0"/>
          <w:numId w:val="31"/>
        </w:numPr>
      </w:pPr>
      <w:r>
        <w:t xml:space="preserve">Error in ATTACH results in </w:t>
      </w:r>
      <w:r w:rsidRPr="001E5AAE">
        <w:rPr>
          <w:i/>
        </w:rPr>
        <w:t>initial</w:t>
      </w:r>
      <w:r>
        <w:t xml:space="preserve"> state</w:t>
      </w:r>
      <w:r w:rsidR="00DC5184">
        <w:t>.</w:t>
      </w:r>
    </w:p>
    <w:p w:rsidR="001C1254" w:rsidRDefault="001C1254" w:rsidP="000D2606">
      <w:pPr>
        <w:numPr>
          <w:ilvl w:val="0"/>
          <w:numId w:val="31"/>
        </w:numPr>
      </w:pPr>
      <w:r>
        <w:t xml:space="preserve">Error in DETACH results in </w:t>
      </w:r>
      <w:r w:rsidRPr="001E5AAE">
        <w:rPr>
          <w:i/>
        </w:rPr>
        <w:t>initial</w:t>
      </w:r>
      <w:r>
        <w:t xml:space="preserve"> state</w:t>
      </w:r>
      <w:r w:rsidR="00DC5184">
        <w:t>.</w:t>
      </w:r>
    </w:p>
    <w:p w:rsidR="001C1254" w:rsidRDefault="001C1254" w:rsidP="000D2606">
      <w:pPr>
        <w:numPr>
          <w:ilvl w:val="0"/>
          <w:numId w:val="31"/>
        </w:numPr>
      </w:pPr>
      <w:r>
        <w:t xml:space="preserve">Error in CLN_CREATE_SESSION results in </w:t>
      </w:r>
      <w:bookmarkStart w:id="229" w:name="OLE_LINK85"/>
      <w:bookmarkStart w:id="230" w:name="OLE_LINK86"/>
      <w:r w:rsidRPr="001E5AAE">
        <w:rPr>
          <w:i/>
        </w:rPr>
        <w:t>attached</w:t>
      </w:r>
      <w:r>
        <w:t xml:space="preserve"> state</w:t>
      </w:r>
      <w:r w:rsidR="00DC5184">
        <w:t>.</w:t>
      </w:r>
    </w:p>
    <w:bookmarkEnd w:id="229"/>
    <w:bookmarkEnd w:id="230"/>
    <w:p w:rsidR="001C1254" w:rsidRDefault="001C1254" w:rsidP="000D2606">
      <w:pPr>
        <w:numPr>
          <w:ilvl w:val="0"/>
          <w:numId w:val="31"/>
        </w:numPr>
      </w:pPr>
      <w:r>
        <w:t xml:space="preserve">Error in CLN_DELETE_SESSION results in </w:t>
      </w:r>
      <w:r w:rsidRPr="001E5AAE">
        <w:rPr>
          <w:i/>
        </w:rPr>
        <w:t>attached</w:t>
      </w:r>
      <w:r>
        <w:t xml:space="preserve"> state</w:t>
      </w:r>
      <w:r w:rsidR="00DC5184">
        <w:t>.</w:t>
      </w:r>
    </w:p>
    <w:p w:rsidR="00304455" w:rsidRDefault="001C1254" w:rsidP="000D2606">
      <w:pPr>
        <w:numPr>
          <w:ilvl w:val="0"/>
          <w:numId w:val="31"/>
        </w:numPr>
      </w:pPr>
      <w:r>
        <w:t>Error in CLN_EXECUT</w:t>
      </w:r>
      <w:r w:rsidR="001E5AAE">
        <w:t>E</w:t>
      </w:r>
      <w:r>
        <w:t xml:space="preserve"> results in </w:t>
      </w:r>
      <w:r w:rsidR="001E5AAE" w:rsidRPr="001E5AAE">
        <w:rPr>
          <w:i/>
        </w:rPr>
        <w:t>has session with service</w:t>
      </w:r>
      <w:r>
        <w:t xml:space="preserve"> state</w:t>
      </w:r>
      <w:r w:rsidR="001E5AAE">
        <w:t xml:space="preserve">. </w:t>
      </w:r>
      <w:bookmarkStart w:id="231" w:name="OLE_LINK103"/>
      <w:bookmarkStart w:id="232" w:name="OLE_LINK110"/>
      <w:r w:rsidR="00304455">
        <w:t>Except in case the message contains sessionId which is no longer valid.</w:t>
      </w:r>
    </w:p>
    <w:bookmarkEnd w:id="231"/>
    <w:bookmarkEnd w:id="232"/>
    <w:p w:rsidR="007B0AF2" w:rsidRDefault="007B0AF2" w:rsidP="000D2606">
      <w:pPr>
        <w:numPr>
          <w:ilvl w:val="0"/>
          <w:numId w:val="31"/>
        </w:numPr>
      </w:pPr>
      <w:r>
        <w:t xml:space="preserve">Error in ECHO results in </w:t>
      </w:r>
      <w:r w:rsidRPr="001E5AAE">
        <w:rPr>
          <w:i/>
        </w:rPr>
        <w:t>attached</w:t>
      </w:r>
      <w:r>
        <w:t xml:space="preserve"> state</w:t>
      </w:r>
      <w:r w:rsidR="002C41FA">
        <w:t>. The session is deleted.</w:t>
      </w:r>
    </w:p>
    <w:p w:rsidR="001E5AAE" w:rsidRDefault="001E5AAE" w:rsidP="001E5AAE">
      <w:r>
        <w:t xml:space="preserve">Client getting error on CLN_EXECUTE </w:t>
      </w:r>
      <w:r w:rsidR="00DC5184">
        <w:t xml:space="preserve">should </w:t>
      </w:r>
      <w:r>
        <w:t>issue CLN_DELETE_SESSION</w:t>
      </w:r>
      <w:r w:rsidR="00DC5184">
        <w:t xml:space="preserve"> and ignore all errors</w:t>
      </w:r>
      <w:r>
        <w:t>.</w:t>
      </w:r>
    </w:p>
    <w:p w:rsidR="008F7437" w:rsidRPr="00D01ADB" w:rsidRDefault="008F7437" w:rsidP="00D01ADB"/>
    <w:p w:rsidR="00D01ADB" w:rsidRDefault="00D01ADB" w:rsidP="00D01ADB">
      <w:pPr>
        <w:pStyle w:val="MarginNote"/>
        <w:framePr w:wrap="around"/>
      </w:pPr>
      <w:r>
        <w:t>Publishing Service</w:t>
      </w:r>
    </w:p>
    <w:p w:rsidR="00D01ADB" w:rsidRDefault="00D01ADB" w:rsidP="00D01ADB">
      <w:pPr>
        <w:rPr>
          <w:lang w:val="en-US"/>
        </w:rPr>
      </w:pPr>
    </w:p>
    <w:p w:rsidR="00D01ADB" w:rsidRDefault="00786F1A" w:rsidP="00D01ADB">
      <w:pPr>
        <w:jc w:val="left"/>
      </w:pPr>
      <w:r w:rsidRPr="00A7059B">
        <w:object w:dxaOrig="7396" w:dyaOrig="2375">
          <v:shape id="_x0000_i1057" type="#_x0000_t75" style="width:350pt;height:112.5pt" o:ole="">
            <v:imagedata r:id="rId105" o:title=""/>
          </v:shape>
          <o:OLEObject Type="Embed" ProgID="Visio.Drawing.11" ShapeID="_x0000_i1057" DrawAspect="Content" ObjectID="_1411200286" r:id="rId106"/>
        </w:object>
      </w:r>
    </w:p>
    <w:p w:rsidR="00D01ADB" w:rsidRPr="008F5812" w:rsidRDefault="00D01ADB" w:rsidP="00D01ADB">
      <w:pPr>
        <w:pStyle w:val="Caption"/>
      </w:pPr>
      <w:bookmarkStart w:id="233" w:name="_Toc337458343"/>
      <w:r w:rsidRPr="008F5812">
        <w:t xml:space="preserve">Figure </w:t>
      </w:r>
      <w:fldSimple w:instr=" SEQ Figure \* ARABIC ">
        <w:r w:rsidR="005E7D95">
          <w:rPr>
            <w:noProof/>
          </w:rPr>
          <w:t>33</w:t>
        </w:r>
      </w:fldSimple>
      <w:r w:rsidRPr="008F5812">
        <w:t xml:space="preserve"> </w:t>
      </w:r>
      <w:r>
        <w:t xml:space="preserve">Client states </w:t>
      </w:r>
      <w:r w:rsidR="008F7437">
        <w:t>for</w:t>
      </w:r>
      <w:r>
        <w:t xml:space="preserve"> publishing service</w:t>
      </w:r>
      <w:bookmarkEnd w:id="233"/>
    </w:p>
    <w:p w:rsidR="00D01ADB" w:rsidRDefault="00D01ADB" w:rsidP="00D01ADB"/>
    <w:p w:rsidR="001E5AAE" w:rsidRDefault="001E5AAE" w:rsidP="001E5AAE">
      <w:r>
        <w:t>On error the following state is established:</w:t>
      </w:r>
    </w:p>
    <w:p w:rsidR="001E5AAE" w:rsidRDefault="001E5AAE" w:rsidP="000D2606">
      <w:pPr>
        <w:numPr>
          <w:ilvl w:val="0"/>
          <w:numId w:val="31"/>
        </w:numPr>
      </w:pPr>
      <w:r>
        <w:t xml:space="preserve">Error in ATTACH results in </w:t>
      </w:r>
      <w:r w:rsidRPr="001E5AAE">
        <w:rPr>
          <w:i/>
        </w:rPr>
        <w:t>initial</w:t>
      </w:r>
      <w:r>
        <w:t xml:space="preserve"> state</w:t>
      </w:r>
      <w:r w:rsidR="00DC5184">
        <w:t>.</w:t>
      </w:r>
    </w:p>
    <w:p w:rsidR="001E5AAE" w:rsidRDefault="001E5AAE" w:rsidP="000D2606">
      <w:pPr>
        <w:numPr>
          <w:ilvl w:val="0"/>
          <w:numId w:val="31"/>
        </w:numPr>
      </w:pPr>
      <w:r>
        <w:t xml:space="preserve">Error in DETACH results in </w:t>
      </w:r>
      <w:r w:rsidRPr="001E5AAE">
        <w:rPr>
          <w:i/>
        </w:rPr>
        <w:t>initial</w:t>
      </w:r>
      <w:r>
        <w:t xml:space="preserve"> state</w:t>
      </w:r>
      <w:r w:rsidR="00DC5184">
        <w:t>.</w:t>
      </w:r>
    </w:p>
    <w:p w:rsidR="001E5AAE" w:rsidRDefault="001E5AAE" w:rsidP="000D2606">
      <w:pPr>
        <w:numPr>
          <w:ilvl w:val="0"/>
          <w:numId w:val="31"/>
        </w:numPr>
      </w:pPr>
      <w:r>
        <w:t xml:space="preserve">Error in CLN_SUBSCRIBE results in </w:t>
      </w:r>
      <w:r w:rsidRPr="001E5AAE">
        <w:rPr>
          <w:i/>
        </w:rPr>
        <w:t>attached</w:t>
      </w:r>
      <w:r>
        <w:t xml:space="preserve"> state</w:t>
      </w:r>
      <w:r w:rsidR="00DC5184">
        <w:t>.</w:t>
      </w:r>
    </w:p>
    <w:p w:rsidR="001E5AAE" w:rsidRDefault="001E5AAE" w:rsidP="000D2606">
      <w:pPr>
        <w:numPr>
          <w:ilvl w:val="0"/>
          <w:numId w:val="31"/>
        </w:numPr>
      </w:pPr>
      <w:r>
        <w:t xml:space="preserve">Error in CLN_UNSUBSCRIBE results in </w:t>
      </w:r>
      <w:r w:rsidRPr="001E5AAE">
        <w:rPr>
          <w:i/>
        </w:rPr>
        <w:t>attached</w:t>
      </w:r>
      <w:r>
        <w:t xml:space="preserve"> state</w:t>
      </w:r>
      <w:r w:rsidR="00DC5184">
        <w:t>.</w:t>
      </w:r>
    </w:p>
    <w:p w:rsidR="001E5AAE" w:rsidRDefault="001E5AAE" w:rsidP="000D2606">
      <w:pPr>
        <w:numPr>
          <w:ilvl w:val="0"/>
          <w:numId w:val="31"/>
        </w:numPr>
      </w:pPr>
      <w:r>
        <w:t xml:space="preserve">Error in CLN_CHANGE_PUBLICATION results in </w:t>
      </w:r>
      <w:r>
        <w:rPr>
          <w:i/>
        </w:rPr>
        <w:t>subscribed to</w:t>
      </w:r>
      <w:r w:rsidRPr="001E5AAE">
        <w:rPr>
          <w:i/>
        </w:rPr>
        <w:t xml:space="preserve"> service</w:t>
      </w:r>
      <w:r>
        <w:t xml:space="preserve"> state</w:t>
      </w:r>
      <w:r w:rsidR="00DC5184">
        <w:t>. Except in case the message contains sessionId which is no longer valid.</w:t>
      </w:r>
    </w:p>
    <w:p w:rsidR="001E5AAE" w:rsidRDefault="001E5AAE" w:rsidP="000D2606">
      <w:pPr>
        <w:numPr>
          <w:ilvl w:val="0"/>
          <w:numId w:val="31"/>
        </w:numPr>
      </w:pPr>
      <w:r>
        <w:t xml:space="preserve">Error in RECEIVE_PUBLICATION results in </w:t>
      </w:r>
      <w:r>
        <w:rPr>
          <w:i/>
        </w:rPr>
        <w:t>subscribed to</w:t>
      </w:r>
      <w:r w:rsidRPr="001E5AAE">
        <w:rPr>
          <w:i/>
        </w:rPr>
        <w:t xml:space="preserve"> service</w:t>
      </w:r>
      <w:r>
        <w:t xml:space="preserve"> state</w:t>
      </w:r>
      <w:r w:rsidR="00DC5184">
        <w:t>.</w:t>
      </w:r>
    </w:p>
    <w:p w:rsidR="001E5AAE" w:rsidRDefault="001E5AAE" w:rsidP="001E5AAE">
      <w:r>
        <w:t>Client getting error on RECEIVE_PUBLICA</w:t>
      </w:r>
      <w:r w:rsidR="00FA70A3">
        <w:t>TION</w:t>
      </w:r>
      <w:r>
        <w:t xml:space="preserve"> </w:t>
      </w:r>
      <w:r w:rsidR="00DC5184">
        <w:t>should</w:t>
      </w:r>
      <w:r>
        <w:t xml:space="preserve"> issue CLN_UNSUBSCRIBE</w:t>
      </w:r>
      <w:r w:rsidR="00DC5184">
        <w:t xml:space="preserve"> and ignore all errors</w:t>
      </w:r>
      <w:r>
        <w:t>.</w:t>
      </w:r>
    </w:p>
    <w:p w:rsidR="001E5AAE" w:rsidRPr="00D01ADB" w:rsidRDefault="001E5AAE" w:rsidP="00D01ADB"/>
    <w:p w:rsidR="0054535B" w:rsidRPr="0054535B" w:rsidRDefault="00D01ADB" w:rsidP="0054535B">
      <w:pPr>
        <w:pStyle w:val="Heading2"/>
      </w:pPr>
      <w:bookmarkStart w:id="234" w:name="_Toc337458219"/>
      <w:r>
        <w:t>Server</w:t>
      </w:r>
      <w:bookmarkEnd w:id="234"/>
    </w:p>
    <w:p w:rsidR="0054535B" w:rsidRDefault="0054535B" w:rsidP="0054535B">
      <w:pPr>
        <w:pStyle w:val="MarginNote"/>
        <w:framePr w:wrap="around"/>
      </w:pPr>
      <w:r>
        <w:t>Session Service</w:t>
      </w:r>
    </w:p>
    <w:p w:rsidR="0054535B" w:rsidRPr="0054535B" w:rsidRDefault="0054535B" w:rsidP="0054535B"/>
    <w:bookmarkStart w:id="235" w:name="OLE_LINK53"/>
    <w:bookmarkStart w:id="236" w:name="OLE_LINK54"/>
    <w:p w:rsidR="00D01ADB" w:rsidRDefault="00DC5184" w:rsidP="00D01ADB">
      <w:pPr>
        <w:jc w:val="left"/>
      </w:pPr>
      <w:r w:rsidRPr="00A7059B">
        <w:object w:dxaOrig="7367" w:dyaOrig="2375">
          <v:shape id="_x0000_i1058" type="#_x0000_t75" style="width:349pt;height:112.5pt" o:ole="">
            <v:imagedata r:id="rId107" o:title=""/>
          </v:shape>
          <o:OLEObject Type="Embed" ProgID="Visio.Drawing.11" ShapeID="_x0000_i1058" DrawAspect="Content" ObjectID="_1411200287" r:id="rId108"/>
        </w:object>
      </w:r>
      <w:bookmarkEnd w:id="235"/>
      <w:bookmarkEnd w:id="236"/>
    </w:p>
    <w:p w:rsidR="00D01ADB" w:rsidRPr="008F5812" w:rsidRDefault="00D01ADB" w:rsidP="00D01ADB">
      <w:pPr>
        <w:pStyle w:val="Caption"/>
      </w:pPr>
      <w:bookmarkStart w:id="237" w:name="_Toc337458344"/>
      <w:r w:rsidRPr="008F5812">
        <w:t xml:space="preserve">Figure </w:t>
      </w:r>
      <w:fldSimple w:instr=" SEQ Figure \* ARABIC ">
        <w:r w:rsidR="005E7D95">
          <w:rPr>
            <w:noProof/>
          </w:rPr>
          <w:t>34</w:t>
        </w:r>
      </w:fldSimple>
      <w:r w:rsidRPr="008F5812">
        <w:t xml:space="preserve"> </w:t>
      </w:r>
      <w:bookmarkStart w:id="238" w:name="OLE_LINK49"/>
      <w:bookmarkStart w:id="239" w:name="OLE_LINK50"/>
      <w:r>
        <w:t xml:space="preserve">Server </w:t>
      </w:r>
      <w:bookmarkEnd w:id="238"/>
      <w:bookmarkEnd w:id="239"/>
      <w:r>
        <w:t xml:space="preserve">states </w:t>
      </w:r>
      <w:r w:rsidR="008F7437">
        <w:t>for</w:t>
      </w:r>
      <w:r>
        <w:t xml:space="preserve"> session</w:t>
      </w:r>
      <w:r w:rsidR="0054535B">
        <w:t xml:space="preserve"> </w:t>
      </w:r>
      <w:r>
        <w:t>service</w:t>
      </w:r>
      <w:bookmarkEnd w:id="237"/>
    </w:p>
    <w:p w:rsidR="0054535B" w:rsidRDefault="0054535B" w:rsidP="0054535B"/>
    <w:p w:rsidR="001E5AAE" w:rsidRDefault="008F7437" w:rsidP="001E5AAE">
      <w:r>
        <w:t>The de-allocation of the server may happen either due to a regular client action (delete session) or die to an error handled by SC (abort session).</w:t>
      </w:r>
      <w:r w:rsidR="001E5AAE">
        <w:t xml:space="preserve"> On error the following state is established:</w:t>
      </w:r>
    </w:p>
    <w:p w:rsidR="001E5AAE" w:rsidRDefault="001E5AAE" w:rsidP="000D2606">
      <w:pPr>
        <w:numPr>
          <w:ilvl w:val="0"/>
          <w:numId w:val="31"/>
        </w:numPr>
      </w:pPr>
      <w:r>
        <w:t>Error in 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Error in DEREGISTER_SERV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 xml:space="preserve">Error in SRV_CREATE_SESSION results in </w:t>
      </w:r>
      <w:r>
        <w:rPr>
          <w:i/>
        </w:rPr>
        <w:t>is registered to service</w:t>
      </w:r>
      <w:r>
        <w:t xml:space="preserve"> state</w:t>
      </w:r>
      <w:r w:rsidR="00DC5184">
        <w:t>.</w:t>
      </w:r>
    </w:p>
    <w:p w:rsidR="001E5AAE" w:rsidRDefault="001E5AAE" w:rsidP="000D2606">
      <w:pPr>
        <w:numPr>
          <w:ilvl w:val="0"/>
          <w:numId w:val="31"/>
        </w:numPr>
      </w:pPr>
      <w:r>
        <w:t xml:space="preserve">Error in SRV_DELETE_SESSION results in </w:t>
      </w:r>
      <w:r w:rsidR="00DC5184">
        <w:rPr>
          <w:i/>
        </w:rPr>
        <w:t>is registered to service</w:t>
      </w:r>
      <w:r w:rsidR="00DC5184">
        <w:t xml:space="preserve"> </w:t>
      </w:r>
      <w:r>
        <w:t>state</w:t>
      </w:r>
      <w:r w:rsidR="00DC5184">
        <w:t>.</w:t>
      </w:r>
    </w:p>
    <w:p w:rsidR="001E5AAE" w:rsidRDefault="001E5AAE" w:rsidP="000D2606">
      <w:pPr>
        <w:numPr>
          <w:ilvl w:val="0"/>
          <w:numId w:val="31"/>
        </w:numPr>
      </w:pPr>
      <w:r>
        <w:t xml:space="preserve">Error in </w:t>
      </w:r>
      <w:bookmarkStart w:id="240" w:name="OLE_LINK87"/>
      <w:r>
        <w:t xml:space="preserve">SRV_ABORT_SESSION </w:t>
      </w:r>
      <w:bookmarkEnd w:id="240"/>
      <w:r>
        <w:t xml:space="preserve">results in </w:t>
      </w:r>
      <w:r w:rsidR="00DC5184">
        <w:rPr>
          <w:i/>
        </w:rPr>
        <w:t>is registered to service</w:t>
      </w:r>
      <w:r w:rsidR="00DC5184">
        <w:t xml:space="preserve"> </w:t>
      </w:r>
      <w:r>
        <w:t>state</w:t>
      </w:r>
      <w:r w:rsidR="00DC5184">
        <w:t>.</w:t>
      </w:r>
    </w:p>
    <w:p w:rsidR="00304455" w:rsidRDefault="001E5AAE" w:rsidP="000D2606">
      <w:pPr>
        <w:numPr>
          <w:ilvl w:val="0"/>
          <w:numId w:val="31"/>
        </w:numPr>
      </w:pPr>
      <w:r>
        <w:t xml:space="preserve">Error in </w:t>
      </w:r>
      <w:r w:rsidR="00304455">
        <w:t>SRV</w:t>
      </w:r>
      <w:r>
        <w:t xml:space="preserve">_EXECUTE results in </w:t>
      </w:r>
      <w:r w:rsidRPr="001E5AAE">
        <w:rPr>
          <w:i/>
        </w:rPr>
        <w:t>is allocated to session</w:t>
      </w:r>
      <w:r w:rsidR="00DC5184">
        <w:t xml:space="preserve"> state.</w:t>
      </w:r>
    </w:p>
    <w:p w:rsidR="008F7437" w:rsidRPr="0054535B" w:rsidRDefault="008F7437" w:rsidP="0054535B"/>
    <w:p w:rsidR="0054535B" w:rsidRDefault="0054535B" w:rsidP="0054535B">
      <w:pPr>
        <w:pStyle w:val="MarginNote"/>
        <w:framePr w:wrap="around"/>
      </w:pPr>
      <w:r>
        <w:t>Publishing Service</w:t>
      </w:r>
    </w:p>
    <w:p w:rsidR="0054535B" w:rsidRPr="0054535B" w:rsidRDefault="0054535B" w:rsidP="0054535B"/>
    <w:p w:rsidR="0054535B" w:rsidRDefault="00786F1A" w:rsidP="0054535B">
      <w:pPr>
        <w:jc w:val="left"/>
      </w:pPr>
      <w:r w:rsidRPr="00A7059B">
        <w:object w:dxaOrig="6433" w:dyaOrig="2375">
          <v:shape id="_x0000_i1059" type="#_x0000_t75" style="width:304.5pt;height:112.5pt" o:ole="">
            <v:imagedata r:id="rId109" o:title=""/>
          </v:shape>
          <o:OLEObject Type="Embed" ProgID="Visio.Drawing.11" ShapeID="_x0000_i1059" DrawAspect="Content" ObjectID="_1411200288" r:id="rId110"/>
        </w:object>
      </w:r>
    </w:p>
    <w:p w:rsidR="0054535B" w:rsidRPr="008F5812" w:rsidRDefault="0054535B" w:rsidP="0054535B">
      <w:pPr>
        <w:pStyle w:val="Caption"/>
      </w:pPr>
      <w:bookmarkStart w:id="241" w:name="_Toc337458345"/>
      <w:r w:rsidRPr="008F5812">
        <w:t xml:space="preserve">Figure </w:t>
      </w:r>
      <w:fldSimple w:instr=" SEQ Figure \* ARABIC ">
        <w:r w:rsidR="005E7D95">
          <w:rPr>
            <w:noProof/>
          </w:rPr>
          <w:t>35</w:t>
        </w:r>
      </w:fldSimple>
      <w:r w:rsidRPr="008F5812">
        <w:t xml:space="preserve"> </w:t>
      </w:r>
      <w:r>
        <w:t>Server states with publishing service</w:t>
      </w:r>
      <w:bookmarkEnd w:id="241"/>
    </w:p>
    <w:p w:rsidR="0032625A" w:rsidRDefault="0032625A" w:rsidP="0032625A"/>
    <w:p w:rsidR="001E5AAE" w:rsidRDefault="00BF678C" w:rsidP="001E5AAE">
      <w:r>
        <w:t>Publishing server gets short requests to verify the subscribing client when it subscribes, un-subscribes or changes its subscription. No durable session is created.</w:t>
      </w:r>
      <w:r w:rsidR="001E5AAE">
        <w:t xml:space="preserve"> On error the following state is established:</w:t>
      </w:r>
    </w:p>
    <w:p w:rsidR="001E5AAE" w:rsidRDefault="001E5AAE" w:rsidP="000D2606">
      <w:pPr>
        <w:numPr>
          <w:ilvl w:val="0"/>
          <w:numId w:val="31"/>
        </w:numPr>
      </w:pPr>
      <w:r>
        <w:t>Error in 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Error in DEREGISTER_SERV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 xml:space="preserve">Error in SRV_SUBSCRIBE results in </w:t>
      </w:r>
      <w:r>
        <w:rPr>
          <w:i/>
        </w:rPr>
        <w:t>is registered to service</w:t>
      </w:r>
      <w:r>
        <w:t xml:space="preserve"> state</w:t>
      </w:r>
      <w:r w:rsidR="00DC5184">
        <w:t>.</w:t>
      </w:r>
    </w:p>
    <w:p w:rsidR="00A337ED" w:rsidRDefault="00A337ED" w:rsidP="000D2606">
      <w:pPr>
        <w:numPr>
          <w:ilvl w:val="0"/>
          <w:numId w:val="31"/>
        </w:numPr>
      </w:pPr>
      <w:r>
        <w:t xml:space="preserve">Error in SRV_CHANGE_PUBLICATION results in </w:t>
      </w:r>
      <w:r>
        <w:rPr>
          <w:i/>
        </w:rPr>
        <w:t>is registered to service</w:t>
      </w:r>
      <w:r>
        <w:t xml:space="preserve"> state</w:t>
      </w:r>
      <w:r w:rsidR="00DC5184">
        <w:t>.</w:t>
      </w:r>
    </w:p>
    <w:p w:rsidR="00A337ED" w:rsidRDefault="001E5AAE" w:rsidP="000D2606">
      <w:pPr>
        <w:numPr>
          <w:ilvl w:val="0"/>
          <w:numId w:val="31"/>
        </w:numPr>
      </w:pPr>
      <w:r>
        <w:t xml:space="preserve">Error in SRV_UNSUBSCRIBE </w:t>
      </w:r>
      <w:r w:rsidR="00A337ED">
        <w:t xml:space="preserve">results in </w:t>
      </w:r>
      <w:r w:rsidR="00DC5184">
        <w:rPr>
          <w:i/>
        </w:rPr>
        <w:t>registered to service</w:t>
      </w:r>
      <w:r w:rsidR="00DC5184">
        <w:t xml:space="preserve"> state.</w:t>
      </w:r>
    </w:p>
    <w:p w:rsidR="001E5AAE" w:rsidRDefault="001E5AAE" w:rsidP="000D2606">
      <w:pPr>
        <w:numPr>
          <w:ilvl w:val="0"/>
          <w:numId w:val="31"/>
        </w:numPr>
      </w:pPr>
      <w:r>
        <w:t xml:space="preserve">Error in </w:t>
      </w:r>
      <w:r w:rsidR="007B0AF2">
        <w:t>PUBLISH</w:t>
      </w:r>
      <w:r>
        <w:t xml:space="preserve"> results in </w:t>
      </w:r>
      <w:r w:rsidR="007B0AF2">
        <w:rPr>
          <w:i/>
        </w:rPr>
        <w:t>is registered to service</w:t>
      </w:r>
      <w:r w:rsidR="007B0AF2">
        <w:t xml:space="preserve"> </w:t>
      </w:r>
      <w:r w:rsidR="00DC5184">
        <w:t>state.</w:t>
      </w:r>
    </w:p>
    <w:p w:rsidR="008F7437" w:rsidRDefault="008F7437" w:rsidP="0032625A"/>
    <w:p w:rsidR="0032625A" w:rsidRDefault="00D01ADB" w:rsidP="00D01ADB">
      <w:pPr>
        <w:pStyle w:val="Heading1"/>
      </w:pPr>
      <w:r>
        <w:lastRenderedPageBreak/>
        <w:tab/>
      </w:r>
      <w:bookmarkStart w:id="242" w:name="_Toc337458220"/>
      <w:r>
        <w:t>Relationship Diagram</w:t>
      </w:r>
      <w:bookmarkEnd w:id="242"/>
    </w:p>
    <w:p w:rsidR="00D01ADB" w:rsidRPr="00D01ADB" w:rsidRDefault="00BF678C" w:rsidP="00D01ADB">
      <w:r>
        <w:t>The following chapter explains the relationship between the SC entities.</w:t>
      </w:r>
    </w:p>
    <w:p w:rsidR="0032625A" w:rsidRDefault="00D01ADB" w:rsidP="00D01ADB">
      <w:pPr>
        <w:pStyle w:val="Heading2"/>
      </w:pPr>
      <w:bookmarkStart w:id="243" w:name="_Toc337458221"/>
      <w:r>
        <w:t>Client</w:t>
      </w:r>
      <w:bookmarkEnd w:id="243"/>
    </w:p>
    <w:p w:rsidR="0032625A" w:rsidRPr="00BF678C" w:rsidRDefault="00BF678C" w:rsidP="0032625A">
      <w:r>
        <w:t>Client may have one or more concurrent connections to SC instances. For one SC connection client may have one or more concurrent sessions or subscriptions to services. Multiple sessions or subscriptions to the same service are possible.</w:t>
      </w:r>
    </w:p>
    <w:bookmarkStart w:id="244" w:name="OLE_LINK67"/>
    <w:bookmarkStart w:id="245" w:name="OLE_LINK68"/>
    <w:bookmarkStart w:id="246" w:name="OLE_LINK69"/>
    <w:p w:rsidR="0032625A" w:rsidRDefault="00023F39" w:rsidP="0032625A">
      <w:pPr>
        <w:jc w:val="left"/>
      </w:pPr>
      <w:r w:rsidRPr="00A7059B">
        <w:object w:dxaOrig="5602" w:dyaOrig="2618">
          <v:shape id="_x0000_i1060" type="#_x0000_t75" style="width:280pt;height:131pt" o:ole="">
            <v:imagedata r:id="rId111" o:title=""/>
          </v:shape>
          <o:OLEObject Type="Embed" ProgID="Visio.Drawing.11" ShapeID="_x0000_i1060" DrawAspect="Content" ObjectID="_1411200289" r:id="rId112"/>
        </w:object>
      </w:r>
      <w:bookmarkEnd w:id="244"/>
      <w:bookmarkEnd w:id="245"/>
      <w:bookmarkEnd w:id="246"/>
    </w:p>
    <w:p w:rsidR="0032625A" w:rsidRPr="008F5812" w:rsidRDefault="0032625A" w:rsidP="0032625A">
      <w:pPr>
        <w:pStyle w:val="Caption"/>
      </w:pPr>
      <w:bookmarkStart w:id="247" w:name="_Toc337458346"/>
      <w:r w:rsidRPr="008F5812">
        <w:t xml:space="preserve">Figure </w:t>
      </w:r>
      <w:fldSimple w:instr=" SEQ Figure \* ARABIC ">
        <w:r w:rsidR="005E7D95">
          <w:rPr>
            <w:noProof/>
          </w:rPr>
          <w:t>36</w:t>
        </w:r>
      </w:fldSimple>
      <w:r w:rsidRPr="008F5812">
        <w:t xml:space="preserve"> </w:t>
      </w:r>
      <w:bookmarkStart w:id="248" w:name="OLE_LINK55"/>
      <w:bookmarkStart w:id="249" w:name="OLE_LINK66"/>
      <w:r w:rsidR="00D01ADB">
        <w:t>Client relationships</w:t>
      </w:r>
      <w:bookmarkEnd w:id="247"/>
      <w:bookmarkEnd w:id="248"/>
      <w:bookmarkEnd w:id="249"/>
    </w:p>
    <w:p w:rsidR="00D01ADB" w:rsidRDefault="00D01ADB" w:rsidP="00D01ADB"/>
    <w:p w:rsidR="007A4738" w:rsidRPr="00D01ADB" w:rsidRDefault="00D01ADB" w:rsidP="007A4738">
      <w:pPr>
        <w:pStyle w:val="Heading2"/>
      </w:pPr>
      <w:bookmarkStart w:id="250" w:name="_Toc337458222"/>
      <w:r>
        <w:t>Server</w:t>
      </w:r>
      <w:bookmarkEnd w:id="250"/>
    </w:p>
    <w:p w:rsidR="007A4738" w:rsidRDefault="007A4738" w:rsidP="007A4738">
      <w:pPr>
        <w:pStyle w:val="MarginNote"/>
        <w:framePr w:wrap="around"/>
      </w:pPr>
      <w:r>
        <w:t>Single Session</w:t>
      </w:r>
      <w:r w:rsidR="00AF3DDE">
        <w:t xml:space="preserve"> Server</w:t>
      </w:r>
    </w:p>
    <w:p w:rsidR="00BF678C" w:rsidRPr="003E516C" w:rsidRDefault="00BF678C" w:rsidP="00D01ADB">
      <w:r>
        <w:t>Single session server may have only one concurrent connection to a SC. It may register for only one service and only one session.</w:t>
      </w:r>
    </w:p>
    <w:p w:rsidR="00D01ADB" w:rsidRDefault="00BF678C" w:rsidP="00D01ADB">
      <w:pPr>
        <w:jc w:val="left"/>
      </w:pPr>
      <w:r w:rsidRPr="00A7059B">
        <w:object w:dxaOrig="1193" w:dyaOrig="2023">
          <v:shape id="_x0000_i1061" type="#_x0000_t75" style="width:59.5pt;height:101pt" o:ole="">
            <v:imagedata r:id="rId113" o:title=""/>
          </v:shape>
          <o:OLEObject Type="Embed" ProgID="Visio.Drawing.11" ShapeID="_x0000_i1061" DrawAspect="Content" ObjectID="_1411200290" r:id="rId114"/>
        </w:object>
      </w:r>
    </w:p>
    <w:p w:rsidR="00D01ADB" w:rsidRPr="008F5812" w:rsidRDefault="00D01ADB" w:rsidP="00D01ADB">
      <w:pPr>
        <w:pStyle w:val="Caption"/>
      </w:pPr>
      <w:bookmarkStart w:id="251" w:name="_Toc337458347"/>
      <w:r w:rsidRPr="008F5812">
        <w:t xml:space="preserve">Figure </w:t>
      </w:r>
      <w:fldSimple w:instr=" SEQ Figure \* ARABIC ">
        <w:r w:rsidR="005E7D95">
          <w:rPr>
            <w:noProof/>
          </w:rPr>
          <w:t>37</w:t>
        </w:r>
      </w:fldSimple>
      <w:r w:rsidRPr="008F5812">
        <w:t xml:space="preserve"> </w:t>
      </w:r>
      <w:r w:rsidR="007A4738">
        <w:t xml:space="preserve">Single Session </w:t>
      </w:r>
      <w:r>
        <w:t>Server relationships</w:t>
      </w:r>
      <w:bookmarkEnd w:id="251"/>
    </w:p>
    <w:p w:rsidR="00AF3DDE" w:rsidRPr="00D01ADB" w:rsidRDefault="00AF3DDE" w:rsidP="00AF3DDE"/>
    <w:p w:rsidR="00AF3DDE" w:rsidRDefault="00AF3DDE" w:rsidP="00AF3DDE">
      <w:pPr>
        <w:pStyle w:val="MarginNote"/>
        <w:framePr w:wrap="around"/>
      </w:pPr>
      <w:r>
        <w:t>Multi Session Server</w:t>
      </w:r>
    </w:p>
    <w:p w:rsidR="00AF3DDE" w:rsidRDefault="00BF678C" w:rsidP="00AF3DDE">
      <w:pPr>
        <w:rPr>
          <w:lang w:val="en-US"/>
        </w:rPr>
      </w:pPr>
      <w:r>
        <w:t xml:space="preserve">Multi session server may have multiple concurrent connections to SC instances. Within one connection it may register to serve multiple sessions of the same service. When it will serve multiple services, it </w:t>
      </w:r>
      <w:r w:rsidR="003E516C">
        <w:t>can u</w:t>
      </w:r>
      <w:r>
        <w:t xml:space="preserve">se </w:t>
      </w:r>
      <w:r w:rsidR="003E516C">
        <w:t>the same connection</w:t>
      </w:r>
      <w:r>
        <w:t xml:space="preserve"> to SC. </w:t>
      </w:r>
    </w:p>
    <w:bookmarkStart w:id="252" w:name="OLE_LINK70"/>
    <w:bookmarkStart w:id="253" w:name="OLE_LINK71"/>
    <w:p w:rsidR="00AF3DDE" w:rsidRDefault="005F7D99" w:rsidP="00AF3DDE">
      <w:pPr>
        <w:jc w:val="left"/>
      </w:pPr>
      <w:r w:rsidRPr="00A7059B">
        <w:object w:dxaOrig="3957" w:dyaOrig="2412">
          <v:shape id="_x0000_i1062" type="#_x0000_t75" style="width:198pt;height:120.5pt" o:ole="">
            <v:imagedata r:id="rId115" o:title=""/>
          </v:shape>
          <o:OLEObject Type="Embed" ProgID="Visio.Drawing.11" ShapeID="_x0000_i1062" DrawAspect="Content" ObjectID="_1411200291" r:id="rId116"/>
        </w:object>
      </w:r>
      <w:bookmarkEnd w:id="252"/>
      <w:bookmarkEnd w:id="253"/>
    </w:p>
    <w:p w:rsidR="00AF3DDE" w:rsidRPr="008F5812" w:rsidRDefault="00AF3DDE" w:rsidP="00AF3DDE">
      <w:pPr>
        <w:pStyle w:val="Caption"/>
      </w:pPr>
      <w:bookmarkStart w:id="254" w:name="_Toc337458348"/>
      <w:r w:rsidRPr="008F5812">
        <w:t xml:space="preserve">Figure </w:t>
      </w:r>
      <w:fldSimple w:instr=" SEQ Figure \* ARABIC ">
        <w:r w:rsidR="005E7D95">
          <w:rPr>
            <w:noProof/>
          </w:rPr>
          <w:t>38</w:t>
        </w:r>
      </w:fldSimple>
      <w:r w:rsidRPr="008F5812">
        <w:t xml:space="preserve"> </w:t>
      </w:r>
      <w:r w:rsidR="000065BF">
        <w:t>Multi</w:t>
      </w:r>
      <w:r>
        <w:t xml:space="preserve"> Session Server relationships</w:t>
      </w:r>
      <w:bookmarkEnd w:id="254"/>
    </w:p>
    <w:p w:rsidR="00AF3DDE" w:rsidRDefault="00AF3DDE" w:rsidP="00AF3DDE"/>
    <w:p w:rsidR="0088706F" w:rsidRDefault="004D2C55" w:rsidP="00473E9C">
      <w:pPr>
        <w:pStyle w:val="Heading1"/>
      </w:pPr>
      <w:r>
        <w:lastRenderedPageBreak/>
        <w:tab/>
      </w:r>
      <w:bookmarkStart w:id="255" w:name="_Toc337458223"/>
      <w:r w:rsidR="0088706F">
        <w:t xml:space="preserve">Message </w:t>
      </w:r>
      <w:r w:rsidR="00A5206F">
        <w:t>Structure</w:t>
      </w:r>
      <w:bookmarkEnd w:id="255"/>
    </w:p>
    <w:p w:rsidR="0088706F" w:rsidRDefault="0088706F" w:rsidP="00311F56">
      <w:r w:rsidRPr="0097310E">
        <w:t xml:space="preserve">The </w:t>
      </w:r>
      <w:bookmarkStart w:id="256" w:name="OLE_LINK11"/>
      <w:bookmarkStart w:id="257" w:name="OLE_LINK12"/>
      <w:r w:rsidRPr="0097310E">
        <w:t xml:space="preserve">Service Connector Message Protocol </w:t>
      </w:r>
      <w:bookmarkEnd w:id="256"/>
      <w:bookmarkEnd w:id="257"/>
      <w:r w:rsidRPr="0097310E">
        <w:t xml:space="preserve">(SCMP) uses a simple header – body </w:t>
      </w:r>
      <w:r w:rsidR="00A5206F">
        <w:t>structure</w:t>
      </w:r>
      <w:r w:rsidRPr="0097310E">
        <w:t xml:space="preserve">. </w:t>
      </w:r>
    </w:p>
    <w:p w:rsidR="0088706F" w:rsidRDefault="0088706F" w:rsidP="00311F56"/>
    <w:p w:rsidR="0088706F" w:rsidRDefault="0088706F" w:rsidP="00311F56">
      <w:pPr>
        <w:jc w:val="left"/>
      </w:pPr>
      <w:r>
        <w:object w:dxaOrig="4302" w:dyaOrig="3452">
          <v:shape id="_x0000_i1063" type="#_x0000_t75" style="width:147.5pt;height:118pt" o:ole="">
            <v:imagedata r:id="rId117" o:title=""/>
          </v:shape>
          <o:OLEObject Type="Embed" ProgID="Visio.Drawing.11" ShapeID="_x0000_i1063" DrawAspect="Content" ObjectID="_1411200292" r:id="rId118"/>
        </w:object>
      </w:r>
    </w:p>
    <w:p w:rsidR="0088706F" w:rsidRPr="008F5812" w:rsidRDefault="0088706F" w:rsidP="008F5812">
      <w:pPr>
        <w:pStyle w:val="Caption"/>
      </w:pPr>
      <w:bookmarkStart w:id="258" w:name="_Toc337458349"/>
      <w:r w:rsidRPr="008F5812">
        <w:t xml:space="preserve">Figure </w:t>
      </w:r>
      <w:fldSimple w:instr=" SEQ Figure \* ARABIC ">
        <w:r w:rsidR="005E7D95">
          <w:rPr>
            <w:noProof/>
          </w:rPr>
          <w:t>39</w:t>
        </w:r>
      </w:fldSimple>
      <w:r w:rsidRPr="008F5812">
        <w:t xml:space="preserve"> </w:t>
      </w:r>
      <w:r w:rsidR="0051488D">
        <w:t>Message Structure</w:t>
      </w:r>
      <w:bookmarkEnd w:id="258"/>
    </w:p>
    <w:p w:rsidR="00E85910" w:rsidRDefault="00E85910" w:rsidP="00E85910"/>
    <w:p w:rsidR="00E85910" w:rsidRDefault="0051488D" w:rsidP="00E85910">
      <w:r>
        <w:t>Message</w:t>
      </w:r>
      <w:r w:rsidR="00E85910">
        <w:t xml:space="preserve"> example</w:t>
      </w:r>
      <w:r>
        <w:t xml:space="preserve"> as visible with Wireshark</w:t>
      </w:r>
      <w:r w:rsidR="00E85910">
        <w:t>:</w:t>
      </w:r>
    </w:p>
    <w:p w:rsidR="00E85910" w:rsidRDefault="00D36169" w:rsidP="00723D10">
      <w:r>
        <w:object w:dxaOrig="6849" w:dyaOrig="2880">
          <v:shape id="_x0000_i1064" type="#_x0000_t75" style="width:340.5pt;height:143pt" o:ole="">
            <v:imagedata r:id="rId119" o:title=""/>
          </v:shape>
          <o:OLEObject Type="Embed" ProgID="Visio.Drawing.11" ShapeID="_x0000_i1064" DrawAspect="Content" ObjectID="_1411200293" r:id="rId120"/>
        </w:object>
      </w:r>
    </w:p>
    <w:p w:rsidR="0051488D" w:rsidRPr="008F5812" w:rsidRDefault="0051488D" w:rsidP="0051488D">
      <w:pPr>
        <w:pStyle w:val="Caption"/>
      </w:pPr>
      <w:bookmarkStart w:id="259" w:name="_Toc337458350"/>
      <w:r w:rsidRPr="008F5812">
        <w:t xml:space="preserve">Figure </w:t>
      </w:r>
      <w:fldSimple w:instr=" SEQ Figure \* ARABIC ">
        <w:r w:rsidR="005E7D95">
          <w:rPr>
            <w:noProof/>
          </w:rPr>
          <w:t>40</w:t>
        </w:r>
      </w:fldSimple>
      <w:r w:rsidRPr="008F5812">
        <w:t xml:space="preserve"> </w:t>
      </w:r>
      <w:r>
        <w:t>Message Structure Example</w:t>
      </w:r>
      <w:bookmarkEnd w:id="259"/>
    </w:p>
    <w:p w:rsidR="0088706F" w:rsidRDefault="0088706F" w:rsidP="008F5812">
      <w:pPr>
        <w:pStyle w:val="Heading2"/>
      </w:pPr>
      <w:bookmarkStart w:id="260" w:name="_Ref259036425"/>
      <w:bookmarkStart w:id="261" w:name="_Toc337458224"/>
      <w:r>
        <w:t>Headline</w:t>
      </w:r>
      <w:bookmarkEnd w:id="260"/>
      <w:bookmarkEnd w:id="261"/>
    </w:p>
    <w:p w:rsidR="0088706F" w:rsidRDefault="0088706F" w:rsidP="00DD228C">
      <w:r>
        <w:t xml:space="preserve">The </w:t>
      </w:r>
      <w:r w:rsidR="00314F67">
        <w:t xml:space="preserve">fix size </w:t>
      </w:r>
      <w:r w:rsidR="00A721E5">
        <w:t>(22</w:t>
      </w:r>
      <w:r w:rsidR="005B5C36">
        <w:t xml:space="preserve"> bytes) </w:t>
      </w:r>
      <w:r>
        <w:t xml:space="preserve">headline defines </w:t>
      </w:r>
      <w:r w:rsidR="00314F67">
        <w:t>the header key, t</w:t>
      </w:r>
      <w:r>
        <w:t xml:space="preserve">he </w:t>
      </w:r>
      <w:r w:rsidR="00314F67">
        <w:t xml:space="preserve">total size of the message, size of the header and the </w:t>
      </w:r>
      <w:r>
        <w:t xml:space="preserve">SCMP version. It is </w:t>
      </w:r>
      <w:r w:rsidRPr="0097310E">
        <w:t xml:space="preserve">encoded in ISO-8859-1 (Latin 1) </w:t>
      </w:r>
      <w:r>
        <w:t>and terminated by &lt;LF&gt;.</w:t>
      </w:r>
    </w:p>
    <w:p w:rsidR="0088706F" w:rsidRDefault="0088706F" w:rsidP="00B310B3"/>
    <w:p w:rsidR="0088706F" w:rsidRDefault="0088706F" w:rsidP="00B310B3">
      <w:pPr>
        <w:pStyle w:val="MarginNote"/>
        <w:framePr w:wrap="around"/>
      </w:pPr>
      <w:r>
        <w:t>HeaderKey</w:t>
      </w:r>
    </w:p>
    <w:p w:rsidR="0088706F" w:rsidRDefault="0088706F" w:rsidP="00B310B3">
      <w:r>
        <w:t xml:space="preserve">The header key </w:t>
      </w:r>
      <w:r w:rsidR="00E85910">
        <w:t xml:space="preserve">defines the purpose of the message and </w:t>
      </w:r>
      <w:r>
        <w:t>can be:</w:t>
      </w:r>
    </w:p>
    <w:p w:rsidR="0088706F" w:rsidRDefault="0088706F" w:rsidP="000D2606">
      <w:pPr>
        <w:numPr>
          <w:ilvl w:val="0"/>
          <w:numId w:val="18"/>
        </w:numPr>
      </w:pPr>
      <w:r>
        <w:t>REQ – Request from client</w:t>
      </w:r>
      <w:r w:rsidR="00314F67">
        <w:t xml:space="preserve"> or server </w:t>
      </w:r>
      <w:r>
        <w:t xml:space="preserve">to SC or </w:t>
      </w:r>
      <w:r w:rsidR="00314F67">
        <w:t xml:space="preserve">request from </w:t>
      </w:r>
      <w:r>
        <w:t>SC to server</w:t>
      </w:r>
    </w:p>
    <w:p w:rsidR="0088706F" w:rsidRDefault="0088706F" w:rsidP="000D2606">
      <w:pPr>
        <w:numPr>
          <w:ilvl w:val="0"/>
          <w:numId w:val="18"/>
        </w:numPr>
      </w:pPr>
      <w:r>
        <w:t>RES – Response from server to SC or SC to client</w:t>
      </w:r>
      <w:r w:rsidR="00314F67">
        <w:t xml:space="preserve"> or to server</w:t>
      </w:r>
    </w:p>
    <w:p w:rsidR="0088706F" w:rsidRDefault="0088706F" w:rsidP="000D2606">
      <w:pPr>
        <w:numPr>
          <w:ilvl w:val="0"/>
          <w:numId w:val="18"/>
        </w:numPr>
      </w:pPr>
      <w:r>
        <w:t xml:space="preserve">PRQ – </w:t>
      </w:r>
      <w:r w:rsidR="001D58BD">
        <w:t xml:space="preserve">Large </w:t>
      </w:r>
      <w:r>
        <w:t xml:space="preserve">request </w:t>
      </w:r>
      <w:r w:rsidR="001D58BD">
        <w:t xml:space="preserve">part </w:t>
      </w:r>
      <w:r>
        <w:t xml:space="preserve">from client </w:t>
      </w:r>
      <w:r w:rsidR="00314F67">
        <w:t xml:space="preserve">or server </w:t>
      </w:r>
    </w:p>
    <w:p w:rsidR="0088706F" w:rsidRDefault="0088706F" w:rsidP="000D2606">
      <w:pPr>
        <w:numPr>
          <w:ilvl w:val="0"/>
          <w:numId w:val="18"/>
        </w:numPr>
      </w:pPr>
      <w:r>
        <w:t xml:space="preserve">PRS – </w:t>
      </w:r>
      <w:r w:rsidR="001D58BD">
        <w:t xml:space="preserve">Large </w:t>
      </w:r>
      <w:r>
        <w:t xml:space="preserve">response </w:t>
      </w:r>
      <w:r w:rsidR="001D58BD">
        <w:t xml:space="preserve">part </w:t>
      </w:r>
      <w:r>
        <w:t>from server to client</w:t>
      </w:r>
    </w:p>
    <w:p w:rsidR="00386173" w:rsidRDefault="002C6838" w:rsidP="000D2606">
      <w:pPr>
        <w:numPr>
          <w:ilvl w:val="0"/>
          <w:numId w:val="18"/>
        </w:numPr>
      </w:pPr>
      <w:r>
        <w:t>PAC</w:t>
      </w:r>
      <w:r w:rsidR="009F0BF0">
        <w:t xml:space="preserve"> – Part acknowledge, request to get more parts</w:t>
      </w:r>
    </w:p>
    <w:p w:rsidR="00305A84" w:rsidRDefault="00305A84" w:rsidP="000D2606">
      <w:pPr>
        <w:numPr>
          <w:ilvl w:val="0"/>
          <w:numId w:val="18"/>
        </w:numPr>
      </w:pPr>
      <w:r>
        <w:t>KRQ – Keep</w:t>
      </w:r>
      <w:r w:rsidR="00C11ED5">
        <w:t>-</w:t>
      </w:r>
      <w:r>
        <w:t>alive request</w:t>
      </w:r>
    </w:p>
    <w:p w:rsidR="00305A84" w:rsidRDefault="00305A84" w:rsidP="000D2606">
      <w:pPr>
        <w:numPr>
          <w:ilvl w:val="0"/>
          <w:numId w:val="18"/>
        </w:numPr>
      </w:pPr>
      <w:r>
        <w:t>KRS – Keep</w:t>
      </w:r>
      <w:r w:rsidR="00C11ED5">
        <w:t>-</w:t>
      </w:r>
      <w:r>
        <w:t>alive response</w:t>
      </w:r>
    </w:p>
    <w:p w:rsidR="0088706F" w:rsidRDefault="0088706F" w:rsidP="000D2606">
      <w:pPr>
        <w:numPr>
          <w:ilvl w:val="0"/>
          <w:numId w:val="18"/>
        </w:numPr>
      </w:pPr>
      <w:r>
        <w:t>EXC – Exception returned after REQ</w:t>
      </w:r>
      <w:r w:rsidR="0051488D">
        <w:t>,</w:t>
      </w:r>
      <w:r>
        <w:t xml:space="preserve"> PRQ </w:t>
      </w:r>
      <w:r w:rsidR="0051488D">
        <w:t xml:space="preserve">or KRQ </w:t>
      </w:r>
      <w:r>
        <w:t>in case of an error</w:t>
      </w:r>
    </w:p>
    <w:p w:rsidR="0088706F" w:rsidRDefault="0088706F" w:rsidP="00B310B3"/>
    <w:p w:rsidR="0088706F" w:rsidRDefault="00314F67" w:rsidP="00B310B3">
      <w:pPr>
        <w:pStyle w:val="MarginNote"/>
        <w:framePr w:wrap="around"/>
      </w:pPr>
      <w:r>
        <w:t>Message s</w:t>
      </w:r>
      <w:r w:rsidR="0088706F">
        <w:t>ize</w:t>
      </w:r>
    </w:p>
    <w:p w:rsidR="00314F67" w:rsidRDefault="0088706F" w:rsidP="00B310B3">
      <w:r>
        <w:t xml:space="preserve">The </w:t>
      </w:r>
      <w:r w:rsidR="00C14B22">
        <w:t xml:space="preserve">complete </w:t>
      </w:r>
      <w:r>
        <w:t xml:space="preserve">size of the message in bytes counted from the beginning of the </w:t>
      </w:r>
      <w:r w:rsidR="00314F67">
        <w:t xml:space="preserve">header until the end of the message body. </w:t>
      </w:r>
      <w:bookmarkStart w:id="262" w:name="OLE_LINK45"/>
      <w:bookmarkStart w:id="263" w:name="OLE_LINK46"/>
      <w:r w:rsidR="004C0D95">
        <w:t>The number is</w:t>
      </w:r>
      <w:r w:rsidR="00314F67">
        <w:t xml:space="preserve"> </w:t>
      </w:r>
      <w:r w:rsidR="004C0D95">
        <w:t xml:space="preserve">7 bytes long and has </w:t>
      </w:r>
      <w:r w:rsidR="00314F67">
        <w:t>leading zeros.</w:t>
      </w:r>
      <w:r w:rsidR="000042E7">
        <w:t xml:space="preserve"> (The maximal allowed message size on OpenVMS platform is 64kB. On other platforms the limit is 9’999’999 bytes.)</w:t>
      </w:r>
    </w:p>
    <w:bookmarkEnd w:id="262"/>
    <w:bookmarkEnd w:id="263"/>
    <w:p w:rsidR="00314F67" w:rsidRDefault="00314F67" w:rsidP="00314F67"/>
    <w:p w:rsidR="00314F67" w:rsidRDefault="00314F67" w:rsidP="00314F67">
      <w:pPr>
        <w:pStyle w:val="MarginNote"/>
        <w:framePr w:wrap="around"/>
      </w:pPr>
      <w:r>
        <w:t>Header Size</w:t>
      </w:r>
    </w:p>
    <w:p w:rsidR="00314F67" w:rsidRDefault="00314F67" w:rsidP="00314F67">
      <w:r>
        <w:t xml:space="preserve">The size of the message header in bytes counted from the beginning of the header until the end of the message header. The number </w:t>
      </w:r>
      <w:r w:rsidR="004C0D95">
        <w:t xml:space="preserve">is 5 bytes long and </w:t>
      </w:r>
      <w:r>
        <w:t>has leading zeros.</w:t>
      </w:r>
    </w:p>
    <w:p w:rsidR="0088706F" w:rsidRDefault="0088706F" w:rsidP="00DD228C"/>
    <w:p w:rsidR="00A721E5" w:rsidRDefault="00A721E5" w:rsidP="00DD228C"/>
    <w:p w:rsidR="0088706F" w:rsidRDefault="0088706F" w:rsidP="005F21F5">
      <w:pPr>
        <w:pStyle w:val="MarginNote"/>
        <w:framePr w:wrap="around"/>
      </w:pPr>
      <w:r>
        <w:t>Version</w:t>
      </w:r>
    </w:p>
    <w:p w:rsidR="0088706F" w:rsidRDefault="0088706F" w:rsidP="00BB57D2">
      <w:r>
        <w:t xml:space="preserve">The SCMP </w:t>
      </w:r>
      <w:r w:rsidR="00E85910">
        <w:t xml:space="preserve">version is the version </w:t>
      </w:r>
      <w:r>
        <w:t xml:space="preserve">of the </w:t>
      </w:r>
      <w:r w:rsidRPr="0051488D">
        <w:rPr>
          <w:b/>
        </w:rPr>
        <w:t>protocol specification</w:t>
      </w:r>
      <w:r>
        <w:t xml:space="preserve"> to which this message </w:t>
      </w:r>
      <w:r w:rsidR="0051488D">
        <w:t>adheres</w:t>
      </w:r>
      <w:r>
        <w:t xml:space="preserve">. It has </w:t>
      </w:r>
      <w:r w:rsidR="00030E62">
        <w:t>fixed</w:t>
      </w:r>
      <w:r w:rsidR="00723D10">
        <w:t xml:space="preserve"> </w:t>
      </w:r>
      <w:r>
        <w:t xml:space="preserve">format 9.9 and it ensures that the receiver knows </w:t>
      </w:r>
      <w:r w:rsidR="00E85910">
        <w:t>how this message is structured</w:t>
      </w:r>
      <w:r>
        <w:t>. The ver</w:t>
      </w:r>
      <w:r w:rsidR="00412AB2">
        <w:t>sion number (e.g. 2</w:t>
      </w:r>
      <w:r>
        <w:t>.</w:t>
      </w:r>
      <w:r w:rsidR="00412AB2">
        <w:t>5</w:t>
      </w:r>
      <w:r>
        <w:t xml:space="preserve">) means: </w:t>
      </w:r>
      <w:r w:rsidR="00412AB2">
        <w:t>2</w:t>
      </w:r>
      <w:r>
        <w:t xml:space="preserve"> = Release number, </w:t>
      </w:r>
      <w:r w:rsidR="00412AB2">
        <w:t>5</w:t>
      </w:r>
      <w:r>
        <w:t xml:space="preserve"> = Version number.</w:t>
      </w:r>
    </w:p>
    <w:p w:rsidR="0088706F" w:rsidRDefault="0088706F" w:rsidP="00BB57D2">
      <w:r>
        <w:t>The receiver may imple</w:t>
      </w:r>
      <w:r w:rsidR="00E85910">
        <w:t>ment multiple protocol versions, thus “understand” older versions</w:t>
      </w:r>
      <w:r>
        <w:t>. The following matching rule applie</w:t>
      </w:r>
      <w:r w:rsidR="00E85910">
        <w:t>s</w:t>
      </w:r>
      <w:r>
        <w:t>:</w:t>
      </w:r>
    </w:p>
    <w:p w:rsidR="0088706F" w:rsidRDefault="00412AB2" w:rsidP="000D2606">
      <w:pPr>
        <w:numPr>
          <w:ilvl w:val="0"/>
          <w:numId w:val="16"/>
        </w:numPr>
        <w:jc w:val="left"/>
      </w:pPr>
      <w:r>
        <w:t>Message: 2.5 + receiver implements: 2</w:t>
      </w:r>
      <w:r w:rsidR="0088706F">
        <w:t>.</w:t>
      </w:r>
      <w:r>
        <w:t>5</w:t>
      </w:r>
      <w:r w:rsidR="0088706F">
        <w:t xml:space="preserve"> =&gt; compatible</w:t>
      </w:r>
    </w:p>
    <w:p w:rsidR="0088706F" w:rsidRDefault="0088706F" w:rsidP="000D2606">
      <w:pPr>
        <w:numPr>
          <w:ilvl w:val="0"/>
          <w:numId w:val="16"/>
        </w:numPr>
        <w:jc w:val="left"/>
      </w:pPr>
      <w:r>
        <w:t>Messag</w:t>
      </w:r>
      <w:r w:rsidR="00412AB2">
        <w:t>e: 2.5 + receiver implements: 2</w:t>
      </w:r>
      <w:r>
        <w:t>.</w:t>
      </w:r>
      <w:r w:rsidR="00412AB2">
        <w:t>6</w:t>
      </w:r>
      <w:r>
        <w:t xml:space="preserve"> =&gt; compatible</w:t>
      </w:r>
    </w:p>
    <w:p w:rsidR="0088706F" w:rsidRDefault="00412AB2" w:rsidP="000D2606">
      <w:pPr>
        <w:numPr>
          <w:ilvl w:val="0"/>
          <w:numId w:val="16"/>
        </w:numPr>
        <w:jc w:val="left"/>
      </w:pPr>
      <w:r>
        <w:t>Message: 2.7 + receiver implements: 2</w:t>
      </w:r>
      <w:r w:rsidR="0088706F">
        <w:t>.</w:t>
      </w:r>
      <w:r>
        <w:t>5</w:t>
      </w:r>
      <w:r w:rsidR="0088706F">
        <w:t xml:space="preserve"> =&gt; </w:t>
      </w:r>
      <w:r w:rsidR="0088706F" w:rsidRPr="00604FC8">
        <w:rPr>
          <w:u w:val="single"/>
        </w:rPr>
        <w:t>not</w:t>
      </w:r>
      <w:r w:rsidR="0088706F">
        <w:t xml:space="preserve"> compatible</w:t>
      </w:r>
      <w:r w:rsidR="0088706F">
        <w:br/>
        <w:t>(message may have new headers unknown to the receiver)</w:t>
      </w:r>
    </w:p>
    <w:p w:rsidR="0088706F" w:rsidRDefault="0088706F" w:rsidP="000D2606">
      <w:pPr>
        <w:numPr>
          <w:ilvl w:val="0"/>
          <w:numId w:val="16"/>
        </w:numPr>
        <w:jc w:val="left"/>
      </w:pPr>
      <w:r>
        <w:t>Message: 1.4 + receiver implements: 2.</w:t>
      </w:r>
      <w:r w:rsidR="00412AB2">
        <w:t>5</w:t>
      </w:r>
      <w:r>
        <w:t xml:space="preserve"> =&gt; </w:t>
      </w:r>
      <w:r w:rsidRPr="00030E62">
        <w:rPr>
          <w:u w:val="single"/>
        </w:rPr>
        <w:t>not</w:t>
      </w:r>
      <w:r>
        <w:t xml:space="preserve"> compatible</w:t>
      </w:r>
      <w:r>
        <w:br/>
        <w:t>(old message structure and possibly not understood here)</w:t>
      </w:r>
    </w:p>
    <w:p w:rsidR="0088706F" w:rsidRDefault="0088706F" w:rsidP="000D2606">
      <w:pPr>
        <w:numPr>
          <w:ilvl w:val="0"/>
          <w:numId w:val="16"/>
        </w:numPr>
        <w:jc w:val="left"/>
      </w:pPr>
      <w:r>
        <w:t>Message: 2.</w:t>
      </w:r>
      <w:r w:rsidR="00412AB2">
        <w:t>5</w:t>
      </w:r>
      <w:r>
        <w:t xml:space="preserve">+ receiver implements: 1.8 =&gt; </w:t>
      </w:r>
      <w:r w:rsidRPr="00604FC8">
        <w:rPr>
          <w:u w:val="single"/>
        </w:rPr>
        <w:t>not</w:t>
      </w:r>
      <w:r>
        <w:t xml:space="preserve"> compatible</w:t>
      </w:r>
      <w:r>
        <w:br/>
        <w:t>(new message</w:t>
      </w:r>
      <w:r w:rsidRPr="00244C2C">
        <w:t xml:space="preserve"> </w:t>
      </w:r>
      <w:r w:rsidR="00412AB2">
        <w:t xml:space="preserve">structure </w:t>
      </w:r>
      <w:r>
        <w:t>and surely not understood here)</w:t>
      </w:r>
    </w:p>
    <w:p w:rsidR="0088706F" w:rsidRDefault="0088706F" w:rsidP="00DD228C"/>
    <w:p w:rsidR="0034269B" w:rsidRDefault="0034269B" w:rsidP="0034269B">
      <w:r>
        <w:t>Handling of the SCMP Version in a network hierarchy works according to the following rules and restrictions. The components supporting a SCMP Version have to follow the top down restrictions. This means the requester is able to connect to components supporting equal or higher protocol version. In other words server and SC on level zero have to support equal or higher SCMP Version than connecting clients. Clients and Proxies may connect using older versions.</w:t>
      </w:r>
    </w:p>
    <w:bookmarkStart w:id="264" w:name="_MON_1407667508"/>
    <w:bookmarkEnd w:id="264"/>
    <w:p w:rsidR="00A22699" w:rsidRDefault="00E1709B" w:rsidP="00DD228C">
      <w:r>
        <w:object w:dxaOrig="9116" w:dyaOrig="3447">
          <v:shape id="_x0000_i1065" type="#_x0000_t75" style="width:359pt;height:135.5pt" o:ole="">
            <v:imagedata r:id="rId121" o:title=""/>
          </v:shape>
          <o:OLEObject Type="Embed" ProgID="Visio.Drawing.11" ShapeID="_x0000_i1065" DrawAspect="Content" ObjectID="_1411200294" r:id="rId122"/>
        </w:object>
      </w:r>
    </w:p>
    <w:p w:rsidR="00E1709B" w:rsidRPr="008F5812" w:rsidRDefault="00E1709B" w:rsidP="00E1709B">
      <w:pPr>
        <w:pStyle w:val="Caption"/>
      </w:pPr>
      <w:bookmarkStart w:id="265" w:name="_Toc337458351"/>
      <w:r w:rsidRPr="008F5812">
        <w:t xml:space="preserve">Figure </w:t>
      </w:r>
      <w:fldSimple w:instr=" SEQ Figure \* ARABIC ">
        <w:r w:rsidR="005E7D95">
          <w:rPr>
            <w:noProof/>
          </w:rPr>
          <w:t>41</w:t>
        </w:r>
      </w:fldSimple>
      <w:r w:rsidRPr="008F5812">
        <w:t xml:space="preserve"> </w:t>
      </w:r>
      <w:r w:rsidR="00E56BAF">
        <w:t xml:space="preserve">SCMP </w:t>
      </w:r>
      <w:r>
        <w:t>Version concept</w:t>
      </w:r>
      <w:bookmarkEnd w:id="265"/>
    </w:p>
    <w:p w:rsidR="00E1709B" w:rsidRDefault="00E1709B" w:rsidP="00DD228C"/>
    <w:p w:rsidR="0034269B" w:rsidRDefault="0034269B" w:rsidP="0034269B">
      <w:r>
        <w:t>In the context of a session service request the server has to respond with protocol version given in the request. Protocol version is received from the client and nowhere changes for the whole communication flow.</w:t>
      </w:r>
    </w:p>
    <w:p w:rsidR="0034269B" w:rsidRDefault="0034269B" w:rsidP="0034269B">
      <w:r>
        <w:t>In the context of a publish service the server has to publish messages with protocol version compatible to the clients version (lowest version in field). For example the server supports SCMP Version 1.3 and connected clients version 1.2 the server has to publish with version 1.2. Otherwise clients are not able to receive messages.</w:t>
      </w:r>
    </w:p>
    <w:p w:rsidR="0034269B" w:rsidRDefault="0034269B" w:rsidP="0034269B">
      <w:r>
        <w:t>Fault messages from the SC to the server may have version 1.2 even if SC and Server support 1.3. This happens because supported protocol version number of the server is unknown for the SC.</w:t>
      </w:r>
    </w:p>
    <w:p w:rsidR="0034269B" w:rsidRDefault="0034269B" w:rsidP="0034269B">
      <w:r>
        <w:t>In conclusion components supporting an SCMP Version have to implement the matching rules and version logic properly in any case.</w:t>
      </w:r>
    </w:p>
    <w:p w:rsidR="0088706F" w:rsidRDefault="0088706F" w:rsidP="008F5812">
      <w:pPr>
        <w:pStyle w:val="Heading2"/>
      </w:pPr>
      <w:bookmarkStart w:id="266" w:name="_Toc337458225"/>
      <w:r>
        <w:t>Header</w:t>
      </w:r>
      <w:bookmarkEnd w:id="266"/>
    </w:p>
    <w:p w:rsidR="007B2108" w:rsidRDefault="0088706F" w:rsidP="00DD228C">
      <w:pPr>
        <w:rPr>
          <w:lang w:val="en-US"/>
        </w:rPr>
      </w:pPr>
      <w:r>
        <w:t xml:space="preserve">Message </w:t>
      </w:r>
      <w:r w:rsidRPr="0097310E">
        <w:t xml:space="preserve">header </w:t>
      </w:r>
      <w:r w:rsidR="005B5C36">
        <w:t xml:space="preserve">has variable length and </w:t>
      </w:r>
      <w:r w:rsidRPr="0097310E">
        <w:t>contai</w:t>
      </w:r>
      <w:r>
        <w:t>n</w:t>
      </w:r>
      <w:r w:rsidR="005B5C36">
        <w:t>s</w:t>
      </w:r>
      <w:r w:rsidRPr="0097310E">
        <w:t xml:space="preserve"> </w:t>
      </w:r>
      <w:r>
        <w:t>attributes of variable number and length</w:t>
      </w:r>
      <w:r w:rsidR="005B5C36">
        <w:t>.</w:t>
      </w:r>
      <w:r>
        <w:t xml:space="preserve"> </w:t>
      </w:r>
      <w:r w:rsidR="005B5C36">
        <w:t>E</w:t>
      </w:r>
      <w:r>
        <w:t xml:space="preserve">ach attribute is on a separate line e.g. </w:t>
      </w:r>
      <w:r w:rsidR="00A721E5">
        <w:t>delimited</w:t>
      </w:r>
      <w:r>
        <w:t xml:space="preserve"> by &lt;LF&gt;. Attributes </w:t>
      </w:r>
      <w:r w:rsidR="005B5C36">
        <w:t xml:space="preserve">and values </w:t>
      </w:r>
      <w:r>
        <w:t xml:space="preserve">are </w:t>
      </w:r>
      <w:r w:rsidRPr="0097310E">
        <w:t>encoded in ISO-8859-1 (Latin 1) character</w:t>
      </w:r>
      <w:r>
        <w:rPr>
          <w:lang w:val="en-US"/>
        </w:rPr>
        <w:t xml:space="preserve"> set. </w:t>
      </w:r>
    </w:p>
    <w:p w:rsidR="007B2108" w:rsidRDefault="007B2108" w:rsidP="00DD228C">
      <w:pPr>
        <w:rPr>
          <w:lang w:val="en-US"/>
        </w:rPr>
      </w:pPr>
    </w:p>
    <w:p w:rsidR="007B2108" w:rsidRPr="007B2108" w:rsidRDefault="007B2108" w:rsidP="007B2108">
      <w:pPr>
        <w:rPr>
          <w:b/>
        </w:rPr>
      </w:pPr>
      <w:r w:rsidRPr="007B2108">
        <w:rPr>
          <w:b/>
        </w:rPr>
        <w:t>Note:</w:t>
      </w:r>
    </w:p>
    <w:p w:rsidR="00E3486D" w:rsidRPr="007B2108" w:rsidRDefault="003B169F" w:rsidP="007B2108">
      <w:pPr>
        <w:rPr>
          <w:b/>
        </w:rPr>
      </w:pPr>
      <w:r w:rsidRPr="007B2108">
        <w:rPr>
          <w:b/>
        </w:rPr>
        <w:t xml:space="preserve">“=” or &lt;LF&gt; </w:t>
      </w:r>
      <w:r w:rsidR="0051488D" w:rsidRPr="007B2108">
        <w:rPr>
          <w:b/>
        </w:rPr>
        <w:t xml:space="preserve">characters </w:t>
      </w:r>
      <w:r w:rsidRPr="007B2108">
        <w:rPr>
          <w:b/>
        </w:rPr>
        <w:t xml:space="preserve">are not allowed within attribute names and/or values. </w:t>
      </w:r>
    </w:p>
    <w:p w:rsidR="007B2108" w:rsidRDefault="007B2108" w:rsidP="00DD228C">
      <w:pPr>
        <w:rPr>
          <w:lang w:val="en-US"/>
        </w:rPr>
      </w:pPr>
    </w:p>
    <w:p w:rsidR="00E3486D" w:rsidRDefault="00E3486D" w:rsidP="00DD228C">
      <w:pPr>
        <w:rPr>
          <w:lang w:val="en-US"/>
        </w:rPr>
      </w:pPr>
      <w:r>
        <w:rPr>
          <w:lang w:val="en-US"/>
        </w:rPr>
        <w:t>Example:</w:t>
      </w:r>
    </w:p>
    <w:p w:rsidR="00E3486D" w:rsidRDefault="00E3486D" w:rsidP="00E3486D">
      <w:pPr>
        <w:pStyle w:val="CodeExample"/>
      </w:pPr>
      <w:r>
        <w:lastRenderedPageBreak/>
        <w:t>mty=ATT</w:t>
      </w:r>
    </w:p>
    <w:p w:rsidR="00D36169" w:rsidRPr="004D73C4" w:rsidRDefault="00D36169" w:rsidP="00E3486D">
      <w:pPr>
        <w:pStyle w:val="CodeExample"/>
      </w:pPr>
      <w:r>
        <w:t>ver=1.0-000</w:t>
      </w:r>
    </w:p>
    <w:p w:rsidR="00E3486D" w:rsidRPr="004D73C4" w:rsidRDefault="00E3486D" w:rsidP="00E3486D">
      <w:pPr>
        <w:pStyle w:val="CodeExample"/>
      </w:pPr>
      <w:r>
        <w:t>kpt</w:t>
      </w:r>
      <w:r w:rsidRPr="004D73C4">
        <w:t>=</w:t>
      </w:r>
      <w:r>
        <w:t>10</w:t>
      </w:r>
    </w:p>
    <w:p w:rsidR="00E3486D" w:rsidRPr="00E3486D" w:rsidRDefault="00E3486D" w:rsidP="00E3486D">
      <w:pPr>
        <w:pStyle w:val="CodeExample"/>
      </w:pPr>
      <w:r w:rsidRPr="004D73C4">
        <w:t>l</w:t>
      </w:r>
      <w:r>
        <w:t>dt</w:t>
      </w:r>
      <w:r w:rsidRPr="004D73C4">
        <w:t>=2010-04-07T18:22:14.593+0200</w:t>
      </w:r>
    </w:p>
    <w:p w:rsidR="0088706F" w:rsidRDefault="003B169F" w:rsidP="003F29DD">
      <w:pPr>
        <w:tabs>
          <w:tab w:val="left" w:pos="4253"/>
        </w:tabs>
        <w:rPr>
          <w:lang w:val="en-US"/>
        </w:rPr>
      </w:pPr>
      <w:r>
        <w:rPr>
          <w:lang w:val="en-US"/>
        </w:rPr>
        <w:t>Unknown header attributes will</w:t>
      </w:r>
      <w:r w:rsidR="0051488D">
        <w:rPr>
          <w:lang w:val="en-US"/>
        </w:rPr>
        <w:t xml:space="preserve"> </w:t>
      </w:r>
      <w:r w:rsidR="00E3486D">
        <w:rPr>
          <w:lang w:val="en-US"/>
        </w:rPr>
        <w:t xml:space="preserve">be </w:t>
      </w:r>
      <w:r w:rsidR="003F29DD">
        <w:rPr>
          <w:lang w:val="en-US"/>
        </w:rPr>
        <w:t>ignored and</w:t>
      </w:r>
      <w:r w:rsidR="004F0E79">
        <w:rPr>
          <w:lang w:val="en-US"/>
        </w:rPr>
        <w:t xml:space="preserve"> </w:t>
      </w:r>
      <w:r w:rsidR="004F0E79" w:rsidRPr="00727275">
        <w:rPr>
          <w:b/>
          <w:u w:val="single"/>
          <w:lang w:val="en-US"/>
        </w:rPr>
        <w:t>not</w:t>
      </w:r>
      <w:r w:rsidR="004F0E79">
        <w:rPr>
          <w:lang w:val="en-US"/>
        </w:rPr>
        <w:t xml:space="preserve"> forward</w:t>
      </w:r>
      <w:r w:rsidR="003F29DD">
        <w:rPr>
          <w:lang w:val="en-US"/>
        </w:rPr>
        <w:t>ed</w:t>
      </w:r>
      <w:r w:rsidR="0051488D">
        <w:rPr>
          <w:lang w:val="en-US"/>
        </w:rPr>
        <w:t>.</w:t>
      </w:r>
      <w:r>
        <w:rPr>
          <w:lang w:val="en-US"/>
        </w:rPr>
        <w:t xml:space="preserve"> </w:t>
      </w:r>
      <w:r w:rsidR="008B46D6">
        <w:rPr>
          <w:lang w:val="en-US"/>
        </w:rPr>
        <w:t>The sequence order of the attributes is meaningless.</w:t>
      </w:r>
    </w:p>
    <w:p w:rsidR="0088706F" w:rsidRDefault="0088706F" w:rsidP="008F5812">
      <w:pPr>
        <w:pStyle w:val="Heading2"/>
        <w:rPr>
          <w:lang w:val="en-US"/>
        </w:rPr>
      </w:pPr>
      <w:bookmarkStart w:id="267" w:name="_Toc337458226"/>
      <w:r>
        <w:rPr>
          <w:lang w:val="en-US"/>
        </w:rPr>
        <w:t>Body</w:t>
      </w:r>
      <w:bookmarkEnd w:id="267"/>
    </w:p>
    <w:p w:rsidR="0088706F" w:rsidRDefault="0088706F" w:rsidP="00DD228C">
      <w:r>
        <w:rPr>
          <w:lang w:val="en-US"/>
        </w:rPr>
        <w:t>T</w:t>
      </w:r>
      <w:r>
        <w:t xml:space="preserve">he message body </w:t>
      </w:r>
      <w:r w:rsidR="005B5C36">
        <w:t xml:space="preserve">has variable length and </w:t>
      </w:r>
      <w:r w:rsidR="005B5C36" w:rsidRPr="0097310E">
        <w:t>contai</w:t>
      </w:r>
      <w:r w:rsidR="005B5C36">
        <w:t>ns</w:t>
      </w:r>
      <w:r w:rsidR="005B5C36" w:rsidRPr="0097310E">
        <w:t xml:space="preserve"> </w:t>
      </w:r>
      <w:r>
        <w:t xml:space="preserve">binary data or </w:t>
      </w:r>
      <w:r w:rsidRPr="0097310E">
        <w:t>ISO-8859-1 (Latin 1)</w:t>
      </w:r>
      <w:r>
        <w:t xml:space="preserve"> encoded text. </w:t>
      </w:r>
      <w:r w:rsidR="00E85910">
        <w:t xml:space="preserve">The attribute </w:t>
      </w:r>
      <w:r w:rsidR="00E85910" w:rsidRPr="00E85910">
        <w:rPr>
          <w:i/>
        </w:rPr>
        <w:t>bodyType</w:t>
      </w:r>
      <w:r w:rsidR="00E85910">
        <w:t xml:space="preserve"> defines the format. </w:t>
      </w:r>
      <w:r>
        <w:t>It is under control of the applications. When compression is enabled, body is ZIP-compressed during transmission.</w:t>
      </w:r>
      <w:r w:rsidR="004767C5">
        <w:t xml:space="preserve"> </w:t>
      </w:r>
    </w:p>
    <w:p w:rsidR="004767C5" w:rsidRDefault="004767C5" w:rsidP="004767C5">
      <w:pPr>
        <w:jc w:val="left"/>
      </w:pPr>
    </w:p>
    <w:p w:rsidR="004767C5" w:rsidRDefault="004767C5" w:rsidP="004767C5">
      <w:pPr>
        <w:jc w:val="left"/>
      </w:pPr>
      <w:r>
        <w:t xml:space="preserve">SC uses ZIP compression described in: </w:t>
      </w:r>
      <w:hyperlink r:id="rId123" w:history="1">
        <w:r w:rsidRPr="00703E69">
          <w:rPr>
            <w:rStyle w:val="Hyperlink"/>
          </w:rPr>
          <w:t>http://www.pkware.com/documents/casestudies/APPNOTE.TXT</w:t>
        </w:r>
      </w:hyperlink>
      <w:r>
        <w:t xml:space="preserve"> </w:t>
      </w:r>
    </w:p>
    <w:p w:rsidR="004767C5" w:rsidRDefault="004767C5" w:rsidP="004767C5">
      <w:pPr>
        <w:jc w:val="left"/>
      </w:pPr>
      <w:r>
        <w:t>and documented in:</w:t>
      </w:r>
    </w:p>
    <w:p w:rsidR="004767C5" w:rsidRDefault="004A4633" w:rsidP="004767C5">
      <w:pPr>
        <w:jc w:val="left"/>
      </w:pPr>
      <w:hyperlink r:id="rId124" w:history="1">
        <w:r w:rsidR="004767C5" w:rsidRPr="00703E69">
          <w:rPr>
            <w:rStyle w:val="Hyperlink"/>
          </w:rPr>
          <w:t>http://download.oracle.com/javase/1.4.2/docs/api/java/util/zip/Deflater.html</w:t>
        </w:r>
      </w:hyperlink>
      <w:r w:rsidR="004767C5">
        <w:t xml:space="preserve"> </w:t>
      </w:r>
    </w:p>
    <w:p w:rsidR="0088706F" w:rsidRPr="00311F56" w:rsidRDefault="0088706F" w:rsidP="008F5812">
      <w:pPr>
        <w:pStyle w:val="Heading2"/>
      </w:pPr>
      <w:bookmarkStart w:id="268" w:name="_Toc337458227"/>
      <w:r>
        <w:t>SCMP over TCP/IP</w:t>
      </w:r>
      <w:bookmarkEnd w:id="268"/>
    </w:p>
    <w:p w:rsidR="00E85910" w:rsidRDefault="0088706F" w:rsidP="00055E9F">
      <w:pPr>
        <w:jc w:val="left"/>
      </w:pPr>
      <w:r>
        <w:t>For direct transport over TCP/IP the headline, messages header and the body is directly written to the network connection.</w:t>
      </w:r>
    </w:p>
    <w:p w:rsidR="0088706F" w:rsidRDefault="0088706F" w:rsidP="008F5812">
      <w:pPr>
        <w:pStyle w:val="Heading2"/>
      </w:pPr>
      <w:bookmarkStart w:id="269" w:name="_Toc337458228"/>
      <w:r>
        <w:t>SCMP over HTTP</w:t>
      </w:r>
      <w:bookmarkEnd w:id="269"/>
    </w:p>
    <w:p w:rsidR="0088706F" w:rsidRDefault="0088706F" w:rsidP="00311F56">
      <w:pPr>
        <w:jc w:val="left"/>
      </w:pPr>
      <w:r>
        <w:t xml:space="preserve">For transport over HTTP the </w:t>
      </w:r>
      <w:r w:rsidR="00396D60">
        <w:t xml:space="preserve">headline and </w:t>
      </w:r>
      <w:r>
        <w:t>messages header ha</w:t>
      </w:r>
      <w:r w:rsidR="00396D60">
        <w:t>ve</w:t>
      </w:r>
      <w:r>
        <w:t xml:space="preserve"> content type </w:t>
      </w:r>
      <w:r w:rsidRPr="00A67D6C">
        <w:rPr>
          <w:b/>
        </w:rPr>
        <w:t>text/plain</w:t>
      </w:r>
      <w:r>
        <w:t xml:space="preserve"> and the message body </w:t>
      </w:r>
      <w:r w:rsidR="00EC7560">
        <w:t xml:space="preserve">is multipart, </w:t>
      </w:r>
      <w:r>
        <w:t xml:space="preserve">the content type </w:t>
      </w:r>
      <w:r>
        <w:rPr>
          <w:b/>
        </w:rPr>
        <w:t>application/</w:t>
      </w:r>
      <w:r w:rsidR="00723D10">
        <w:rPr>
          <w:b/>
        </w:rPr>
        <w:t>octet-stream</w:t>
      </w:r>
      <w:r w:rsidRPr="00A67D6C">
        <w:t>.</w:t>
      </w:r>
    </w:p>
    <w:p w:rsidR="002D5824" w:rsidRDefault="002D5824" w:rsidP="00311F56">
      <w:pPr>
        <w:jc w:val="left"/>
      </w:pPr>
      <w:r>
        <w:t>The request uses method POST</w:t>
      </w:r>
      <w:r w:rsidR="000042E7">
        <w:t xml:space="preserve"> to send the request. T</w:t>
      </w:r>
      <w:r>
        <w:t xml:space="preserve">he response is regular </w:t>
      </w:r>
      <w:r w:rsidR="007F1B83">
        <w:t>HTTP</w:t>
      </w:r>
      <w:r w:rsidR="000042E7">
        <w:t xml:space="preserve"> response</w:t>
      </w:r>
      <w:r w:rsidR="001D685F">
        <w:t>.</w:t>
      </w:r>
    </w:p>
    <w:p w:rsidR="002D5824" w:rsidRDefault="002D5824" w:rsidP="00311F56">
      <w:pPr>
        <w:jc w:val="left"/>
      </w:pPr>
    </w:p>
    <w:p w:rsidR="0088706F" w:rsidRDefault="0001071A" w:rsidP="00311F56">
      <w:pPr>
        <w:jc w:val="left"/>
      </w:pPr>
      <w:r>
        <w:t xml:space="preserve">In order to distinguish regular (plain) </w:t>
      </w:r>
      <w:r w:rsidR="007F1B83">
        <w:t>HTTP</w:t>
      </w:r>
      <w:r>
        <w:t xml:space="preserve"> traffic from SCMP over </w:t>
      </w:r>
      <w:r w:rsidR="007F1B83">
        <w:t>HTTP,</w:t>
      </w:r>
      <w:r>
        <w:t xml:space="preserve"> the following </w:t>
      </w:r>
      <w:r w:rsidR="007F1B83">
        <w:t>HTTP</w:t>
      </w:r>
      <w:r>
        <w:t xml:space="preserve"> headers are used</w:t>
      </w:r>
      <w:r w:rsidR="002D5824">
        <w:t xml:space="preserve"> for request and response</w:t>
      </w:r>
      <w:r>
        <w:t>:</w:t>
      </w:r>
    </w:p>
    <w:p w:rsidR="002D5824" w:rsidRPr="00823782" w:rsidRDefault="002D5824" w:rsidP="008F5812">
      <w:pPr>
        <w:pStyle w:val="CodeExample"/>
      </w:pPr>
      <w:r w:rsidRPr="00823782">
        <w:t>Pragma: SCMP</w:t>
      </w:r>
    </w:p>
    <w:p w:rsidR="001D44BE" w:rsidRPr="00823782" w:rsidRDefault="001D44BE" w:rsidP="008F5812">
      <w:pPr>
        <w:pStyle w:val="CodeExample"/>
      </w:pPr>
      <w:r w:rsidRPr="00823782">
        <w:rPr>
          <w:rStyle w:val="HTMLCode"/>
          <w:sz w:val="16"/>
          <w:szCs w:val="16"/>
        </w:rPr>
        <w:t>Cache-Control: no-cache</w:t>
      </w:r>
    </w:p>
    <w:p w:rsidR="0001071A" w:rsidRDefault="002D5824" w:rsidP="00311F56">
      <w:pPr>
        <w:jc w:val="left"/>
      </w:pPr>
      <w:r>
        <w:t xml:space="preserve">Actually chunked transfer encoding </w:t>
      </w:r>
      <w:r w:rsidR="001D44BE">
        <w:t xml:space="preserve">and </w:t>
      </w:r>
      <w:r>
        <w:t xml:space="preserve">pipelining </w:t>
      </w:r>
      <w:r w:rsidR="001D44BE">
        <w:t>are</w:t>
      </w:r>
      <w:r>
        <w:t xml:space="preserve"> not used.</w:t>
      </w:r>
    </w:p>
    <w:p w:rsidR="002D5824" w:rsidRDefault="002D5824" w:rsidP="00311F56">
      <w:pPr>
        <w:jc w:val="left"/>
      </w:pPr>
    </w:p>
    <w:p w:rsidR="0088706F" w:rsidRDefault="0088706F" w:rsidP="004D73C4">
      <w:r>
        <w:t>Wireshark example:</w:t>
      </w:r>
    </w:p>
    <w:p w:rsidR="0088706F" w:rsidRPr="00356236" w:rsidRDefault="0088706F" w:rsidP="008F5812">
      <w:pPr>
        <w:pStyle w:val="CodeExample"/>
      </w:pPr>
      <w:r w:rsidRPr="00356236">
        <w:t>POST / HTTP/1.1</w:t>
      </w:r>
    </w:p>
    <w:p w:rsidR="0088706F" w:rsidRDefault="0088706F" w:rsidP="008F5812">
      <w:pPr>
        <w:pStyle w:val="CodeExample"/>
      </w:pPr>
      <w:r>
        <w:t>Content-Length: 178</w:t>
      </w:r>
    </w:p>
    <w:p w:rsidR="0088706F" w:rsidRDefault="0088706F" w:rsidP="008F5812">
      <w:pPr>
        <w:pStyle w:val="CodeExample"/>
      </w:pPr>
      <w:r w:rsidRPr="00356236">
        <w:t>Content-</w:t>
      </w:r>
      <w:r>
        <w:t>Type</w:t>
      </w:r>
      <w:r w:rsidRPr="00356236">
        <w:t xml:space="preserve">: </w:t>
      </w:r>
      <w:r>
        <w:t>text/plain</w:t>
      </w:r>
    </w:p>
    <w:p w:rsidR="001D44BE" w:rsidRDefault="001D44BE" w:rsidP="008F5812">
      <w:pPr>
        <w:pStyle w:val="CodeExample"/>
      </w:pPr>
      <w:r>
        <w:t>Host: 192.234.123.33</w:t>
      </w:r>
    </w:p>
    <w:p w:rsidR="00D36169" w:rsidRDefault="00D36169" w:rsidP="008F5812">
      <w:pPr>
        <w:pStyle w:val="CodeExample"/>
      </w:pPr>
      <w:r>
        <w:t>User-Agent:</w:t>
      </w:r>
      <w:r w:rsidRPr="00D36169">
        <w:t>1.6.0_07</w:t>
      </w:r>
    </w:p>
    <w:p w:rsidR="00D36169" w:rsidRDefault="00D36169" w:rsidP="008F5812">
      <w:pPr>
        <w:pStyle w:val="CodeExample"/>
      </w:pPr>
      <w:r>
        <w:t>Accept:</w:t>
      </w:r>
      <w:r w:rsidRPr="00D36169">
        <w:t>text/html, image/gif, image/jpeg, *; q=.2, */*; q=.2</w:t>
      </w:r>
    </w:p>
    <w:p w:rsidR="00D36169" w:rsidRDefault="00D36169" w:rsidP="008F5812">
      <w:pPr>
        <w:pStyle w:val="CodeExample"/>
      </w:pPr>
      <w:r>
        <w:t>Connection:keep-alive</w:t>
      </w:r>
    </w:p>
    <w:p w:rsidR="00823782" w:rsidRDefault="00823782" w:rsidP="008F5812">
      <w:pPr>
        <w:pStyle w:val="CodeExample"/>
      </w:pPr>
      <w:r w:rsidRPr="008D2285">
        <w:t>Cache-Control: no-cache</w:t>
      </w:r>
    </w:p>
    <w:p w:rsidR="0088706F" w:rsidRDefault="0088706F" w:rsidP="008F5812">
      <w:pPr>
        <w:pStyle w:val="CodeExample"/>
      </w:pPr>
    </w:p>
    <w:p w:rsidR="0088706F" w:rsidRPr="00BE401E" w:rsidRDefault="0088706F" w:rsidP="008F5812">
      <w:pPr>
        <w:pStyle w:val="CodeExample"/>
        <w:rPr>
          <w:lang w:val="de-CH"/>
        </w:rPr>
      </w:pPr>
      <w:r w:rsidRPr="00BE401E">
        <w:rPr>
          <w:lang w:val="de-CH"/>
        </w:rPr>
        <w:t xml:space="preserve">REQ </w:t>
      </w:r>
      <w:r w:rsidR="005B5C36" w:rsidRPr="00BE401E">
        <w:rPr>
          <w:lang w:val="de-CH"/>
        </w:rPr>
        <w:t>00</w:t>
      </w:r>
      <w:r w:rsidR="00A721E5" w:rsidRPr="00BE401E">
        <w:rPr>
          <w:lang w:val="de-CH"/>
        </w:rPr>
        <w:t>00</w:t>
      </w:r>
      <w:r w:rsidR="00D36169" w:rsidRPr="00BE401E">
        <w:rPr>
          <w:lang w:val="de-CH"/>
        </w:rPr>
        <w:t>056</w:t>
      </w:r>
      <w:r w:rsidR="005B5C36" w:rsidRPr="00BE401E">
        <w:rPr>
          <w:lang w:val="de-CH"/>
        </w:rPr>
        <w:t xml:space="preserve"> 00</w:t>
      </w:r>
      <w:r w:rsidR="00723D10" w:rsidRPr="00BE401E">
        <w:rPr>
          <w:lang w:val="de-CH"/>
        </w:rPr>
        <w:t>0</w:t>
      </w:r>
      <w:r w:rsidR="00D36169" w:rsidRPr="00BE401E">
        <w:rPr>
          <w:lang w:val="de-CH"/>
        </w:rPr>
        <w:t>56</w:t>
      </w:r>
      <w:r w:rsidR="005B5C36" w:rsidRPr="00BE401E">
        <w:rPr>
          <w:lang w:val="de-CH"/>
        </w:rPr>
        <w:t xml:space="preserve"> </w:t>
      </w:r>
      <w:r w:rsidRPr="00BE401E">
        <w:rPr>
          <w:lang w:val="de-CH"/>
        </w:rPr>
        <w:t>1.3</w:t>
      </w:r>
    </w:p>
    <w:p w:rsidR="0088706F" w:rsidRPr="00BE401E" w:rsidRDefault="00380CCB" w:rsidP="008F5812">
      <w:pPr>
        <w:pStyle w:val="CodeExample"/>
        <w:rPr>
          <w:lang w:val="de-CH"/>
        </w:rPr>
      </w:pPr>
      <w:r w:rsidRPr="00BE401E">
        <w:rPr>
          <w:lang w:val="de-CH"/>
        </w:rPr>
        <w:t>mty=</w:t>
      </w:r>
      <w:r w:rsidR="00280603" w:rsidRPr="00BE401E">
        <w:rPr>
          <w:lang w:val="de-CH"/>
        </w:rPr>
        <w:t>ATT</w:t>
      </w:r>
    </w:p>
    <w:p w:rsidR="00D36169" w:rsidRPr="00BE401E" w:rsidRDefault="00D36169" w:rsidP="008F5812">
      <w:pPr>
        <w:pStyle w:val="CodeExample"/>
        <w:rPr>
          <w:lang w:val="de-CH"/>
        </w:rPr>
      </w:pPr>
      <w:r w:rsidRPr="00BE401E">
        <w:rPr>
          <w:lang w:val="de-CH"/>
        </w:rPr>
        <w:t>ver=1.0-000</w:t>
      </w:r>
    </w:p>
    <w:p w:rsidR="0088706F" w:rsidRPr="00BE401E" w:rsidRDefault="0088706F" w:rsidP="008F5812">
      <w:pPr>
        <w:pStyle w:val="CodeExample"/>
        <w:rPr>
          <w:lang w:val="de-CH"/>
        </w:rPr>
      </w:pPr>
      <w:r w:rsidRPr="00BE401E">
        <w:rPr>
          <w:lang w:val="de-CH"/>
        </w:rPr>
        <w:t>l</w:t>
      </w:r>
      <w:r w:rsidR="00723D10" w:rsidRPr="00BE401E">
        <w:rPr>
          <w:lang w:val="de-CH"/>
        </w:rPr>
        <w:t>dt</w:t>
      </w:r>
      <w:r w:rsidRPr="00BE401E">
        <w:rPr>
          <w:lang w:val="de-CH"/>
        </w:rPr>
        <w:t>=2010-04-07T18:22:14.593+0200</w:t>
      </w:r>
      <w:r w:rsidRPr="00BE401E">
        <w:rPr>
          <w:lang w:val="de-CH"/>
        </w:rPr>
        <w:br/>
      </w:r>
    </w:p>
    <w:p w:rsidR="0088706F" w:rsidRPr="00356236" w:rsidRDefault="0088706F" w:rsidP="008F5812">
      <w:pPr>
        <w:pStyle w:val="CodeExample"/>
      </w:pPr>
      <w:r w:rsidRPr="00356236">
        <w:t>HTTP/1.1 200 OK</w:t>
      </w:r>
    </w:p>
    <w:p w:rsidR="0088706F" w:rsidRDefault="0088706F" w:rsidP="008F5812">
      <w:pPr>
        <w:pStyle w:val="CodeExample"/>
      </w:pPr>
      <w:r>
        <w:t xml:space="preserve">Content-Length: </w:t>
      </w:r>
      <w:r w:rsidRPr="00356236">
        <w:t>74</w:t>
      </w:r>
    </w:p>
    <w:p w:rsidR="0088706F" w:rsidRDefault="0088706F" w:rsidP="008F5812">
      <w:pPr>
        <w:pStyle w:val="CodeExample"/>
      </w:pPr>
      <w:r w:rsidRPr="00356236">
        <w:t>Content-</w:t>
      </w:r>
      <w:r>
        <w:t>Type</w:t>
      </w:r>
      <w:r w:rsidRPr="00356236">
        <w:t xml:space="preserve">: </w:t>
      </w:r>
      <w:r>
        <w:t>text/plain</w:t>
      </w:r>
    </w:p>
    <w:p w:rsidR="00823782" w:rsidRDefault="00823782" w:rsidP="008F5812">
      <w:pPr>
        <w:pStyle w:val="CodeExample"/>
      </w:pPr>
      <w:r w:rsidRPr="008D2285">
        <w:t>Cache-Control: no-cache</w:t>
      </w:r>
    </w:p>
    <w:p w:rsidR="0088706F" w:rsidRDefault="0088706F" w:rsidP="008F5812">
      <w:pPr>
        <w:pStyle w:val="CodeExample"/>
      </w:pPr>
    </w:p>
    <w:p w:rsidR="0088706F" w:rsidRPr="004D73C4" w:rsidRDefault="0088706F" w:rsidP="008F5812">
      <w:pPr>
        <w:pStyle w:val="CodeExample"/>
      </w:pPr>
      <w:r>
        <w:t xml:space="preserve">RES </w:t>
      </w:r>
      <w:r w:rsidR="005B5C36">
        <w:t>00</w:t>
      </w:r>
      <w:r w:rsidR="00A721E5">
        <w:t>00</w:t>
      </w:r>
      <w:r w:rsidR="005B5C36">
        <w:t>0</w:t>
      </w:r>
      <w:r w:rsidR="00723D10">
        <w:t>41</w:t>
      </w:r>
      <w:r w:rsidR="005B5C36">
        <w:t xml:space="preserve"> 000</w:t>
      </w:r>
      <w:r w:rsidR="00723D10">
        <w:t xml:space="preserve">41 </w:t>
      </w:r>
      <w:r>
        <w:t>1.3</w:t>
      </w:r>
    </w:p>
    <w:p w:rsidR="0088706F" w:rsidRPr="004D73C4" w:rsidRDefault="00380CCB" w:rsidP="008F5812">
      <w:pPr>
        <w:pStyle w:val="CodeExample"/>
      </w:pPr>
      <w:r>
        <w:t>mty=</w:t>
      </w:r>
      <w:r w:rsidR="00280603">
        <w:t>ATT</w:t>
      </w:r>
    </w:p>
    <w:p w:rsidR="0088706F" w:rsidRDefault="0088706F" w:rsidP="008F5812">
      <w:pPr>
        <w:pStyle w:val="CodeExample"/>
      </w:pPr>
      <w:r w:rsidRPr="004D73C4">
        <w:lastRenderedPageBreak/>
        <w:t>l</w:t>
      </w:r>
      <w:r w:rsidR="00723D10">
        <w:t>dt</w:t>
      </w:r>
      <w:r w:rsidRPr="004D73C4">
        <w:t>=2010-04-07T18:22:14.593+0200</w:t>
      </w:r>
    </w:p>
    <w:p w:rsidR="002D5824" w:rsidRPr="0001071A" w:rsidRDefault="002D5824" w:rsidP="0001071A"/>
    <w:bookmarkEnd w:id="69"/>
    <w:p w:rsidR="00F86DBD" w:rsidRDefault="00356236" w:rsidP="00400B14">
      <w:pPr>
        <w:pStyle w:val="Heading1"/>
      </w:pPr>
      <w:r>
        <w:lastRenderedPageBreak/>
        <w:tab/>
      </w:r>
      <w:bookmarkStart w:id="270" w:name="_Toc337458229"/>
      <w:r w:rsidR="00400B14">
        <w:t xml:space="preserve">SCMP </w:t>
      </w:r>
      <w:r w:rsidR="00F86DBD">
        <w:t>Message</w:t>
      </w:r>
      <w:r w:rsidR="00DD228C">
        <w:t>s</w:t>
      </w:r>
      <w:bookmarkEnd w:id="270"/>
    </w:p>
    <w:p w:rsidR="00305A84" w:rsidRDefault="00305A84" w:rsidP="00305A84">
      <w:r>
        <w:t>Server may play the role of a client and consume other services. In such configuration message which belong to the client and to the server must have different types. For this reason messages initiated by the client have CLN_ prefix and messages sent to the server the SRV_ prefix.</w:t>
      </w:r>
    </w:p>
    <w:p w:rsidR="004D53B6" w:rsidRPr="00305A84" w:rsidRDefault="004D53B6" w:rsidP="00305A84"/>
    <w:p w:rsidR="004D53B6" w:rsidRDefault="004D53B6" w:rsidP="008F5812">
      <w:pPr>
        <w:pStyle w:val="Heading2"/>
      </w:pPr>
      <w:bookmarkStart w:id="271" w:name="_Toc337458230"/>
      <w:r>
        <w:t>Keep</w:t>
      </w:r>
      <w:r w:rsidR="00C11ED5">
        <w:t>-</w:t>
      </w:r>
      <w:r>
        <w:t>alive</w:t>
      </w:r>
      <w:bookmarkEnd w:id="271"/>
      <w:r>
        <w:t xml:space="preserve"> </w:t>
      </w:r>
    </w:p>
    <w:p w:rsidR="00FD145D" w:rsidRDefault="00FD145D" w:rsidP="00FD145D">
      <w:r>
        <w:t>Keep</w:t>
      </w:r>
      <w:r w:rsidR="00C11ED5">
        <w:t>-</w:t>
      </w:r>
      <w:r>
        <w:t>alive messages are sent in regular intervals on all idle connections initiated by a network peer</w:t>
      </w:r>
      <w:r w:rsidR="00C11ED5">
        <w:t xml:space="preserve"> (client, server or SC)</w:t>
      </w:r>
      <w:r>
        <w:t>.</w:t>
      </w:r>
      <w:r w:rsidRPr="0009410D">
        <w:t xml:space="preserve"> </w:t>
      </w:r>
      <w:r>
        <w:t>The only purpose of keep</w:t>
      </w:r>
      <w:r w:rsidR="00C11ED5">
        <w:t>-</w:t>
      </w:r>
      <w:r>
        <w:t xml:space="preserve">alive messages is to preserve the connection state in the firewall placed between the communicating peers and resets its internal timeout. See also Chapter </w:t>
      </w:r>
      <w:r w:rsidR="004A4633">
        <w:fldChar w:fldCharType="begin"/>
      </w:r>
      <w:r>
        <w:instrText xml:space="preserve"> REF _Ref265586000 \r \h </w:instrText>
      </w:r>
      <w:r w:rsidR="004A4633">
        <w:fldChar w:fldCharType="separate"/>
      </w:r>
      <w:r w:rsidR="005E7D95">
        <w:t>2.3</w:t>
      </w:r>
      <w:r w:rsidR="004A4633">
        <w:fldChar w:fldCharType="end"/>
      </w:r>
    </w:p>
    <w:p w:rsidR="00FD145D" w:rsidRDefault="00FD145D" w:rsidP="004D53B6"/>
    <w:p w:rsidR="004D53B6" w:rsidRDefault="00FD145D" w:rsidP="004D53B6">
      <w:r>
        <w:t>Using of keep</w:t>
      </w:r>
      <w:r w:rsidR="00C11ED5">
        <w:t>-</w:t>
      </w:r>
      <w:r>
        <w:t xml:space="preserve">alive messages can be disabled with the </w:t>
      </w:r>
      <w:r w:rsidRPr="00FD145D">
        <w:rPr>
          <w:i/>
        </w:rPr>
        <w:t>keepaliveInterval</w:t>
      </w:r>
      <w:r>
        <w:rPr>
          <w:i/>
        </w:rPr>
        <w:t xml:space="preserve"> (kpi)</w:t>
      </w:r>
      <w:r>
        <w:t xml:space="preserve"> attribute. </w:t>
      </w:r>
      <w:r w:rsidR="004D53B6">
        <w:t>The message has only a headline and no attributes and no body. The format is:</w:t>
      </w:r>
    </w:p>
    <w:p w:rsidR="004D53B6" w:rsidRDefault="004D53B6" w:rsidP="004D53B6"/>
    <w:p w:rsidR="004D53B6" w:rsidRDefault="004D53B6" w:rsidP="004D53B6">
      <w:pPr>
        <w:ind w:firstLine="709"/>
      </w:pPr>
      <w:r>
        <w:t>KRQ 000</w:t>
      </w:r>
      <w:r w:rsidR="00A721E5">
        <w:t>00</w:t>
      </w:r>
      <w:r>
        <w:t>00 00000 1.3</w:t>
      </w:r>
    </w:p>
    <w:p w:rsidR="004D53B6" w:rsidRDefault="004D53B6" w:rsidP="004D53B6"/>
    <w:p w:rsidR="004D53B6" w:rsidRDefault="004D53B6" w:rsidP="004D53B6">
      <w:r>
        <w:t xml:space="preserve">for request </w:t>
      </w:r>
      <w:r w:rsidRPr="002704B3">
        <w:t xml:space="preserve">and </w:t>
      </w:r>
    </w:p>
    <w:p w:rsidR="004D53B6" w:rsidRDefault="004D53B6" w:rsidP="004D53B6"/>
    <w:p w:rsidR="004D53B6" w:rsidRDefault="004D53B6" w:rsidP="004D53B6">
      <w:pPr>
        <w:ind w:firstLine="709"/>
      </w:pPr>
      <w:r>
        <w:t>KRS 000</w:t>
      </w:r>
      <w:r w:rsidR="00A721E5">
        <w:t>00</w:t>
      </w:r>
      <w:r>
        <w:t>00 00000 1.3</w:t>
      </w:r>
    </w:p>
    <w:p w:rsidR="004D53B6" w:rsidRDefault="004D53B6" w:rsidP="004D53B6"/>
    <w:p w:rsidR="004D53B6" w:rsidRDefault="004D53B6" w:rsidP="004D53B6">
      <w:r>
        <w:t>for response.</w:t>
      </w:r>
    </w:p>
    <w:p w:rsidR="004D53B6" w:rsidRPr="004D53B6" w:rsidRDefault="004D53B6" w:rsidP="004D53B6"/>
    <w:p w:rsidR="00055E9F" w:rsidRDefault="00280603" w:rsidP="008F5812">
      <w:pPr>
        <w:pStyle w:val="Heading2"/>
      </w:pPr>
      <w:bookmarkStart w:id="272" w:name="_Toc337458231"/>
      <w:r>
        <w:t>ATTACH</w:t>
      </w:r>
      <w:r w:rsidR="00380CCB">
        <w:t xml:space="preserve"> (ATT)</w:t>
      </w:r>
      <w:bookmarkEnd w:id="272"/>
    </w:p>
    <w:p w:rsidR="00751DB7" w:rsidRDefault="009534C0" w:rsidP="00400B14">
      <w:r>
        <w:t>This m</w:t>
      </w:r>
      <w:r w:rsidR="00751DB7">
        <w:t>essage is sent from the client to SC in order to initiate the communication. The message has no body and contains these attributes:</w:t>
      </w:r>
    </w:p>
    <w:p w:rsidR="00380CCB" w:rsidRDefault="006B5E93" w:rsidP="00400B14">
      <w:pPr>
        <w:ind w:left="709"/>
      </w:pPr>
      <w:r>
        <w:t>m</w:t>
      </w:r>
      <w:r w:rsidR="00380CCB">
        <w:t>ty</w:t>
      </w:r>
      <w:r w:rsidR="00DD228C">
        <w:t>=</w:t>
      </w:r>
      <w:r w:rsidR="00280603">
        <w:t>ATT</w:t>
      </w:r>
    </w:p>
    <w:p w:rsidR="00F86DBD" w:rsidRDefault="00380CCB" w:rsidP="00400B14">
      <w:pPr>
        <w:ind w:left="709"/>
      </w:pPr>
      <w:r>
        <w:t>ver</w:t>
      </w:r>
      <w:r w:rsidR="00F86DBD">
        <w:t>=1.0-</w:t>
      </w:r>
      <w:r w:rsidR="0097655B">
        <w:t>0</w:t>
      </w:r>
      <w:r w:rsidR="00F86DBD">
        <w:t>23</w:t>
      </w:r>
    </w:p>
    <w:p w:rsidR="006315D3" w:rsidRDefault="006B5E93" w:rsidP="002F01E7">
      <w:pPr>
        <w:ind w:left="709"/>
      </w:pPr>
      <w:r>
        <w:t>l</w:t>
      </w:r>
      <w:r w:rsidR="00380CCB">
        <w:t>dt</w:t>
      </w:r>
      <w:r>
        <w:t>=</w:t>
      </w:r>
      <w:r w:rsidR="00751DB7" w:rsidRPr="00751DB7">
        <w:t>1997-07-16T19:20:30</w:t>
      </w:r>
      <w:r w:rsidR="00BA3DFD">
        <w:t>.064</w:t>
      </w:r>
      <w:r>
        <w:t>+</w:t>
      </w:r>
      <w:r w:rsidR="00F11A3F">
        <w:t>01</w:t>
      </w:r>
      <w:r w:rsidR="00751DB7" w:rsidRPr="00751DB7">
        <w:t>00</w:t>
      </w:r>
    </w:p>
    <w:p w:rsidR="006B5E93" w:rsidRDefault="006B5E93" w:rsidP="00400B14"/>
    <w:p w:rsidR="00751DB7" w:rsidRPr="00751DB7" w:rsidRDefault="00751DB7" w:rsidP="00400B14">
      <w:r>
        <w:t xml:space="preserve">SC receives the message </w:t>
      </w:r>
      <w:r w:rsidR="006B5E93">
        <w:t>and sends back the response:</w:t>
      </w:r>
    </w:p>
    <w:p w:rsidR="006B5E93" w:rsidRDefault="00E173A1" w:rsidP="00400B14">
      <w:pPr>
        <w:ind w:left="709"/>
      </w:pPr>
      <w:r>
        <w:t>m</w:t>
      </w:r>
      <w:r w:rsidR="00380CCB">
        <w:t>ty</w:t>
      </w:r>
      <w:r>
        <w:t>=</w:t>
      </w:r>
      <w:r w:rsidR="00380CCB">
        <w:t>ATT</w:t>
      </w:r>
    </w:p>
    <w:p w:rsidR="006B5E93" w:rsidRPr="00751DB7" w:rsidRDefault="006B5E93" w:rsidP="00400B14">
      <w:pPr>
        <w:ind w:left="709"/>
      </w:pPr>
      <w:r>
        <w:t>l</w:t>
      </w:r>
      <w:r w:rsidR="00380CCB">
        <w:t>dt</w:t>
      </w:r>
      <w:r>
        <w:t>=</w:t>
      </w:r>
      <w:r w:rsidRPr="00751DB7">
        <w:t>1997-07-16T19:20:3</w:t>
      </w:r>
      <w:r>
        <w:t>4</w:t>
      </w:r>
      <w:r w:rsidR="00BA3DFD">
        <w:t>.044</w:t>
      </w:r>
      <w:r>
        <w:t>+02</w:t>
      </w:r>
      <w:r w:rsidRPr="00751DB7">
        <w:t>00</w:t>
      </w:r>
    </w:p>
    <w:p w:rsidR="00751DB7" w:rsidRDefault="00751DB7" w:rsidP="00400B14">
      <w:pPr>
        <w:jc w:val="left"/>
      </w:pPr>
    </w:p>
    <w:p w:rsidR="006B5E93" w:rsidRDefault="006B5E93" w:rsidP="00400B14">
      <w:pPr>
        <w:jc w:val="left"/>
      </w:pPr>
      <w:r>
        <w:t xml:space="preserve">When an </w:t>
      </w:r>
      <w:r w:rsidR="003A4BA1">
        <w:t xml:space="preserve">SC </w:t>
      </w:r>
      <w:r>
        <w:t>error occurs the response message contains the attributes:</w:t>
      </w:r>
    </w:p>
    <w:p w:rsidR="006B5E93" w:rsidRPr="00BE401E" w:rsidRDefault="009B227A" w:rsidP="00400B14">
      <w:pPr>
        <w:ind w:left="709"/>
        <w:rPr>
          <w:lang w:val="de-CH"/>
        </w:rPr>
      </w:pPr>
      <w:r w:rsidRPr="00BE401E">
        <w:rPr>
          <w:lang w:val="de-CH"/>
        </w:rPr>
        <w:t>m</w:t>
      </w:r>
      <w:r w:rsidR="00380CCB" w:rsidRPr="00BE401E">
        <w:rPr>
          <w:lang w:val="de-CH"/>
        </w:rPr>
        <w:t>ty</w:t>
      </w:r>
      <w:r w:rsidRPr="00BE401E">
        <w:rPr>
          <w:lang w:val="de-CH"/>
        </w:rPr>
        <w:t>=</w:t>
      </w:r>
      <w:r w:rsidR="00380CCB" w:rsidRPr="00BE401E">
        <w:rPr>
          <w:lang w:val="de-CH"/>
        </w:rPr>
        <w:t>ATT</w:t>
      </w:r>
    </w:p>
    <w:p w:rsidR="006B5E93" w:rsidRPr="00BE401E" w:rsidRDefault="003A4BA1" w:rsidP="00400B14">
      <w:pPr>
        <w:ind w:left="709"/>
        <w:rPr>
          <w:lang w:val="de-CH"/>
        </w:rPr>
      </w:pPr>
      <w:r w:rsidRPr="00BE401E">
        <w:rPr>
          <w:lang w:val="de-CH"/>
        </w:rPr>
        <w:t>l</w:t>
      </w:r>
      <w:r w:rsidR="00380CCB" w:rsidRPr="00BE401E">
        <w:rPr>
          <w:lang w:val="de-CH"/>
        </w:rPr>
        <w:t>dt</w:t>
      </w:r>
      <w:r w:rsidR="006B5E93" w:rsidRPr="00BE401E">
        <w:rPr>
          <w:lang w:val="de-CH"/>
        </w:rPr>
        <w:t>=1997-07-16T19:20:30</w:t>
      </w:r>
      <w:r w:rsidR="00BA3DFD" w:rsidRPr="00BE401E">
        <w:rPr>
          <w:lang w:val="de-CH"/>
        </w:rPr>
        <w:t>.453</w:t>
      </w:r>
      <w:r w:rsidR="006B5E93" w:rsidRPr="00BE401E">
        <w:rPr>
          <w:lang w:val="de-CH"/>
        </w:rPr>
        <w:t>+0100</w:t>
      </w:r>
    </w:p>
    <w:p w:rsidR="006B5E93" w:rsidRPr="00BE401E" w:rsidRDefault="004612A2" w:rsidP="00400B14">
      <w:pPr>
        <w:ind w:left="709"/>
        <w:rPr>
          <w:lang w:val="de-CH"/>
        </w:rPr>
      </w:pPr>
      <w:r w:rsidRPr="00BE401E">
        <w:rPr>
          <w:lang w:val="de-CH"/>
        </w:rPr>
        <w:t>s</w:t>
      </w:r>
      <w:r w:rsidR="00380CCB" w:rsidRPr="00BE401E">
        <w:rPr>
          <w:lang w:val="de-CH"/>
        </w:rPr>
        <w:t>e</w:t>
      </w:r>
      <w:r w:rsidRPr="00BE401E">
        <w:rPr>
          <w:lang w:val="de-CH"/>
        </w:rPr>
        <w:t>c=</w:t>
      </w:r>
      <w:r w:rsidR="006B5E93" w:rsidRPr="00BE401E">
        <w:rPr>
          <w:lang w:val="de-CH"/>
        </w:rPr>
        <w:t>3</w:t>
      </w:r>
      <w:r w:rsidR="00574464" w:rsidRPr="00BE401E">
        <w:rPr>
          <w:lang w:val="de-CH"/>
        </w:rPr>
        <w:t>0</w:t>
      </w:r>
      <w:r w:rsidR="00F86DBD" w:rsidRPr="00BE401E">
        <w:rPr>
          <w:lang w:val="de-CH"/>
        </w:rPr>
        <w:t>00</w:t>
      </w:r>
    </w:p>
    <w:p w:rsidR="006B5E93" w:rsidRDefault="004612A2" w:rsidP="00AF3739">
      <w:pPr>
        <w:ind w:left="709"/>
      </w:pPr>
      <w:r>
        <w:t>s</w:t>
      </w:r>
      <w:r w:rsidR="00380CCB">
        <w:t>et</w:t>
      </w:r>
      <w:r>
        <w:t>=</w:t>
      </w:r>
      <w:r w:rsidR="00166A97">
        <w:t>SCMP version</w:t>
      </w:r>
      <w:r w:rsidR="00F86DBD">
        <w:t xml:space="preserve"> mismatch</w:t>
      </w:r>
      <w:r w:rsidR="005B7E3E">
        <w:t xml:space="preserve"> (Received</w:t>
      </w:r>
      <w:r w:rsidR="00166A97">
        <w:t>=1.0-23, Required 1.1.-34)</w:t>
      </w:r>
    </w:p>
    <w:p w:rsidR="00D37A17" w:rsidRDefault="00D37A17" w:rsidP="00AF3739">
      <w:pPr>
        <w:ind w:left="709"/>
      </w:pPr>
    </w:p>
    <w:p w:rsidR="00D37A17" w:rsidRDefault="00D37A17" w:rsidP="00D37A17">
      <w:r>
        <w:t xml:space="preserve">Actually this message is only used to check the </w:t>
      </w:r>
      <w:r w:rsidR="00EC72BE">
        <w:t xml:space="preserve">availability of the SC and to check the </w:t>
      </w:r>
      <w:r>
        <w:t>compatibility of the communicating partners.</w:t>
      </w:r>
    </w:p>
    <w:p w:rsidR="00A67D6C" w:rsidRDefault="00F86DBD" w:rsidP="008F5812">
      <w:pPr>
        <w:pStyle w:val="Heading2"/>
      </w:pPr>
      <w:bookmarkStart w:id="273" w:name="_Toc337458232"/>
      <w:r>
        <w:t>D</w:t>
      </w:r>
      <w:r w:rsidR="00280603">
        <w:t>ETACH</w:t>
      </w:r>
      <w:r w:rsidR="00380CCB">
        <w:t xml:space="preserve"> (DET)</w:t>
      </w:r>
      <w:bookmarkEnd w:id="273"/>
    </w:p>
    <w:p w:rsidR="00F86DBD" w:rsidRDefault="009534C0" w:rsidP="00400B14">
      <w:r>
        <w:t>This m</w:t>
      </w:r>
      <w:r w:rsidR="00F86DBD">
        <w:t>essage is sent from the client to SC in order to terminate the communication. The message has no body and contains these attributes:</w:t>
      </w:r>
    </w:p>
    <w:p w:rsidR="006315D3" w:rsidRDefault="00380CCB" w:rsidP="002F01E7">
      <w:pPr>
        <w:ind w:left="709"/>
      </w:pPr>
      <w:r>
        <w:t>mty=</w:t>
      </w:r>
      <w:bookmarkStart w:id="274" w:name="OLE_LINK40"/>
      <w:bookmarkStart w:id="275" w:name="OLE_LINK41"/>
      <w:r w:rsidR="00F86DBD">
        <w:t>D</w:t>
      </w:r>
      <w:r w:rsidR="00280603">
        <w:t>ET</w:t>
      </w:r>
      <w:bookmarkEnd w:id="274"/>
      <w:bookmarkEnd w:id="275"/>
    </w:p>
    <w:p w:rsidR="00F86DBD" w:rsidRDefault="00F86DBD" w:rsidP="00400B14"/>
    <w:p w:rsidR="00F86DBD" w:rsidRPr="00751DB7" w:rsidRDefault="00EC72BE" w:rsidP="00400B14">
      <w:r>
        <w:t>SC receives the message</w:t>
      </w:r>
      <w:r w:rsidR="00F86DBD">
        <w:t xml:space="preserve"> and sends back the response:</w:t>
      </w:r>
    </w:p>
    <w:p w:rsidR="00F86DBD" w:rsidRDefault="00380CCB" w:rsidP="00400B14">
      <w:pPr>
        <w:ind w:left="709"/>
      </w:pPr>
      <w:r>
        <w:t>mty=DET</w:t>
      </w:r>
    </w:p>
    <w:p w:rsidR="00F86DBD" w:rsidRDefault="00F86DBD" w:rsidP="00400B14"/>
    <w:p w:rsidR="0000150B" w:rsidRDefault="0000150B" w:rsidP="008F5812">
      <w:pPr>
        <w:pStyle w:val="Heading2"/>
      </w:pPr>
      <w:bookmarkStart w:id="276" w:name="_Toc337458233"/>
      <w:r>
        <w:t>INSPECT</w:t>
      </w:r>
      <w:r w:rsidR="00380CCB">
        <w:t xml:space="preserve"> (INS)</w:t>
      </w:r>
      <w:bookmarkEnd w:id="276"/>
    </w:p>
    <w:p w:rsidR="0000150B" w:rsidRDefault="0000150B" w:rsidP="0000150B">
      <w:r>
        <w:t xml:space="preserve">This message is sent from the client to SC in order to </w:t>
      </w:r>
      <w:r w:rsidR="007459DD">
        <w:t>get internal information from the SC.</w:t>
      </w:r>
      <w:r>
        <w:t xml:space="preserve"> The message has body </w:t>
      </w:r>
      <w:r w:rsidR="00652B14">
        <w:t xml:space="preserve">of type </w:t>
      </w:r>
      <w:r w:rsidR="00C45C12">
        <w:rPr>
          <w:i/>
        </w:rPr>
        <w:t>text</w:t>
      </w:r>
      <w:r w:rsidR="00652B14">
        <w:t xml:space="preserve"> </w:t>
      </w:r>
      <w:r>
        <w:t>and contains these attributes:</w:t>
      </w:r>
    </w:p>
    <w:p w:rsidR="0000150B" w:rsidRDefault="00380CCB" w:rsidP="0000150B">
      <w:pPr>
        <w:ind w:left="709"/>
      </w:pPr>
      <w:r>
        <w:t>mty=</w:t>
      </w:r>
      <w:r w:rsidR="00C16F7D">
        <w:t>INS</w:t>
      </w:r>
    </w:p>
    <w:p w:rsidR="0000150B" w:rsidRDefault="00380CCB" w:rsidP="00C16F7D">
      <w:pPr>
        <w:ind w:left="709"/>
      </w:pPr>
      <w:r>
        <w:t>bty</w:t>
      </w:r>
      <w:r w:rsidR="00C16F7D">
        <w:t>=</w:t>
      </w:r>
      <w:r w:rsidR="00C110BA">
        <w:t>txt</w:t>
      </w:r>
    </w:p>
    <w:p w:rsidR="006315D3" w:rsidRDefault="007B74F8" w:rsidP="002F01E7">
      <w:pPr>
        <w:ind w:left="709"/>
      </w:pPr>
      <w:r>
        <w:t>ipl=10.0.4.32</w:t>
      </w:r>
    </w:p>
    <w:p w:rsidR="008F7437" w:rsidRDefault="008F7437" w:rsidP="008F7437"/>
    <w:p w:rsidR="008F7437" w:rsidRDefault="008F7437" w:rsidP="008F7437">
      <w:r>
        <w:t xml:space="preserve">The message returned by SC has a body of type </w:t>
      </w:r>
      <w:r>
        <w:rPr>
          <w:i/>
        </w:rPr>
        <w:t>text</w:t>
      </w:r>
      <w:r>
        <w:t xml:space="preserve"> and contains these attributes:</w:t>
      </w:r>
    </w:p>
    <w:p w:rsidR="008F7437" w:rsidRDefault="008F7437" w:rsidP="008F7437">
      <w:pPr>
        <w:ind w:left="709"/>
      </w:pPr>
      <w:r>
        <w:t>mty=INS</w:t>
      </w:r>
    </w:p>
    <w:p w:rsidR="00C16F7D" w:rsidRDefault="008F7437" w:rsidP="008F7437">
      <w:pPr>
        <w:ind w:left="709"/>
      </w:pPr>
      <w:r>
        <w:t>bty=txt</w:t>
      </w:r>
    </w:p>
    <w:p w:rsidR="007B74F8" w:rsidRDefault="007B74F8" w:rsidP="008F7437">
      <w:pPr>
        <w:ind w:left="709"/>
      </w:pPr>
      <w:r>
        <w:t>ipl=10.0.4.32</w:t>
      </w:r>
    </w:p>
    <w:p w:rsidR="008F7437" w:rsidRDefault="008F7437" w:rsidP="00DB6E5E"/>
    <w:p w:rsidR="00953673" w:rsidRDefault="00953673" w:rsidP="00953673">
      <w:r>
        <w:t>The request and response message body has the format according to the following table:</w:t>
      </w: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119"/>
        <w:gridCol w:w="3402"/>
        <w:gridCol w:w="2659"/>
      </w:tblGrid>
      <w:tr w:rsidR="00953673" w:rsidTr="000940E8">
        <w:tc>
          <w:tcPr>
            <w:tcW w:w="3119" w:type="dxa"/>
          </w:tcPr>
          <w:p w:rsidR="00953673" w:rsidRPr="000940E8" w:rsidRDefault="00953673" w:rsidP="008800C8">
            <w:pPr>
              <w:rPr>
                <w:b/>
                <w:i/>
              </w:rPr>
            </w:pPr>
            <w:r w:rsidRPr="000940E8">
              <w:rPr>
                <w:b/>
                <w:i/>
              </w:rPr>
              <w:t>Request format</w:t>
            </w:r>
          </w:p>
        </w:tc>
        <w:tc>
          <w:tcPr>
            <w:tcW w:w="3402" w:type="dxa"/>
          </w:tcPr>
          <w:p w:rsidR="00953673" w:rsidRPr="000940E8" w:rsidRDefault="00953673" w:rsidP="008800C8">
            <w:pPr>
              <w:rPr>
                <w:b/>
                <w:i/>
              </w:rPr>
            </w:pPr>
            <w:r w:rsidRPr="000940E8">
              <w:rPr>
                <w:b/>
                <w:i/>
              </w:rPr>
              <w:t>Response format</w:t>
            </w:r>
          </w:p>
        </w:tc>
        <w:tc>
          <w:tcPr>
            <w:tcW w:w="2659" w:type="dxa"/>
          </w:tcPr>
          <w:p w:rsidR="00953673" w:rsidRPr="000940E8" w:rsidRDefault="00953673" w:rsidP="008800C8">
            <w:pPr>
              <w:rPr>
                <w:b/>
                <w:i/>
              </w:rPr>
            </w:pPr>
            <w:r w:rsidRPr="000940E8">
              <w:rPr>
                <w:b/>
                <w:i/>
              </w:rPr>
              <w:t>Comment</w:t>
            </w:r>
          </w:p>
        </w:tc>
      </w:tr>
      <w:tr w:rsidR="00953673" w:rsidTr="000940E8">
        <w:tc>
          <w:tcPr>
            <w:tcW w:w="3119" w:type="dxa"/>
          </w:tcPr>
          <w:p w:rsidR="00953673" w:rsidRPr="001F59AF" w:rsidRDefault="0088032D" w:rsidP="000940E8">
            <w:pPr>
              <w:jc w:val="left"/>
            </w:pPr>
            <w:r w:rsidRPr="001F59AF">
              <w:t>s</w:t>
            </w:r>
            <w:r w:rsidR="008F7437" w:rsidRPr="001F59AF">
              <w:t>tate</w:t>
            </w:r>
            <w:r w:rsidR="000940E8">
              <w:t>?serviceName</w:t>
            </w:r>
            <w:r w:rsidR="00953673" w:rsidRPr="001F59AF">
              <w:t>=</w:t>
            </w:r>
            <w:r w:rsidR="000940E8">
              <w:rPr>
                <w:i/>
              </w:rPr>
              <w:t>regexN</w:t>
            </w:r>
            <w:r w:rsidR="00953673" w:rsidRPr="001F59AF">
              <w:rPr>
                <w:i/>
              </w:rPr>
              <w:t>ame</w:t>
            </w:r>
          </w:p>
        </w:tc>
        <w:tc>
          <w:tcPr>
            <w:tcW w:w="3402" w:type="dxa"/>
          </w:tcPr>
          <w:p w:rsidR="00953673" w:rsidRPr="000940E8" w:rsidRDefault="0088032D" w:rsidP="000940E8">
            <w:pPr>
              <w:jc w:val="left"/>
              <w:rPr>
                <w:i/>
              </w:rPr>
            </w:pPr>
            <w:r w:rsidRPr="000940E8">
              <w:t>name</w:t>
            </w:r>
            <w:r w:rsidR="00953673" w:rsidRPr="000940E8">
              <w:rPr>
                <w:i/>
              </w:rPr>
              <w:t>=</w:t>
            </w:r>
            <w:r w:rsidR="008F7437" w:rsidRPr="000940E8">
              <w:rPr>
                <w:i/>
              </w:rPr>
              <w:t>state</w:t>
            </w:r>
            <w:r w:rsidR="001F59AF" w:rsidRPr="000940E8">
              <w:rPr>
                <w:i/>
              </w:rPr>
              <w:t xml:space="preserve"> {&amp;</w:t>
            </w:r>
            <w:r w:rsidR="001F59AF" w:rsidRPr="000940E8">
              <w:t>name</w:t>
            </w:r>
            <w:r w:rsidR="001F59AF" w:rsidRPr="000940E8">
              <w:rPr>
                <w:i/>
              </w:rPr>
              <w:t>=state}...</w:t>
            </w:r>
          </w:p>
        </w:tc>
        <w:tc>
          <w:tcPr>
            <w:tcW w:w="2659" w:type="dxa"/>
          </w:tcPr>
          <w:p w:rsidR="00953673" w:rsidRDefault="00953673" w:rsidP="000940E8">
            <w:pPr>
              <w:jc w:val="left"/>
            </w:pPr>
            <w:r>
              <w:t>Returns</w:t>
            </w:r>
            <w:r w:rsidR="001F59AF">
              <w:t xml:space="preserve"> state values </w:t>
            </w:r>
            <w:r w:rsidRPr="007B269B">
              <w:rPr>
                <w:i/>
              </w:rPr>
              <w:t>enabled</w:t>
            </w:r>
            <w:r>
              <w:t xml:space="preserve"> or </w:t>
            </w:r>
            <w:r w:rsidRPr="007B269B">
              <w:rPr>
                <w:i/>
              </w:rPr>
              <w:t>disabled</w:t>
            </w:r>
            <w:r>
              <w:t xml:space="preserve"> </w:t>
            </w:r>
            <w:r w:rsidR="000940E8">
              <w:t xml:space="preserve">for services matching the </w:t>
            </w:r>
            <w:r w:rsidR="000940E8" w:rsidRPr="000940E8">
              <w:rPr>
                <w:i/>
              </w:rPr>
              <w:t>regexName</w:t>
            </w:r>
            <w:r>
              <w:t>.</w:t>
            </w:r>
          </w:p>
        </w:tc>
      </w:tr>
      <w:tr w:rsidR="00953673" w:rsidTr="000940E8">
        <w:tc>
          <w:tcPr>
            <w:tcW w:w="3119" w:type="dxa"/>
          </w:tcPr>
          <w:p w:rsidR="00953673" w:rsidRPr="001F59AF" w:rsidRDefault="0088032D" w:rsidP="000940E8">
            <w:pPr>
              <w:jc w:val="left"/>
            </w:pPr>
            <w:r w:rsidRPr="001F59AF">
              <w:t>s</w:t>
            </w:r>
            <w:r w:rsidR="00953673" w:rsidRPr="001F59AF">
              <w:t>e</w:t>
            </w:r>
            <w:r w:rsidR="008F7437" w:rsidRPr="001F59AF">
              <w:t>ssions</w:t>
            </w:r>
            <w:r w:rsidR="000940E8">
              <w:t>?serviceName</w:t>
            </w:r>
            <w:r w:rsidR="00953673" w:rsidRPr="001F59AF">
              <w:t>=</w:t>
            </w:r>
            <w:r w:rsidR="000940E8">
              <w:rPr>
                <w:i/>
              </w:rPr>
              <w:t>regexN</w:t>
            </w:r>
            <w:r w:rsidR="000940E8" w:rsidRPr="001F59AF">
              <w:rPr>
                <w:i/>
              </w:rPr>
              <w:t>ame</w:t>
            </w:r>
          </w:p>
        </w:tc>
        <w:tc>
          <w:tcPr>
            <w:tcW w:w="3402" w:type="dxa"/>
          </w:tcPr>
          <w:p w:rsidR="00953673" w:rsidRPr="000940E8" w:rsidRDefault="0088032D" w:rsidP="000940E8">
            <w:pPr>
              <w:jc w:val="left"/>
            </w:pPr>
            <w:r w:rsidRPr="000940E8">
              <w:t>name</w:t>
            </w:r>
            <w:r w:rsidR="00953673" w:rsidRPr="000940E8">
              <w:rPr>
                <w:i/>
              </w:rPr>
              <w:t>=</w:t>
            </w:r>
            <w:r w:rsidRPr="000940E8">
              <w:t>99</w:t>
            </w:r>
            <w:r w:rsidR="00444D69" w:rsidRPr="000940E8">
              <w:t>9</w:t>
            </w:r>
            <w:r w:rsidR="00953673" w:rsidRPr="000940E8">
              <w:t>9/9</w:t>
            </w:r>
            <w:r w:rsidR="00444D69" w:rsidRPr="000940E8">
              <w:t>9</w:t>
            </w:r>
            <w:r w:rsidR="00953673" w:rsidRPr="000940E8">
              <w:t>99</w:t>
            </w:r>
            <w:r w:rsidR="001F59AF" w:rsidRPr="000940E8">
              <w:t xml:space="preserve"> </w:t>
            </w:r>
            <w:r w:rsidR="001F59AF" w:rsidRPr="000940E8">
              <w:rPr>
                <w:i/>
              </w:rPr>
              <w:t>{&amp;</w:t>
            </w:r>
            <w:r w:rsidR="001F59AF" w:rsidRPr="000940E8">
              <w:t>name=99</w:t>
            </w:r>
            <w:r w:rsidR="00444D69" w:rsidRPr="000940E8">
              <w:t>9</w:t>
            </w:r>
            <w:r w:rsidR="001F59AF" w:rsidRPr="000940E8">
              <w:t>9/9</w:t>
            </w:r>
            <w:r w:rsidR="00444D69" w:rsidRPr="000940E8">
              <w:t>9</w:t>
            </w:r>
            <w:r w:rsidR="001F59AF" w:rsidRPr="000940E8">
              <w:t>99</w:t>
            </w:r>
            <w:r w:rsidR="001F59AF" w:rsidRPr="000940E8">
              <w:rPr>
                <w:i/>
              </w:rPr>
              <w:t>}...</w:t>
            </w:r>
          </w:p>
        </w:tc>
        <w:tc>
          <w:tcPr>
            <w:tcW w:w="2659" w:type="dxa"/>
          </w:tcPr>
          <w:p w:rsidR="00953673" w:rsidRDefault="00953673" w:rsidP="000940E8">
            <w:pPr>
              <w:jc w:val="left"/>
            </w:pPr>
            <w:r>
              <w:t xml:space="preserve">Returns </w:t>
            </w:r>
            <w:r w:rsidR="0088032D">
              <w:rPr>
                <w:i/>
              </w:rPr>
              <w:t>allocated</w:t>
            </w:r>
            <w:r w:rsidR="008F7437" w:rsidRPr="007B269B">
              <w:rPr>
                <w:i/>
              </w:rPr>
              <w:t xml:space="preserve"> / a</w:t>
            </w:r>
            <w:r w:rsidR="0088032D">
              <w:rPr>
                <w:i/>
              </w:rPr>
              <w:t>vailable</w:t>
            </w:r>
            <w:r w:rsidR="008F7437">
              <w:t xml:space="preserve"> </w:t>
            </w:r>
            <w:r w:rsidR="008F7437" w:rsidRPr="008F7437">
              <w:t>count</w:t>
            </w:r>
            <w:r w:rsidRPr="008F7437">
              <w:t xml:space="preserve"> </w:t>
            </w:r>
            <w:r w:rsidR="008F7437">
              <w:t>of sessions</w:t>
            </w:r>
            <w:r w:rsidR="001F59AF">
              <w:t xml:space="preserve"> for </w:t>
            </w:r>
            <w:r w:rsidR="000940E8">
              <w:t xml:space="preserve">services matching the </w:t>
            </w:r>
            <w:r w:rsidR="000940E8" w:rsidRPr="000940E8">
              <w:rPr>
                <w:i/>
              </w:rPr>
              <w:t>regexName</w:t>
            </w:r>
            <w:r w:rsidR="000940E8">
              <w:t>.</w:t>
            </w:r>
          </w:p>
        </w:tc>
      </w:tr>
      <w:tr w:rsidR="008626CE" w:rsidTr="000940E8">
        <w:tc>
          <w:tcPr>
            <w:tcW w:w="3119" w:type="dxa"/>
          </w:tcPr>
          <w:p w:rsidR="008626CE" w:rsidRPr="001F59AF" w:rsidRDefault="008626CE" w:rsidP="000940E8">
            <w:pPr>
              <w:jc w:val="left"/>
            </w:pPr>
            <w:r w:rsidRPr="001F59AF">
              <w:t>inspectCache?serviceName=</w:t>
            </w:r>
            <w:r w:rsidR="000940E8">
              <w:rPr>
                <w:i/>
              </w:rPr>
              <w:t>n</w:t>
            </w:r>
            <w:r w:rsidR="000940E8" w:rsidRPr="001F59AF">
              <w:rPr>
                <w:i/>
              </w:rPr>
              <w:t>ame</w:t>
            </w:r>
            <w:r w:rsidRPr="001F59AF">
              <w:t>&amp;cacheId=</w:t>
            </w:r>
            <w:r w:rsidRPr="001F59AF">
              <w:rPr>
                <w:i/>
              </w:rPr>
              <w:t>id</w:t>
            </w:r>
          </w:p>
        </w:tc>
        <w:tc>
          <w:tcPr>
            <w:tcW w:w="3402" w:type="dxa"/>
          </w:tcPr>
          <w:p w:rsidR="008626CE" w:rsidRPr="000940E8" w:rsidRDefault="00444D69" w:rsidP="000940E8">
            <w:pPr>
              <w:jc w:val="left"/>
              <w:rPr>
                <w:i/>
              </w:rPr>
            </w:pPr>
            <w:r w:rsidRPr="000940E8">
              <w:t>return=</w:t>
            </w:r>
            <w:r w:rsidRPr="000940E8">
              <w:rPr>
                <w:i/>
              </w:rPr>
              <w:t>success</w:t>
            </w:r>
            <w:r w:rsidRPr="000940E8">
              <w:t>&amp;cacheId=</w:t>
            </w:r>
            <w:r w:rsidRPr="000940E8">
              <w:rPr>
                <w:i/>
              </w:rPr>
              <w:t>id</w:t>
            </w:r>
            <w:r w:rsidRPr="000940E8">
              <w:t>&amp;cacheState=</w:t>
            </w:r>
            <w:r w:rsidRPr="000940E8">
              <w:rPr>
                <w:i/>
              </w:rPr>
              <w:t>state</w:t>
            </w:r>
            <w:r w:rsidRPr="000940E8">
              <w:t>&amp;cacheSize=</w:t>
            </w:r>
            <w:r w:rsidRPr="000940E8">
              <w:rPr>
                <w:i/>
              </w:rPr>
              <w:t>9999</w:t>
            </w:r>
            <w:r w:rsidRPr="000940E8">
              <w:t>&amp;cacheExpiration=</w:t>
            </w:r>
            <w:r w:rsidRPr="000940E8">
              <w:rPr>
                <w:i/>
              </w:rPr>
              <w:t>datetime</w:t>
            </w:r>
          </w:p>
          <w:p w:rsidR="00444D69" w:rsidRPr="000940E8" w:rsidRDefault="00444D69" w:rsidP="000940E8">
            <w:pPr>
              <w:jc w:val="left"/>
            </w:pPr>
            <w:r w:rsidRPr="000940E8">
              <w:t>return=</w:t>
            </w:r>
            <w:r w:rsidRPr="000940E8">
              <w:rPr>
                <w:i/>
              </w:rPr>
              <w:t>notfound</w:t>
            </w:r>
          </w:p>
        </w:tc>
        <w:tc>
          <w:tcPr>
            <w:tcW w:w="2659" w:type="dxa"/>
          </w:tcPr>
          <w:p w:rsidR="008626CE" w:rsidRDefault="00444D69" w:rsidP="000940E8">
            <w:pPr>
              <w:jc w:val="left"/>
            </w:pPr>
            <w:r>
              <w:t xml:space="preserve">Returns </w:t>
            </w:r>
            <w:r w:rsidR="000940E8">
              <w:t>information about</w:t>
            </w:r>
            <w:r>
              <w:t xml:space="preserve"> the given </w:t>
            </w:r>
            <w:r w:rsidRPr="00444D69">
              <w:rPr>
                <w:i/>
              </w:rPr>
              <w:t>Id</w:t>
            </w:r>
            <w:r w:rsidR="0088032D">
              <w:t xml:space="preserve"> in </w:t>
            </w:r>
            <w:r>
              <w:t>cache.</w:t>
            </w:r>
          </w:p>
          <w:p w:rsidR="00444D69" w:rsidRDefault="00444D69" w:rsidP="000940E8">
            <w:pPr>
              <w:jc w:val="left"/>
            </w:pPr>
            <w:r>
              <w:t xml:space="preserve">Returns </w:t>
            </w:r>
            <w:r w:rsidRPr="00444D69">
              <w:rPr>
                <w:i/>
              </w:rPr>
              <w:t>notfound</w:t>
            </w:r>
            <w:r>
              <w:t xml:space="preserve"> if cacheId does not exist.</w:t>
            </w:r>
          </w:p>
        </w:tc>
      </w:tr>
      <w:tr w:rsidR="00A800D4" w:rsidTr="000940E8">
        <w:tc>
          <w:tcPr>
            <w:tcW w:w="3119" w:type="dxa"/>
          </w:tcPr>
          <w:p w:rsidR="00A800D4" w:rsidRPr="001F59AF" w:rsidRDefault="00A800D4" w:rsidP="000940E8">
            <w:pPr>
              <w:jc w:val="left"/>
            </w:pPr>
            <w:r>
              <w:t>scVersion</w:t>
            </w:r>
          </w:p>
        </w:tc>
        <w:tc>
          <w:tcPr>
            <w:tcW w:w="3402" w:type="dxa"/>
          </w:tcPr>
          <w:p w:rsidR="00A800D4" w:rsidRPr="00A800D4" w:rsidRDefault="00A800D4" w:rsidP="000940E8">
            <w:pPr>
              <w:jc w:val="left"/>
              <w:rPr>
                <w:i/>
              </w:rPr>
            </w:pPr>
            <w:r w:rsidRPr="00A800D4">
              <w:rPr>
                <w:i/>
              </w:rPr>
              <w:t>scVersion</w:t>
            </w:r>
          </w:p>
        </w:tc>
        <w:tc>
          <w:tcPr>
            <w:tcW w:w="2659" w:type="dxa"/>
          </w:tcPr>
          <w:p w:rsidR="00A800D4" w:rsidRDefault="00A800D4" w:rsidP="000940E8">
            <w:pPr>
              <w:jc w:val="left"/>
            </w:pPr>
            <w:r>
              <w:t>Returns the version of the SC the client communicates to.</w:t>
            </w:r>
          </w:p>
        </w:tc>
      </w:tr>
      <w:tr w:rsidR="00A800D4" w:rsidTr="000940E8">
        <w:tc>
          <w:tcPr>
            <w:tcW w:w="3119" w:type="dxa"/>
          </w:tcPr>
          <w:p w:rsidR="00A800D4" w:rsidRPr="002925E3" w:rsidRDefault="00A800D4" w:rsidP="000940E8">
            <w:pPr>
              <w:jc w:val="left"/>
              <w:rPr>
                <w:lang w:val="en-US"/>
              </w:rPr>
            </w:pPr>
            <w:r>
              <w:t>serviceConfiguration</w:t>
            </w:r>
            <w:r w:rsidR="004A6DCB">
              <w:t>?</w:t>
            </w:r>
            <w:r w:rsidR="004A6DCB" w:rsidRPr="001F59AF">
              <w:t xml:space="preserve"> serviceName=</w:t>
            </w:r>
            <w:r w:rsidR="004A6DCB">
              <w:rPr>
                <w:i/>
              </w:rPr>
              <w:t>n</w:t>
            </w:r>
            <w:r w:rsidR="004A6DCB" w:rsidRPr="001F59AF">
              <w:rPr>
                <w:i/>
              </w:rPr>
              <w:t>ame</w:t>
            </w:r>
          </w:p>
        </w:tc>
        <w:tc>
          <w:tcPr>
            <w:tcW w:w="3402" w:type="dxa"/>
          </w:tcPr>
          <w:p w:rsidR="00A800D4" w:rsidRPr="00A800D4" w:rsidRDefault="00A800D4" w:rsidP="000940E8">
            <w:pPr>
              <w:jc w:val="left"/>
            </w:pPr>
            <w:r>
              <w:t>serviceType=</w:t>
            </w:r>
            <w:r w:rsidRPr="00A800D4">
              <w:rPr>
                <w:i/>
              </w:rPr>
              <w:t>serviceType</w:t>
            </w:r>
          </w:p>
        </w:tc>
        <w:tc>
          <w:tcPr>
            <w:tcW w:w="2659" w:type="dxa"/>
          </w:tcPr>
          <w:p w:rsidR="00A800D4" w:rsidRPr="00A800D4" w:rsidRDefault="00A800D4" w:rsidP="000940E8">
            <w:pPr>
              <w:jc w:val="left"/>
              <w:rPr>
                <w:lang w:val="en-US"/>
              </w:rPr>
            </w:pPr>
            <w:r>
              <w:t xml:space="preserve">Returns the serviceType of given service name. Service types in SC: </w:t>
            </w:r>
            <w:r w:rsidRPr="00A800D4">
              <w:rPr>
                <w:sz w:val="10"/>
                <w:szCs w:val="10"/>
              </w:rPr>
              <w:t>SESSION_SERVICE, PUBLISH_SERVICE, CASCADED_SESSION_SERVICE, CASCADED_PUBLISH_SERVICE, CASCADED_FILE_SERVICE, FILE_SERVICE</w:t>
            </w:r>
          </w:p>
        </w:tc>
      </w:tr>
    </w:tbl>
    <w:p w:rsidR="00953673" w:rsidRDefault="00953673" w:rsidP="00953673">
      <w:pPr>
        <w:jc w:val="left"/>
      </w:pPr>
    </w:p>
    <w:p w:rsidR="00D113A1" w:rsidRDefault="00D113A1" w:rsidP="00D113A1">
      <w:pPr>
        <w:jc w:val="left"/>
      </w:pPr>
      <w:r>
        <w:t xml:space="preserve">When an SC error occurs the response message contains </w:t>
      </w:r>
      <w:bookmarkStart w:id="277" w:name="OLE_LINK74"/>
      <w:bookmarkStart w:id="278" w:name="OLE_LINK75"/>
      <w:r w:rsidR="008F7437">
        <w:t xml:space="preserve">no body and </w:t>
      </w:r>
      <w:bookmarkEnd w:id="277"/>
      <w:bookmarkEnd w:id="278"/>
      <w:r>
        <w:t>the attributes:</w:t>
      </w:r>
    </w:p>
    <w:p w:rsidR="00D113A1" w:rsidRDefault="00D113A1" w:rsidP="00D113A1">
      <w:pPr>
        <w:ind w:left="709"/>
      </w:pPr>
      <w:r>
        <w:t>mty=INS</w:t>
      </w:r>
    </w:p>
    <w:p w:rsidR="00D113A1" w:rsidRDefault="00D113A1" w:rsidP="00D113A1">
      <w:pPr>
        <w:ind w:left="709"/>
      </w:pPr>
      <w:r>
        <w:t>sec=370</w:t>
      </w:r>
    </w:p>
    <w:p w:rsidR="00D113A1" w:rsidRDefault="00D113A1" w:rsidP="00D113A1">
      <w:pPr>
        <w:ind w:left="709"/>
      </w:pPr>
      <w:r>
        <w:t>set=Unkown service: P01_RTXS_RPRWS3</w:t>
      </w:r>
    </w:p>
    <w:p w:rsidR="007459DD" w:rsidRDefault="007459DD" w:rsidP="00C110BA"/>
    <w:p w:rsidR="00C110BA" w:rsidRDefault="00C110BA" w:rsidP="008F5812">
      <w:pPr>
        <w:pStyle w:val="Heading2"/>
      </w:pPr>
      <w:bookmarkStart w:id="279" w:name="_Toc337458234"/>
      <w:r>
        <w:t>MANAGE (MGT)</w:t>
      </w:r>
      <w:bookmarkEnd w:id="279"/>
    </w:p>
    <w:p w:rsidR="00C110BA" w:rsidRDefault="00C110BA" w:rsidP="00C110BA">
      <w:r>
        <w:t xml:space="preserve">This message is sent from the client to SC in order to </w:t>
      </w:r>
      <w:r w:rsidR="00C45C12">
        <w:t>change the SC behaviour</w:t>
      </w:r>
      <w:r>
        <w:t xml:space="preserve">. The message has body of type </w:t>
      </w:r>
      <w:r w:rsidR="00C45C12">
        <w:rPr>
          <w:i/>
        </w:rPr>
        <w:t>text</w:t>
      </w:r>
      <w:r>
        <w:t xml:space="preserve"> and </w:t>
      </w:r>
      <w:r w:rsidR="00EC72BE">
        <w:t>has</w:t>
      </w:r>
      <w:r>
        <w:t xml:space="preserve"> these attributes:</w:t>
      </w:r>
    </w:p>
    <w:p w:rsidR="00C110BA" w:rsidRDefault="00C110BA" w:rsidP="00C110BA">
      <w:pPr>
        <w:ind w:left="709"/>
      </w:pPr>
      <w:r>
        <w:t>mty=MGT</w:t>
      </w:r>
    </w:p>
    <w:p w:rsidR="00C110BA" w:rsidRDefault="00C110BA" w:rsidP="00C110BA">
      <w:pPr>
        <w:ind w:left="709"/>
      </w:pPr>
      <w:r>
        <w:t>bty=txt</w:t>
      </w:r>
    </w:p>
    <w:p w:rsidR="006315D3" w:rsidRDefault="007B74F8" w:rsidP="002F01E7">
      <w:pPr>
        <w:ind w:left="709"/>
      </w:pPr>
      <w:r>
        <w:t>ipl=10.0.4.32</w:t>
      </w:r>
    </w:p>
    <w:p w:rsidR="00C110BA" w:rsidRDefault="00C110BA" w:rsidP="00C110BA">
      <w:pPr>
        <w:ind w:left="709"/>
      </w:pPr>
    </w:p>
    <w:p w:rsidR="008F7437" w:rsidRDefault="008F7437" w:rsidP="008F7437">
      <w:r>
        <w:t>The request message body has the format according to the following table:</w:t>
      </w:r>
    </w:p>
    <w:tbl>
      <w:tblPr>
        <w:tblW w:w="9214"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77"/>
        <w:gridCol w:w="6237"/>
      </w:tblGrid>
      <w:tr w:rsidR="008F7437" w:rsidTr="00444D69">
        <w:tc>
          <w:tcPr>
            <w:tcW w:w="2977" w:type="dxa"/>
          </w:tcPr>
          <w:p w:rsidR="008F7437" w:rsidRDefault="008F7437" w:rsidP="008800C8">
            <w:r>
              <w:t>Request format</w:t>
            </w:r>
          </w:p>
        </w:tc>
        <w:tc>
          <w:tcPr>
            <w:tcW w:w="6237" w:type="dxa"/>
          </w:tcPr>
          <w:p w:rsidR="008F7437" w:rsidRDefault="008F7437" w:rsidP="008800C8">
            <w:r>
              <w:t>Comment</w:t>
            </w:r>
          </w:p>
        </w:tc>
      </w:tr>
      <w:tr w:rsidR="008F7437" w:rsidTr="00444D69">
        <w:tc>
          <w:tcPr>
            <w:tcW w:w="2977" w:type="dxa"/>
          </w:tcPr>
          <w:p w:rsidR="008F7437" w:rsidRPr="00444D69" w:rsidRDefault="008F7437" w:rsidP="008800C8">
            <w:r w:rsidRPr="00444D69">
              <w:t>disable</w:t>
            </w:r>
            <w:r w:rsidR="00BE401E" w:rsidRPr="00444D69">
              <w:t>?serviceName</w:t>
            </w:r>
            <w:r w:rsidRPr="00444D69">
              <w:t>=</w:t>
            </w:r>
            <w:r w:rsidR="000940E8">
              <w:rPr>
                <w:i/>
              </w:rPr>
              <w:t>regexN</w:t>
            </w:r>
            <w:r w:rsidR="000940E8" w:rsidRPr="001F59AF">
              <w:rPr>
                <w:i/>
              </w:rPr>
              <w:t>ame</w:t>
            </w:r>
          </w:p>
        </w:tc>
        <w:tc>
          <w:tcPr>
            <w:tcW w:w="6237" w:type="dxa"/>
          </w:tcPr>
          <w:p w:rsidR="008F7437" w:rsidRDefault="008F7437" w:rsidP="000940E8">
            <w:r>
              <w:t xml:space="preserve">Disables the </w:t>
            </w:r>
            <w:r w:rsidR="000940E8">
              <w:t xml:space="preserve">services matching the </w:t>
            </w:r>
            <w:r w:rsidR="000940E8" w:rsidRPr="000940E8">
              <w:rPr>
                <w:i/>
              </w:rPr>
              <w:t>regexName</w:t>
            </w:r>
            <w:r>
              <w:t xml:space="preserve">. When service is disabled, clients cannot create new sessions or subscriptions. Existing sessions or subscriptions are not </w:t>
            </w:r>
            <w:r w:rsidR="00D319F1">
              <w:t>affected</w:t>
            </w:r>
            <w:r>
              <w:t>. The initial (default) state of the service is defined in the SC configuration.</w:t>
            </w:r>
          </w:p>
        </w:tc>
      </w:tr>
      <w:tr w:rsidR="008F7437" w:rsidTr="00444D69">
        <w:tc>
          <w:tcPr>
            <w:tcW w:w="2977" w:type="dxa"/>
          </w:tcPr>
          <w:p w:rsidR="008F7437" w:rsidRPr="00444D69" w:rsidRDefault="008F7437" w:rsidP="008800C8">
            <w:r w:rsidRPr="00444D69">
              <w:t>enable</w:t>
            </w:r>
            <w:r w:rsidR="00BE401E" w:rsidRPr="00444D69">
              <w:t>?serviceName=</w:t>
            </w:r>
            <w:r w:rsidR="000940E8">
              <w:rPr>
                <w:i/>
              </w:rPr>
              <w:t>regexN</w:t>
            </w:r>
            <w:r w:rsidR="000940E8" w:rsidRPr="001F59AF">
              <w:rPr>
                <w:i/>
              </w:rPr>
              <w:t>ame</w:t>
            </w:r>
          </w:p>
        </w:tc>
        <w:tc>
          <w:tcPr>
            <w:tcW w:w="6237" w:type="dxa"/>
          </w:tcPr>
          <w:p w:rsidR="00BE401E" w:rsidRDefault="008F7437" w:rsidP="008800C8">
            <w:r>
              <w:t xml:space="preserve">Enables the </w:t>
            </w:r>
            <w:r w:rsidR="000940E8">
              <w:t xml:space="preserve">services matching the </w:t>
            </w:r>
            <w:r w:rsidR="000940E8" w:rsidRPr="000940E8">
              <w:rPr>
                <w:i/>
              </w:rPr>
              <w:t>regexName</w:t>
            </w:r>
            <w:r w:rsidR="00444D69">
              <w:rPr>
                <w:i/>
              </w:rPr>
              <w:t>.</w:t>
            </w:r>
          </w:p>
        </w:tc>
      </w:tr>
      <w:tr w:rsidR="007F231D" w:rsidTr="00444D69">
        <w:tc>
          <w:tcPr>
            <w:tcW w:w="2977" w:type="dxa"/>
          </w:tcPr>
          <w:p w:rsidR="007F231D" w:rsidRPr="00444D69" w:rsidRDefault="00147A75" w:rsidP="008800C8">
            <w:r w:rsidRPr="00444D69">
              <w:t>clearCache</w:t>
            </w:r>
          </w:p>
        </w:tc>
        <w:tc>
          <w:tcPr>
            <w:tcW w:w="6237" w:type="dxa"/>
          </w:tcPr>
          <w:p w:rsidR="007F231D" w:rsidRPr="00611C9B" w:rsidRDefault="00147A75" w:rsidP="00147A75">
            <w:pPr>
              <w:rPr>
                <w:b/>
              </w:rPr>
            </w:pPr>
            <w:r>
              <w:t>Clears the message cache</w:t>
            </w:r>
            <w:r w:rsidR="00444D69">
              <w:t xml:space="preserve"> or all services</w:t>
            </w:r>
          </w:p>
        </w:tc>
      </w:tr>
      <w:tr w:rsidR="00521D3D" w:rsidTr="00444D69">
        <w:tc>
          <w:tcPr>
            <w:tcW w:w="2977" w:type="dxa"/>
          </w:tcPr>
          <w:p w:rsidR="00521D3D" w:rsidRPr="00444D69" w:rsidRDefault="00521D3D" w:rsidP="008800C8">
            <w:r w:rsidRPr="00444D69">
              <w:t>dump</w:t>
            </w:r>
          </w:p>
        </w:tc>
        <w:tc>
          <w:tcPr>
            <w:tcW w:w="6237" w:type="dxa"/>
          </w:tcPr>
          <w:p w:rsidR="00521D3D" w:rsidRDefault="00444D69" w:rsidP="00444D69">
            <w:r>
              <w:t xml:space="preserve">Dumps internal SC structures into a </w:t>
            </w:r>
            <w:r w:rsidR="00521D3D">
              <w:t xml:space="preserve">snapshot file </w:t>
            </w:r>
            <w:r>
              <w:t>(xml structure)</w:t>
            </w:r>
            <w:r w:rsidR="00D319F1">
              <w:t>.</w:t>
            </w:r>
            <w:r>
              <w:t xml:space="preserve"> This can be used for troubleshooting</w:t>
            </w:r>
          </w:p>
        </w:tc>
      </w:tr>
      <w:tr w:rsidR="008F7437" w:rsidTr="00444D69">
        <w:tc>
          <w:tcPr>
            <w:tcW w:w="2977" w:type="dxa"/>
          </w:tcPr>
          <w:p w:rsidR="008F7437" w:rsidRPr="00444D69" w:rsidRDefault="008F7437" w:rsidP="008800C8">
            <w:r w:rsidRPr="00444D69">
              <w:lastRenderedPageBreak/>
              <w:t>kill</w:t>
            </w:r>
          </w:p>
        </w:tc>
        <w:tc>
          <w:tcPr>
            <w:tcW w:w="6237" w:type="dxa"/>
          </w:tcPr>
          <w:p w:rsidR="008F7437" w:rsidRDefault="008F7437" w:rsidP="00CB2092">
            <w:r>
              <w:t>Terminates the SC. The will immediately exit without any cleanup action.</w:t>
            </w:r>
            <w:r w:rsidR="007B74F8">
              <w:t xml:space="preserve"> </w:t>
            </w:r>
            <w:r w:rsidR="007B74F8" w:rsidRPr="007B74F8">
              <w:rPr>
                <w:b/>
                <w:u w:val="single"/>
              </w:rPr>
              <w:t xml:space="preserve">The SC will </w:t>
            </w:r>
            <w:r w:rsidR="00CB2092">
              <w:rPr>
                <w:b/>
                <w:u w:val="single"/>
              </w:rPr>
              <w:t>execute</w:t>
            </w:r>
            <w:r w:rsidR="007B74F8" w:rsidRPr="007B74F8">
              <w:rPr>
                <w:b/>
                <w:u w:val="single"/>
              </w:rPr>
              <w:t xml:space="preserve"> this request only if the IP address in ipl is equal to the IP address of the local node.</w:t>
            </w:r>
            <w:r w:rsidR="00CB2092">
              <w:rPr>
                <w:b/>
                <w:u w:val="single"/>
              </w:rPr>
              <w:t xml:space="preserve"> </w:t>
            </w:r>
            <w:r w:rsidR="00CB2092" w:rsidRPr="00CB2092">
              <w:t>This pre</w:t>
            </w:r>
            <w:r w:rsidR="00CB2092">
              <w:t>vents shutdown issued from remote nodes.</w:t>
            </w:r>
            <w:r w:rsidR="00CB2092" w:rsidRPr="00CB2092">
              <w:rPr>
                <w:u w:val="single"/>
              </w:rPr>
              <w:t xml:space="preserve"> </w:t>
            </w:r>
          </w:p>
        </w:tc>
      </w:tr>
    </w:tbl>
    <w:p w:rsidR="00953673" w:rsidRDefault="00953673" w:rsidP="00953673"/>
    <w:p w:rsidR="00953673" w:rsidRDefault="00953673" w:rsidP="00953673">
      <w:r>
        <w:t>The message returned by SC has no body and contains these attribute:</w:t>
      </w:r>
    </w:p>
    <w:p w:rsidR="00953673" w:rsidRDefault="00953673" w:rsidP="00953673">
      <w:pPr>
        <w:ind w:left="709"/>
      </w:pPr>
      <w:r>
        <w:t>mty=MGT</w:t>
      </w:r>
    </w:p>
    <w:p w:rsidR="007B74F8" w:rsidRDefault="007B74F8" w:rsidP="007B74F8">
      <w:pPr>
        <w:ind w:left="709"/>
      </w:pPr>
      <w:r>
        <w:t>ipl=10.0.4.32</w:t>
      </w:r>
    </w:p>
    <w:p w:rsidR="008F7437" w:rsidRDefault="008F7437" w:rsidP="00CE47C0">
      <w:pPr>
        <w:jc w:val="left"/>
      </w:pPr>
    </w:p>
    <w:p w:rsidR="00CE47C0" w:rsidRDefault="00CE47C0" w:rsidP="00CE47C0">
      <w:pPr>
        <w:jc w:val="left"/>
      </w:pPr>
      <w:r>
        <w:t xml:space="preserve">When an SC error occurs the response message contains </w:t>
      </w:r>
      <w:r w:rsidR="008F7437">
        <w:t xml:space="preserve">no body and </w:t>
      </w:r>
      <w:r>
        <w:t>the attributes:</w:t>
      </w:r>
    </w:p>
    <w:p w:rsidR="00CE47C0" w:rsidRDefault="00CE47C0" w:rsidP="00CE47C0">
      <w:pPr>
        <w:ind w:left="709"/>
      </w:pPr>
      <w:r>
        <w:t>mty=MGT</w:t>
      </w:r>
    </w:p>
    <w:p w:rsidR="00CE47C0" w:rsidRDefault="00CE47C0" w:rsidP="00CE47C0">
      <w:pPr>
        <w:ind w:left="709"/>
      </w:pPr>
      <w:r>
        <w:t>sec=3</w:t>
      </w:r>
      <w:r w:rsidR="001946E7">
        <w:t>7</w:t>
      </w:r>
      <w:r>
        <w:t>0</w:t>
      </w:r>
    </w:p>
    <w:p w:rsidR="00CE47C0" w:rsidRDefault="00CE47C0" w:rsidP="00CE47C0">
      <w:pPr>
        <w:ind w:left="709"/>
      </w:pPr>
      <w:r>
        <w:t>set=Unkown service: P01_RTXS_RPRWS3</w:t>
      </w:r>
    </w:p>
    <w:p w:rsidR="00CE47C0" w:rsidRPr="0000150B" w:rsidRDefault="00CE47C0" w:rsidP="00CE47C0"/>
    <w:p w:rsidR="00C64229" w:rsidRDefault="005E096F" w:rsidP="008F5812">
      <w:pPr>
        <w:pStyle w:val="Heading2"/>
      </w:pPr>
      <w:bookmarkStart w:id="280" w:name="_Toc337458235"/>
      <w:r>
        <w:t>CLN_</w:t>
      </w:r>
      <w:r w:rsidR="00C64229">
        <w:t>CREATE_SESSION</w:t>
      </w:r>
      <w:r w:rsidR="00380CCB">
        <w:t xml:space="preserve"> (CCS)</w:t>
      </w:r>
      <w:bookmarkEnd w:id="280"/>
    </w:p>
    <w:p w:rsidR="00C64229" w:rsidRDefault="009534C0" w:rsidP="00400B14">
      <w:r>
        <w:t>This m</w:t>
      </w:r>
      <w:r w:rsidR="00C64229">
        <w:t xml:space="preserve">essage is sent from the client to SC in order to </w:t>
      </w:r>
      <w:r w:rsidR="00AF3739">
        <w:t>create</w:t>
      </w:r>
      <w:r w:rsidR="00C64229">
        <w:t xml:space="preserve"> a new session for a service. The message has </w:t>
      </w:r>
      <w:r w:rsidR="000042E7">
        <w:t xml:space="preserve">optional a </w:t>
      </w:r>
      <w:r w:rsidR="00C64229">
        <w:t>body and contains these attributes</w:t>
      </w:r>
      <w:r w:rsidR="008E486B">
        <w:t xml:space="preserve"> (as seen by the SC)</w:t>
      </w:r>
      <w:r w:rsidR="00C64229">
        <w:t>:</w:t>
      </w:r>
    </w:p>
    <w:p w:rsidR="00C64229" w:rsidRDefault="00380CCB" w:rsidP="00400B14">
      <w:pPr>
        <w:ind w:left="709"/>
      </w:pPr>
      <w:r>
        <w:t>mty=CCS</w:t>
      </w:r>
    </w:p>
    <w:p w:rsidR="00EC15AC" w:rsidRDefault="00AC6E1C" w:rsidP="00EC15AC">
      <w:pPr>
        <w:ind w:left="709"/>
      </w:pPr>
      <w:r>
        <w:t>msn</w:t>
      </w:r>
      <w:r w:rsidR="00EC15AC">
        <w:t>=</w:t>
      </w:r>
      <w:r w:rsidR="00AA245C">
        <w:t>1</w:t>
      </w:r>
    </w:p>
    <w:p w:rsidR="00C64229" w:rsidRDefault="00380CCB" w:rsidP="00400B14">
      <w:pPr>
        <w:ind w:left="709"/>
      </w:pPr>
      <w:r>
        <w:t>nam</w:t>
      </w:r>
      <w:r w:rsidR="00C64229">
        <w:t>=P01_RTXS_RPRWS1</w:t>
      </w:r>
    </w:p>
    <w:p w:rsidR="00C64229" w:rsidRDefault="00380CCB" w:rsidP="005B7E3E">
      <w:pPr>
        <w:ind w:left="709"/>
      </w:pPr>
      <w:r>
        <w:t>ipl</w:t>
      </w:r>
      <w:r w:rsidR="006B627B">
        <w:t>=10.0.4.32</w:t>
      </w:r>
      <w:r w:rsidR="005B7E3E">
        <w:t>/10.0.4.32</w:t>
      </w:r>
    </w:p>
    <w:p w:rsidR="00C64229" w:rsidRDefault="00380CCB" w:rsidP="00400B14">
      <w:pPr>
        <w:ind w:left="709"/>
      </w:pPr>
      <w:r>
        <w:t>sin</w:t>
      </w:r>
      <w:r w:rsidR="00C64229">
        <w:t>=</w:t>
      </w:r>
      <w:r w:rsidR="00C64229" w:rsidRPr="00C64229">
        <w:t>SNBZHP</w:t>
      </w:r>
      <w:r w:rsidR="00C64229">
        <w:t xml:space="preserve"> - </w:t>
      </w:r>
      <w:r w:rsidR="00C64229" w:rsidRPr="00C64229">
        <w:t>TradingClientGUI 10.2.7</w:t>
      </w:r>
    </w:p>
    <w:p w:rsidR="0009006F" w:rsidRDefault="00EA2E7B" w:rsidP="00400B14">
      <w:pPr>
        <w:ind w:left="709"/>
      </w:pPr>
      <w:r>
        <w:t>eci=300</w:t>
      </w:r>
    </w:p>
    <w:p w:rsidR="00EC72BE" w:rsidRDefault="004A71F2" w:rsidP="00400B14">
      <w:pPr>
        <w:ind w:left="709"/>
      </w:pPr>
      <w:r>
        <w:t>oti</w:t>
      </w:r>
      <w:r w:rsidR="00EC72BE">
        <w:t>=10</w:t>
      </w:r>
      <w:r w:rsidR="008637C2">
        <w:t>000</w:t>
      </w:r>
    </w:p>
    <w:p w:rsidR="00C64229" w:rsidRDefault="00C64229" w:rsidP="00400B14"/>
    <w:p w:rsidR="00F278F9" w:rsidRDefault="00C64229" w:rsidP="00400B14">
      <w:r>
        <w:t>SC receives the message</w:t>
      </w:r>
      <w:r w:rsidR="00F278F9">
        <w:t xml:space="preserve"> and does these actions:</w:t>
      </w:r>
    </w:p>
    <w:p w:rsidR="00F278F9" w:rsidRDefault="00F278F9" w:rsidP="000D2606">
      <w:pPr>
        <w:numPr>
          <w:ilvl w:val="0"/>
          <w:numId w:val="7"/>
        </w:numPr>
        <w:jc w:val="left"/>
      </w:pPr>
      <w:r>
        <w:t>Generates a unique session id</w:t>
      </w:r>
    </w:p>
    <w:p w:rsidR="00F278F9" w:rsidRDefault="00F278F9" w:rsidP="000D2606">
      <w:pPr>
        <w:numPr>
          <w:ilvl w:val="0"/>
          <w:numId w:val="7"/>
        </w:numPr>
        <w:jc w:val="left"/>
      </w:pPr>
      <w:r>
        <w:t>Chooses a free server instance from the list of available servers</w:t>
      </w:r>
      <w:r w:rsidRPr="00F278F9">
        <w:t xml:space="preserve"> </w:t>
      </w:r>
      <w:r>
        <w:t>serving the requested service.</w:t>
      </w:r>
    </w:p>
    <w:p w:rsidR="00F278F9" w:rsidRDefault="00F278F9" w:rsidP="000D2606">
      <w:pPr>
        <w:numPr>
          <w:ilvl w:val="0"/>
          <w:numId w:val="7"/>
        </w:numPr>
        <w:jc w:val="left"/>
      </w:pPr>
      <w:r>
        <w:t>Allocates the server instance to this session</w:t>
      </w:r>
    </w:p>
    <w:p w:rsidR="00F278F9" w:rsidRDefault="009534C0" w:rsidP="000D2606">
      <w:pPr>
        <w:numPr>
          <w:ilvl w:val="0"/>
          <w:numId w:val="7"/>
        </w:numPr>
        <w:jc w:val="left"/>
      </w:pPr>
      <w:r>
        <w:t xml:space="preserve">Sends </w:t>
      </w:r>
      <w:r w:rsidR="00E173A1">
        <w:t xml:space="preserve">the message </w:t>
      </w:r>
      <w:r w:rsidR="005E096F">
        <w:t>SRV_CREATE</w:t>
      </w:r>
      <w:r w:rsidR="00F278F9">
        <w:t xml:space="preserve">_SESSION </w:t>
      </w:r>
      <w:r>
        <w:t>to the allocated server</w:t>
      </w:r>
      <w:r w:rsidR="005E096F">
        <w:t xml:space="preserve"> and a</w:t>
      </w:r>
      <w:r w:rsidR="00F278F9">
        <w:t>wait</w:t>
      </w:r>
      <w:r w:rsidR="000D648C">
        <w:t>s</w:t>
      </w:r>
      <w:r w:rsidR="00F278F9">
        <w:t xml:space="preserve"> the </w:t>
      </w:r>
      <w:r>
        <w:t xml:space="preserve">server </w:t>
      </w:r>
      <w:r w:rsidR="00E173A1">
        <w:t>response</w:t>
      </w:r>
      <w:r w:rsidR="00F278F9">
        <w:t>.</w:t>
      </w:r>
    </w:p>
    <w:p w:rsidR="000D648C" w:rsidRDefault="00F278F9" w:rsidP="000D2606">
      <w:pPr>
        <w:numPr>
          <w:ilvl w:val="0"/>
          <w:numId w:val="7"/>
        </w:numPr>
        <w:jc w:val="left"/>
      </w:pPr>
      <w:r>
        <w:t xml:space="preserve">If the </w:t>
      </w:r>
      <w:bookmarkStart w:id="281" w:name="OLE_LINK19"/>
      <w:bookmarkStart w:id="282" w:name="OLE_LINK20"/>
      <w:r w:rsidR="005E096F">
        <w:t xml:space="preserve">response message </w:t>
      </w:r>
      <w:bookmarkEnd w:id="281"/>
      <w:bookmarkEnd w:id="282"/>
      <w:r w:rsidR="003A4BA1">
        <w:t xml:space="preserve">does </w:t>
      </w:r>
      <w:r w:rsidR="003A4BA1" w:rsidRPr="003A4BA1">
        <w:rPr>
          <w:u w:val="single"/>
        </w:rPr>
        <w:t>not</w:t>
      </w:r>
      <w:r w:rsidR="003A4BA1">
        <w:t xml:space="preserve"> contain the </w:t>
      </w:r>
      <w:r>
        <w:t xml:space="preserve">attribute </w:t>
      </w:r>
      <w:r w:rsidR="005E096F" w:rsidRPr="005E096F">
        <w:t>rejectFlag</w:t>
      </w:r>
      <w:r>
        <w:t xml:space="preserve">, the SC </w:t>
      </w:r>
      <w:r w:rsidR="000D648C">
        <w:t xml:space="preserve">keeps the session and </w:t>
      </w:r>
      <w:r>
        <w:t xml:space="preserve">sends back </w:t>
      </w:r>
      <w:r w:rsidR="005E096F">
        <w:t xml:space="preserve">to client </w:t>
      </w:r>
      <w:r w:rsidR="00E173A1">
        <w:t xml:space="preserve">the message </w:t>
      </w:r>
      <w:r w:rsidR="000D648C">
        <w:t xml:space="preserve">with </w:t>
      </w:r>
      <w:r w:rsidR="00F708B0">
        <w:t xml:space="preserve">optional body and </w:t>
      </w:r>
      <w:r w:rsidR="000D648C">
        <w:t>the following attributes:</w:t>
      </w:r>
    </w:p>
    <w:p w:rsidR="000D648C" w:rsidRPr="00BE401E" w:rsidRDefault="00380CCB" w:rsidP="00400B14">
      <w:pPr>
        <w:ind w:left="1418"/>
        <w:rPr>
          <w:lang w:val="de-CH"/>
        </w:rPr>
      </w:pPr>
      <w:r w:rsidRPr="00BE401E">
        <w:rPr>
          <w:lang w:val="de-CH"/>
        </w:rPr>
        <w:t>mty=CCS</w:t>
      </w:r>
    </w:p>
    <w:p w:rsidR="00EC15AC" w:rsidRPr="00BE401E" w:rsidRDefault="00AC6E1C" w:rsidP="00EC15AC">
      <w:pPr>
        <w:ind w:left="1418"/>
        <w:rPr>
          <w:lang w:val="de-CH"/>
        </w:rPr>
      </w:pPr>
      <w:r w:rsidRPr="00BE401E">
        <w:rPr>
          <w:lang w:val="de-CH"/>
        </w:rPr>
        <w:t>msn</w:t>
      </w:r>
      <w:r w:rsidR="00EC15AC" w:rsidRPr="00BE401E">
        <w:rPr>
          <w:lang w:val="de-CH"/>
        </w:rPr>
        <w:t>=</w:t>
      </w:r>
      <w:r w:rsidR="00AA245C" w:rsidRPr="00BE401E">
        <w:rPr>
          <w:lang w:val="de-CH"/>
        </w:rPr>
        <w:t>1</w:t>
      </w:r>
    </w:p>
    <w:p w:rsidR="00C54A0A" w:rsidRPr="00BE401E" w:rsidRDefault="00380CCB" w:rsidP="00400B14">
      <w:pPr>
        <w:ind w:left="1418"/>
        <w:rPr>
          <w:lang w:val="de-CH"/>
        </w:rPr>
      </w:pPr>
      <w:r w:rsidRPr="00BE401E">
        <w:rPr>
          <w:lang w:val="de-CH"/>
        </w:rPr>
        <w:t>nam</w:t>
      </w:r>
      <w:r w:rsidR="00C54A0A" w:rsidRPr="00BE401E">
        <w:rPr>
          <w:lang w:val="de-CH"/>
        </w:rPr>
        <w:t>=P01_RTXS_RPRWS1</w:t>
      </w:r>
      <w:r w:rsidR="00DE32B5" w:rsidRPr="00BE401E">
        <w:rPr>
          <w:lang w:val="de-CH"/>
        </w:rPr>
        <w:br/>
      </w:r>
      <w:bookmarkStart w:id="283" w:name="OLE_LINK113"/>
      <w:bookmarkStart w:id="284" w:name="OLE_LINK114"/>
      <w:r w:rsidR="00DE32B5" w:rsidRPr="00BE401E">
        <w:rPr>
          <w:lang w:val="de-CH"/>
        </w:rPr>
        <w:t>sin=server-version:V2.1-453</w:t>
      </w:r>
      <w:bookmarkEnd w:id="283"/>
      <w:bookmarkEnd w:id="284"/>
    </w:p>
    <w:p w:rsidR="00844A9C" w:rsidRPr="00BE401E" w:rsidRDefault="00380CCB" w:rsidP="00380CCB">
      <w:pPr>
        <w:ind w:left="1418"/>
        <w:rPr>
          <w:lang w:val="de-CH"/>
        </w:rPr>
      </w:pPr>
      <w:r w:rsidRPr="00BE401E">
        <w:rPr>
          <w:lang w:val="de-CH"/>
        </w:rPr>
        <w:t>sid</w:t>
      </w:r>
      <w:r w:rsidR="000D648C" w:rsidRPr="00BE401E">
        <w:rPr>
          <w:lang w:val="de-CH"/>
        </w:rPr>
        <w:t>=cdc50b36-1fc4-4f9e-8430-d2e3d7284d9d</w:t>
      </w:r>
    </w:p>
    <w:p w:rsidR="00844A9C" w:rsidRPr="00BE401E" w:rsidRDefault="00844A9C" w:rsidP="00400B14">
      <w:pPr>
        <w:ind w:left="1418"/>
        <w:rPr>
          <w:lang w:val="de-CH"/>
        </w:rPr>
      </w:pPr>
    </w:p>
    <w:p w:rsidR="000D648C" w:rsidRDefault="000D648C" w:rsidP="000D2606">
      <w:pPr>
        <w:numPr>
          <w:ilvl w:val="0"/>
          <w:numId w:val="7"/>
        </w:numPr>
        <w:jc w:val="left"/>
      </w:pPr>
      <w:r>
        <w:t xml:space="preserve">If the </w:t>
      </w:r>
      <w:r w:rsidR="005E096F">
        <w:t xml:space="preserve">response message contains the </w:t>
      </w:r>
      <w:r>
        <w:t xml:space="preserve">attribute </w:t>
      </w:r>
      <w:r w:rsidR="004612A2">
        <w:t>reject</w:t>
      </w:r>
      <w:r>
        <w:t>Flag, the SC deletes the session, de</w:t>
      </w:r>
      <w:r w:rsidR="009534C0">
        <w:t>-</w:t>
      </w:r>
      <w:r>
        <w:t xml:space="preserve">allocates the server and sends back </w:t>
      </w:r>
      <w:r w:rsidR="005E096F">
        <w:t xml:space="preserve">to client </w:t>
      </w:r>
      <w:r>
        <w:t xml:space="preserve">the message with </w:t>
      </w:r>
      <w:r w:rsidR="00F708B0">
        <w:t xml:space="preserve">optional body and </w:t>
      </w:r>
      <w:r>
        <w:t>the following attributes:</w:t>
      </w:r>
    </w:p>
    <w:p w:rsidR="000D648C" w:rsidRDefault="00380CCB" w:rsidP="00400B14">
      <w:pPr>
        <w:ind w:left="1418"/>
      </w:pPr>
      <w:r>
        <w:t>mty=CCS</w:t>
      </w:r>
    </w:p>
    <w:p w:rsidR="00EC15AC" w:rsidRDefault="00AC6E1C" w:rsidP="00400B14">
      <w:pPr>
        <w:ind w:left="1418"/>
      </w:pPr>
      <w:r>
        <w:t>msn</w:t>
      </w:r>
      <w:r w:rsidR="00EC15AC">
        <w:t>=</w:t>
      </w:r>
      <w:r w:rsidR="00AA245C">
        <w:t>1</w:t>
      </w:r>
    </w:p>
    <w:p w:rsidR="000D648C" w:rsidRDefault="00380CCB" w:rsidP="00400B14">
      <w:pPr>
        <w:ind w:left="1418"/>
      </w:pPr>
      <w:r>
        <w:t>nam</w:t>
      </w:r>
      <w:r w:rsidR="000D648C">
        <w:t>=P01_RTXS_RPRWS1</w:t>
      </w:r>
    </w:p>
    <w:p w:rsidR="00DE32B5" w:rsidRPr="00BE401E" w:rsidRDefault="00DE32B5" w:rsidP="00400B14">
      <w:pPr>
        <w:ind w:left="1418"/>
        <w:rPr>
          <w:lang w:val="de-CH"/>
        </w:rPr>
      </w:pPr>
      <w:r w:rsidRPr="00BE401E">
        <w:rPr>
          <w:lang w:val="de-CH"/>
        </w:rPr>
        <w:t>sin=server-version:V2.1-453</w:t>
      </w:r>
    </w:p>
    <w:p w:rsidR="00844A9C" w:rsidRPr="00BE401E" w:rsidRDefault="00380CCB" w:rsidP="00400B14">
      <w:pPr>
        <w:ind w:left="1418"/>
        <w:rPr>
          <w:lang w:val="de-CH"/>
        </w:rPr>
      </w:pPr>
      <w:r w:rsidRPr="00BE401E">
        <w:rPr>
          <w:lang w:val="de-CH"/>
        </w:rPr>
        <w:t>rej</w:t>
      </w:r>
    </w:p>
    <w:p w:rsidR="004612A2" w:rsidRPr="00BE401E" w:rsidRDefault="00380CCB" w:rsidP="00400B14">
      <w:pPr>
        <w:ind w:left="1418"/>
        <w:rPr>
          <w:lang w:val="de-CH"/>
        </w:rPr>
      </w:pPr>
      <w:r w:rsidRPr="00BE401E">
        <w:rPr>
          <w:lang w:val="de-CH"/>
        </w:rPr>
        <w:t>aec</w:t>
      </w:r>
      <w:r w:rsidR="004612A2" w:rsidRPr="00BE401E">
        <w:rPr>
          <w:lang w:val="de-CH"/>
        </w:rPr>
        <w:t>=4334591</w:t>
      </w:r>
    </w:p>
    <w:p w:rsidR="004612A2" w:rsidRDefault="00380CCB" w:rsidP="00400B14">
      <w:pPr>
        <w:ind w:left="1418"/>
      </w:pPr>
      <w:r>
        <w:t>aet</w:t>
      </w:r>
      <w:r w:rsidR="004612A2">
        <w:t>=%RTXS-E-NOPARTICIPANT, Authorization error – Unknown participant</w:t>
      </w:r>
    </w:p>
    <w:p w:rsidR="004612A2" w:rsidRDefault="004612A2" w:rsidP="00400B14">
      <w:pPr>
        <w:jc w:val="left"/>
      </w:pPr>
    </w:p>
    <w:p w:rsidR="00C64229" w:rsidRDefault="00C64229" w:rsidP="00400B14">
      <w:pPr>
        <w:jc w:val="left"/>
      </w:pPr>
      <w:r>
        <w:t xml:space="preserve">When an </w:t>
      </w:r>
      <w:r w:rsidR="003A4BA1">
        <w:t xml:space="preserve">SC </w:t>
      </w:r>
      <w:r>
        <w:t>error occurs the response message contains the attributes:</w:t>
      </w:r>
    </w:p>
    <w:p w:rsidR="00C64229" w:rsidRDefault="00380CCB" w:rsidP="00400B14">
      <w:pPr>
        <w:ind w:left="709"/>
      </w:pPr>
      <w:r>
        <w:t>mty=</w:t>
      </w:r>
      <w:r w:rsidR="00272B90">
        <w:t>CCS</w:t>
      </w:r>
    </w:p>
    <w:p w:rsidR="00C64229" w:rsidRDefault="00272B90" w:rsidP="00400B14">
      <w:pPr>
        <w:ind w:left="709"/>
      </w:pPr>
      <w:r>
        <w:t>sec</w:t>
      </w:r>
      <w:r w:rsidR="001946E7">
        <w:t>=33</w:t>
      </w:r>
      <w:r w:rsidR="00C64229">
        <w:t>0</w:t>
      </w:r>
    </w:p>
    <w:p w:rsidR="00C64229" w:rsidRDefault="00272B90" w:rsidP="00400B14">
      <w:pPr>
        <w:ind w:left="709"/>
      </w:pPr>
      <w:r>
        <w:t>set</w:t>
      </w:r>
      <w:r w:rsidR="00C64229">
        <w:t>=</w:t>
      </w:r>
      <w:r w:rsidR="000D648C">
        <w:t xml:space="preserve">Unkown </w:t>
      </w:r>
      <w:r w:rsidR="00EB78D4">
        <w:t>s</w:t>
      </w:r>
      <w:r w:rsidR="000D648C">
        <w:t>ervice</w:t>
      </w:r>
      <w:r>
        <w:t>:</w:t>
      </w:r>
      <w:r w:rsidR="000D648C">
        <w:t xml:space="preserve"> P01_RTXS_RPRWS3</w:t>
      </w:r>
    </w:p>
    <w:p w:rsidR="00C64229" w:rsidRDefault="00C64229" w:rsidP="00400B14">
      <w:pPr>
        <w:jc w:val="left"/>
      </w:pPr>
    </w:p>
    <w:p w:rsidR="00EB78D4" w:rsidRDefault="00EB78D4" w:rsidP="00EB78D4">
      <w:r>
        <w:lastRenderedPageBreak/>
        <w:t xml:space="preserve">If SC cannot allocate a free server instance for the session it will respond with the error set=No free server </w:t>
      </w:r>
      <w:r w:rsidR="002F511D">
        <w:t xml:space="preserve">available </w:t>
      </w:r>
      <w:r>
        <w:t>for service: P01_RTXS_RPRWS3</w:t>
      </w:r>
      <w:r w:rsidR="003B169F">
        <w:t>.</w:t>
      </w:r>
    </w:p>
    <w:p w:rsidR="003B169F" w:rsidRDefault="003B169F" w:rsidP="00EB78D4"/>
    <w:p w:rsidR="003B169F" w:rsidRDefault="003B169F" w:rsidP="00EB78D4">
      <w:r>
        <w:t>Large messages are not supported in this context.</w:t>
      </w:r>
    </w:p>
    <w:p w:rsidR="00EB78D4" w:rsidRDefault="00EB78D4" w:rsidP="00400B14">
      <w:pPr>
        <w:jc w:val="left"/>
      </w:pPr>
    </w:p>
    <w:p w:rsidR="007334F4" w:rsidRDefault="007334F4" w:rsidP="007334F4">
      <w:pPr>
        <w:pStyle w:val="Heading2"/>
      </w:pPr>
      <w:bookmarkStart w:id="285" w:name="_Toc337458236"/>
      <w:r>
        <w:t>CSC_CREATE_SESSION (XCS)</w:t>
      </w:r>
      <w:bookmarkEnd w:id="285"/>
    </w:p>
    <w:p w:rsidR="007334F4" w:rsidRDefault="007334F4" w:rsidP="007334F4">
      <w:r>
        <w:t>This message is sent from the cascaded SC to another SC order to process the client create session request. The message has optional a body and contains these attributes (as seen by the receiving SC):</w:t>
      </w:r>
    </w:p>
    <w:p w:rsidR="007334F4" w:rsidRDefault="007334F4" w:rsidP="007334F4">
      <w:pPr>
        <w:ind w:left="709"/>
      </w:pPr>
      <w:r>
        <w:t>mty=XCS</w:t>
      </w:r>
    </w:p>
    <w:p w:rsidR="00162DCE" w:rsidRDefault="00162DCE" w:rsidP="00162DCE">
      <w:pPr>
        <w:ind w:left="709"/>
      </w:pPr>
      <w:r>
        <w:t>ver=1.0-023</w:t>
      </w:r>
    </w:p>
    <w:p w:rsidR="007334F4" w:rsidRDefault="007334F4" w:rsidP="007334F4">
      <w:pPr>
        <w:ind w:left="709"/>
      </w:pPr>
      <w:r>
        <w:t>msn=1</w:t>
      </w:r>
    </w:p>
    <w:p w:rsidR="007334F4" w:rsidRDefault="007334F4" w:rsidP="007334F4">
      <w:pPr>
        <w:ind w:left="709"/>
      </w:pPr>
      <w:r>
        <w:t>nam=P01_RTXS_RPRWS1</w:t>
      </w:r>
    </w:p>
    <w:p w:rsidR="007334F4" w:rsidRDefault="007334F4" w:rsidP="007334F4">
      <w:pPr>
        <w:ind w:left="709"/>
      </w:pPr>
      <w:r>
        <w:t>ipl=10.0.4.32/10.0.4.32</w:t>
      </w:r>
    </w:p>
    <w:p w:rsidR="007334F4" w:rsidRDefault="007334F4" w:rsidP="007334F4">
      <w:pPr>
        <w:ind w:left="709"/>
      </w:pPr>
      <w:r>
        <w:t>sin=</w:t>
      </w:r>
      <w:r w:rsidRPr="00C64229">
        <w:t>SNBZHP</w:t>
      </w:r>
      <w:r>
        <w:t xml:space="preserve"> - </w:t>
      </w:r>
      <w:r w:rsidRPr="00C64229">
        <w:t>TradingClientGUI 10.2.7</w:t>
      </w:r>
    </w:p>
    <w:p w:rsidR="007334F4" w:rsidRDefault="007334F4" w:rsidP="007334F4">
      <w:pPr>
        <w:ind w:left="709"/>
      </w:pPr>
      <w:r>
        <w:t>eci=300</w:t>
      </w:r>
    </w:p>
    <w:p w:rsidR="007334F4" w:rsidRDefault="007334F4" w:rsidP="007334F4">
      <w:pPr>
        <w:ind w:left="709"/>
      </w:pPr>
      <w:r>
        <w:t>oti=10000</w:t>
      </w:r>
    </w:p>
    <w:p w:rsidR="007334F4" w:rsidRDefault="007334F4" w:rsidP="007334F4"/>
    <w:p w:rsidR="007334F4" w:rsidRDefault="007334F4" w:rsidP="00162DCE">
      <w:r>
        <w:t>SC receives the message</w:t>
      </w:r>
      <w:r w:rsidR="00162DCE">
        <w:t>, checks the passed version number</w:t>
      </w:r>
      <w:r>
        <w:t xml:space="preserve"> and </w:t>
      </w:r>
      <w:r w:rsidR="00162DCE">
        <w:t>processes this like a CLN_CREATE_SESSION message.</w:t>
      </w:r>
    </w:p>
    <w:p w:rsidR="00162DCE" w:rsidRDefault="00162DCE" w:rsidP="00162DCE"/>
    <w:p w:rsidR="007334F4" w:rsidRDefault="007334F4" w:rsidP="007334F4">
      <w:pPr>
        <w:jc w:val="left"/>
      </w:pPr>
      <w:r>
        <w:t>When an SC error occurs the response message contains the attributes:</w:t>
      </w:r>
    </w:p>
    <w:p w:rsidR="007334F4" w:rsidRDefault="007334F4" w:rsidP="007334F4">
      <w:pPr>
        <w:ind w:left="709"/>
      </w:pPr>
      <w:r>
        <w:t>mty</w:t>
      </w:r>
      <w:r w:rsidR="00162DCE">
        <w:t>=X</w:t>
      </w:r>
      <w:r>
        <w:t>CS</w:t>
      </w:r>
    </w:p>
    <w:p w:rsidR="007334F4" w:rsidRDefault="007334F4" w:rsidP="007334F4">
      <w:pPr>
        <w:ind w:left="709"/>
      </w:pPr>
      <w:r>
        <w:t>sec=330</w:t>
      </w:r>
    </w:p>
    <w:p w:rsidR="007334F4" w:rsidRDefault="007334F4" w:rsidP="007334F4">
      <w:pPr>
        <w:ind w:left="709"/>
      </w:pPr>
      <w:r>
        <w:t>set=Unkown service: P01_RTXS_RPRWS3</w:t>
      </w:r>
    </w:p>
    <w:p w:rsidR="007334F4" w:rsidRDefault="007334F4" w:rsidP="007334F4">
      <w:pPr>
        <w:jc w:val="left"/>
      </w:pPr>
    </w:p>
    <w:p w:rsidR="007334F4" w:rsidRDefault="007334F4" w:rsidP="007334F4">
      <w:r>
        <w:t>If SC cannot allocate a free server instance for the session it will respond with the error set=No free server available for service: P01_RTXS_RPRWS3.</w:t>
      </w:r>
    </w:p>
    <w:p w:rsidR="007334F4" w:rsidRDefault="007334F4" w:rsidP="007334F4"/>
    <w:p w:rsidR="007334F4" w:rsidRDefault="007334F4" w:rsidP="007334F4">
      <w:r>
        <w:t>Large messages are not supported in this context.</w:t>
      </w:r>
    </w:p>
    <w:p w:rsidR="00DC1FC0" w:rsidRDefault="00DC1FC0" w:rsidP="008F5812">
      <w:pPr>
        <w:pStyle w:val="Heading2"/>
      </w:pPr>
      <w:bookmarkStart w:id="286" w:name="_Toc337458237"/>
      <w:r>
        <w:t>SRV_CREATE_SESSION</w:t>
      </w:r>
      <w:r w:rsidR="00272B90">
        <w:t xml:space="preserve"> (SCS)</w:t>
      </w:r>
      <w:bookmarkEnd w:id="286"/>
    </w:p>
    <w:p w:rsidR="00DC1FC0" w:rsidRDefault="00DC1FC0" w:rsidP="00400B14">
      <w:r>
        <w:t xml:space="preserve">This message is sent from the SC to the server when </w:t>
      </w:r>
      <w:r w:rsidR="00AF3739">
        <w:t>a</w:t>
      </w:r>
      <w:r>
        <w:t xml:space="preserve"> server instance has been be allocated to a session. </w:t>
      </w:r>
      <w:r w:rsidR="00F708B0">
        <w:t>Optionally t</w:t>
      </w:r>
      <w:r>
        <w:t xml:space="preserve">he message has </w:t>
      </w:r>
      <w:r w:rsidR="000042E7">
        <w:t xml:space="preserve">a body </w:t>
      </w:r>
      <w:r>
        <w:t>and contains these attributes:</w:t>
      </w:r>
    </w:p>
    <w:p w:rsidR="00DC1FC0" w:rsidRDefault="00380CCB" w:rsidP="00400B14">
      <w:pPr>
        <w:ind w:left="709"/>
      </w:pPr>
      <w:r>
        <w:t>mty=</w:t>
      </w:r>
      <w:r w:rsidR="00272B90">
        <w:t>SCS</w:t>
      </w:r>
    </w:p>
    <w:p w:rsidR="00EC15AC" w:rsidRDefault="00AC6E1C" w:rsidP="00400B14">
      <w:pPr>
        <w:ind w:left="709"/>
      </w:pPr>
      <w:r>
        <w:t>msn</w:t>
      </w:r>
      <w:r w:rsidR="00EC15AC">
        <w:t>=</w:t>
      </w:r>
      <w:r w:rsidR="00AA245C">
        <w:t>1</w:t>
      </w:r>
    </w:p>
    <w:p w:rsidR="00DC1FC0" w:rsidRDefault="00272B90" w:rsidP="00400B14">
      <w:pPr>
        <w:ind w:left="709"/>
      </w:pPr>
      <w:r>
        <w:t>nam=</w:t>
      </w:r>
      <w:r w:rsidR="00DC1FC0">
        <w:t>P01_RTXS_RPRWS1</w:t>
      </w:r>
    </w:p>
    <w:p w:rsidR="00DC1FC0" w:rsidRPr="00BE401E" w:rsidRDefault="00272B90" w:rsidP="00400B14">
      <w:pPr>
        <w:ind w:left="709"/>
        <w:rPr>
          <w:lang w:val="de-CH"/>
        </w:rPr>
      </w:pPr>
      <w:r w:rsidRPr="00BE401E">
        <w:rPr>
          <w:lang w:val="de-CH"/>
        </w:rPr>
        <w:t>sid=</w:t>
      </w:r>
      <w:r w:rsidR="00C54A0A" w:rsidRPr="00BE401E">
        <w:rPr>
          <w:lang w:val="de-CH"/>
        </w:rPr>
        <w:t>cdc50b36-1fc4-4f9e-8430-d2e3d7284d9d</w:t>
      </w:r>
    </w:p>
    <w:p w:rsidR="00DC1FC0" w:rsidRPr="00BE401E" w:rsidRDefault="00DC1FC0" w:rsidP="00400B14">
      <w:pPr>
        <w:ind w:left="709"/>
        <w:rPr>
          <w:lang w:val="de-CH"/>
        </w:rPr>
      </w:pPr>
      <w:r w:rsidRPr="00BE401E">
        <w:rPr>
          <w:lang w:val="de-CH"/>
        </w:rPr>
        <w:t>s</w:t>
      </w:r>
      <w:r w:rsidR="007C7087" w:rsidRPr="00BE401E">
        <w:rPr>
          <w:lang w:val="de-CH"/>
        </w:rPr>
        <w:t>in</w:t>
      </w:r>
      <w:r w:rsidRPr="00BE401E">
        <w:rPr>
          <w:lang w:val="de-CH"/>
        </w:rPr>
        <w:t>=SNBZHP - TradingClientGUI 10.2.7</w:t>
      </w:r>
    </w:p>
    <w:p w:rsidR="00844A9C" w:rsidRDefault="00272B90" w:rsidP="00844A9C">
      <w:pPr>
        <w:ind w:left="709"/>
      </w:pPr>
      <w:r>
        <w:t>ipl=</w:t>
      </w:r>
      <w:r w:rsidR="00453DC7">
        <w:t>10.0.4.32/10.0.4.32</w:t>
      </w:r>
      <w:r w:rsidR="000913D5">
        <w:t>/10.2.54.12</w:t>
      </w:r>
    </w:p>
    <w:p w:rsidR="00F52295" w:rsidRDefault="00F52295" w:rsidP="00844A9C">
      <w:pPr>
        <w:ind w:left="709"/>
      </w:pPr>
      <w:r>
        <w:t>oti=10000</w:t>
      </w:r>
    </w:p>
    <w:p w:rsidR="00DC1FC0" w:rsidRDefault="00DC1FC0" w:rsidP="00400B14"/>
    <w:p w:rsidR="00DC1FC0" w:rsidRDefault="00DC1FC0" w:rsidP="00400B14">
      <w:r>
        <w:t xml:space="preserve">The server receives the message and must decide to accept or reject this request. If it accepts, then </w:t>
      </w:r>
      <w:r w:rsidR="00F708B0">
        <w:t xml:space="preserve">the reply has an optional body and </w:t>
      </w:r>
      <w:r>
        <w:t>the following attributes:</w:t>
      </w:r>
    </w:p>
    <w:p w:rsidR="00DC1FC0" w:rsidRPr="00BE401E" w:rsidRDefault="00380CCB" w:rsidP="00400B14">
      <w:pPr>
        <w:ind w:left="709"/>
        <w:rPr>
          <w:lang w:val="de-CH"/>
        </w:rPr>
      </w:pPr>
      <w:r w:rsidRPr="00BE401E">
        <w:rPr>
          <w:lang w:val="de-CH"/>
        </w:rPr>
        <w:t>mty=</w:t>
      </w:r>
      <w:r w:rsidR="00272B90" w:rsidRPr="00BE401E">
        <w:rPr>
          <w:lang w:val="de-CH"/>
        </w:rPr>
        <w:t>SCS</w:t>
      </w:r>
    </w:p>
    <w:p w:rsidR="00EC15AC" w:rsidRPr="00BE401E" w:rsidRDefault="00AC6E1C" w:rsidP="00400B14">
      <w:pPr>
        <w:ind w:left="709"/>
        <w:rPr>
          <w:lang w:val="de-CH"/>
        </w:rPr>
      </w:pPr>
      <w:r w:rsidRPr="00BE401E">
        <w:rPr>
          <w:lang w:val="de-CH"/>
        </w:rPr>
        <w:t>msn</w:t>
      </w:r>
      <w:r w:rsidR="00EC15AC" w:rsidRPr="00BE401E">
        <w:rPr>
          <w:lang w:val="de-CH"/>
        </w:rPr>
        <w:t>=</w:t>
      </w:r>
      <w:r w:rsidR="00AA245C" w:rsidRPr="00BE401E">
        <w:rPr>
          <w:lang w:val="de-CH"/>
        </w:rPr>
        <w:t>1</w:t>
      </w:r>
    </w:p>
    <w:p w:rsidR="00DC1FC0" w:rsidRPr="00BE401E" w:rsidRDefault="00272B90" w:rsidP="00400B14">
      <w:pPr>
        <w:ind w:left="709"/>
        <w:rPr>
          <w:lang w:val="de-CH"/>
        </w:rPr>
      </w:pPr>
      <w:r w:rsidRPr="00BE401E">
        <w:rPr>
          <w:lang w:val="de-CH"/>
        </w:rPr>
        <w:t>nam=</w:t>
      </w:r>
      <w:r w:rsidR="00DC1FC0" w:rsidRPr="00BE401E">
        <w:rPr>
          <w:lang w:val="de-CH"/>
        </w:rPr>
        <w:t>P01_RTXS_RPRWS1</w:t>
      </w:r>
      <w:r w:rsidR="00AC07A7" w:rsidRPr="00BE401E">
        <w:rPr>
          <w:lang w:val="de-CH"/>
        </w:rPr>
        <w:br/>
        <w:t>sin=server-version:V2.1-453</w:t>
      </w:r>
    </w:p>
    <w:p w:rsidR="00C54A0A" w:rsidRPr="00BE401E" w:rsidRDefault="00272B90" w:rsidP="00400B14">
      <w:pPr>
        <w:ind w:left="709"/>
        <w:rPr>
          <w:lang w:val="de-CH"/>
        </w:rPr>
      </w:pPr>
      <w:r w:rsidRPr="00BE401E">
        <w:rPr>
          <w:lang w:val="de-CH"/>
        </w:rPr>
        <w:t>sid=</w:t>
      </w:r>
      <w:r w:rsidR="00C54A0A" w:rsidRPr="00BE401E">
        <w:rPr>
          <w:lang w:val="de-CH"/>
        </w:rPr>
        <w:t>cdc50b36-1fc4-4f9e-8430-d2e3d7284d9d</w:t>
      </w:r>
    </w:p>
    <w:p w:rsidR="00DC1FC0" w:rsidRPr="00BE401E" w:rsidRDefault="00DC1FC0" w:rsidP="00400B14">
      <w:pPr>
        <w:rPr>
          <w:lang w:val="de-CH"/>
        </w:rPr>
      </w:pPr>
    </w:p>
    <w:p w:rsidR="00DC1FC0" w:rsidRDefault="00DC1FC0" w:rsidP="00400B14">
      <w:r>
        <w:t xml:space="preserve">If it rejects the session, then </w:t>
      </w:r>
      <w:r w:rsidR="00F708B0">
        <w:t>the reply has an optional body and</w:t>
      </w:r>
      <w:r>
        <w:t xml:space="preserve"> the following attributes:</w:t>
      </w:r>
    </w:p>
    <w:p w:rsidR="00DC1FC0" w:rsidRPr="00BE401E" w:rsidRDefault="00380CCB" w:rsidP="00400B14">
      <w:pPr>
        <w:ind w:left="709"/>
        <w:rPr>
          <w:lang w:val="de-CH"/>
        </w:rPr>
      </w:pPr>
      <w:r w:rsidRPr="00BE401E">
        <w:rPr>
          <w:lang w:val="de-CH"/>
        </w:rPr>
        <w:t>mty=</w:t>
      </w:r>
      <w:r w:rsidR="00272B90" w:rsidRPr="00BE401E">
        <w:rPr>
          <w:lang w:val="de-CH"/>
        </w:rPr>
        <w:t>SCS</w:t>
      </w:r>
    </w:p>
    <w:p w:rsidR="00EC15AC" w:rsidRPr="00BE401E" w:rsidRDefault="00AC6E1C" w:rsidP="00400B14">
      <w:pPr>
        <w:ind w:left="709"/>
        <w:rPr>
          <w:lang w:val="de-CH"/>
        </w:rPr>
      </w:pPr>
      <w:r w:rsidRPr="00BE401E">
        <w:rPr>
          <w:lang w:val="de-CH"/>
        </w:rPr>
        <w:t>msn</w:t>
      </w:r>
      <w:r w:rsidR="00EC15AC" w:rsidRPr="00BE401E">
        <w:rPr>
          <w:lang w:val="de-CH"/>
        </w:rPr>
        <w:t>=</w:t>
      </w:r>
      <w:r w:rsidR="00AA245C" w:rsidRPr="00BE401E">
        <w:rPr>
          <w:lang w:val="de-CH"/>
        </w:rPr>
        <w:t>1</w:t>
      </w:r>
    </w:p>
    <w:p w:rsidR="00DC1FC0" w:rsidRPr="00BE401E" w:rsidRDefault="00272B90" w:rsidP="00400B14">
      <w:pPr>
        <w:ind w:left="709"/>
        <w:rPr>
          <w:lang w:val="de-CH"/>
        </w:rPr>
      </w:pPr>
      <w:r w:rsidRPr="00BE401E">
        <w:rPr>
          <w:lang w:val="de-CH"/>
        </w:rPr>
        <w:t>nam=</w:t>
      </w:r>
      <w:r w:rsidR="00DC1FC0" w:rsidRPr="00BE401E">
        <w:rPr>
          <w:lang w:val="de-CH"/>
        </w:rPr>
        <w:t>P01_RTXS_RPRWS1</w:t>
      </w:r>
      <w:r w:rsidR="00AC07A7" w:rsidRPr="00BE401E">
        <w:rPr>
          <w:lang w:val="de-CH"/>
        </w:rPr>
        <w:br/>
        <w:t>sin=server-version:V2.1-453</w:t>
      </w:r>
    </w:p>
    <w:p w:rsidR="00C54A0A" w:rsidRPr="00BE401E" w:rsidRDefault="00272B90" w:rsidP="00400B14">
      <w:pPr>
        <w:ind w:left="709"/>
        <w:rPr>
          <w:lang w:val="de-CH"/>
        </w:rPr>
      </w:pPr>
      <w:r w:rsidRPr="00BE401E">
        <w:rPr>
          <w:lang w:val="de-CH"/>
        </w:rPr>
        <w:t>sid=</w:t>
      </w:r>
      <w:r w:rsidR="00C54A0A" w:rsidRPr="00BE401E">
        <w:rPr>
          <w:lang w:val="de-CH"/>
        </w:rPr>
        <w:t>cdc50b36-1fc4-4f9e-8430-d2e3d7284d9d</w:t>
      </w:r>
    </w:p>
    <w:p w:rsidR="00DC1FC0" w:rsidRDefault="00272B90" w:rsidP="00400B14">
      <w:pPr>
        <w:ind w:left="709"/>
      </w:pPr>
      <w:r>
        <w:lastRenderedPageBreak/>
        <w:t>rej</w:t>
      </w:r>
    </w:p>
    <w:p w:rsidR="00DC1FC0" w:rsidRDefault="00DC1FC0" w:rsidP="00400B14">
      <w:pPr>
        <w:ind w:left="709"/>
      </w:pPr>
      <w:r>
        <w:t>a</w:t>
      </w:r>
      <w:r w:rsidR="00272B90">
        <w:t>ec</w:t>
      </w:r>
      <w:r>
        <w:t>=4334591</w:t>
      </w:r>
    </w:p>
    <w:p w:rsidR="00DC1FC0" w:rsidRDefault="00DC1FC0" w:rsidP="00400B14">
      <w:pPr>
        <w:ind w:left="709"/>
      </w:pPr>
      <w:r>
        <w:t>a</w:t>
      </w:r>
      <w:r w:rsidR="00272B90">
        <w:t>et</w:t>
      </w:r>
      <w:r>
        <w:t>=%RTXS-E-NOPARTICIPANT, Authorization error – Unknown participant</w:t>
      </w:r>
    </w:p>
    <w:p w:rsidR="00AA245C" w:rsidRDefault="00AA245C" w:rsidP="00400B14"/>
    <w:p w:rsidR="00DC1FC0" w:rsidRPr="00027041" w:rsidRDefault="00AF3739" w:rsidP="00400B14">
      <w:r>
        <w:t xml:space="preserve">The </w:t>
      </w:r>
      <w:r w:rsidRPr="00AF3739">
        <w:rPr>
          <w:i/>
        </w:rPr>
        <w:t>aec</w:t>
      </w:r>
      <w:r>
        <w:t xml:space="preserve"> / </w:t>
      </w:r>
      <w:r w:rsidRPr="00AF3739">
        <w:rPr>
          <w:i/>
        </w:rPr>
        <w:t>aet</w:t>
      </w:r>
      <w:r>
        <w:t xml:space="preserve"> attributes should contain readable information describing the rejection reason.</w:t>
      </w:r>
    </w:p>
    <w:p w:rsidR="000D648C" w:rsidRDefault="005E096F" w:rsidP="008F5812">
      <w:pPr>
        <w:pStyle w:val="Heading2"/>
      </w:pPr>
      <w:bookmarkStart w:id="287" w:name="_Toc337458238"/>
      <w:r>
        <w:t>CLN_</w:t>
      </w:r>
      <w:r w:rsidR="000D648C">
        <w:t>DELETE_SESSION</w:t>
      </w:r>
      <w:r w:rsidR="00272B90">
        <w:t xml:space="preserve"> (CDS)</w:t>
      </w:r>
      <w:bookmarkEnd w:id="287"/>
    </w:p>
    <w:p w:rsidR="000D648C" w:rsidRDefault="009534C0" w:rsidP="00400B14">
      <w:r>
        <w:t>This m</w:t>
      </w:r>
      <w:r w:rsidR="00E173A1">
        <w:t xml:space="preserve">essage </w:t>
      </w:r>
      <w:r w:rsidR="005E096F">
        <w:t>CLN_</w:t>
      </w:r>
      <w:r w:rsidR="000D648C">
        <w:t xml:space="preserve">DELETE_SESSION is sent from the client to SC in order to </w:t>
      </w:r>
      <w:r w:rsidR="0012615B">
        <w:t>terminate</w:t>
      </w:r>
      <w:r w:rsidR="000D648C">
        <w:t xml:space="preserve"> an existing session. The message has no body and contains these attributes:</w:t>
      </w:r>
    </w:p>
    <w:p w:rsidR="000D648C" w:rsidRDefault="00380CCB" w:rsidP="00400B14">
      <w:pPr>
        <w:ind w:left="709"/>
      </w:pPr>
      <w:r>
        <w:t>mty=</w:t>
      </w:r>
      <w:r w:rsidR="00272B90">
        <w:t>CDS</w:t>
      </w:r>
    </w:p>
    <w:p w:rsidR="00EC15AC" w:rsidRDefault="00AC6E1C" w:rsidP="00400B14">
      <w:pPr>
        <w:ind w:left="709"/>
      </w:pPr>
      <w:r>
        <w:t>msn</w:t>
      </w:r>
      <w:r w:rsidR="00EC15AC">
        <w:t>=974834</w:t>
      </w:r>
    </w:p>
    <w:p w:rsidR="00C54A0A" w:rsidRDefault="00272B90" w:rsidP="00400B14">
      <w:pPr>
        <w:ind w:left="709"/>
      </w:pPr>
      <w:r>
        <w:t>nam=</w:t>
      </w:r>
      <w:r w:rsidR="00C54A0A">
        <w:t>P01_RTXS_RPRWS1</w:t>
      </w:r>
    </w:p>
    <w:p w:rsidR="000D648C" w:rsidRDefault="00272B90" w:rsidP="00400B14">
      <w:pPr>
        <w:ind w:left="709"/>
      </w:pPr>
      <w:r>
        <w:t>sid</w:t>
      </w:r>
      <w:r w:rsidR="00B85A97">
        <w:t>=</w:t>
      </w:r>
      <w:r w:rsidR="000D648C">
        <w:t>cdc50b36-1fc4-4f9e-8430-d2e3d7284d9d</w:t>
      </w:r>
    </w:p>
    <w:p w:rsidR="002D4961" w:rsidRDefault="002D4961" w:rsidP="00400B14">
      <w:pPr>
        <w:ind w:left="709"/>
      </w:pPr>
      <w:r>
        <w:t>sin=rollback</w:t>
      </w:r>
    </w:p>
    <w:p w:rsidR="004A71F2" w:rsidRDefault="004A71F2" w:rsidP="004A71F2">
      <w:pPr>
        <w:ind w:left="709"/>
      </w:pPr>
      <w:r>
        <w:t>oti=10</w:t>
      </w:r>
      <w:r w:rsidR="008637C2">
        <w:t>000</w:t>
      </w:r>
    </w:p>
    <w:p w:rsidR="000D648C" w:rsidRDefault="000D648C" w:rsidP="00400B14"/>
    <w:p w:rsidR="000D648C" w:rsidRDefault="000D648C" w:rsidP="00400B14">
      <w:r>
        <w:t>SC receives the message and does these actions:</w:t>
      </w:r>
    </w:p>
    <w:p w:rsidR="00712C71" w:rsidRDefault="00EE0D09" w:rsidP="000D2606">
      <w:pPr>
        <w:numPr>
          <w:ilvl w:val="0"/>
          <w:numId w:val="8"/>
        </w:numPr>
        <w:jc w:val="left"/>
      </w:pPr>
      <w:r>
        <w:t>Finds</w:t>
      </w:r>
      <w:r w:rsidR="000D648C">
        <w:t xml:space="preserve"> the </w:t>
      </w:r>
      <w:r w:rsidR="00712C71">
        <w:t>server allocated to this session</w:t>
      </w:r>
    </w:p>
    <w:p w:rsidR="000D648C" w:rsidRDefault="00712C71" w:rsidP="000D2606">
      <w:pPr>
        <w:numPr>
          <w:ilvl w:val="0"/>
          <w:numId w:val="8"/>
        </w:numPr>
        <w:jc w:val="left"/>
      </w:pPr>
      <w:r>
        <w:t>S</w:t>
      </w:r>
      <w:r w:rsidR="00E173A1">
        <w:t xml:space="preserve">ends the message </w:t>
      </w:r>
      <w:r w:rsidR="005E096F">
        <w:t>SRV_DELETE</w:t>
      </w:r>
      <w:r w:rsidR="000D648C">
        <w:t xml:space="preserve">_SESSION </w:t>
      </w:r>
      <w:r w:rsidR="00B61047">
        <w:t xml:space="preserve">to the allocated sever </w:t>
      </w:r>
      <w:r w:rsidR="005E096F">
        <w:t>and a</w:t>
      </w:r>
      <w:r w:rsidR="00E173A1">
        <w:t xml:space="preserve">waits </w:t>
      </w:r>
      <w:r w:rsidR="00B61047">
        <w:t>its</w:t>
      </w:r>
      <w:r w:rsidR="00E173A1">
        <w:t xml:space="preserve"> </w:t>
      </w:r>
      <w:r w:rsidR="005E096F">
        <w:t>response.</w:t>
      </w:r>
    </w:p>
    <w:p w:rsidR="000D648C" w:rsidRDefault="00B61047" w:rsidP="000D2606">
      <w:pPr>
        <w:numPr>
          <w:ilvl w:val="0"/>
          <w:numId w:val="8"/>
        </w:numPr>
        <w:jc w:val="left"/>
      </w:pPr>
      <w:r>
        <w:t>De-a</w:t>
      </w:r>
      <w:r w:rsidR="000D648C">
        <w:t xml:space="preserve">llocates the server instance </w:t>
      </w:r>
      <w:r w:rsidR="00EE0D09">
        <w:t>from</w:t>
      </w:r>
      <w:r w:rsidR="000D648C">
        <w:t xml:space="preserve"> this session</w:t>
      </w:r>
    </w:p>
    <w:p w:rsidR="000D648C" w:rsidRDefault="00EE0D09" w:rsidP="000D2606">
      <w:pPr>
        <w:numPr>
          <w:ilvl w:val="0"/>
          <w:numId w:val="8"/>
        </w:numPr>
        <w:jc w:val="left"/>
      </w:pPr>
      <w:r>
        <w:t>S</w:t>
      </w:r>
      <w:r w:rsidR="000D648C">
        <w:t>ends bac</w:t>
      </w:r>
      <w:r w:rsidR="00E173A1">
        <w:t xml:space="preserve">k the message </w:t>
      </w:r>
      <w:r w:rsidR="005E096F">
        <w:t>CLN_DELETE_</w:t>
      </w:r>
      <w:r w:rsidR="000D648C">
        <w:t>SESSION with the following attributes:</w:t>
      </w:r>
    </w:p>
    <w:p w:rsidR="000D648C" w:rsidRDefault="00380CCB" w:rsidP="00400B14">
      <w:pPr>
        <w:ind w:left="1418"/>
      </w:pPr>
      <w:r>
        <w:t>mty=</w:t>
      </w:r>
      <w:r w:rsidR="00272B90">
        <w:t>CSD</w:t>
      </w:r>
    </w:p>
    <w:p w:rsidR="00EC15AC" w:rsidRDefault="00AC6E1C" w:rsidP="00400B14">
      <w:pPr>
        <w:ind w:left="1418"/>
      </w:pPr>
      <w:r>
        <w:t>msn</w:t>
      </w:r>
      <w:r w:rsidR="00EC15AC">
        <w:t>=974834</w:t>
      </w:r>
    </w:p>
    <w:p w:rsidR="000D648C" w:rsidRDefault="00272B90" w:rsidP="00400B14">
      <w:pPr>
        <w:ind w:left="1418"/>
      </w:pPr>
      <w:r>
        <w:t>nam=</w:t>
      </w:r>
      <w:r w:rsidR="000D648C">
        <w:t>P01_RTXS_RPRWS1</w:t>
      </w:r>
    </w:p>
    <w:p w:rsidR="00B61047" w:rsidRDefault="00272B90" w:rsidP="00B61047">
      <w:pPr>
        <w:ind w:left="1418"/>
      </w:pPr>
      <w:r>
        <w:t>sid</w:t>
      </w:r>
      <w:r w:rsidR="00B85A97">
        <w:t>=</w:t>
      </w:r>
      <w:r w:rsidR="00B61047">
        <w:t>cdc50b36-1fc4-4f9e-8430-d2e3d7284d9d</w:t>
      </w:r>
    </w:p>
    <w:p w:rsidR="000D648C" w:rsidRDefault="000D648C" w:rsidP="00400B14">
      <w:pPr>
        <w:jc w:val="left"/>
      </w:pPr>
    </w:p>
    <w:p w:rsidR="00EE0D09" w:rsidRDefault="00EE0D09" w:rsidP="00400B14">
      <w:pPr>
        <w:jc w:val="left"/>
      </w:pPr>
      <w:r>
        <w:t>Due to timing issues the client may send a delete session request to a non existing session or to session that has no allocated server. The SC handle</w:t>
      </w:r>
      <w:r w:rsidR="00A82FF3">
        <w:t>s</w:t>
      </w:r>
      <w:r>
        <w:t xml:space="preserve"> such situation</w:t>
      </w:r>
      <w:r w:rsidR="00A82FF3">
        <w:t>s and responds with a</w:t>
      </w:r>
      <w:r w:rsidR="00F52295">
        <w:t xml:space="preserve"> appropriate</w:t>
      </w:r>
      <w:r w:rsidR="00A82FF3">
        <w:t xml:space="preserve"> error message</w:t>
      </w:r>
      <w:r>
        <w:t>.</w:t>
      </w:r>
      <w:r w:rsidR="00B61047">
        <w:t xml:space="preserve"> </w:t>
      </w:r>
    </w:p>
    <w:p w:rsidR="00EE0D09" w:rsidRDefault="00EE0D09" w:rsidP="00400B14">
      <w:pPr>
        <w:jc w:val="left"/>
      </w:pPr>
    </w:p>
    <w:p w:rsidR="000D648C" w:rsidRDefault="000D648C" w:rsidP="00400B14">
      <w:pPr>
        <w:jc w:val="left"/>
      </w:pPr>
      <w:r>
        <w:t xml:space="preserve">When an </w:t>
      </w:r>
      <w:r w:rsidR="003A4BA1">
        <w:t xml:space="preserve">SC </w:t>
      </w:r>
      <w:r>
        <w:t>error occurs the response message contains the attributes:</w:t>
      </w:r>
    </w:p>
    <w:p w:rsidR="000D648C" w:rsidRDefault="00380CCB" w:rsidP="00400B14">
      <w:pPr>
        <w:ind w:left="709"/>
      </w:pPr>
      <w:r>
        <w:t>mty=</w:t>
      </w:r>
      <w:r w:rsidR="00272B90">
        <w:t>CDS</w:t>
      </w:r>
    </w:p>
    <w:p w:rsidR="000D648C" w:rsidRDefault="00272B90" w:rsidP="00400B14">
      <w:pPr>
        <w:ind w:left="709"/>
      </w:pPr>
      <w:r>
        <w:t>sec=</w:t>
      </w:r>
      <w:r w:rsidR="001946E7">
        <w:t>33</w:t>
      </w:r>
      <w:r w:rsidR="000D648C">
        <w:t>0</w:t>
      </w:r>
    </w:p>
    <w:p w:rsidR="000D648C" w:rsidRDefault="00272B90" w:rsidP="00400B14">
      <w:pPr>
        <w:ind w:left="709"/>
      </w:pPr>
      <w:r>
        <w:t>set=</w:t>
      </w:r>
      <w:r w:rsidR="00EE0D09">
        <w:t>Session does not exist</w:t>
      </w:r>
    </w:p>
    <w:p w:rsidR="000D648C" w:rsidRDefault="000D648C" w:rsidP="00400B14">
      <w:pPr>
        <w:jc w:val="left"/>
      </w:pPr>
    </w:p>
    <w:p w:rsidR="00162DCE" w:rsidRDefault="00162DCE" w:rsidP="00162DCE">
      <w:pPr>
        <w:pStyle w:val="Heading2"/>
      </w:pPr>
      <w:bookmarkStart w:id="288" w:name="_Toc337458239"/>
      <w:r>
        <w:t>CSC_DELETE_SESSION (XDS)</w:t>
      </w:r>
      <w:bookmarkEnd w:id="288"/>
    </w:p>
    <w:p w:rsidR="00162DCE" w:rsidRDefault="00162DCE" w:rsidP="00162DCE">
      <w:r>
        <w:t>This message is sent from the cascaded SC to another SC order to process the client delete session request. The message has no body and contains these attributes:</w:t>
      </w:r>
    </w:p>
    <w:p w:rsidR="00162DCE" w:rsidRDefault="00162DCE" w:rsidP="00162DCE">
      <w:pPr>
        <w:ind w:left="709"/>
      </w:pPr>
      <w:r>
        <w:t>mty=XDS</w:t>
      </w:r>
    </w:p>
    <w:p w:rsidR="00162DCE" w:rsidRDefault="00162DCE" w:rsidP="00162DCE">
      <w:pPr>
        <w:ind w:left="709"/>
      </w:pPr>
      <w:r>
        <w:t>msn=974834</w:t>
      </w:r>
    </w:p>
    <w:p w:rsidR="00162DCE" w:rsidRDefault="00162DCE" w:rsidP="00162DCE">
      <w:pPr>
        <w:ind w:left="709"/>
      </w:pPr>
      <w:r>
        <w:t>nam=P01_RTXS_RPRWS1</w:t>
      </w:r>
    </w:p>
    <w:p w:rsidR="00162DCE" w:rsidRDefault="00162DCE" w:rsidP="00162DCE">
      <w:pPr>
        <w:ind w:left="709"/>
      </w:pPr>
      <w:r>
        <w:t>sid=cdc50b36-1fc4-4f9e-8430-d2e3d7284d9d</w:t>
      </w:r>
    </w:p>
    <w:p w:rsidR="00162DCE" w:rsidRDefault="00162DCE" w:rsidP="00162DCE">
      <w:pPr>
        <w:ind w:left="709"/>
      </w:pPr>
      <w:r>
        <w:t>sin=rollback</w:t>
      </w:r>
    </w:p>
    <w:p w:rsidR="00162DCE" w:rsidRDefault="00162DCE" w:rsidP="00162DCE">
      <w:pPr>
        <w:ind w:left="709"/>
      </w:pPr>
      <w:r>
        <w:t>oti=10000</w:t>
      </w:r>
    </w:p>
    <w:p w:rsidR="00162DCE" w:rsidRDefault="00162DCE" w:rsidP="00162DCE"/>
    <w:p w:rsidR="00162DCE" w:rsidRDefault="00162DCE" w:rsidP="00CA6EA0">
      <w:r>
        <w:t>SC receives the message and process it like a CLN_DELETE_SESSION message.</w:t>
      </w:r>
      <w:r w:rsidR="00CA6EA0">
        <w:t xml:space="preserve"> </w:t>
      </w:r>
      <w:r>
        <w:t>When an SC error occurs the response message contains the attributes:</w:t>
      </w:r>
    </w:p>
    <w:p w:rsidR="00162DCE" w:rsidRDefault="00162DCE" w:rsidP="00162DCE">
      <w:pPr>
        <w:ind w:left="709"/>
      </w:pPr>
      <w:r>
        <w:t>mty=</w:t>
      </w:r>
      <w:r w:rsidR="00CA6EA0">
        <w:t>X</w:t>
      </w:r>
      <w:r>
        <w:t>DS</w:t>
      </w:r>
    </w:p>
    <w:p w:rsidR="00162DCE" w:rsidRDefault="00162DCE" w:rsidP="00162DCE">
      <w:pPr>
        <w:ind w:left="709"/>
      </w:pPr>
      <w:r>
        <w:t>sec=330</w:t>
      </w:r>
    </w:p>
    <w:p w:rsidR="00162DCE" w:rsidRDefault="00162DCE" w:rsidP="00162DCE">
      <w:pPr>
        <w:ind w:left="709"/>
      </w:pPr>
      <w:r>
        <w:t>set=Session does not exist</w:t>
      </w:r>
    </w:p>
    <w:p w:rsidR="00DC1FC0" w:rsidRDefault="00DC1FC0" w:rsidP="008F5812">
      <w:pPr>
        <w:pStyle w:val="Heading2"/>
      </w:pPr>
      <w:bookmarkStart w:id="289" w:name="_Toc337458240"/>
      <w:r>
        <w:lastRenderedPageBreak/>
        <w:t>SRV_DELETE_SESSION</w:t>
      </w:r>
      <w:r w:rsidR="00272B90">
        <w:t xml:space="preserve"> (SDS)</w:t>
      </w:r>
      <w:bookmarkEnd w:id="289"/>
    </w:p>
    <w:p w:rsidR="00DC1FC0" w:rsidRDefault="00DC1FC0" w:rsidP="00400B14">
      <w:r>
        <w:t>This message is sent from the SC to the server when the session will be deleted by the client and the server instance will no longer be bound to it. The message has no body and contains these attributes:</w:t>
      </w:r>
    </w:p>
    <w:p w:rsidR="00DC1FC0" w:rsidRDefault="00380CCB" w:rsidP="00400B14">
      <w:pPr>
        <w:ind w:left="709"/>
      </w:pPr>
      <w:r>
        <w:t>mty=</w:t>
      </w:r>
      <w:r w:rsidR="00272B90">
        <w:t>SDS</w:t>
      </w:r>
    </w:p>
    <w:p w:rsidR="00EC15AC" w:rsidRDefault="00AC6E1C" w:rsidP="00400B14">
      <w:pPr>
        <w:ind w:left="709"/>
      </w:pPr>
      <w:r>
        <w:t>msn</w:t>
      </w:r>
      <w:r w:rsidR="00EC15AC">
        <w:t>=974834</w:t>
      </w:r>
    </w:p>
    <w:p w:rsidR="00DC1FC0" w:rsidRDefault="00272B90" w:rsidP="00400B14">
      <w:pPr>
        <w:ind w:left="709"/>
      </w:pPr>
      <w:r>
        <w:t>nam=</w:t>
      </w:r>
      <w:r w:rsidR="00DC1FC0">
        <w:t>P01_RTXS_RPRWS1</w:t>
      </w:r>
    </w:p>
    <w:p w:rsidR="00DC1FC0" w:rsidRDefault="00272B90" w:rsidP="00400B14">
      <w:pPr>
        <w:ind w:left="709"/>
      </w:pPr>
      <w:r>
        <w:t>sid=</w:t>
      </w:r>
      <w:r w:rsidR="00DC1FC0">
        <w:t>cdc50b36-1fc4-4f9e-8430-d2e3d7284d9d</w:t>
      </w:r>
    </w:p>
    <w:p w:rsidR="002D4961" w:rsidRDefault="002D4961" w:rsidP="002D4961">
      <w:pPr>
        <w:ind w:left="709"/>
      </w:pPr>
      <w:r>
        <w:t>sin=rollback</w:t>
      </w:r>
    </w:p>
    <w:p w:rsidR="00F52295" w:rsidRDefault="00F52295" w:rsidP="00400B14">
      <w:pPr>
        <w:ind w:left="709"/>
      </w:pPr>
      <w:r>
        <w:t>oti=10000</w:t>
      </w:r>
    </w:p>
    <w:p w:rsidR="00DC1FC0" w:rsidRDefault="00DC1FC0" w:rsidP="00400B14"/>
    <w:p w:rsidR="00DC1FC0" w:rsidRDefault="00DC1FC0" w:rsidP="00400B14">
      <w:r>
        <w:t>The server must return a message with the following attributes:</w:t>
      </w:r>
    </w:p>
    <w:p w:rsidR="00DC1FC0" w:rsidRDefault="00380CCB" w:rsidP="00400B14">
      <w:pPr>
        <w:ind w:left="709"/>
      </w:pPr>
      <w:r>
        <w:t>mty=</w:t>
      </w:r>
      <w:r w:rsidR="00272B90">
        <w:t>SDS</w:t>
      </w:r>
    </w:p>
    <w:p w:rsidR="00EC15AC" w:rsidRDefault="00AC6E1C" w:rsidP="00400B14">
      <w:pPr>
        <w:ind w:left="709"/>
      </w:pPr>
      <w:r>
        <w:t>msn</w:t>
      </w:r>
      <w:r w:rsidR="00EC15AC">
        <w:t>=974834</w:t>
      </w:r>
    </w:p>
    <w:p w:rsidR="00DC1FC0" w:rsidRDefault="00272B90" w:rsidP="00400B14">
      <w:pPr>
        <w:ind w:left="709"/>
      </w:pPr>
      <w:r>
        <w:t>nam=</w:t>
      </w:r>
      <w:r w:rsidR="00DC1FC0">
        <w:t>P01_RTXS_RPRWS1</w:t>
      </w:r>
    </w:p>
    <w:p w:rsidR="00B61047" w:rsidRDefault="00272B90" w:rsidP="00400B14">
      <w:pPr>
        <w:ind w:left="709"/>
      </w:pPr>
      <w:r>
        <w:t>sid=</w:t>
      </w:r>
      <w:r w:rsidR="00B61047">
        <w:t>cdc50b36-1fc4-4f9e-8430-d2e3d7284d9d</w:t>
      </w:r>
    </w:p>
    <w:p w:rsidR="00DC1FC0" w:rsidRDefault="00DC1FC0" w:rsidP="00400B14"/>
    <w:p w:rsidR="000A438F" w:rsidRDefault="000A438F" w:rsidP="000A438F">
      <w:pPr>
        <w:jc w:val="left"/>
      </w:pPr>
      <w:r>
        <w:t>In case the server does not respond within the given operation timeout (oti) the SC will abort the session, deregister the server and close all connections to the server.</w:t>
      </w:r>
    </w:p>
    <w:p w:rsidR="000A438F" w:rsidRDefault="000A438F" w:rsidP="00400B14"/>
    <w:p w:rsidR="00DC1FC0" w:rsidRPr="00780008" w:rsidRDefault="00DC1FC0" w:rsidP="00400B14">
      <w:r>
        <w:t>After this message the server will not receive any data requests until the next session is started.</w:t>
      </w:r>
    </w:p>
    <w:p w:rsidR="00DC1FC0" w:rsidRDefault="00DC1FC0" w:rsidP="008F5812">
      <w:pPr>
        <w:pStyle w:val="Heading2"/>
      </w:pPr>
      <w:bookmarkStart w:id="290" w:name="_Toc337458241"/>
      <w:r>
        <w:t>SRV_ABORT_SESSION</w:t>
      </w:r>
      <w:r w:rsidR="00272B90">
        <w:t xml:space="preserve"> (SAS)</w:t>
      </w:r>
      <w:bookmarkEnd w:id="290"/>
    </w:p>
    <w:p w:rsidR="00DC1FC0" w:rsidRDefault="00DC1FC0" w:rsidP="00400B14">
      <w:r>
        <w:t>This message is sent from the SC to the server when the session is aborted d</w:t>
      </w:r>
      <w:r w:rsidR="00B61047">
        <w:t>ue</w:t>
      </w:r>
      <w:r>
        <w:t xml:space="preserve"> to errors o</w:t>
      </w:r>
      <w:r w:rsidR="00B61047">
        <w:t>r</w:t>
      </w:r>
      <w:r>
        <w:t xml:space="preserve"> othe</w:t>
      </w:r>
      <w:r w:rsidR="0012615B">
        <w:t>r unexpected event</w:t>
      </w:r>
      <w:r>
        <w:t>. The message has no body and contains these attributes:</w:t>
      </w:r>
    </w:p>
    <w:p w:rsidR="00DC1FC0" w:rsidRDefault="00380CCB" w:rsidP="00400B14">
      <w:pPr>
        <w:ind w:left="709"/>
      </w:pPr>
      <w:r>
        <w:t>mty=</w:t>
      </w:r>
      <w:r w:rsidR="00272B90">
        <w:t>SAS</w:t>
      </w:r>
    </w:p>
    <w:p w:rsidR="00DC1FC0" w:rsidRDefault="00272B90" w:rsidP="00400B14">
      <w:pPr>
        <w:ind w:left="709"/>
      </w:pPr>
      <w:r>
        <w:t>nam=</w:t>
      </w:r>
      <w:r w:rsidR="00DC1FC0">
        <w:t>P01_RTXS_RPRWS1</w:t>
      </w:r>
    </w:p>
    <w:p w:rsidR="00DC1FC0" w:rsidRDefault="00272B90" w:rsidP="00400B14">
      <w:pPr>
        <w:ind w:left="709"/>
      </w:pPr>
      <w:r>
        <w:t>sid=</w:t>
      </w:r>
      <w:r w:rsidR="00DC1FC0">
        <w:t>cdc50b36-1fc4-4f9e-8430-d2e3d7284d9d</w:t>
      </w:r>
    </w:p>
    <w:p w:rsidR="00AA245C" w:rsidRDefault="001946E7" w:rsidP="00AA245C">
      <w:pPr>
        <w:ind w:left="709"/>
      </w:pPr>
      <w:r>
        <w:t>sec=302</w:t>
      </w:r>
    </w:p>
    <w:p w:rsidR="00AA245C" w:rsidRDefault="00AA245C" w:rsidP="00AA245C">
      <w:pPr>
        <w:ind w:left="709"/>
      </w:pPr>
      <w:r>
        <w:t>set=Session timeout</w:t>
      </w:r>
      <w:r w:rsidR="00F909CA">
        <w:t xml:space="preserve"> exceeded</w:t>
      </w:r>
    </w:p>
    <w:p w:rsidR="006315D3" w:rsidRDefault="006315D3" w:rsidP="00AA245C">
      <w:pPr>
        <w:ind w:left="709"/>
      </w:pPr>
      <w:r>
        <w:t>oti=2000</w:t>
      </w:r>
    </w:p>
    <w:p w:rsidR="00DC1FC0" w:rsidRDefault="00DC1FC0" w:rsidP="00400B14"/>
    <w:p w:rsidR="00DC1FC0" w:rsidRDefault="00DC1FC0" w:rsidP="00400B14">
      <w:r>
        <w:t>The server must return a message with the following attributes:</w:t>
      </w:r>
    </w:p>
    <w:p w:rsidR="00DC1FC0" w:rsidRDefault="00380CCB" w:rsidP="00400B14">
      <w:pPr>
        <w:ind w:left="709"/>
      </w:pPr>
      <w:r>
        <w:t>mty=</w:t>
      </w:r>
      <w:r w:rsidR="00272B90">
        <w:t>SAS</w:t>
      </w:r>
    </w:p>
    <w:p w:rsidR="00DC1FC0" w:rsidRDefault="00272B90" w:rsidP="00400B14">
      <w:pPr>
        <w:ind w:left="709"/>
      </w:pPr>
      <w:r>
        <w:t>nam=</w:t>
      </w:r>
      <w:r w:rsidR="00DC1FC0">
        <w:t>P01_RTXS_RPRWS1</w:t>
      </w:r>
    </w:p>
    <w:p w:rsidR="00B61047" w:rsidRDefault="00272B90" w:rsidP="00400B14">
      <w:pPr>
        <w:ind w:left="709"/>
      </w:pPr>
      <w:r>
        <w:t>sid=</w:t>
      </w:r>
      <w:r w:rsidR="00B61047">
        <w:t>cdc50b36-1fc4-4f9e-8430-d2e3d7284d9d</w:t>
      </w:r>
    </w:p>
    <w:p w:rsidR="00DC1FC0" w:rsidRDefault="00DC1FC0" w:rsidP="00400B14"/>
    <w:p w:rsidR="000A438F" w:rsidRDefault="000A438F" w:rsidP="000A438F">
      <w:pPr>
        <w:jc w:val="left"/>
      </w:pPr>
      <w:r>
        <w:t xml:space="preserve">In case the server does not respond within the </w:t>
      </w:r>
      <w:r w:rsidR="00A82FF3">
        <w:t>configured</w:t>
      </w:r>
      <w:r>
        <w:t xml:space="preserve"> operation timeout (oti) the SC will abort the session, deregister the server and close all connections to the server.</w:t>
      </w:r>
    </w:p>
    <w:p w:rsidR="000A438F" w:rsidRDefault="000A438F" w:rsidP="00427D1D"/>
    <w:p w:rsidR="00DC1FC0" w:rsidRPr="00780008" w:rsidRDefault="00DC1FC0" w:rsidP="00427D1D">
      <w:r>
        <w:t>After this message the server will not receive any data requests until the next session is started.</w:t>
      </w:r>
    </w:p>
    <w:p w:rsidR="00DC1FC0" w:rsidRPr="007F41B9" w:rsidRDefault="00DC1FC0" w:rsidP="00427D1D"/>
    <w:p w:rsidR="00873D36" w:rsidRDefault="00873D36" w:rsidP="008F5812">
      <w:pPr>
        <w:pStyle w:val="Heading2"/>
      </w:pPr>
      <w:bookmarkStart w:id="291" w:name="_Toc337458242"/>
      <w:r>
        <w:t>REGISTER_</w:t>
      </w:r>
      <w:r w:rsidR="000442E8">
        <w:t>SERVER</w:t>
      </w:r>
      <w:r w:rsidR="00272B90">
        <w:t xml:space="preserve"> (</w:t>
      </w:r>
      <w:r w:rsidR="00B85A97">
        <w:t>REG</w:t>
      </w:r>
      <w:r w:rsidR="00272B90">
        <w:t>)</w:t>
      </w:r>
      <w:bookmarkEnd w:id="291"/>
    </w:p>
    <w:p w:rsidR="00873D36" w:rsidRDefault="00873D36" w:rsidP="00400B14">
      <w:r>
        <w:t xml:space="preserve">This message is sent from the server instance to SC in order to tell the SC which service it serves. </w:t>
      </w:r>
      <w:r w:rsidR="00C87D9A">
        <w:t xml:space="preserve">From this time SC starts monitoring the arrival of CHECK_REGISTRATION message and will clean-up the server if it does not arrive timely. </w:t>
      </w:r>
      <w:r>
        <w:t>The message has no body and contains these attributes:</w:t>
      </w:r>
    </w:p>
    <w:p w:rsidR="00873D36" w:rsidRDefault="00380CCB" w:rsidP="00400B14">
      <w:pPr>
        <w:ind w:left="709"/>
      </w:pPr>
      <w:r>
        <w:t>mty=</w:t>
      </w:r>
      <w:r w:rsidR="00B85A97">
        <w:t>REG</w:t>
      </w:r>
    </w:p>
    <w:p w:rsidR="00873D36" w:rsidRDefault="00272B90" w:rsidP="00400B14">
      <w:pPr>
        <w:ind w:left="709"/>
      </w:pPr>
      <w:r>
        <w:t>nam=</w:t>
      </w:r>
      <w:r w:rsidR="00873D36">
        <w:t>P01_RTXS_RPRWS1</w:t>
      </w:r>
    </w:p>
    <w:p w:rsidR="00873D36" w:rsidRDefault="00272B90" w:rsidP="00400B14">
      <w:pPr>
        <w:ind w:left="709"/>
      </w:pPr>
      <w:r>
        <w:t>mxs</w:t>
      </w:r>
      <w:r w:rsidR="00873D36">
        <w:t>=10</w:t>
      </w:r>
    </w:p>
    <w:p w:rsidR="00240A32" w:rsidRPr="00BE401E" w:rsidRDefault="00240A32" w:rsidP="00400B14">
      <w:pPr>
        <w:ind w:left="709"/>
        <w:rPr>
          <w:lang w:val="de-CH"/>
        </w:rPr>
      </w:pPr>
      <w:r w:rsidRPr="00BE401E">
        <w:rPr>
          <w:lang w:val="de-CH"/>
        </w:rPr>
        <w:t>mxc=5</w:t>
      </w:r>
    </w:p>
    <w:p w:rsidR="00873D36" w:rsidRPr="00BE401E" w:rsidRDefault="00272B90" w:rsidP="00400B14">
      <w:pPr>
        <w:ind w:left="709"/>
        <w:rPr>
          <w:lang w:val="de-CH"/>
        </w:rPr>
      </w:pPr>
      <w:r w:rsidRPr="00BE401E">
        <w:rPr>
          <w:lang w:val="de-CH"/>
        </w:rPr>
        <w:t>imc</w:t>
      </w:r>
    </w:p>
    <w:p w:rsidR="00873D36" w:rsidRPr="00BE401E" w:rsidRDefault="00272B90" w:rsidP="00400B14">
      <w:pPr>
        <w:ind w:left="709"/>
        <w:rPr>
          <w:lang w:val="de-CH"/>
        </w:rPr>
      </w:pPr>
      <w:r w:rsidRPr="00BE401E">
        <w:rPr>
          <w:lang w:val="de-CH"/>
        </w:rPr>
        <w:t>pnr</w:t>
      </w:r>
      <w:r w:rsidR="00873D36" w:rsidRPr="00BE401E">
        <w:rPr>
          <w:lang w:val="de-CH"/>
        </w:rPr>
        <w:t>=9100</w:t>
      </w:r>
    </w:p>
    <w:p w:rsidR="00E76C2D" w:rsidRPr="00BE401E" w:rsidRDefault="00272B90" w:rsidP="00E76C2D">
      <w:pPr>
        <w:ind w:left="709"/>
        <w:rPr>
          <w:lang w:val="de-CH"/>
        </w:rPr>
      </w:pPr>
      <w:r w:rsidRPr="00BE401E">
        <w:rPr>
          <w:lang w:val="de-CH"/>
        </w:rPr>
        <w:t>ver</w:t>
      </w:r>
      <w:r w:rsidR="00E76C2D" w:rsidRPr="00BE401E">
        <w:rPr>
          <w:lang w:val="de-CH"/>
        </w:rPr>
        <w:t>=1.0-023</w:t>
      </w:r>
    </w:p>
    <w:p w:rsidR="00E76C2D" w:rsidRPr="00BE401E" w:rsidRDefault="00272B90" w:rsidP="00E76C2D">
      <w:pPr>
        <w:ind w:left="709"/>
        <w:rPr>
          <w:lang w:val="de-CH"/>
        </w:rPr>
      </w:pPr>
      <w:r w:rsidRPr="00BE401E">
        <w:rPr>
          <w:lang w:val="de-CH"/>
        </w:rPr>
        <w:t>ldt</w:t>
      </w:r>
      <w:r w:rsidR="00E76C2D" w:rsidRPr="00BE401E">
        <w:rPr>
          <w:lang w:val="de-CH"/>
        </w:rPr>
        <w:t>=1997-07-16T19:20:30.064+0100</w:t>
      </w:r>
    </w:p>
    <w:p w:rsidR="006315D3" w:rsidRDefault="00173879" w:rsidP="002F01E7">
      <w:pPr>
        <w:ind w:left="709"/>
      </w:pPr>
      <w:r>
        <w:lastRenderedPageBreak/>
        <w:t>kpi=360</w:t>
      </w:r>
    </w:p>
    <w:p w:rsidR="00C87D9A" w:rsidRDefault="00C87D9A" w:rsidP="002F01E7">
      <w:pPr>
        <w:ind w:left="709"/>
      </w:pPr>
      <w:r>
        <w:t>cri=360</w:t>
      </w:r>
    </w:p>
    <w:p w:rsidR="00873D36" w:rsidRDefault="00873D36" w:rsidP="00400B14"/>
    <w:p w:rsidR="00873D36" w:rsidRDefault="00873D36" w:rsidP="00400B14">
      <w:r>
        <w:t xml:space="preserve">SC receives the message and </w:t>
      </w:r>
      <w:r w:rsidR="00E45FF8">
        <w:t xml:space="preserve">performs </w:t>
      </w:r>
      <w:r>
        <w:t>these actions:</w:t>
      </w:r>
    </w:p>
    <w:p w:rsidR="00873D36" w:rsidRDefault="00873D36" w:rsidP="000D2606">
      <w:pPr>
        <w:numPr>
          <w:ilvl w:val="0"/>
          <w:numId w:val="9"/>
        </w:numPr>
        <w:jc w:val="left"/>
      </w:pPr>
      <w:r>
        <w:t>Registers the server for this service.</w:t>
      </w:r>
    </w:p>
    <w:p w:rsidR="00E45FF8" w:rsidRDefault="00E45FF8" w:rsidP="000D2606">
      <w:pPr>
        <w:numPr>
          <w:ilvl w:val="0"/>
          <w:numId w:val="9"/>
        </w:numPr>
        <w:jc w:val="left"/>
      </w:pPr>
      <w:r>
        <w:t>Creates the requested number of connection to the server on port that was specified.</w:t>
      </w:r>
    </w:p>
    <w:p w:rsidR="00E217EE" w:rsidRDefault="00E45FF8" w:rsidP="000D2606">
      <w:pPr>
        <w:numPr>
          <w:ilvl w:val="0"/>
          <w:numId w:val="9"/>
        </w:numPr>
        <w:jc w:val="left"/>
      </w:pPr>
      <w:r>
        <w:t>S</w:t>
      </w:r>
      <w:r w:rsidR="00E217EE">
        <w:t>tarts monitoring the conne</w:t>
      </w:r>
      <w:r>
        <w:t>ction based on keep alive interval value</w:t>
      </w:r>
    </w:p>
    <w:p w:rsidR="00873D36" w:rsidRDefault="00873D36" w:rsidP="000D2606">
      <w:pPr>
        <w:numPr>
          <w:ilvl w:val="0"/>
          <w:numId w:val="9"/>
        </w:numPr>
        <w:jc w:val="left"/>
      </w:pPr>
      <w:r>
        <w:t>Sends back a message with the following attributes:</w:t>
      </w:r>
    </w:p>
    <w:p w:rsidR="00873D36" w:rsidRDefault="00380CCB" w:rsidP="00400B14">
      <w:pPr>
        <w:ind w:left="1418"/>
      </w:pPr>
      <w:r>
        <w:t>mty=</w:t>
      </w:r>
      <w:r w:rsidR="00B85A97">
        <w:t>REG</w:t>
      </w:r>
    </w:p>
    <w:p w:rsidR="00873D36" w:rsidRDefault="00272B90" w:rsidP="00400B14">
      <w:pPr>
        <w:ind w:left="1418"/>
      </w:pPr>
      <w:r>
        <w:t>nam=</w:t>
      </w:r>
      <w:r w:rsidR="00873D36">
        <w:t>P01_RTXS_RPRWS1</w:t>
      </w:r>
    </w:p>
    <w:p w:rsidR="008B46D6" w:rsidRDefault="008B46D6" w:rsidP="00400B14">
      <w:pPr>
        <w:ind w:left="1418"/>
      </w:pPr>
      <w:r>
        <w:t>ldt=</w:t>
      </w:r>
      <w:r w:rsidRPr="00751DB7">
        <w:t>1997-07-16T19:20:30</w:t>
      </w:r>
      <w:r>
        <w:t>.064+01</w:t>
      </w:r>
      <w:r w:rsidRPr="00751DB7">
        <w:t>00</w:t>
      </w:r>
    </w:p>
    <w:p w:rsidR="00873D36" w:rsidRDefault="00873D36" w:rsidP="00400B14">
      <w:pPr>
        <w:jc w:val="left"/>
      </w:pPr>
    </w:p>
    <w:p w:rsidR="00873D36" w:rsidRDefault="00873D36" w:rsidP="00400B14">
      <w:pPr>
        <w:jc w:val="left"/>
      </w:pPr>
      <w:r>
        <w:t xml:space="preserve">When an </w:t>
      </w:r>
      <w:r w:rsidR="003A4BA1">
        <w:t xml:space="preserve">SC </w:t>
      </w:r>
      <w:r>
        <w:t>error occurs the response message contains the attributes:</w:t>
      </w:r>
    </w:p>
    <w:p w:rsidR="00873D36" w:rsidRDefault="00380CCB" w:rsidP="00400B14">
      <w:pPr>
        <w:ind w:left="709"/>
      </w:pPr>
      <w:r>
        <w:t>mty=</w:t>
      </w:r>
      <w:r w:rsidR="00B85A97">
        <w:t>RE</w:t>
      </w:r>
      <w:r w:rsidR="007903A7">
        <w:t>G</w:t>
      </w:r>
    </w:p>
    <w:p w:rsidR="00873D36" w:rsidRDefault="00272B90" w:rsidP="00400B14">
      <w:pPr>
        <w:ind w:left="709"/>
      </w:pPr>
      <w:r>
        <w:t>sec=</w:t>
      </w:r>
      <w:r w:rsidR="001946E7">
        <w:t>33</w:t>
      </w:r>
      <w:r w:rsidR="00873D36">
        <w:t>0</w:t>
      </w:r>
    </w:p>
    <w:p w:rsidR="00873D36" w:rsidRDefault="00272B90" w:rsidP="00400B14">
      <w:pPr>
        <w:ind w:left="709"/>
      </w:pPr>
      <w:r>
        <w:t>set=</w:t>
      </w:r>
      <w:r w:rsidR="00873D36">
        <w:t>Service name=P01_RTXS_RPRWS5 not found</w:t>
      </w:r>
    </w:p>
    <w:p w:rsidR="00873D36" w:rsidRDefault="00873D36" w:rsidP="00400B14"/>
    <w:p w:rsidR="003727C3" w:rsidRDefault="003727C3" w:rsidP="008F5812">
      <w:pPr>
        <w:pStyle w:val="Heading2"/>
      </w:pPr>
      <w:bookmarkStart w:id="292" w:name="_Toc337458243"/>
      <w:r>
        <w:t>CHECK_REGISTRATION (CRG)</w:t>
      </w:r>
      <w:bookmarkEnd w:id="292"/>
    </w:p>
    <w:p w:rsidR="003727C3" w:rsidRDefault="003727C3" w:rsidP="003727C3">
      <w:r>
        <w:t xml:space="preserve">This message </w:t>
      </w:r>
      <w:r w:rsidR="00C87D9A">
        <w:t>is</w:t>
      </w:r>
      <w:r w:rsidR="000B12ED">
        <w:t xml:space="preserve"> </w:t>
      </w:r>
      <w:r>
        <w:t xml:space="preserve">sent </w:t>
      </w:r>
      <w:r w:rsidR="00C87D9A">
        <w:t xml:space="preserve">in periodic intervals </w:t>
      </w:r>
      <w:r>
        <w:t xml:space="preserve">from the registered server to SC in </w:t>
      </w:r>
      <w:r w:rsidR="00C87D9A">
        <w:t>order to check its registration</w:t>
      </w:r>
      <w:r>
        <w:t xml:space="preserve">. </w:t>
      </w:r>
      <w:r w:rsidR="00C87D9A">
        <w:t xml:space="preserve">The SC is checking the arrival of this message and will clean-up the server if the message will not arrive timely. The interval in which this message is sent is defined by the </w:t>
      </w:r>
      <w:r w:rsidR="00C87D9A" w:rsidRPr="00C87D9A">
        <w:rPr>
          <w:i/>
        </w:rPr>
        <w:t>checkRegistrationInterval</w:t>
      </w:r>
      <w:r w:rsidR="00C87D9A">
        <w:t xml:space="preserve"> defined in REGISTER_SERVER message. In order to compensate the network latency the interval in SC is multiplied by </w:t>
      </w:r>
      <w:r w:rsidR="00C87D9A" w:rsidRPr="007A5AA4">
        <w:rPr>
          <w:i/>
        </w:rPr>
        <w:t>checkRegistrationIntervalMultiplier</w:t>
      </w:r>
      <w:r w:rsidR="00C87D9A" w:rsidRPr="007A5AA4">
        <w:t xml:space="preserve"> = </w:t>
      </w:r>
      <w:r w:rsidR="007A5AA4">
        <w:t>(default= 1.2)</w:t>
      </w:r>
      <w:r w:rsidR="00C87D9A" w:rsidRPr="007A5AA4">
        <w:t>.</w:t>
      </w:r>
      <w:r w:rsidR="007A5AA4">
        <w:t xml:space="preserve"> If the </w:t>
      </w:r>
      <w:r w:rsidR="007A5AA4" w:rsidRPr="00C87D9A">
        <w:rPr>
          <w:i/>
        </w:rPr>
        <w:t>checkRegistrationInterval</w:t>
      </w:r>
      <w:r w:rsidR="007A5AA4">
        <w:t xml:space="preserve"> = 0 then SC will not monitor the interval and this message can be sent irregularly.</w:t>
      </w:r>
      <w:r w:rsidR="00C87D9A">
        <w:t xml:space="preserve"> </w:t>
      </w:r>
      <w:r>
        <w:t>The message has no body and contains these attributes:</w:t>
      </w:r>
    </w:p>
    <w:p w:rsidR="003727C3" w:rsidRDefault="003727C3" w:rsidP="003727C3">
      <w:pPr>
        <w:ind w:left="709"/>
      </w:pPr>
      <w:r>
        <w:t>mty=CRG</w:t>
      </w:r>
    </w:p>
    <w:p w:rsidR="003727C3" w:rsidRDefault="003727C3" w:rsidP="003727C3">
      <w:pPr>
        <w:ind w:left="709"/>
      </w:pPr>
      <w:r>
        <w:t>nam=P01_RTXS_RPRWS1</w:t>
      </w:r>
    </w:p>
    <w:p w:rsidR="003727C3" w:rsidRDefault="003727C3" w:rsidP="003727C3"/>
    <w:p w:rsidR="003727C3" w:rsidRDefault="003727C3" w:rsidP="003727C3">
      <w:r>
        <w:t>SC receives the message checks the registration and sends back message with the following attributes:</w:t>
      </w:r>
    </w:p>
    <w:p w:rsidR="003727C3" w:rsidRDefault="003727C3" w:rsidP="003727C3">
      <w:pPr>
        <w:ind w:left="709"/>
      </w:pPr>
      <w:r>
        <w:t>mty=CRG</w:t>
      </w:r>
    </w:p>
    <w:p w:rsidR="003727C3" w:rsidRDefault="003727C3" w:rsidP="003727C3">
      <w:pPr>
        <w:ind w:left="709"/>
      </w:pPr>
      <w:r>
        <w:t>nam=P01_RTXS_RPRWS1</w:t>
      </w:r>
    </w:p>
    <w:p w:rsidR="003727C3" w:rsidRDefault="003727C3" w:rsidP="003727C3">
      <w:pPr>
        <w:jc w:val="left"/>
      </w:pPr>
    </w:p>
    <w:p w:rsidR="003727C3" w:rsidRDefault="003727C3" w:rsidP="003727C3">
      <w:pPr>
        <w:jc w:val="left"/>
      </w:pPr>
      <w:r>
        <w:t>When an SC error occurs the response message contains the attributes:</w:t>
      </w:r>
    </w:p>
    <w:p w:rsidR="003727C3" w:rsidRDefault="003727C3" w:rsidP="003727C3">
      <w:pPr>
        <w:ind w:left="709"/>
      </w:pPr>
      <w:r>
        <w:t>mty=CRG</w:t>
      </w:r>
    </w:p>
    <w:p w:rsidR="003727C3" w:rsidRDefault="003727C3" w:rsidP="003727C3">
      <w:pPr>
        <w:ind w:left="709"/>
      </w:pPr>
      <w:r>
        <w:t>sec=330</w:t>
      </w:r>
    </w:p>
    <w:p w:rsidR="003727C3" w:rsidRDefault="003727C3" w:rsidP="003727C3">
      <w:pPr>
        <w:ind w:left="709"/>
      </w:pPr>
      <w:r>
        <w:t>set=Server is not registered</w:t>
      </w:r>
    </w:p>
    <w:p w:rsidR="003727C3" w:rsidRPr="003727C3" w:rsidRDefault="003727C3" w:rsidP="003727C3"/>
    <w:p w:rsidR="00873D36" w:rsidRDefault="00873D36" w:rsidP="008F5812">
      <w:pPr>
        <w:pStyle w:val="Heading2"/>
      </w:pPr>
      <w:bookmarkStart w:id="293" w:name="_Toc337458244"/>
      <w:r>
        <w:t>DE</w:t>
      </w:r>
      <w:r w:rsidR="000442E8">
        <w:t>REGISTER_SERVER</w:t>
      </w:r>
      <w:r w:rsidR="00272B90">
        <w:t xml:space="preserve"> (</w:t>
      </w:r>
      <w:r w:rsidR="00B85A97">
        <w:t>DRG</w:t>
      </w:r>
      <w:r w:rsidR="00272B90">
        <w:t>)</w:t>
      </w:r>
      <w:bookmarkEnd w:id="293"/>
    </w:p>
    <w:p w:rsidR="00873D36" w:rsidRDefault="00873D36" w:rsidP="00400B14">
      <w:r>
        <w:t>This message is sent from the server instance to SC in order to tell the SC that the server will no longer provide the service. The message has no body and contains these attributes:</w:t>
      </w:r>
    </w:p>
    <w:p w:rsidR="00873D36" w:rsidRDefault="00380CCB" w:rsidP="00400B14">
      <w:pPr>
        <w:ind w:left="709"/>
      </w:pPr>
      <w:r>
        <w:t>mty=</w:t>
      </w:r>
      <w:r w:rsidR="00B85A97">
        <w:t>DRG</w:t>
      </w:r>
    </w:p>
    <w:p w:rsidR="006315D3" w:rsidRDefault="00272B90" w:rsidP="002F01E7">
      <w:pPr>
        <w:ind w:left="709"/>
      </w:pPr>
      <w:r>
        <w:t>nam=</w:t>
      </w:r>
      <w:r w:rsidR="00873D36">
        <w:t>P01_RTXS_RPRWS1</w:t>
      </w:r>
    </w:p>
    <w:p w:rsidR="00873D36" w:rsidRDefault="00873D36" w:rsidP="00400B14"/>
    <w:p w:rsidR="00873D36" w:rsidRDefault="00873D36" w:rsidP="00400B14">
      <w:r>
        <w:t>SC receives the message and does these actions:</w:t>
      </w:r>
    </w:p>
    <w:p w:rsidR="00873D36" w:rsidRDefault="00873D36" w:rsidP="000D2606">
      <w:pPr>
        <w:numPr>
          <w:ilvl w:val="0"/>
          <w:numId w:val="13"/>
        </w:numPr>
        <w:jc w:val="left"/>
      </w:pPr>
      <w:r>
        <w:t>Finds the s</w:t>
      </w:r>
      <w:r w:rsidR="00EB1768">
        <w:t xml:space="preserve">erver and performs a cleanup by aborting </w:t>
      </w:r>
      <w:r>
        <w:t xml:space="preserve">and de-allocation all sessions of this server. If the server has allocated sessions the SC will </w:t>
      </w:r>
      <w:r w:rsidR="00B61047">
        <w:t xml:space="preserve">first </w:t>
      </w:r>
      <w:r>
        <w:t xml:space="preserve">send the </w:t>
      </w:r>
      <w:r w:rsidR="00B61047">
        <w:t>SRV_</w:t>
      </w:r>
      <w:r>
        <w:t>ABORT_SESSION to it.</w:t>
      </w:r>
    </w:p>
    <w:p w:rsidR="00EB1768" w:rsidRDefault="00DE1CEF" w:rsidP="000D2606">
      <w:pPr>
        <w:numPr>
          <w:ilvl w:val="0"/>
          <w:numId w:val="13"/>
        </w:numPr>
        <w:jc w:val="left"/>
      </w:pPr>
      <w:r>
        <w:t>Terminates all connections that have been established from SC to this server.</w:t>
      </w:r>
    </w:p>
    <w:p w:rsidR="00873D36" w:rsidRDefault="00873D36" w:rsidP="000D2606">
      <w:pPr>
        <w:numPr>
          <w:ilvl w:val="0"/>
          <w:numId w:val="13"/>
        </w:numPr>
        <w:jc w:val="left"/>
      </w:pPr>
      <w:r>
        <w:t>Sends back message with the following attributes:</w:t>
      </w:r>
    </w:p>
    <w:p w:rsidR="00873D36" w:rsidRDefault="00380CCB" w:rsidP="00400B14">
      <w:pPr>
        <w:ind w:left="1418"/>
      </w:pPr>
      <w:r>
        <w:t>mty=</w:t>
      </w:r>
      <w:r w:rsidR="00B85A97">
        <w:t>DRG</w:t>
      </w:r>
    </w:p>
    <w:p w:rsidR="00873D36" w:rsidRDefault="00272B90" w:rsidP="00400B14">
      <w:pPr>
        <w:ind w:left="1418"/>
      </w:pPr>
      <w:r>
        <w:t>nam=</w:t>
      </w:r>
      <w:r w:rsidR="00873D36">
        <w:t>P01_RTXS_RPRWS1</w:t>
      </w:r>
    </w:p>
    <w:p w:rsidR="00873D36" w:rsidRDefault="00873D36" w:rsidP="00400B14">
      <w:pPr>
        <w:jc w:val="left"/>
      </w:pPr>
    </w:p>
    <w:p w:rsidR="00873D36" w:rsidRDefault="00873D36" w:rsidP="00400B14">
      <w:pPr>
        <w:jc w:val="left"/>
      </w:pPr>
      <w:r>
        <w:t xml:space="preserve">When an </w:t>
      </w:r>
      <w:r w:rsidR="003A4BA1">
        <w:t xml:space="preserve">SC </w:t>
      </w:r>
      <w:r>
        <w:t>error occurs the response message contains the attributes:</w:t>
      </w:r>
    </w:p>
    <w:p w:rsidR="00873D36" w:rsidRDefault="00380CCB" w:rsidP="00400B14">
      <w:pPr>
        <w:ind w:left="709"/>
      </w:pPr>
      <w:r>
        <w:t>mty=</w:t>
      </w:r>
      <w:r w:rsidR="00B85A97">
        <w:t>DRG</w:t>
      </w:r>
    </w:p>
    <w:p w:rsidR="00873D36" w:rsidRDefault="00272B90" w:rsidP="00400B14">
      <w:pPr>
        <w:ind w:left="709"/>
      </w:pPr>
      <w:r>
        <w:lastRenderedPageBreak/>
        <w:t>sec=</w:t>
      </w:r>
      <w:r w:rsidR="001946E7">
        <w:t>33</w:t>
      </w:r>
      <w:r w:rsidR="00873D36">
        <w:t>0</w:t>
      </w:r>
    </w:p>
    <w:p w:rsidR="00873D36" w:rsidRDefault="00272B90" w:rsidP="00400B14">
      <w:pPr>
        <w:ind w:left="709"/>
      </w:pPr>
      <w:r>
        <w:t>set=</w:t>
      </w:r>
      <w:r w:rsidR="00873D36">
        <w:t>Server is not registered</w:t>
      </w:r>
    </w:p>
    <w:p w:rsidR="00873D36" w:rsidRDefault="00873D36" w:rsidP="00400B14"/>
    <w:p w:rsidR="00873D36" w:rsidRPr="00027041" w:rsidRDefault="00873D36" w:rsidP="00400B14">
      <w:r>
        <w:t xml:space="preserve">After this message the server may </w:t>
      </w:r>
      <w:r w:rsidR="00E217EE">
        <w:t>disconnect</w:t>
      </w:r>
      <w:r>
        <w:t xml:space="preserve"> </w:t>
      </w:r>
      <w:r w:rsidR="00E217EE">
        <w:t xml:space="preserve">from </w:t>
      </w:r>
      <w:r>
        <w:t>the SC</w:t>
      </w:r>
      <w:r w:rsidR="00E217EE">
        <w:t>.</w:t>
      </w:r>
    </w:p>
    <w:p w:rsidR="00EE0D09" w:rsidRDefault="000F4F49" w:rsidP="008F5812">
      <w:pPr>
        <w:pStyle w:val="Heading2"/>
      </w:pPr>
      <w:bookmarkStart w:id="294" w:name="_Toc337458245"/>
      <w:r>
        <w:t>CLN_EXECUTE</w:t>
      </w:r>
      <w:r w:rsidR="00967D87">
        <w:t xml:space="preserve"> (</w:t>
      </w:r>
      <w:r>
        <w:t>CXE</w:t>
      </w:r>
      <w:r w:rsidR="00967D87">
        <w:t>)</w:t>
      </w:r>
      <w:bookmarkEnd w:id="294"/>
    </w:p>
    <w:p w:rsidR="00EE0D09" w:rsidRDefault="009534C0" w:rsidP="00400B14">
      <w:r>
        <w:t>This m</w:t>
      </w:r>
      <w:r w:rsidR="00EE0D09">
        <w:t xml:space="preserve">essage is sent from the client to SC in order exchange information with the allocated server. </w:t>
      </w:r>
      <w:r w:rsidR="00EB4D81">
        <w:t xml:space="preserve">The client may send this message only in scope of a session. </w:t>
      </w:r>
      <w:r w:rsidR="00EE0D09">
        <w:t>The message has a body and contains these attributes:</w:t>
      </w:r>
    </w:p>
    <w:p w:rsidR="00EE0D09" w:rsidRDefault="00380CCB" w:rsidP="00400B14">
      <w:pPr>
        <w:ind w:left="709"/>
      </w:pPr>
      <w:r>
        <w:t>mty=</w:t>
      </w:r>
      <w:r w:rsidR="000F4F49">
        <w:t>CXE</w:t>
      </w:r>
    </w:p>
    <w:p w:rsidR="00046F4D" w:rsidRDefault="00046F4D" w:rsidP="00046F4D">
      <w:pPr>
        <w:ind w:left="709"/>
      </w:pPr>
      <w:r>
        <w:t>nam=P01_RTXS_RPRWS1</w:t>
      </w:r>
    </w:p>
    <w:p w:rsidR="00EE0D09" w:rsidRDefault="00272B90" w:rsidP="00400B14">
      <w:pPr>
        <w:ind w:left="709"/>
      </w:pPr>
      <w:r>
        <w:t>sid=</w:t>
      </w:r>
      <w:r w:rsidR="00EE0D09">
        <w:t>cdc50b36-1fc4-4f9e-8430-d2e3d7284d9d</w:t>
      </w:r>
    </w:p>
    <w:p w:rsidR="00EE0D09" w:rsidRDefault="00AC6E1C" w:rsidP="00400B14">
      <w:pPr>
        <w:ind w:left="709"/>
      </w:pPr>
      <w:r>
        <w:t>msn</w:t>
      </w:r>
      <w:r w:rsidR="00272B90">
        <w:t>=</w:t>
      </w:r>
      <w:r w:rsidR="00EE0D09">
        <w:t>974833</w:t>
      </w:r>
    </w:p>
    <w:p w:rsidR="00712C71" w:rsidRDefault="00C33D2B" w:rsidP="00400B14">
      <w:pPr>
        <w:ind w:left="709"/>
      </w:pPr>
      <w:r>
        <w:t>m</w:t>
      </w:r>
      <w:r w:rsidR="00967D87">
        <w:t>in</w:t>
      </w:r>
      <w:r w:rsidR="00712C71">
        <w:t>=SECURITY_MARKET_QUERY</w:t>
      </w:r>
    </w:p>
    <w:p w:rsidR="004A71F2" w:rsidRDefault="004A71F2" w:rsidP="004A71F2">
      <w:pPr>
        <w:ind w:left="709"/>
      </w:pPr>
      <w:r>
        <w:t>oti=60</w:t>
      </w:r>
      <w:r w:rsidR="008637C2">
        <w:t>000</w:t>
      </w:r>
    </w:p>
    <w:p w:rsidR="00EE0D09" w:rsidRDefault="00EE0D09" w:rsidP="00400B14">
      <w:pPr>
        <w:ind w:left="709"/>
      </w:pPr>
    </w:p>
    <w:p w:rsidR="00EE0D09" w:rsidRDefault="00EE0D09" w:rsidP="00400B14">
      <w:r>
        <w:t>Optionally these attributes can also be set</w:t>
      </w:r>
      <w:r w:rsidR="00EB4D81">
        <w:t xml:space="preserve"> when the client wants to fetch the message from the SC cache</w:t>
      </w:r>
      <w:r>
        <w:t>:</w:t>
      </w:r>
    </w:p>
    <w:p w:rsidR="00EE0D09" w:rsidRDefault="00967D87" w:rsidP="00400B14">
      <w:pPr>
        <w:ind w:left="709"/>
      </w:pPr>
      <w:r>
        <w:t>cid</w:t>
      </w:r>
      <w:r w:rsidR="00EE0D09">
        <w:t>=</w:t>
      </w:r>
      <w:r w:rsidR="00712C71">
        <w:t>CBCD_SECURITY_MARKET</w:t>
      </w:r>
    </w:p>
    <w:p w:rsidR="00EE0D09" w:rsidRDefault="00EE0D09" w:rsidP="00400B14"/>
    <w:p w:rsidR="00712C71" w:rsidRDefault="00EE0D09" w:rsidP="00400B14">
      <w:r>
        <w:t xml:space="preserve">SC receives the message and </w:t>
      </w:r>
      <w:r w:rsidR="00712C71">
        <w:t>f</w:t>
      </w:r>
      <w:r>
        <w:t xml:space="preserve">inds the </w:t>
      </w:r>
      <w:r w:rsidR="00712C71">
        <w:t>server allocated to this session.</w:t>
      </w:r>
    </w:p>
    <w:p w:rsidR="00EE0D09" w:rsidRDefault="00712C71" w:rsidP="00400B14">
      <w:r>
        <w:t>It</w:t>
      </w:r>
      <w:r w:rsidR="00E173A1">
        <w:t xml:space="preserve"> sends the message </w:t>
      </w:r>
      <w:r w:rsidR="000F4F49">
        <w:t>SRV_EXECUTE</w:t>
      </w:r>
      <w:r w:rsidR="00EE0D09">
        <w:t xml:space="preserve"> </w:t>
      </w:r>
      <w:r>
        <w:t xml:space="preserve">to the server it </w:t>
      </w:r>
      <w:r w:rsidR="00E173A1">
        <w:t>and awaits the response</w:t>
      </w:r>
      <w:r w:rsidR="00EE0D09">
        <w:t>.</w:t>
      </w:r>
      <w:r>
        <w:t xml:space="preserve"> Then it s</w:t>
      </w:r>
      <w:r w:rsidR="00EE0D09">
        <w:t xml:space="preserve">ends back </w:t>
      </w:r>
      <w:r w:rsidR="009534C0">
        <w:t>a</w:t>
      </w:r>
      <w:r w:rsidR="00EE0D09">
        <w:t xml:space="preserve"> message with </w:t>
      </w:r>
      <w:r w:rsidR="00EB4D81">
        <w:t xml:space="preserve">a body and </w:t>
      </w:r>
      <w:r w:rsidR="00EE0D09">
        <w:t>the following attributes:</w:t>
      </w:r>
    </w:p>
    <w:p w:rsidR="00712C71" w:rsidRDefault="00380CCB" w:rsidP="00400B14">
      <w:pPr>
        <w:ind w:left="709"/>
      </w:pPr>
      <w:r>
        <w:t>mty=</w:t>
      </w:r>
      <w:r w:rsidR="000F4F49">
        <w:t>CXE</w:t>
      </w:r>
    </w:p>
    <w:p w:rsidR="00046F4D" w:rsidRDefault="00046F4D" w:rsidP="00046F4D">
      <w:pPr>
        <w:ind w:left="709"/>
      </w:pPr>
      <w:r>
        <w:t>nam=P01_RTXS_RPRWS1</w:t>
      </w:r>
    </w:p>
    <w:p w:rsidR="00712C71" w:rsidRPr="00BE401E" w:rsidRDefault="00272B90" w:rsidP="00400B14">
      <w:pPr>
        <w:ind w:left="709"/>
        <w:rPr>
          <w:lang w:val="de-CH"/>
        </w:rPr>
      </w:pPr>
      <w:r w:rsidRPr="00BE401E">
        <w:rPr>
          <w:lang w:val="de-CH"/>
        </w:rPr>
        <w:t>sid=</w:t>
      </w:r>
      <w:r w:rsidR="00712C71" w:rsidRPr="00BE401E">
        <w:rPr>
          <w:lang w:val="de-CH"/>
        </w:rPr>
        <w:t>cdc50b36-1fc4-4f9e-8430-d2e3d7284d9d</w:t>
      </w:r>
    </w:p>
    <w:p w:rsidR="00712C71" w:rsidRPr="00BE401E" w:rsidRDefault="00AC6E1C" w:rsidP="00400B14">
      <w:pPr>
        <w:ind w:left="709"/>
        <w:rPr>
          <w:lang w:val="de-CH"/>
        </w:rPr>
      </w:pPr>
      <w:r w:rsidRPr="00BE401E">
        <w:rPr>
          <w:lang w:val="de-CH"/>
        </w:rPr>
        <w:t>msn</w:t>
      </w:r>
      <w:r w:rsidR="00272B90" w:rsidRPr="00BE401E">
        <w:rPr>
          <w:lang w:val="de-CH"/>
        </w:rPr>
        <w:t>=</w:t>
      </w:r>
      <w:r w:rsidR="001F5400" w:rsidRPr="00BE401E">
        <w:rPr>
          <w:lang w:val="de-CH"/>
        </w:rPr>
        <w:t>974834</w:t>
      </w:r>
    </w:p>
    <w:p w:rsidR="00712C71" w:rsidRDefault="00967D87" w:rsidP="00400B14">
      <w:pPr>
        <w:ind w:left="709"/>
      </w:pPr>
      <w:r>
        <w:t>min</w:t>
      </w:r>
      <w:r w:rsidR="00712C71">
        <w:t>=SECURITY_MARKET_RESULT</w:t>
      </w:r>
    </w:p>
    <w:p w:rsidR="00EE0D09" w:rsidRDefault="00EE0D09" w:rsidP="00400B14">
      <w:pPr>
        <w:ind w:left="1418"/>
      </w:pPr>
    </w:p>
    <w:p w:rsidR="00712C71" w:rsidRDefault="00712C71" w:rsidP="00400B14">
      <w:r>
        <w:t>Optionally these attributes can also be set</w:t>
      </w:r>
      <w:r w:rsidR="00EB4D81">
        <w:t xml:space="preserve"> when the server wants to </w:t>
      </w:r>
      <w:r w:rsidR="006B627B">
        <w:t>store</w:t>
      </w:r>
      <w:r w:rsidR="00EB4D81">
        <w:t xml:space="preserve"> the message in the SC cache</w:t>
      </w:r>
      <w:r>
        <w:t>:</w:t>
      </w:r>
    </w:p>
    <w:p w:rsidR="00712C71" w:rsidRDefault="00967D87" w:rsidP="00400B14">
      <w:pPr>
        <w:ind w:left="709"/>
      </w:pPr>
      <w:r>
        <w:t>cid</w:t>
      </w:r>
      <w:r w:rsidR="00712C71">
        <w:t>=CBCD_SECURITY_MARKET</w:t>
      </w:r>
    </w:p>
    <w:p w:rsidR="00712C71" w:rsidRDefault="00967D87" w:rsidP="00400B14">
      <w:pPr>
        <w:ind w:left="709"/>
      </w:pPr>
      <w:r>
        <w:t>ced</w:t>
      </w:r>
      <w:r w:rsidR="00712C71">
        <w:t>=</w:t>
      </w:r>
      <w:r w:rsidR="00712C71" w:rsidRPr="00751DB7">
        <w:t>1997-0</w:t>
      </w:r>
      <w:r w:rsidR="00712C71">
        <w:t>8</w:t>
      </w:r>
      <w:r w:rsidR="00712C71" w:rsidRPr="00751DB7">
        <w:t>-16T1</w:t>
      </w:r>
      <w:r w:rsidR="00C44CE8">
        <w:t>7</w:t>
      </w:r>
      <w:r w:rsidR="00712C71" w:rsidRPr="00751DB7">
        <w:t>:</w:t>
      </w:r>
      <w:r w:rsidR="00C44CE8">
        <w:t>00</w:t>
      </w:r>
      <w:r w:rsidR="00712C71" w:rsidRPr="00751DB7">
        <w:t>:</w:t>
      </w:r>
      <w:r w:rsidR="00C44CE8">
        <w:t>00</w:t>
      </w:r>
      <w:r w:rsidR="00712C71">
        <w:t>.</w:t>
      </w:r>
      <w:r w:rsidR="00C44CE8">
        <w:t>000</w:t>
      </w:r>
      <w:r w:rsidR="00712C71">
        <w:t>+0</w:t>
      </w:r>
      <w:r w:rsidR="00C44CE8">
        <w:t>1</w:t>
      </w:r>
      <w:r w:rsidR="00712C71" w:rsidRPr="00751DB7">
        <w:t>00</w:t>
      </w:r>
    </w:p>
    <w:p w:rsidR="00EB4D81" w:rsidRDefault="00EB4D81" w:rsidP="00400B14">
      <w:pPr>
        <w:jc w:val="left"/>
      </w:pPr>
    </w:p>
    <w:p w:rsidR="00FC3AAD" w:rsidRDefault="005C5908" w:rsidP="00400B14">
      <w:pPr>
        <w:jc w:val="left"/>
      </w:pPr>
      <w:r>
        <w:t xml:space="preserve">In case of an </w:t>
      </w:r>
      <w:r w:rsidR="00FC3AAD">
        <w:t xml:space="preserve">application error these attributes </w:t>
      </w:r>
      <w:r w:rsidR="00B07DCC">
        <w:t>can</w:t>
      </w:r>
      <w:r w:rsidR="00FC3AAD">
        <w:t xml:space="preserve"> also be set.</w:t>
      </w:r>
    </w:p>
    <w:p w:rsidR="005C5908" w:rsidRDefault="00967D87" w:rsidP="00400B14">
      <w:pPr>
        <w:ind w:left="709"/>
      </w:pPr>
      <w:r>
        <w:t>aec</w:t>
      </w:r>
      <w:r w:rsidR="004612A2">
        <w:t>=</w:t>
      </w:r>
      <w:r w:rsidR="00FC3AAD">
        <w:t>4334591</w:t>
      </w:r>
    </w:p>
    <w:p w:rsidR="005C5908" w:rsidRDefault="00967D87" w:rsidP="00400B14">
      <w:pPr>
        <w:ind w:left="709"/>
      </w:pPr>
      <w:r>
        <w:t>aet</w:t>
      </w:r>
      <w:r w:rsidR="004612A2">
        <w:t>=</w:t>
      </w:r>
      <w:r w:rsidR="00FC3AAD">
        <w:t>%RDB</w:t>
      </w:r>
      <w:r w:rsidR="00EB4D81">
        <w:t>-F</w:t>
      </w:r>
      <w:r w:rsidR="00FC3AAD">
        <w:t>-NOTXT</w:t>
      </w:r>
      <w:r w:rsidR="00EB4D81">
        <w:t>,</w:t>
      </w:r>
      <w:r w:rsidR="00FC3AAD">
        <w:t xml:space="preserve"> no transaction open</w:t>
      </w:r>
    </w:p>
    <w:p w:rsidR="00EE0D09" w:rsidRDefault="00EE0D09" w:rsidP="00400B14">
      <w:pPr>
        <w:jc w:val="left"/>
      </w:pPr>
    </w:p>
    <w:p w:rsidR="000A438F" w:rsidRDefault="000A438F" w:rsidP="00400B14">
      <w:pPr>
        <w:jc w:val="left"/>
      </w:pPr>
      <w:r>
        <w:t xml:space="preserve">In case the server does not respond within the given operation timeout (oti) the SC will abort the session, send CLN_EXECUTE response </w:t>
      </w:r>
      <w:r w:rsidR="005210C5">
        <w:t>an</w:t>
      </w:r>
      <w:r>
        <w:t xml:space="preserve"> error back to the client and send the SRV_ABORT_SESSION to the server.</w:t>
      </w:r>
    </w:p>
    <w:p w:rsidR="000A438F" w:rsidRDefault="000A438F" w:rsidP="00400B14">
      <w:pPr>
        <w:jc w:val="left"/>
      </w:pPr>
    </w:p>
    <w:p w:rsidR="00EE0D09" w:rsidRDefault="00EE0D09" w:rsidP="00400B14">
      <w:pPr>
        <w:jc w:val="left"/>
      </w:pPr>
      <w:r>
        <w:t xml:space="preserve">When an </w:t>
      </w:r>
      <w:r w:rsidR="003A4BA1">
        <w:t xml:space="preserve">SC </w:t>
      </w:r>
      <w:r>
        <w:t>error occurs the response message contains the attributes:</w:t>
      </w:r>
    </w:p>
    <w:p w:rsidR="00EE0D09" w:rsidRDefault="00380CCB" w:rsidP="00400B14">
      <w:pPr>
        <w:ind w:left="709"/>
      </w:pPr>
      <w:r>
        <w:t>mty=</w:t>
      </w:r>
      <w:r w:rsidR="00E45FF8">
        <w:t>CXE</w:t>
      </w:r>
    </w:p>
    <w:p w:rsidR="00EE0D09" w:rsidRDefault="00272B90" w:rsidP="00400B14">
      <w:pPr>
        <w:ind w:left="709"/>
      </w:pPr>
      <w:r>
        <w:t>sec=</w:t>
      </w:r>
      <w:r w:rsidR="001946E7">
        <w:t>330</w:t>
      </w:r>
    </w:p>
    <w:p w:rsidR="00EE0D09" w:rsidRDefault="00272B90" w:rsidP="00400B14">
      <w:pPr>
        <w:ind w:left="709"/>
      </w:pPr>
      <w:r>
        <w:t>set=</w:t>
      </w:r>
      <w:r w:rsidR="00EE0D09">
        <w:t>Session does not exist</w:t>
      </w:r>
    </w:p>
    <w:p w:rsidR="00EE0D09" w:rsidRDefault="00EE0D09" w:rsidP="00400B14">
      <w:pPr>
        <w:jc w:val="left"/>
      </w:pPr>
    </w:p>
    <w:p w:rsidR="001F5400" w:rsidRDefault="001F5400" w:rsidP="00400B14">
      <w:pPr>
        <w:jc w:val="left"/>
      </w:pPr>
      <w:r>
        <w:t>Large messages are supported in this context.</w:t>
      </w:r>
    </w:p>
    <w:p w:rsidR="00CA6EA0" w:rsidRDefault="00CA6EA0" w:rsidP="00CA6EA0">
      <w:pPr>
        <w:pStyle w:val="Heading2"/>
      </w:pPr>
      <w:bookmarkStart w:id="295" w:name="_Toc337458246"/>
      <w:r>
        <w:t>CSC_EXECUTE (XXE)</w:t>
      </w:r>
      <w:bookmarkEnd w:id="295"/>
    </w:p>
    <w:p w:rsidR="00CA6EA0" w:rsidRDefault="00CA6EA0" w:rsidP="00CA6EA0">
      <w:r>
        <w:t>This message is sent from the cascaded SC to another SC order to process the client execute  request. The message has a body and contains these attributes:</w:t>
      </w:r>
    </w:p>
    <w:p w:rsidR="00CA6EA0" w:rsidRDefault="00CA6EA0" w:rsidP="00CA6EA0">
      <w:pPr>
        <w:ind w:left="709"/>
      </w:pPr>
      <w:r>
        <w:t>mty=XXE</w:t>
      </w:r>
    </w:p>
    <w:p w:rsidR="00CA6EA0" w:rsidRDefault="00CA6EA0" w:rsidP="00CA6EA0">
      <w:pPr>
        <w:ind w:left="709"/>
      </w:pPr>
      <w:r>
        <w:t>nam=P01_RTXS_RPRWS1</w:t>
      </w:r>
    </w:p>
    <w:p w:rsidR="00CA6EA0" w:rsidRDefault="00CA6EA0" w:rsidP="00CA6EA0">
      <w:pPr>
        <w:ind w:left="709"/>
      </w:pPr>
      <w:r>
        <w:t>sid=cdc50b36-1fc4-4f9e-8430-d2e3d7284d9d</w:t>
      </w:r>
    </w:p>
    <w:p w:rsidR="00CA6EA0" w:rsidRDefault="00CA6EA0" w:rsidP="00CA6EA0">
      <w:pPr>
        <w:ind w:left="709"/>
      </w:pPr>
      <w:r>
        <w:t>msn=974833</w:t>
      </w:r>
    </w:p>
    <w:p w:rsidR="00CA6EA0" w:rsidRDefault="00CA6EA0" w:rsidP="00CA6EA0">
      <w:pPr>
        <w:ind w:left="709"/>
      </w:pPr>
      <w:r>
        <w:t>min=SECURITY_MARKET_QUERY</w:t>
      </w:r>
    </w:p>
    <w:p w:rsidR="00CA6EA0" w:rsidRDefault="00CA6EA0" w:rsidP="00CA6EA0">
      <w:pPr>
        <w:ind w:left="709"/>
      </w:pPr>
      <w:r>
        <w:lastRenderedPageBreak/>
        <w:t>oti=60000</w:t>
      </w:r>
    </w:p>
    <w:p w:rsidR="00CA6EA0" w:rsidRDefault="00CA6EA0" w:rsidP="00CA6EA0">
      <w:pPr>
        <w:ind w:left="709"/>
      </w:pPr>
    </w:p>
    <w:p w:rsidR="00CA6EA0" w:rsidRDefault="00CA6EA0" w:rsidP="00CA6EA0">
      <w:r>
        <w:t>Optionally these attributes can also be set when the client wants to fetch the message from the SC cache:</w:t>
      </w:r>
    </w:p>
    <w:p w:rsidR="00CA6EA0" w:rsidRDefault="00CA6EA0" w:rsidP="00CA6EA0">
      <w:pPr>
        <w:ind w:left="709"/>
      </w:pPr>
      <w:r>
        <w:t>cid=CBCD_SECURITY_MARKET</w:t>
      </w:r>
    </w:p>
    <w:p w:rsidR="00CA6EA0" w:rsidRDefault="00CA6EA0" w:rsidP="00CA6EA0"/>
    <w:p w:rsidR="00CA6EA0" w:rsidRDefault="00CA6EA0" w:rsidP="00CA6EA0">
      <w:r>
        <w:t>SC receives the message and process it like a CLN_EXECUTE message. When an SC error occurs the response message contains the attributes:</w:t>
      </w:r>
    </w:p>
    <w:p w:rsidR="00CA6EA0" w:rsidRDefault="00CA6EA0" w:rsidP="00CA6EA0">
      <w:pPr>
        <w:ind w:left="709"/>
      </w:pPr>
      <w:r>
        <w:t>mty=XXE</w:t>
      </w:r>
    </w:p>
    <w:p w:rsidR="00CA6EA0" w:rsidRDefault="00CA6EA0" w:rsidP="00CA6EA0">
      <w:pPr>
        <w:ind w:left="709"/>
      </w:pPr>
      <w:r>
        <w:t>sec=330</w:t>
      </w:r>
    </w:p>
    <w:p w:rsidR="00CA6EA0" w:rsidRDefault="00CA6EA0" w:rsidP="00CA6EA0">
      <w:pPr>
        <w:ind w:left="709"/>
      </w:pPr>
      <w:r>
        <w:t>set=Session does not exist</w:t>
      </w:r>
    </w:p>
    <w:p w:rsidR="00CA6EA0" w:rsidRDefault="00CA6EA0" w:rsidP="00CA6EA0">
      <w:pPr>
        <w:jc w:val="left"/>
      </w:pPr>
    </w:p>
    <w:p w:rsidR="00CA6EA0" w:rsidRDefault="00CA6EA0" w:rsidP="00CA6EA0">
      <w:r>
        <w:t>Large messages are supported in this context.</w:t>
      </w:r>
    </w:p>
    <w:p w:rsidR="00DC1FC0" w:rsidRDefault="000F4F49" w:rsidP="00CA6EA0">
      <w:pPr>
        <w:pStyle w:val="Heading2"/>
      </w:pPr>
      <w:bookmarkStart w:id="296" w:name="_Toc337458247"/>
      <w:r>
        <w:t>SRV_EXECUTE</w:t>
      </w:r>
      <w:r w:rsidR="00967D87">
        <w:t xml:space="preserve"> (</w:t>
      </w:r>
      <w:r>
        <w:t>SXE</w:t>
      </w:r>
      <w:r w:rsidR="00967D87">
        <w:t>)</w:t>
      </w:r>
      <w:bookmarkEnd w:id="296"/>
    </w:p>
    <w:p w:rsidR="00DC1FC0" w:rsidRDefault="00DC1FC0" w:rsidP="00400B14">
      <w:r>
        <w:t>This message is sent from the SC to the server allocated to this session in order to execute the request. The SC will send this message only in scope of a session. The message has a body and contains these attributes:</w:t>
      </w:r>
    </w:p>
    <w:p w:rsidR="00DC1FC0" w:rsidRDefault="00380CCB" w:rsidP="00400B14">
      <w:pPr>
        <w:ind w:left="709"/>
      </w:pPr>
      <w:r>
        <w:t>mty=</w:t>
      </w:r>
      <w:r w:rsidR="000F4F49">
        <w:t>SXE</w:t>
      </w:r>
    </w:p>
    <w:p w:rsidR="00046F4D" w:rsidRDefault="00046F4D" w:rsidP="00400B14">
      <w:pPr>
        <w:ind w:left="709"/>
      </w:pPr>
      <w:r>
        <w:t>nam=P01_RTXS_RPRWS1</w:t>
      </w:r>
    </w:p>
    <w:p w:rsidR="00DC1FC0" w:rsidRDefault="00272B90" w:rsidP="00400B14">
      <w:pPr>
        <w:ind w:left="709"/>
      </w:pPr>
      <w:r>
        <w:t>sid=</w:t>
      </w:r>
      <w:r w:rsidR="00DC1FC0">
        <w:t>cdc50b36-1fc4-4f9e-8430-d2e3d7284d9d</w:t>
      </w:r>
    </w:p>
    <w:p w:rsidR="00DC1FC0" w:rsidRDefault="00AC6E1C" w:rsidP="00400B14">
      <w:pPr>
        <w:ind w:left="709"/>
      </w:pPr>
      <w:r>
        <w:t>msn</w:t>
      </w:r>
      <w:r w:rsidR="00272B90">
        <w:t>=</w:t>
      </w:r>
      <w:r w:rsidR="00DC1FC0">
        <w:t>974833</w:t>
      </w:r>
    </w:p>
    <w:p w:rsidR="00DC1FC0" w:rsidRDefault="00967D87" w:rsidP="00400B14">
      <w:pPr>
        <w:ind w:left="709"/>
      </w:pPr>
      <w:r>
        <w:t>min</w:t>
      </w:r>
      <w:r w:rsidR="00DC1FC0">
        <w:t>=SECURITY_MARKET_QUERY</w:t>
      </w:r>
    </w:p>
    <w:p w:rsidR="00F52295" w:rsidRDefault="00F52295" w:rsidP="00400B14">
      <w:pPr>
        <w:ind w:left="709"/>
      </w:pPr>
      <w:r>
        <w:t>oti=18000</w:t>
      </w:r>
    </w:p>
    <w:p w:rsidR="00DC1FC0" w:rsidRDefault="00DC1FC0" w:rsidP="00400B14"/>
    <w:p w:rsidR="00DC1FC0" w:rsidRDefault="00DC1FC0" w:rsidP="00400B14">
      <w:r>
        <w:t xml:space="preserve">The server receives the message extracts the body and executes the application code. It must </w:t>
      </w:r>
    </w:p>
    <w:p w:rsidR="00DC1FC0" w:rsidRDefault="00DC1FC0" w:rsidP="00400B14">
      <w:r>
        <w:t>send back a message with a body and the following attributes:</w:t>
      </w:r>
    </w:p>
    <w:p w:rsidR="00DC1FC0" w:rsidRDefault="00380CCB" w:rsidP="00400B14">
      <w:pPr>
        <w:ind w:left="709"/>
      </w:pPr>
      <w:r>
        <w:t>mty=</w:t>
      </w:r>
      <w:r w:rsidR="000F4F49">
        <w:t>SXE</w:t>
      </w:r>
    </w:p>
    <w:p w:rsidR="00046F4D" w:rsidRDefault="00046F4D" w:rsidP="00046F4D">
      <w:pPr>
        <w:ind w:left="709"/>
      </w:pPr>
      <w:r>
        <w:t>nam=P01_RTXS_RPRWS1</w:t>
      </w:r>
    </w:p>
    <w:p w:rsidR="00DC1FC0" w:rsidRPr="00BE401E" w:rsidRDefault="00272B90" w:rsidP="00400B14">
      <w:pPr>
        <w:ind w:left="709"/>
        <w:rPr>
          <w:lang w:val="de-CH"/>
        </w:rPr>
      </w:pPr>
      <w:r w:rsidRPr="00BE401E">
        <w:rPr>
          <w:lang w:val="de-CH"/>
        </w:rPr>
        <w:t>sid=</w:t>
      </w:r>
      <w:r w:rsidR="00DC1FC0" w:rsidRPr="00BE401E">
        <w:rPr>
          <w:lang w:val="de-CH"/>
        </w:rPr>
        <w:t>cdc50b36-1fc4-4f9e-8430-d2e3d7284d9d</w:t>
      </w:r>
    </w:p>
    <w:p w:rsidR="00DC1FC0" w:rsidRPr="00BE401E" w:rsidRDefault="00AC6E1C" w:rsidP="00400B14">
      <w:pPr>
        <w:ind w:left="709"/>
        <w:rPr>
          <w:lang w:val="de-CH"/>
        </w:rPr>
      </w:pPr>
      <w:r w:rsidRPr="00BE401E">
        <w:rPr>
          <w:lang w:val="de-CH"/>
        </w:rPr>
        <w:t>msn</w:t>
      </w:r>
      <w:r w:rsidR="00272B90" w:rsidRPr="00BE401E">
        <w:rPr>
          <w:lang w:val="de-CH"/>
        </w:rPr>
        <w:t>=</w:t>
      </w:r>
      <w:r w:rsidR="00EC15AC" w:rsidRPr="00BE401E">
        <w:rPr>
          <w:lang w:val="de-CH"/>
        </w:rPr>
        <w:t>3</w:t>
      </w:r>
      <w:r w:rsidR="001F5400" w:rsidRPr="00BE401E">
        <w:rPr>
          <w:lang w:val="de-CH"/>
        </w:rPr>
        <w:t>4834</w:t>
      </w:r>
    </w:p>
    <w:p w:rsidR="00DC1FC0" w:rsidRDefault="00967D87" w:rsidP="00400B14">
      <w:pPr>
        <w:ind w:left="709"/>
      </w:pPr>
      <w:r>
        <w:t>min</w:t>
      </w:r>
      <w:r w:rsidR="00DC1FC0">
        <w:t>=SECURITY_MARKET_RESULT</w:t>
      </w:r>
    </w:p>
    <w:p w:rsidR="00DC1FC0" w:rsidRDefault="00DC1FC0" w:rsidP="00400B14">
      <w:pPr>
        <w:ind w:left="1418"/>
      </w:pPr>
    </w:p>
    <w:p w:rsidR="00DC1FC0" w:rsidRDefault="00DC1FC0" w:rsidP="00400B14">
      <w:r>
        <w:t>Optionally these attributes can also be set when the server wants to insert the message into the SC cache:</w:t>
      </w:r>
    </w:p>
    <w:p w:rsidR="00DC1FC0" w:rsidRDefault="00967D87" w:rsidP="00400B14">
      <w:pPr>
        <w:ind w:left="709"/>
      </w:pPr>
      <w:r>
        <w:t>cid</w:t>
      </w:r>
      <w:r w:rsidR="00DC1FC0">
        <w:t>=CBCD_SECURITY_MARKET</w:t>
      </w:r>
    </w:p>
    <w:p w:rsidR="00DC1FC0" w:rsidRDefault="00967D87" w:rsidP="00400B14">
      <w:pPr>
        <w:ind w:left="709"/>
      </w:pPr>
      <w:r>
        <w:t>ced</w:t>
      </w:r>
      <w:r w:rsidR="00DC1FC0">
        <w:t>=</w:t>
      </w:r>
      <w:r w:rsidR="00DC1FC0" w:rsidRPr="00751DB7">
        <w:t>1997-0</w:t>
      </w:r>
      <w:r w:rsidR="00DC1FC0">
        <w:t>8</w:t>
      </w:r>
      <w:r w:rsidR="00DC1FC0" w:rsidRPr="00751DB7">
        <w:t>-16T1</w:t>
      </w:r>
      <w:r w:rsidR="00DC1FC0">
        <w:t>7</w:t>
      </w:r>
      <w:r w:rsidR="00DC1FC0" w:rsidRPr="00751DB7">
        <w:t>:</w:t>
      </w:r>
      <w:r w:rsidR="00DC1FC0">
        <w:t>00</w:t>
      </w:r>
      <w:r w:rsidR="00DC1FC0" w:rsidRPr="00751DB7">
        <w:t>:</w:t>
      </w:r>
      <w:r w:rsidR="00DC1FC0">
        <w:t>00.000+01</w:t>
      </w:r>
      <w:r w:rsidR="00DC1FC0" w:rsidRPr="00751DB7">
        <w:t>00</w:t>
      </w:r>
    </w:p>
    <w:p w:rsidR="00DC1FC0" w:rsidRDefault="00DC1FC0" w:rsidP="00400B14">
      <w:pPr>
        <w:jc w:val="left"/>
      </w:pPr>
    </w:p>
    <w:p w:rsidR="00DC1FC0" w:rsidRDefault="00DC1FC0" w:rsidP="00400B14">
      <w:pPr>
        <w:jc w:val="left"/>
      </w:pPr>
      <w:r>
        <w:t>In case of an application error these attributes can also be set.</w:t>
      </w:r>
    </w:p>
    <w:p w:rsidR="00DC1FC0" w:rsidRDefault="00967D87" w:rsidP="00400B14">
      <w:pPr>
        <w:ind w:left="709"/>
      </w:pPr>
      <w:r>
        <w:t>aes</w:t>
      </w:r>
      <w:r w:rsidR="00DC1FC0">
        <w:t>=4334591</w:t>
      </w:r>
    </w:p>
    <w:p w:rsidR="00DC1FC0" w:rsidRDefault="00967D87" w:rsidP="00400B14">
      <w:pPr>
        <w:ind w:left="709"/>
      </w:pPr>
      <w:r>
        <w:t>aet</w:t>
      </w:r>
      <w:r w:rsidR="00DC1FC0">
        <w:t>=%RDB-F-NOTXT, no transaction open</w:t>
      </w:r>
    </w:p>
    <w:p w:rsidR="00E45FF8" w:rsidRDefault="00E45FF8" w:rsidP="00E45FF8"/>
    <w:p w:rsidR="00E45FF8" w:rsidRDefault="00E45FF8" w:rsidP="00E45FF8">
      <w:pPr>
        <w:pStyle w:val="Heading2"/>
      </w:pPr>
      <w:bookmarkStart w:id="297" w:name="_Toc271027760"/>
      <w:bookmarkStart w:id="298" w:name="_Toc337458248"/>
      <w:r>
        <w:t>ECHO (</w:t>
      </w:r>
      <w:r w:rsidR="008973A9">
        <w:t>ECH</w:t>
      </w:r>
      <w:r>
        <w:t>)</w:t>
      </w:r>
      <w:bookmarkEnd w:id="297"/>
      <w:bookmarkEnd w:id="298"/>
    </w:p>
    <w:p w:rsidR="00E45FF8" w:rsidRDefault="00E45FF8" w:rsidP="00E45FF8">
      <w:r>
        <w:t xml:space="preserve">This message is sent from the client to SC in order to verify the session consistency. The client must send this message in periodic intervals in scope of every session. </w:t>
      </w:r>
      <w:r w:rsidR="003A2D62">
        <w:t xml:space="preserve">In order to prevent session expiration in cascaded configurations while client is retrieving only data from a cache, ECHO can be sent even if an EXECUTE message is in progress. </w:t>
      </w:r>
      <w:r>
        <w:t>The message has no body and contains these attributes:</w:t>
      </w:r>
    </w:p>
    <w:p w:rsidR="00E45FF8" w:rsidRDefault="00E45FF8" w:rsidP="00E45FF8">
      <w:pPr>
        <w:ind w:left="709"/>
      </w:pPr>
      <w:r>
        <w:t>mty=</w:t>
      </w:r>
      <w:r w:rsidR="008973A9">
        <w:t>ECH</w:t>
      </w:r>
    </w:p>
    <w:p w:rsidR="00046F4D" w:rsidRDefault="00046F4D" w:rsidP="00046F4D">
      <w:pPr>
        <w:ind w:left="709"/>
      </w:pPr>
      <w:r>
        <w:t>nam=P01_RTXS_RPRWS1</w:t>
      </w:r>
    </w:p>
    <w:p w:rsidR="00E45FF8" w:rsidRDefault="00E45FF8" w:rsidP="00E45FF8">
      <w:pPr>
        <w:ind w:left="709"/>
      </w:pPr>
      <w:r>
        <w:t>sid=cdc50b36-1fc4-4f9e-8430-d2e3d7284d9d</w:t>
      </w:r>
    </w:p>
    <w:p w:rsidR="00E45FF8" w:rsidRDefault="00AC6E1C" w:rsidP="00E45FF8">
      <w:pPr>
        <w:ind w:left="709"/>
      </w:pPr>
      <w:r>
        <w:t>msn</w:t>
      </w:r>
      <w:r w:rsidR="00E45FF8">
        <w:t>=974833</w:t>
      </w:r>
    </w:p>
    <w:p w:rsidR="00136559" w:rsidRDefault="0072765A" w:rsidP="00E45FF8">
      <w:pPr>
        <w:ind w:left="709"/>
      </w:pPr>
      <w:r>
        <w:t>oti=200</w:t>
      </w:r>
    </w:p>
    <w:p w:rsidR="00E45FF8" w:rsidRDefault="00E45FF8" w:rsidP="00E45FF8">
      <w:pPr>
        <w:ind w:left="709"/>
      </w:pPr>
    </w:p>
    <w:p w:rsidR="00E45FF8" w:rsidRDefault="00E45FF8" w:rsidP="00E45FF8">
      <w:r>
        <w:lastRenderedPageBreak/>
        <w:t xml:space="preserve">SC receives the message and verifies the allocated session. </w:t>
      </w:r>
      <w:r w:rsidR="003A2D62">
        <w:t xml:space="preserve">In cascaded configurations the message is forwarded to the SC holding the session. </w:t>
      </w:r>
      <w:r>
        <w:t>Then it sends back a message without body and the following attributes:</w:t>
      </w:r>
    </w:p>
    <w:p w:rsidR="00E45FF8" w:rsidRDefault="00E45FF8" w:rsidP="00E45FF8">
      <w:pPr>
        <w:ind w:left="709"/>
      </w:pPr>
      <w:r>
        <w:t>mty=</w:t>
      </w:r>
      <w:r w:rsidR="008973A9">
        <w:t>ECH</w:t>
      </w:r>
    </w:p>
    <w:p w:rsidR="00046F4D" w:rsidRDefault="00046F4D" w:rsidP="00046F4D">
      <w:pPr>
        <w:ind w:left="709"/>
      </w:pPr>
      <w:r>
        <w:t>nam=P01_RTXS_RPRWS1</w:t>
      </w:r>
    </w:p>
    <w:p w:rsidR="00E45FF8" w:rsidRPr="00BE401E" w:rsidRDefault="00E45FF8" w:rsidP="00E45FF8">
      <w:pPr>
        <w:ind w:left="709"/>
        <w:rPr>
          <w:lang w:val="de-CH"/>
        </w:rPr>
      </w:pPr>
      <w:r w:rsidRPr="00BE401E">
        <w:rPr>
          <w:lang w:val="de-CH"/>
        </w:rPr>
        <w:t>sid=cdc50b36-1fc4-4f9e-8430-d2e3d7284d9d</w:t>
      </w:r>
    </w:p>
    <w:p w:rsidR="00E45FF8" w:rsidRPr="00BE401E" w:rsidRDefault="00AC6E1C" w:rsidP="00E45FF8">
      <w:pPr>
        <w:ind w:left="709"/>
        <w:rPr>
          <w:lang w:val="de-CH"/>
        </w:rPr>
      </w:pPr>
      <w:r w:rsidRPr="00BE401E">
        <w:rPr>
          <w:lang w:val="de-CH"/>
        </w:rPr>
        <w:t>msn</w:t>
      </w:r>
      <w:r w:rsidR="00E45FF8" w:rsidRPr="00BE401E">
        <w:rPr>
          <w:lang w:val="de-CH"/>
        </w:rPr>
        <w:t>=974834</w:t>
      </w:r>
    </w:p>
    <w:p w:rsidR="00E45FF8" w:rsidRPr="00BE401E" w:rsidRDefault="00E45FF8" w:rsidP="00E45FF8">
      <w:pPr>
        <w:ind w:left="709"/>
        <w:rPr>
          <w:lang w:val="de-CH"/>
        </w:rPr>
      </w:pPr>
    </w:p>
    <w:p w:rsidR="00E45FF8" w:rsidRDefault="00E45FF8" w:rsidP="00E45FF8">
      <w:pPr>
        <w:jc w:val="left"/>
      </w:pPr>
      <w:r>
        <w:t>When an SC error occurs the response message contains the attributes:</w:t>
      </w:r>
    </w:p>
    <w:p w:rsidR="00E45FF8" w:rsidRDefault="00E45FF8" w:rsidP="00E45FF8">
      <w:pPr>
        <w:ind w:left="709"/>
      </w:pPr>
      <w:r>
        <w:t>mty=</w:t>
      </w:r>
      <w:r w:rsidRPr="00E45FF8">
        <w:t xml:space="preserve"> </w:t>
      </w:r>
      <w:r w:rsidR="008973A9">
        <w:t>ECH</w:t>
      </w:r>
    </w:p>
    <w:p w:rsidR="00E45FF8" w:rsidRDefault="00E45FF8" w:rsidP="00E45FF8">
      <w:pPr>
        <w:ind w:left="709"/>
      </w:pPr>
      <w:r>
        <w:t>sec=330</w:t>
      </w:r>
    </w:p>
    <w:p w:rsidR="00E45FF8" w:rsidRDefault="00E45FF8" w:rsidP="00E45FF8">
      <w:pPr>
        <w:ind w:left="709"/>
      </w:pPr>
      <w:r>
        <w:t>set=Session does not exist</w:t>
      </w:r>
    </w:p>
    <w:p w:rsidR="0097310E" w:rsidRDefault="008E0562" w:rsidP="008F5812">
      <w:pPr>
        <w:pStyle w:val="Heading2"/>
      </w:pPr>
      <w:bookmarkStart w:id="299" w:name="_Toc337458249"/>
      <w:r>
        <w:t>CLN_</w:t>
      </w:r>
      <w:r w:rsidR="0097310E">
        <w:t>SUBSCRIBE</w:t>
      </w:r>
      <w:r w:rsidR="00967D87">
        <w:t xml:space="preserve"> (</w:t>
      </w:r>
      <w:r>
        <w:t>C</w:t>
      </w:r>
      <w:r w:rsidR="00B85A97">
        <w:t>SU</w:t>
      </w:r>
      <w:r w:rsidR="00967D87">
        <w:t>)</w:t>
      </w:r>
      <w:bookmarkEnd w:id="299"/>
    </w:p>
    <w:p w:rsidR="0097310E" w:rsidRDefault="009534C0" w:rsidP="00400B14">
      <w:r>
        <w:t>This m</w:t>
      </w:r>
      <w:r w:rsidR="0097310E">
        <w:t xml:space="preserve">essage is sent from the client to SC in order to </w:t>
      </w:r>
      <w:r w:rsidR="000632DE">
        <w:t>subscribe for a publishing service.</w:t>
      </w:r>
      <w:r w:rsidR="0097310E">
        <w:t xml:space="preserve"> The message has </w:t>
      </w:r>
      <w:r w:rsidR="000042E7">
        <w:t xml:space="preserve">optional a body </w:t>
      </w:r>
      <w:r w:rsidR="0097310E">
        <w:t>and contains these attributes</w:t>
      </w:r>
      <w:r w:rsidR="008E486B">
        <w:t xml:space="preserve"> (as seen by the SC)</w:t>
      </w:r>
      <w:r w:rsidR="0097310E">
        <w:t>:</w:t>
      </w:r>
    </w:p>
    <w:p w:rsidR="0097310E" w:rsidRDefault="00380CCB" w:rsidP="00400B14">
      <w:pPr>
        <w:ind w:left="709"/>
      </w:pPr>
      <w:r>
        <w:t>mty=</w:t>
      </w:r>
      <w:r w:rsidR="006D7BAC">
        <w:t>C</w:t>
      </w:r>
      <w:r w:rsidR="00B85A97">
        <w:t>SU</w:t>
      </w:r>
    </w:p>
    <w:p w:rsidR="00EC15AC" w:rsidRDefault="00AC6E1C" w:rsidP="00400B14">
      <w:pPr>
        <w:ind w:left="709"/>
      </w:pPr>
      <w:r>
        <w:t>msn</w:t>
      </w:r>
      <w:r w:rsidR="00EC15AC">
        <w:t>=</w:t>
      </w:r>
      <w:r w:rsidR="00AA245C">
        <w:t>1</w:t>
      </w:r>
    </w:p>
    <w:p w:rsidR="0097310E" w:rsidRDefault="00272B90" w:rsidP="00400B14">
      <w:pPr>
        <w:ind w:left="709"/>
      </w:pPr>
      <w:r>
        <w:t>nam=</w:t>
      </w:r>
      <w:r w:rsidR="000632DE" w:rsidRPr="000632DE">
        <w:t>P01_BCST_CH_RPRWS2</w:t>
      </w:r>
    </w:p>
    <w:p w:rsidR="000632DE" w:rsidRDefault="00967D87" w:rsidP="00400B14">
      <w:pPr>
        <w:ind w:left="709"/>
      </w:pPr>
      <w:r>
        <w:t>msk</w:t>
      </w:r>
      <w:r w:rsidR="000632DE">
        <w:t>=</w:t>
      </w:r>
      <w:r w:rsidR="000632DE" w:rsidRPr="000632DE">
        <w:t>000012100012832102FADF--------------------------</w:t>
      </w:r>
    </w:p>
    <w:p w:rsidR="00543321" w:rsidRDefault="00543321" w:rsidP="00543321">
      <w:pPr>
        <w:ind w:left="709"/>
      </w:pPr>
      <w:r>
        <w:t>ipl</w:t>
      </w:r>
      <w:r w:rsidR="000913D5">
        <w:t>=</w:t>
      </w:r>
      <w:r w:rsidR="00453DC7">
        <w:t>10.0.4.32/10.0.4.32</w:t>
      </w:r>
    </w:p>
    <w:p w:rsidR="00543321" w:rsidRDefault="00543321" w:rsidP="00543321">
      <w:pPr>
        <w:ind w:left="709"/>
      </w:pPr>
      <w:r>
        <w:t>sin=</w:t>
      </w:r>
      <w:r w:rsidRPr="00C64229">
        <w:t>SNBZHP</w:t>
      </w:r>
      <w:r>
        <w:t xml:space="preserve"> - </w:t>
      </w:r>
      <w:r w:rsidRPr="00C64229">
        <w:t>TradingClientGUI 10.2.7</w:t>
      </w:r>
    </w:p>
    <w:p w:rsidR="00960CBC" w:rsidRDefault="00960CBC" w:rsidP="00960CBC">
      <w:pPr>
        <w:ind w:left="709"/>
      </w:pPr>
      <w:r>
        <w:t>noi=300</w:t>
      </w:r>
    </w:p>
    <w:p w:rsidR="004A71F2" w:rsidRDefault="004A71F2" w:rsidP="004A71F2">
      <w:pPr>
        <w:ind w:left="709"/>
      </w:pPr>
      <w:r>
        <w:t>oti=20</w:t>
      </w:r>
      <w:r w:rsidR="008637C2">
        <w:t>000</w:t>
      </w:r>
    </w:p>
    <w:p w:rsidR="0097310E" w:rsidRDefault="0097310E" w:rsidP="00400B14"/>
    <w:p w:rsidR="0097310E" w:rsidRDefault="0097310E" w:rsidP="00400B14">
      <w:r>
        <w:t>SC receives the message and does these actions:</w:t>
      </w:r>
    </w:p>
    <w:p w:rsidR="000632DE" w:rsidRDefault="000632DE" w:rsidP="000D2606">
      <w:pPr>
        <w:numPr>
          <w:ilvl w:val="0"/>
          <w:numId w:val="10"/>
        </w:numPr>
        <w:jc w:val="left"/>
      </w:pPr>
      <w:r>
        <w:t>Generates a unique session id</w:t>
      </w:r>
    </w:p>
    <w:p w:rsidR="00400487" w:rsidRDefault="00400487" w:rsidP="000D2606">
      <w:pPr>
        <w:numPr>
          <w:ilvl w:val="0"/>
          <w:numId w:val="10"/>
        </w:numPr>
        <w:jc w:val="left"/>
      </w:pPr>
      <w:r>
        <w:t>Sends the message SRV_SUBSCRIBE to the server registered for this service and awaits the server response.</w:t>
      </w:r>
    </w:p>
    <w:p w:rsidR="00400487" w:rsidRDefault="00400487" w:rsidP="000D2606">
      <w:pPr>
        <w:numPr>
          <w:ilvl w:val="0"/>
          <w:numId w:val="10"/>
        </w:numPr>
        <w:jc w:val="left"/>
      </w:pPr>
      <w:r>
        <w:t xml:space="preserve">If the </w:t>
      </w:r>
      <w:r w:rsidR="00B85A97">
        <w:t xml:space="preserve">server </w:t>
      </w:r>
      <w:r>
        <w:t xml:space="preserve">response message does </w:t>
      </w:r>
      <w:r w:rsidRPr="003A4BA1">
        <w:rPr>
          <w:u w:val="single"/>
        </w:rPr>
        <w:t>not</w:t>
      </w:r>
      <w:r>
        <w:t xml:space="preserve"> contain the attribute </w:t>
      </w:r>
      <w:r w:rsidRPr="005E096F">
        <w:t>rejectFlag</w:t>
      </w:r>
      <w:r>
        <w:t xml:space="preserve">, the </w:t>
      </w:r>
      <w:r w:rsidR="006467A8">
        <w:t xml:space="preserve">SC remembers the subscription mask of the client for this service </w:t>
      </w:r>
      <w:r>
        <w:t>and sends back to client the message with the following attributes:</w:t>
      </w:r>
    </w:p>
    <w:p w:rsidR="00400487" w:rsidRDefault="00400487" w:rsidP="00400487">
      <w:pPr>
        <w:ind w:left="1418"/>
      </w:pPr>
      <w:r>
        <w:t>mty=</w:t>
      </w:r>
      <w:r w:rsidR="00B85A97">
        <w:t>CSU</w:t>
      </w:r>
    </w:p>
    <w:p w:rsidR="00400487" w:rsidRDefault="00AC6E1C" w:rsidP="00400487">
      <w:pPr>
        <w:ind w:left="1418"/>
      </w:pPr>
      <w:r>
        <w:t>msn</w:t>
      </w:r>
      <w:r w:rsidR="00400487">
        <w:t>=</w:t>
      </w:r>
      <w:r w:rsidR="00AA245C">
        <w:t>1</w:t>
      </w:r>
    </w:p>
    <w:p w:rsidR="00400487" w:rsidRDefault="00400487" w:rsidP="00400487">
      <w:pPr>
        <w:ind w:left="1418"/>
      </w:pPr>
      <w:r>
        <w:t>nam=</w:t>
      </w:r>
      <w:r w:rsidRPr="000632DE">
        <w:t>P01_BCST_CH_RPRWS2</w:t>
      </w:r>
      <w:r w:rsidR="00DE32B5">
        <w:br/>
        <w:t>sin=server-version:V2.1-453</w:t>
      </w:r>
    </w:p>
    <w:p w:rsidR="00400487" w:rsidRDefault="00400487" w:rsidP="00400487">
      <w:pPr>
        <w:ind w:left="1418"/>
      </w:pPr>
      <w:r>
        <w:t>sid=cdc50b36-1fc4-4f9e-8430-d2e3d7284d9d</w:t>
      </w:r>
    </w:p>
    <w:p w:rsidR="00400487" w:rsidRDefault="00400487" w:rsidP="00400487">
      <w:pPr>
        <w:ind w:left="1418"/>
      </w:pPr>
    </w:p>
    <w:p w:rsidR="00400487" w:rsidRDefault="00400487" w:rsidP="000D2606">
      <w:pPr>
        <w:numPr>
          <w:ilvl w:val="0"/>
          <w:numId w:val="10"/>
        </w:numPr>
        <w:jc w:val="left"/>
      </w:pPr>
      <w:r>
        <w:t xml:space="preserve">If the </w:t>
      </w:r>
      <w:r w:rsidR="00B85A97">
        <w:t xml:space="preserve">server </w:t>
      </w:r>
      <w:r>
        <w:t>response message contains the attribute rejectFlag, the SC deletes the session, and sends back to client the message with the following attributes:</w:t>
      </w:r>
    </w:p>
    <w:p w:rsidR="00400487" w:rsidRDefault="00400487" w:rsidP="00400487">
      <w:pPr>
        <w:ind w:left="1418"/>
      </w:pPr>
      <w:r>
        <w:t>mty=</w:t>
      </w:r>
      <w:r w:rsidR="00B85A97">
        <w:t>CSU</w:t>
      </w:r>
    </w:p>
    <w:p w:rsidR="00400487" w:rsidRDefault="00AC6E1C" w:rsidP="00400487">
      <w:pPr>
        <w:ind w:left="1418"/>
      </w:pPr>
      <w:r>
        <w:t>msn</w:t>
      </w:r>
      <w:r w:rsidR="00400487">
        <w:t>=</w:t>
      </w:r>
      <w:r w:rsidR="00AA245C">
        <w:t>1</w:t>
      </w:r>
    </w:p>
    <w:p w:rsidR="00400487" w:rsidRDefault="00400487" w:rsidP="00400487">
      <w:pPr>
        <w:ind w:left="1418"/>
      </w:pPr>
      <w:r>
        <w:t>nam=</w:t>
      </w:r>
      <w:r w:rsidRPr="000632DE">
        <w:t>P01_BCST_CH_RPRWS2</w:t>
      </w:r>
      <w:r w:rsidR="00DE32B5">
        <w:br/>
        <w:t>sin=server-version:V2.1-453</w:t>
      </w:r>
    </w:p>
    <w:p w:rsidR="00400487" w:rsidRDefault="00400487" w:rsidP="00400487">
      <w:pPr>
        <w:ind w:left="1418"/>
      </w:pPr>
      <w:r>
        <w:t>rej</w:t>
      </w:r>
    </w:p>
    <w:p w:rsidR="00400487" w:rsidRDefault="00400487" w:rsidP="00400487">
      <w:pPr>
        <w:ind w:left="1418"/>
      </w:pPr>
      <w:r>
        <w:t>aec=4334591</w:t>
      </w:r>
    </w:p>
    <w:p w:rsidR="00400487" w:rsidRDefault="00400487" w:rsidP="00400487">
      <w:pPr>
        <w:ind w:left="1418"/>
      </w:pPr>
      <w:r>
        <w:t>aet=%RTXS-E-NOPARTICIPANT, Authorization error – Unknown participant</w:t>
      </w:r>
    </w:p>
    <w:p w:rsidR="000632DE" w:rsidRDefault="000632DE" w:rsidP="00400B14">
      <w:pPr>
        <w:jc w:val="left"/>
      </w:pPr>
    </w:p>
    <w:p w:rsidR="000632DE" w:rsidRDefault="000632DE" w:rsidP="00400B14">
      <w:pPr>
        <w:jc w:val="left"/>
      </w:pPr>
      <w:r>
        <w:t xml:space="preserve">When an </w:t>
      </w:r>
      <w:r w:rsidR="003A4BA1">
        <w:t xml:space="preserve">SC </w:t>
      </w:r>
      <w:r>
        <w:t>error occurs the response message contains the attributes:</w:t>
      </w:r>
    </w:p>
    <w:p w:rsidR="000632DE" w:rsidRDefault="00380CCB" w:rsidP="00400B14">
      <w:pPr>
        <w:ind w:left="709"/>
      </w:pPr>
      <w:r>
        <w:t>mty=</w:t>
      </w:r>
      <w:r w:rsidR="00B85A97">
        <w:t>CSU</w:t>
      </w:r>
    </w:p>
    <w:p w:rsidR="000632DE" w:rsidRDefault="00272B90" w:rsidP="00400B14">
      <w:pPr>
        <w:ind w:left="709"/>
      </w:pPr>
      <w:r>
        <w:t>sec=</w:t>
      </w:r>
      <w:r w:rsidR="007903A7">
        <w:t>4</w:t>
      </w:r>
      <w:r w:rsidR="000632DE">
        <w:t>00</w:t>
      </w:r>
    </w:p>
    <w:p w:rsidR="000632DE" w:rsidRDefault="00272B90" w:rsidP="00400B14">
      <w:pPr>
        <w:ind w:left="709"/>
      </w:pPr>
      <w:r>
        <w:t>set=</w:t>
      </w:r>
      <w:r w:rsidR="00967D87">
        <w:t xml:space="preserve">Unkown </w:t>
      </w:r>
      <w:r w:rsidR="00EB78D4">
        <w:t>service</w:t>
      </w:r>
      <w:r w:rsidR="00967D87">
        <w:t>:</w:t>
      </w:r>
      <w:r w:rsidR="000632DE">
        <w:t xml:space="preserve"> </w:t>
      </w:r>
      <w:r w:rsidR="000632DE" w:rsidRPr="000632DE">
        <w:t>P01_BCST_CH_RPRWS2</w:t>
      </w:r>
    </w:p>
    <w:p w:rsidR="00555669" w:rsidRDefault="00555669" w:rsidP="00555669"/>
    <w:p w:rsidR="00EB78D4" w:rsidRDefault="00555669" w:rsidP="00555669">
      <w:bookmarkStart w:id="300" w:name="OLE_LINK13"/>
      <w:bookmarkStart w:id="301" w:name="OLE_LINK14"/>
      <w:r>
        <w:t>The subscription is synchronous operation. The client gets control when all SC components on the path to the publishing server are aware of the subscription.</w:t>
      </w:r>
      <w:bookmarkEnd w:id="300"/>
      <w:bookmarkEnd w:id="301"/>
      <w:r w:rsidR="00EB78D4">
        <w:t xml:space="preserve"> If SC cannot find server registered for this service it will respond with </w:t>
      </w:r>
      <w:r w:rsidR="005210C5">
        <w:t>an</w:t>
      </w:r>
      <w:r w:rsidR="00EB78D4">
        <w:t xml:space="preserve"> error.</w:t>
      </w:r>
    </w:p>
    <w:p w:rsidR="003B169F" w:rsidRDefault="003B169F" w:rsidP="00555669"/>
    <w:p w:rsidR="003B169F" w:rsidRDefault="003B169F" w:rsidP="003B169F">
      <w:r>
        <w:t>Large messages are not supported in this context.</w:t>
      </w:r>
    </w:p>
    <w:p w:rsidR="0037287C" w:rsidRDefault="0037287C" w:rsidP="008F5812">
      <w:pPr>
        <w:pStyle w:val="Heading2"/>
      </w:pPr>
      <w:bookmarkStart w:id="302" w:name="_Toc337458250"/>
      <w:r>
        <w:lastRenderedPageBreak/>
        <w:t>CSC_SUBSCRIBE (XSU)</w:t>
      </w:r>
      <w:bookmarkEnd w:id="302"/>
    </w:p>
    <w:p w:rsidR="0037287C" w:rsidRDefault="0037287C" w:rsidP="00543321">
      <w:r>
        <w:t>This message is sent from the cascaded SC to another SC order to process the client subscription. The message has optional a body and contains these attributes:</w:t>
      </w:r>
    </w:p>
    <w:p w:rsidR="0037287C" w:rsidRDefault="0037287C" w:rsidP="00543321">
      <w:pPr>
        <w:ind w:left="709"/>
      </w:pPr>
      <w:r>
        <w:t>mty=XSU</w:t>
      </w:r>
    </w:p>
    <w:p w:rsidR="00CA6EA0" w:rsidRDefault="00CA6EA0" w:rsidP="00CA6EA0">
      <w:pPr>
        <w:ind w:left="709"/>
      </w:pPr>
      <w:r>
        <w:t>ver=1.0-023</w:t>
      </w:r>
    </w:p>
    <w:p w:rsidR="0037287C" w:rsidRDefault="0037287C" w:rsidP="00543321">
      <w:pPr>
        <w:ind w:left="709"/>
      </w:pPr>
      <w:r>
        <w:t>msn=1</w:t>
      </w:r>
    </w:p>
    <w:p w:rsidR="0037287C" w:rsidRDefault="0037287C" w:rsidP="00543321">
      <w:pPr>
        <w:ind w:left="709"/>
      </w:pPr>
      <w:r>
        <w:t>nam=</w:t>
      </w:r>
      <w:r w:rsidRPr="000632DE">
        <w:t>P01_BCST_CH_RPRWS2</w:t>
      </w:r>
    </w:p>
    <w:p w:rsidR="0037287C" w:rsidRDefault="0037287C" w:rsidP="00543321">
      <w:pPr>
        <w:ind w:left="709"/>
      </w:pPr>
      <w:r>
        <w:t>sid=cdc50b36-1fc4-4f9e-8430-d2e3d7284d9d</w:t>
      </w:r>
    </w:p>
    <w:p w:rsidR="00DB330E" w:rsidRDefault="0037287C" w:rsidP="00DB330E">
      <w:pPr>
        <w:ind w:left="709"/>
      </w:pPr>
      <w:r>
        <w:t>msk=</w:t>
      </w:r>
      <w:r w:rsidRPr="000632DE">
        <w:t>000012100012832102FADF--------------------------</w:t>
      </w:r>
      <w:r w:rsidR="00DB330E">
        <w:br/>
        <w:t>cma=%%%%%%%%%%%%%%%</w:t>
      </w:r>
      <w:r w:rsidR="00DB330E" w:rsidRPr="000632DE">
        <w:t>--------------------------</w:t>
      </w:r>
    </w:p>
    <w:p w:rsidR="0037287C" w:rsidRDefault="0037287C" w:rsidP="00543321">
      <w:pPr>
        <w:ind w:left="709"/>
      </w:pPr>
      <w:r>
        <w:t>ipl=10.0.4.32/10.0.4.32/10.2.54.12</w:t>
      </w:r>
    </w:p>
    <w:p w:rsidR="0037287C" w:rsidRDefault="0037287C" w:rsidP="00543321">
      <w:pPr>
        <w:ind w:left="709"/>
      </w:pPr>
      <w:r>
        <w:t>sin=</w:t>
      </w:r>
      <w:r w:rsidRPr="00C64229">
        <w:t>SNBZHP</w:t>
      </w:r>
      <w:r>
        <w:t xml:space="preserve"> - </w:t>
      </w:r>
      <w:r w:rsidRPr="00C64229">
        <w:t>TradingClientGUI 10.2.7</w:t>
      </w:r>
    </w:p>
    <w:p w:rsidR="0037287C" w:rsidRDefault="0037287C" w:rsidP="00543321">
      <w:pPr>
        <w:ind w:left="709"/>
      </w:pPr>
      <w:r>
        <w:t>oti=10000</w:t>
      </w:r>
    </w:p>
    <w:p w:rsidR="0037287C" w:rsidRDefault="0037287C" w:rsidP="00543321"/>
    <w:p w:rsidR="00CA6EA0" w:rsidRDefault="0037287C" w:rsidP="00CA6EA0">
      <w:r>
        <w:t>The SC receives the message</w:t>
      </w:r>
      <w:r w:rsidR="00CA6EA0">
        <w:t>, checks the version</w:t>
      </w:r>
      <w:r>
        <w:t xml:space="preserve"> and </w:t>
      </w:r>
      <w:r w:rsidR="00CA6EA0">
        <w:t>processes it like a CLN_SUBSCRIBE message. When an SC error occurs the response message contains the attributes:</w:t>
      </w:r>
    </w:p>
    <w:p w:rsidR="00CA6EA0" w:rsidRDefault="00CA6EA0" w:rsidP="00CA6EA0">
      <w:pPr>
        <w:ind w:left="709"/>
      </w:pPr>
      <w:r>
        <w:t>mty=XSU</w:t>
      </w:r>
    </w:p>
    <w:p w:rsidR="00CA6EA0" w:rsidRDefault="00CA6EA0" w:rsidP="00CA6EA0">
      <w:pPr>
        <w:ind w:left="709"/>
      </w:pPr>
      <w:r>
        <w:t>sec=400</w:t>
      </w:r>
    </w:p>
    <w:p w:rsidR="00CA6EA0" w:rsidRDefault="00CA6EA0" w:rsidP="00CA6EA0">
      <w:pPr>
        <w:ind w:left="709"/>
      </w:pPr>
      <w:r>
        <w:t xml:space="preserve">set=Unkown service: </w:t>
      </w:r>
      <w:r w:rsidRPr="000632DE">
        <w:t>P01_BCST_CH_RPRWS2</w:t>
      </w:r>
    </w:p>
    <w:p w:rsidR="0037287C" w:rsidRDefault="0037287C" w:rsidP="00555669"/>
    <w:p w:rsidR="004A2110" w:rsidRDefault="004A2110" w:rsidP="004A2110">
      <w:pPr>
        <w:pStyle w:val="Heading2"/>
      </w:pPr>
      <w:bookmarkStart w:id="303" w:name="_Toc337458251"/>
      <w:r>
        <w:t>SRV_SUBSCRIBE (SSU)</w:t>
      </w:r>
      <w:bookmarkEnd w:id="303"/>
    </w:p>
    <w:p w:rsidR="004A2110" w:rsidRDefault="004A2110" w:rsidP="004A2110">
      <w:r>
        <w:t>This message is sent from the SC to the server in order to process the client subscription (e.g. perform authentication). The message has optional a body and contains these attributes:</w:t>
      </w:r>
    </w:p>
    <w:p w:rsidR="004A2110" w:rsidRDefault="004A2110" w:rsidP="004A2110">
      <w:pPr>
        <w:ind w:left="709"/>
      </w:pPr>
      <w:r>
        <w:t>mty=SSU</w:t>
      </w:r>
    </w:p>
    <w:p w:rsidR="004A2110" w:rsidRDefault="004A2110" w:rsidP="004A2110">
      <w:pPr>
        <w:ind w:left="709"/>
      </w:pPr>
      <w:r>
        <w:t>msn=1</w:t>
      </w:r>
    </w:p>
    <w:p w:rsidR="004A2110" w:rsidRDefault="004A2110" w:rsidP="004A2110">
      <w:pPr>
        <w:ind w:left="709"/>
      </w:pPr>
      <w:r>
        <w:t>nam=</w:t>
      </w:r>
      <w:r w:rsidRPr="000632DE">
        <w:t>P01_BCST_CH_RPRWS2</w:t>
      </w:r>
    </w:p>
    <w:p w:rsidR="004A2110" w:rsidRPr="00BE401E" w:rsidRDefault="004A2110" w:rsidP="004A2110">
      <w:pPr>
        <w:ind w:left="709"/>
        <w:rPr>
          <w:lang w:val="de-CH"/>
        </w:rPr>
      </w:pPr>
      <w:r w:rsidRPr="00BE401E">
        <w:rPr>
          <w:lang w:val="de-CH"/>
        </w:rPr>
        <w:t>sid=cdc50b36-1fc4-4f9e-8430-d2e3d7284d9d</w:t>
      </w:r>
    </w:p>
    <w:p w:rsidR="004A2110" w:rsidRPr="00BE401E" w:rsidRDefault="004A2110" w:rsidP="004A2110">
      <w:pPr>
        <w:ind w:left="709"/>
        <w:rPr>
          <w:lang w:val="de-CH"/>
        </w:rPr>
      </w:pPr>
      <w:r w:rsidRPr="00BE401E">
        <w:rPr>
          <w:lang w:val="de-CH"/>
        </w:rPr>
        <w:t>msk=000012100012832102FADF--------------------------</w:t>
      </w:r>
    </w:p>
    <w:p w:rsidR="004A2110" w:rsidRDefault="004A2110" w:rsidP="004A2110">
      <w:pPr>
        <w:ind w:left="709"/>
      </w:pPr>
      <w:r>
        <w:t>ipl=10.0.4.32/10.0.4.32/10.2.54.12</w:t>
      </w:r>
    </w:p>
    <w:p w:rsidR="004A2110" w:rsidRDefault="004A2110" w:rsidP="004A2110">
      <w:pPr>
        <w:ind w:left="709"/>
      </w:pPr>
      <w:r>
        <w:t>sin=</w:t>
      </w:r>
      <w:r w:rsidRPr="00C64229">
        <w:t>SNBZHP</w:t>
      </w:r>
      <w:r>
        <w:t xml:space="preserve"> - </w:t>
      </w:r>
      <w:r w:rsidRPr="00C64229">
        <w:t>TradingClientGUI 10.2.7</w:t>
      </w:r>
    </w:p>
    <w:p w:rsidR="004A2110" w:rsidRDefault="004A2110" w:rsidP="004A2110">
      <w:pPr>
        <w:ind w:left="709"/>
      </w:pPr>
      <w:r>
        <w:t>oti=10000</w:t>
      </w:r>
    </w:p>
    <w:p w:rsidR="004A2110" w:rsidRDefault="004A2110" w:rsidP="004A2110"/>
    <w:p w:rsidR="004A2110" w:rsidRDefault="004A2110" w:rsidP="004A2110">
      <w:r>
        <w:t>The server receives the message and must decide to accept or reject this request. If it accepts, then it must return a message with the following attributes:</w:t>
      </w:r>
    </w:p>
    <w:p w:rsidR="004A2110" w:rsidRPr="00BE401E" w:rsidRDefault="004A2110" w:rsidP="004A2110">
      <w:pPr>
        <w:ind w:left="709"/>
        <w:rPr>
          <w:lang w:val="de-CH"/>
        </w:rPr>
      </w:pPr>
      <w:r w:rsidRPr="00BE401E">
        <w:rPr>
          <w:lang w:val="de-CH"/>
        </w:rPr>
        <w:t>mty=SSU</w:t>
      </w:r>
    </w:p>
    <w:p w:rsidR="004A2110" w:rsidRPr="00BE401E" w:rsidRDefault="004A2110" w:rsidP="004A2110">
      <w:pPr>
        <w:ind w:left="709"/>
        <w:rPr>
          <w:lang w:val="de-CH"/>
        </w:rPr>
      </w:pPr>
      <w:r w:rsidRPr="00BE401E">
        <w:rPr>
          <w:lang w:val="de-CH"/>
        </w:rPr>
        <w:t>msn=1</w:t>
      </w:r>
    </w:p>
    <w:p w:rsidR="004A2110" w:rsidRPr="00BE401E" w:rsidRDefault="004A2110" w:rsidP="004A2110">
      <w:pPr>
        <w:ind w:left="709"/>
        <w:rPr>
          <w:lang w:val="de-CH"/>
        </w:rPr>
      </w:pPr>
      <w:r w:rsidRPr="00BE401E">
        <w:rPr>
          <w:lang w:val="de-CH"/>
        </w:rPr>
        <w:t>nam=P01_BCST_CH_RPRWS2</w:t>
      </w:r>
      <w:r w:rsidRPr="00BE401E">
        <w:rPr>
          <w:lang w:val="de-CH"/>
        </w:rPr>
        <w:br/>
        <w:t>sin=server-version:V2.1-453</w:t>
      </w:r>
    </w:p>
    <w:p w:rsidR="004A2110" w:rsidRPr="00BE401E" w:rsidRDefault="004A2110" w:rsidP="004A2110">
      <w:pPr>
        <w:ind w:left="709"/>
        <w:rPr>
          <w:lang w:val="de-CH"/>
        </w:rPr>
      </w:pPr>
      <w:r w:rsidRPr="00BE401E">
        <w:rPr>
          <w:lang w:val="de-CH"/>
        </w:rPr>
        <w:t>sid=cdc50b36-1fc4-4f9e-8430-d2e3d7284d9d</w:t>
      </w:r>
    </w:p>
    <w:p w:rsidR="004A2110" w:rsidRPr="00BE401E" w:rsidRDefault="004A2110" w:rsidP="004A2110">
      <w:pPr>
        <w:rPr>
          <w:lang w:val="de-CH"/>
        </w:rPr>
      </w:pPr>
    </w:p>
    <w:p w:rsidR="004A2110" w:rsidRDefault="004A2110" w:rsidP="004A2110">
      <w:r>
        <w:t>If it rejects the session, then it must return a message with the following attributes:</w:t>
      </w:r>
    </w:p>
    <w:p w:rsidR="004A2110" w:rsidRPr="00BE401E" w:rsidRDefault="004A2110" w:rsidP="004A2110">
      <w:pPr>
        <w:ind w:left="709"/>
        <w:rPr>
          <w:lang w:val="de-CH"/>
        </w:rPr>
      </w:pPr>
      <w:r w:rsidRPr="00BE401E">
        <w:rPr>
          <w:lang w:val="de-CH"/>
        </w:rPr>
        <w:t>mty=SSU</w:t>
      </w:r>
    </w:p>
    <w:p w:rsidR="004A2110" w:rsidRPr="00BE401E" w:rsidRDefault="004A2110" w:rsidP="004A2110">
      <w:pPr>
        <w:ind w:left="709"/>
        <w:rPr>
          <w:lang w:val="de-CH"/>
        </w:rPr>
      </w:pPr>
      <w:r w:rsidRPr="00BE401E">
        <w:rPr>
          <w:lang w:val="de-CH"/>
        </w:rPr>
        <w:t>msn=1</w:t>
      </w:r>
    </w:p>
    <w:p w:rsidR="004A2110" w:rsidRPr="00BE401E" w:rsidRDefault="004A2110" w:rsidP="004A2110">
      <w:pPr>
        <w:ind w:left="709"/>
        <w:rPr>
          <w:lang w:val="de-CH"/>
        </w:rPr>
      </w:pPr>
      <w:r w:rsidRPr="00BE401E">
        <w:rPr>
          <w:lang w:val="de-CH"/>
        </w:rPr>
        <w:t>nam=P01_BCST_CH_RPRWS2</w:t>
      </w:r>
      <w:r w:rsidRPr="00BE401E">
        <w:rPr>
          <w:lang w:val="de-CH"/>
        </w:rPr>
        <w:br/>
        <w:t>sin=server-version:V2.1-453</w:t>
      </w:r>
    </w:p>
    <w:p w:rsidR="004A2110" w:rsidRPr="00BE401E" w:rsidRDefault="004A2110" w:rsidP="004A2110">
      <w:pPr>
        <w:ind w:left="709"/>
        <w:rPr>
          <w:lang w:val="de-CH"/>
        </w:rPr>
      </w:pPr>
      <w:r w:rsidRPr="00BE401E">
        <w:rPr>
          <w:lang w:val="de-CH"/>
        </w:rPr>
        <w:t>sid=cdc50b36-1fc4-4f9e-8430-d2e3d7284d9d</w:t>
      </w:r>
    </w:p>
    <w:p w:rsidR="004A2110" w:rsidRDefault="004A2110" w:rsidP="004A2110">
      <w:pPr>
        <w:ind w:left="709"/>
      </w:pPr>
      <w:r>
        <w:t>rej</w:t>
      </w:r>
    </w:p>
    <w:p w:rsidR="004A2110" w:rsidRDefault="004A2110" w:rsidP="004A2110">
      <w:pPr>
        <w:ind w:left="709"/>
      </w:pPr>
      <w:r>
        <w:t>aec=4334591</w:t>
      </w:r>
    </w:p>
    <w:p w:rsidR="004A2110" w:rsidRDefault="004A2110" w:rsidP="004A2110">
      <w:pPr>
        <w:ind w:left="709"/>
      </w:pPr>
      <w:r>
        <w:t>aet=%RTXS-E-NOPARTICIPANT, Authorization error – Unknown participant</w:t>
      </w:r>
    </w:p>
    <w:p w:rsidR="006D7BAC" w:rsidRDefault="006D7BAC" w:rsidP="008F5812">
      <w:pPr>
        <w:pStyle w:val="Heading2"/>
      </w:pPr>
      <w:bookmarkStart w:id="304" w:name="_Toc337458252"/>
      <w:r>
        <w:t>CLN_CHANGE_SUBSCRIPTION (C</w:t>
      </w:r>
      <w:r w:rsidR="00DE1CEF">
        <w:t>H</w:t>
      </w:r>
      <w:r>
        <w:t>S)</w:t>
      </w:r>
      <w:bookmarkEnd w:id="304"/>
    </w:p>
    <w:p w:rsidR="006D7BAC" w:rsidRDefault="006D7BAC" w:rsidP="00400B14">
      <w:r>
        <w:t xml:space="preserve">This message is sent from the client to SC in order to change the subscription for a publishing service. The message has </w:t>
      </w:r>
      <w:r w:rsidR="000042E7">
        <w:t xml:space="preserve">optional a body </w:t>
      </w:r>
      <w:r>
        <w:t>and contains these attributes</w:t>
      </w:r>
      <w:r w:rsidR="008E486B">
        <w:t xml:space="preserve"> (as seen by the SC)</w:t>
      </w:r>
      <w:r>
        <w:t>:</w:t>
      </w:r>
    </w:p>
    <w:p w:rsidR="006D7BAC" w:rsidRDefault="006D7BAC" w:rsidP="00400B14">
      <w:pPr>
        <w:ind w:left="709"/>
      </w:pPr>
      <w:r>
        <w:t>mty=C</w:t>
      </w:r>
      <w:r w:rsidR="00DE1CEF">
        <w:t>H</w:t>
      </w:r>
      <w:r>
        <w:t>S</w:t>
      </w:r>
    </w:p>
    <w:p w:rsidR="006D7BAC" w:rsidRDefault="00AC6E1C" w:rsidP="00400B14">
      <w:pPr>
        <w:ind w:left="709"/>
      </w:pPr>
      <w:r>
        <w:t>msn</w:t>
      </w:r>
      <w:r w:rsidR="006D7BAC">
        <w:t>=53834</w:t>
      </w:r>
    </w:p>
    <w:p w:rsidR="00046F4D" w:rsidRDefault="00046F4D" w:rsidP="00046F4D">
      <w:pPr>
        <w:ind w:left="709"/>
      </w:pPr>
      <w:r>
        <w:lastRenderedPageBreak/>
        <w:t>nam=</w:t>
      </w:r>
      <w:r w:rsidRPr="000632DE">
        <w:t>P01_BCST_CH_RPRWS2</w:t>
      </w:r>
    </w:p>
    <w:p w:rsidR="006D7BAC" w:rsidRPr="00BE401E" w:rsidRDefault="006D7BAC" w:rsidP="00400B14">
      <w:pPr>
        <w:ind w:left="709"/>
        <w:rPr>
          <w:lang w:val="de-CH"/>
        </w:rPr>
      </w:pPr>
      <w:r w:rsidRPr="00BE401E">
        <w:rPr>
          <w:lang w:val="de-CH"/>
        </w:rPr>
        <w:t>sid=cdc50b36-1fc4-4f9e-8430-d2e3d7284d9d</w:t>
      </w:r>
    </w:p>
    <w:p w:rsidR="006D7BAC" w:rsidRPr="00BE401E" w:rsidRDefault="006D7BAC" w:rsidP="00400B14">
      <w:pPr>
        <w:ind w:left="709"/>
        <w:rPr>
          <w:lang w:val="de-CH"/>
        </w:rPr>
      </w:pPr>
      <w:r w:rsidRPr="00BE401E">
        <w:rPr>
          <w:lang w:val="de-CH"/>
        </w:rPr>
        <w:t>msk=000012100012832102FADF--------------------------</w:t>
      </w:r>
    </w:p>
    <w:p w:rsidR="002244C1" w:rsidRDefault="00AC07A7" w:rsidP="002244C1">
      <w:pPr>
        <w:ind w:left="709"/>
      </w:pPr>
      <w:r>
        <w:t>ipl=10.0.4.32/10.0.4.32</w:t>
      </w:r>
    </w:p>
    <w:p w:rsidR="004A71F2" w:rsidRDefault="004A71F2" w:rsidP="004A71F2">
      <w:pPr>
        <w:ind w:left="709"/>
      </w:pPr>
      <w:r>
        <w:t>oti=10</w:t>
      </w:r>
      <w:r w:rsidR="008637C2">
        <w:t>000</w:t>
      </w:r>
    </w:p>
    <w:p w:rsidR="006D7BAC" w:rsidRDefault="006D7BAC" w:rsidP="00400B14"/>
    <w:p w:rsidR="006D7BAC" w:rsidRDefault="006D7BAC" w:rsidP="00400B14">
      <w:r>
        <w:t>SC receives the message and does these actions:</w:t>
      </w:r>
    </w:p>
    <w:p w:rsidR="006467A8" w:rsidRDefault="006467A8" w:rsidP="000D2606">
      <w:pPr>
        <w:numPr>
          <w:ilvl w:val="0"/>
          <w:numId w:val="11"/>
        </w:numPr>
        <w:jc w:val="left"/>
      </w:pPr>
      <w:r>
        <w:t>Sends the message SRV_CHANGE_SUBSCRIPTION to the server registered for this service and awaits the server response.</w:t>
      </w:r>
    </w:p>
    <w:p w:rsidR="006467A8" w:rsidRDefault="006467A8" w:rsidP="000D2606">
      <w:pPr>
        <w:numPr>
          <w:ilvl w:val="0"/>
          <w:numId w:val="11"/>
        </w:numPr>
        <w:jc w:val="left"/>
      </w:pPr>
      <w:r>
        <w:t xml:space="preserve">If the </w:t>
      </w:r>
      <w:r w:rsidR="00EB78D4">
        <w:t xml:space="preserve">server </w:t>
      </w:r>
      <w:r>
        <w:t xml:space="preserve">response message does </w:t>
      </w:r>
      <w:r w:rsidRPr="003A4BA1">
        <w:rPr>
          <w:u w:val="single"/>
        </w:rPr>
        <w:t>not</w:t>
      </w:r>
      <w:r>
        <w:t xml:space="preserve"> contain the attribute </w:t>
      </w:r>
      <w:r w:rsidRPr="005E096F">
        <w:t>rejectFlag</w:t>
      </w:r>
      <w:r>
        <w:t>, the SC changes the subscription mask of the client for this service and sends back to client the message with the following attributes:</w:t>
      </w:r>
    </w:p>
    <w:p w:rsidR="006467A8" w:rsidRDefault="00DE1CEF" w:rsidP="006467A8">
      <w:pPr>
        <w:ind w:left="1418"/>
      </w:pPr>
      <w:r>
        <w:t>mty=CH</w:t>
      </w:r>
      <w:r w:rsidR="006467A8">
        <w:t>S</w:t>
      </w:r>
    </w:p>
    <w:p w:rsidR="006467A8" w:rsidRDefault="00AC6E1C" w:rsidP="006467A8">
      <w:pPr>
        <w:ind w:left="1418"/>
      </w:pPr>
      <w:r>
        <w:t>msn</w:t>
      </w:r>
      <w:r w:rsidR="006467A8">
        <w:t>=974834</w:t>
      </w:r>
    </w:p>
    <w:p w:rsidR="006467A8" w:rsidRDefault="006467A8" w:rsidP="006467A8">
      <w:pPr>
        <w:ind w:left="1418"/>
      </w:pPr>
      <w:r>
        <w:t>nam=</w:t>
      </w:r>
      <w:r w:rsidRPr="000632DE">
        <w:t>P01_BCST_CH_RPRWS2</w:t>
      </w:r>
      <w:r w:rsidR="00DE32B5">
        <w:br/>
      </w:r>
      <w:r>
        <w:t>sid=cdc50b36-1fc4-4f9e-8430-d2e3d7284d9d</w:t>
      </w:r>
    </w:p>
    <w:p w:rsidR="006467A8" w:rsidRDefault="006467A8" w:rsidP="006467A8">
      <w:pPr>
        <w:ind w:left="1418"/>
      </w:pPr>
    </w:p>
    <w:p w:rsidR="006467A8" w:rsidRDefault="006467A8" w:rsidP="000D2606">
      <w:pPr>
        <w:numPr>
          <w:ilvl w:val="0"/>
          <w:numId w:val="11"/>
        </w:numPr>
        <w:jc w:val="left"/>
      </w:pPr>
      <w:r>
        <w:t xml:space="preserve">If the </w:t>
      </w:r>
      <w:r w:rsidR="00EB78D4">
        <w:t xml:space="preserve">server </w:t>
      </w:r>
      <w:r>
        <w:t>response message contains the attribute rejectFlag, the SC keeps the previous subscription and sends back to client the message with the following attributes:</w:t>
      </w:r>
    </w:p>
    <w:p w:rsidR="006467A8" w:rsidRDefault="006467A8" w:rsidP="006467A8">
      <w:pPr>
        <w:ind w:left="1418"/>
      </w:pPr>
      <w:r>
        <w:t>mty=C</w:t>
      </w:r>
      <w:r w:rsidR="00DE1CEF">
        <w:t>H</w:t>
      </w:r>
      <w:r>
        <w:t>S</w:t>
      </w:r>
    </w:p>
    <w:p w:rsidR="006467A8" w:rsidRDefault="00AC6E1C" w:rsidP="006467A8">
      <w:pPr>
        <w:ind w:left="1418"/>
      </w:pPr>
      <w:r>
        <w:t>msn</w:t>
      </w:r>
      <w:r w:rsidR="006467A8">
        <w:t>=974834</w:t>
      </w:r>
    </w:p>
    <w:p w:rsidR="006467A8" w:rsidRDefault="006467A8" w:rsidP="006467A8">
      <w:pPr>
        <w:ind w:left="1418"/>
      </w:pPr>
      <w:r>
        <w:t>nam=</w:t>
      </w:r>
      <w:r w:rsidRPr="000632DE">
        <w:t>P01_BCST_CH_RPRWS2</w:t>
      </w:r>
    </w:p>
    <w:p w:rsidR="00C34943" w:rsidRPr="00BE401E" w:rsidRDefault="00C34943" w:rsidP="006467A8">
      <w:pPr>
        <w:ind w:left="1418"/>
        <w:rPr>
          <w:lang w:val="de-CH"/>
        </w:rPr>
      </w:pPr>
      <w:r w:rsidRPr="00BE401E">
        <w:rPr>
          <w:lang w:val="de-CH"/>
        </w:rPr>
        <w:t>sid=cdc50b36-1fc4-4f9e-8430-d2e3d7284d9d</w:t>
      </w:r>
    </w:p>
    <w:p w:rsidR="006467A8" w:rsidRPr="00BE401E" w:rsidRDefault="006467A8" w:rsidP="006467A8">
      <w:pPr>
        <w:ind w:left="1418"/>
        <w:rPr>
          <w:lang w:val="de-CH"/>
        </w:rPr>
      </w:pPr>
      <w:r w:rsidRPr="00BE401E">
        <w:rPr>
          <w:lang w:val="de-CH"/>
        </w:rPr>
        <w:t>rej</w:t>
      </w:r>
    </w:p>
    <w:p w:rsidR="006467A8" w:rsidRDefault="006467A8" w:rsidP="006467A8">
      <w:pPr>
        <w:ind w:left="1418"/>
      </w:pPr>
      <w:r>
        <w:t>aec=4334591</w:t>
      </w:r>
    </w:p>
    <w:p w:rsidR="006467A8" w:rsidRDefault="006467A8" w:rsidP="006467A8">
      <w:pPr>
        <w:ind w:left="1418"/>
      </w:pPr>
      <w:r>
        <w:t>aet=%RTXS-E-NOPARTICIPANT, Authorization error – Unknown participant</w:t>
      </w:r>
    </w:p>
    <w:p w:rsidR="006D7BAC" w:rsidRDefault="006D7BAC" w:rsidP="00400B14">
      <w:pPr>
        <w:jc w:val="left"/>
      </w:pPr>
    </w:p>
    <w:p w:rsidR="006D7BAC" w:rsidRDefault="006D7BAC" w:rsidP="00400B14">
      <w:pPr>
        <w:jc w:val="left"/>
      </w:pPr>
      <w:r>
        <w:t>When an SC error occurs the response message contains the attributes:</w:t>
      </w:r>
    </w:p>
    <w:p w:rsidR="006D7BAC" w:rsidRDefault="006D7BAC" w:rsidP="00400B14">
      <w:pPr>
        <w:ind w:left="709"/>
      </w:pPr>
      <w:r>
        <w:t>mty=C</w:t>
      </w:r>
      <w:r w:rsidR="00DE1CEF">
        <w:t>H</w:t>
      </w:r>
      <w:r>
        <w:t>S</w:t>
      </w:r>
    </w:p>
    <w:p w:rsidR="006D7BAC" w:rsidRDefault="007903A7" w:rsidP="00400B14">
      <w:pPr>
        <w:ind w:left="709"/>
      </w:pPr>
      <w:r>
        <w:t>sec=32</w:t>
      </w:r>
      <w:r w:rsidR="006D7BAC">
        <w:t>0</w:t>
      </w:r>
    </w:p>
    <w:p w:rsidR="006D7BAC" w:rsidRDefault="006D7BAC" w:rsidP="00400B14">
      <w:pPr>
        <w:ind w:left="709"/>
      </w:pPr>
      <w:r>
        <w:t>set=Client is not subscribed</w:t>
      </w:r>
    </w:p>
    <w:p w:rsidR="006D7BAC" w:rsidRDefault="006D7BAC" w:rsidP="00400B14"/>
    <w:p w:rsidR="006D7BAC" w:rsidRDefault="006D7BAC" w:rsidP="00400B14">
      <w:r>
        <w:t>The change of the subscription is synchronous operation. The client gets control when all SC components on the path to the publishing server are aware of the new subscription.</w:t>
      </w:r>
      <w:r w:rsidR="00EB78D4">
        <w:t xml:space="preserve"> If SC cannot find server registered for this service it will respond with </w:t>
      </w:r>
      <w:r w:rsidR="005210C5">
        <w:t>an</w:t>
      </w:r>
      <w:r w:rsidR="00EB78D4">
        <w:t xml:space="preserve"> error.</w:t>
      </w:r>
    </w:p>
    <w:p w:rsidR="003B169F" w:rsidRDefault="003B169F" w:rsidP="00400B14"/>
    <w:p w:rsidR="006D7BAC" w:rsidRDefault="003B169F" w:rsidP="00543321">
      <w:r>
        <w:t>Large messages are not supported in this context.</w:t>
      </w:r>
    </w:p>
    <w:p w:rsidR="0037287C" w:rsidRDefault="0037287C" w:rsidP="0037287C">
      <w:pPr>
        <w:pStyle w:val="Heading2"/>
      </w:pPr>
      <w:bookmarkStart w:id="305" w:name="_Toc337458253"/>
      <w:r>
        <w:t>CSC_CHANGE_SUBSCRIPTION (XHS)</w:t>
      </w:r>
      <w:bookmarkEnd w:id="305"/>
    </w:p>
    <w:p w:rsidR="0037287C" w:rsidRDefault="0037287C" w:rsidP="0037287C">
      <w:r>
        <w:t>This message is sent from cascaded SC to another SC in order to change the client subscription. The message has optional a body and contains these attributes:</w:t>
      </w:r>
    </w:p>
    <w:p w:rsidR="0037287C" w:rsidRDefault="0037287C" w:rsidP="0037287C">
      <w:pPr>
        <w:ind w:left="709"/>
      </w:pPr>
      <w:r>
        <w:t>mty=XHS</w:t>
      </w:r>
    </w:p>
    <w:p w:rsidR="0037287C" w:rsidRDefault="0037287C" w:rsidP="0037287C">
      <w:pPr>
        <w:ind w:left="709"/>
      </w:pPr>
      <w:r>
        <w:t>msn=53834</w:t>
      </w:r>
    </w:p>
    <w:p w:rsidR="00C76709" w:rsidRDefault="0037287C" w:rsidP="00C76709">
      <w:pPr>
        <w:ind w:left="709"/>
      </w:pPr>
      <w:r>
        <w:t>nam=</w:t>
      </w:r>
      <w:r w:rsidRPr="000632DE">
        <w:t>P01_BCST_CH_RPRWS2</w:t>
      </w:r>
      <w:r w:rsidR="00DB330E">
        <w:br/>
        <w:t>msk=</w:t>
      </w:r>
      <w:r w:rsidR="00DB330E" w:rsidRPr="000632DE">
        <w:t>000012100012832102FADF--------------------------</w:t>
      </w:r>
      <w:r w:rsidR="00DB330E">
        <w:br/>
        <w:t>cma=%%%%%%%%%%%%%%%</w:t>
      </w:r>
      <w:r w:rsidR="00DB330E" w:rsidRPr="000632DE">
        <w:t>--------------------------</w:t>
      </w:r>
      <w:r w:rsidR="00C76709">
        <w:br/>
        <w:t>ams=</w:t>
      </w:r>
      <w:r w:rsidR="00C76709" w:rsidRPr="000632DE">
        <w:t>000012100012832102FADF--------------------------</w:t>
      </w:r>
    </w:p>
    <w:p w:rsidR="00DB330E" w:rsidRPr="00BE401E" w:rsidRDefault="00DB330E" w:rsidP="00DB330E">
      <w:pPr>
        <w:ind w:left="709"/>
        <w:rPr>
          <w:lang w:val="de-CH"/>
        </w:rPr>
      </w:pPr>
      <w:r w:rsidRPr="00BE401E">
        <w:rPr>
          <w:lang w:val="de-CH"/>
        </w:rPr>
        <w:t>ipl=10.0.4.32/10.0.4.32/10.2.54.12</w:t>
      </w:r>
    </w:p>
    <w:p w:rsidR="0037287C" w:rsidRPr="00BE401E" w:rsidRDefault="0037287C" w:rsidP="0037287C">
      <w:pPr>
        <w:ind w:left="709"/>
        <w:rPr>
          <w:lang w:val="de-CH"/>
        </w:rPr>
      </w:pPr>
      <w:r w:rsidRPr="00BE401E">
        <w:rPr>
          <w:lang w:val="de-CH"/>
        </w:rPr>
        <w:t>sid=cdc50b36-1fc4-4f9e-8430-d2e3d7284d9d</w:t>
      </w:r>
      <w:r w:rsidR="00DB330E" w:rsidRPr="00BE401E">
        <w:rPr>
          <w:lang w:val="de-CH"/>
        </w:rPr>
        <w:br/>
        <w:t>csi=6b0312d6-05eb-43ec-b74c-162e38d0e841</w:t>
      </w:r>
    </w:p>
    <w:p w:rsidR="0037287C" w:rsidRDefault="0037287C" w:rsidP="0037287C">
      <w:pPr>
        <w:ind w:left="709"/>
      </w:pPr>
      <w:r>
        <w:t>oti=10000</w:t>
      </w:r>
    </w:p>
    <w:p w:rsidR="0037287C" w:rsidRDefault="0037287C" w:rsidP="0037287C"/>
    <w:p w:rsidR="00CA6EA0" w:rsidRDefault="0037287C" w:rsidP="00CA6EA0">
      <w:r>
        <w:t xml:space="preserve">The SC receives the message and </w:t>
      </w:r>
      <w:r w:rsidR="00CA6EA0">
        <w:t>processes it like a CLN_CHANGE_SUBSCRIPTION message. When an SC error occurs the response message contains the attributes:</w:t>
      </w:r>
    </w:p>
    <w:p w:rsidR="00CA6EA0" w:rsidRDefault="00CA6EA0" w:rsidP="00CA6EA0">
      <w:pPr>
        <w:ind w:left="709"/>
      </w:pPr>
      <w:r>
        <w:t>mty=XHS</w:t>
      </w:r>
    </w:p>
    <w:p w:rsidR="00CA6EA0" w:rsidRDefault="00CA6EA0" w:rsidP="00CA6EA0">
      <w:pPr>
        <w:ind w:left="709"/>
      </w:pPr>
      <w:r>
        <w:t>sec=320</w:t>
      </w:r>
    </w:p>
    <w:p w:rsidR="00CA6EA0" w:rsidRDefault="00CA6EA0" w:rsidP="00CA6EA0">
      <w:pPr>
        <w:ind w:left="709"/>
      </w:pPr>
      <w:r>
        <w:t>set=Client is not subscribed</w:t>
      </w:r>
    </w:p>
    <w:p w:rsidR="00CA6EA0" w:rsidRDefault="00CA6EA0" w:rsidP="00CA6EA0"/>
    <w:p w:rsidR="006D7BAC" w:rsidRDefault="006D7BAC" w:rsidP="008F5812">
      <w:pPr>
        <w:pStyle w:val="Heading2"/>
      </w:pPr>
      <w:bookmarkStart w:id="306" w:name="_Toc337458254"/>
      <w:r>
        <w:t>SRV_CHANGE_SUBSCRIPTION (S</w:t>
      </w:r>
      <w:r w:rsidR="00DE1CEF">
        <w:t>H</w:t>
      </w:r>
      <w:r>
        <w:t>S)</w:t>
      </w:r>
      <w:bookmarkEnd w:id="306"/>
    </w:p>
    <w:p w:rsidR="006D7BAC" w:rsidRDefault="006D7BAC" w:rsidP="00543321">
      <w:r>
        <w:t xml:space="preserve">This message is sent from </w:t>
      </w:r>
      <w:r w:rsidR="006467A8">
        <w:t xml:space="preserve">SC to the server in order to </w:t>
      </w:r>
      <w:r w:rsidR="0037287C">
        <w:t>change</w:t>
      </w:r>
      <w:r w:rsidR="006467A8">
        <w:t xml:space="preserve"> the client subscription. </w:t>
      </w:r>
      <w:r>
        <w:t xml:space="preserve">The message has </w:t>
      </w:r>
      <w:r w:rsidR="000042E7">
        <w:t xml:space="preserve">optional a body </w:t>
      </w:r>
      <w:r>
        <w:t>and contains these attributes:</w:t>
      </w:r>
    </w:p>
    <w:p w:rsidR="006D7BAC" w:rsidRDefault="006D7BAC" w:rsidP="00543321">
      <w:pPr>
        <w:ind w:left="709"/>
      </w:pPr>
      <w:r>
        <w:t>mty=S</w:t>
      </w:r>
      <w:r w:rsidR="00DE1CEF">
        <w:t>H</w:t>
      </w:r>
      <w:r>
        <w:t>S</w:t>
      </w:r>
    </w:p>
    <w:p w:rsidR="006D7BAC" w:rsidRDefault="00AC6E1C" w:rsidP="00543321">
      <w:pPr>
        <w:ind w:left="709"/>
      </w:pPr>
      <w:r>
        <w:t>msn</w:t>
      </w:r>
      <w:r w:rsidR="006D7BAC">
        <w:t>=53834</w:t>
      </w:r>
    </w:p>
    <w:p w:rsidR="00046F4D" w:rsidRDefault="00046F4D" w:rsidP="00046F4D">
      <w:pPr>
        <w:ind w:left="709"/>
      </w:pPr>
      <w:r>
        <w:t>nam=</w:t>
      </w:r>
      <w:r w:rsidRPr="000632DE">
        <w:t>P01_BCST_CH_RPRWS2</w:t>
      </w:r>
    </w:p>
    <w:p w:rsidR="006F4928" w:rsidRPr="00BE401E" w:rsidRDefault="006F4928" w:rsidP="00046F4D">
      <w:pPr>
        <w:ind w:left="709"/>
        <w:rPr>
          <w:lang w:val="de-CH"/>
        </w:rPr>
      </w:pPr>
      <w:r w:rsidRPr="00BE401E">
        <w:rPr>
          <w:lang w:val="de-CH"/>
        </w:rPr>
        <w:t>ams=000012100012832102FADF--------------------------</w:t>
      </w:r>
    </w:p>
    <w:p w:rsidR="006D7BAC" w:rsidRPr="00BE401E" w:rsidRDefault="006D7BAC" w:rsidP="00543321">
      <w:pPr>
        <w:ind w:left="709"/>
        <w:rPr>
          <w:lang w:val="de-CH"/>
        </w:rPr>
      </w:pPr>
      <w:r w:rsidRPr="00BE401E">
        <w:rPr>
          <w:lang w:val="de-CH"/>
        </w:rPr>
        <w:t>sid=cdc50b36-1fc4-4f9e-8430-d2e3d7284d9d</w:t>
      </w:r>
    </w:p>
    <w:p w:rsidR="00F52295" w:rsidRDefault="00F52295" w:rsidP="00543321">
      <w:pPr>
        <w:ind w:left="709"/>
      </w:pPr>
      <w:r>
        <w:t>oti=10000</w:t>
      </w:r>
    </w:p>
    <w:p w:rsidR="006D7BAC" w:rsidRDefault="006D7BAC" w:rsidP="00543321"/>
    <w:p w:rsidR="00C34943" w:rsidRDefault="00C34943" w:rsidP="00C34943">
      <w:r>
        <w:t>The server receives the message and must decide to accept or reject this request. If it accepts, then it must return a message with the following attributes:</w:t>
      </w:r>
    </w:p>
    <w:p w:rsidR="00C34943" w:rsidRDefault="00C34943" w:rsidP="00C34943">
      <w:pPr>
        <w:ind w:left="709"/>
      </w:pPr>
      <w:r>
        <w:t>mty=SHS</w:t>
      </w:r>
    </w:p>
    <w:p w:rsidR="00C34943" w:rsidRDefault="00AC6E1C" w:rsidP="00C34943">
      <w:pPr>
        <w:ind w:left="709"/>
      </w:pPr>
      <w:r>
        <w:t>msn</w:t>
      </w:r>
      <w:r w:rsidR="00C34943">
        <w:t>=1</w:t>
      </w:r>
    </w:p>
    <w:p w:rsidR="00C34943" w:rsidRDefault="00C34943" w:rsidP="00C34943">
      <w:pPr>
        <w:ind w:left="709"/>
      </w:pPr>
      <w:r>
        <w:t>nam=</w:t>
      </w:r>
      <w:r w:rsidRPr="000632DE">
        <w:t>P01_BCST_CH_RPRWS2</w:t>
      </w:r>
    </w:p>
    <w:p w:rsidR="00C34943" w:rsidRDefault="00C34943" w:rsidP="00C34943">
      <w:pPr>
        <w:ind w:left="709"/>
      </w:pPr>
      <w:r>
        <w:t>sid=cdc50b36-1fc4-4f9e-8430-d2e3d7284d9d</w:t>
      </w:r>
    </w:p>
    <w:p w:rsidR="00C34943" w:rsidRDefault="00C34943" w:rsidP="00C34943"/>
    <w:p w:rsidR="00C34943" w:rsidRDefault="00C34943" w:rsidP="00C34943">
      <w:r>
        <w:t>If it rejects the session, then it must return a message with the following attributes:</w:t>
      </w:r>
    </w:p>
    <w:p w:rsidR="00C34943" w:rsidRDefault="00C34943" w:rsidP="00C34943">
      <w:pPr>
        <w:ind w:left="709"/>
      </w:pPr>
      <w:r>
        <w:t>mty=SHS</w:t>
      </w:r>
    </w:p>
    <w:p w:rsidR="00C34943" w:rsidRDefault="00AC6E1C" w:rsidP="00C34943">
      <w:pPr>
        <w:ind w:left="709"/>
      </w:pPr>
      <w:r>
        <w:t>msn</w:t>
      </w:r>
      <w:r w:rsidR="00C34943">
        <w:t>=1</w:t>
      </w:r>
    </w:p>
    <w:p w:rsidR="00C34943" w:rsidRDefault="00C34943" w:rsidP="00C34943">
      <w:pPr>
        <w:ind w:left="709"/>
      </w:pPr>
      <w:r>
        <w:t>nam=</w:t>
      </w:r>
      <w:r w:rsidRPr="000632DE">
        <w:t>P01_BCST_CH_RPRWS2</w:t>
      </w:r>
    </w:p>
    <w:p w:rsidR="00C34943" w:rsidRPr="00BE401E" w:rsidRDefault="00C34943" w:rsidP="00C34943">
      <w:pPr>
        <w:ind w:left="709"/>
        <w:rPr>
          <w:lang w:val="de-CH"/>
        </w:rPr>
      </w:pPr>
      <w:r w:rsidRPr="00BE401E">
        <w:rPr>
          <w:lang w:val="de-CH"/>
        </w:rPr>
        <w:t>sid=cdc50b36-1fc4-4f9e-8430-d2e3d7284d9d</w:t>
      </w:r>
    </w:p>
    <w:p w:rsidR="00C34943" w:rsidRPr="00BE401E" w:rsidRDefault="00C34943" w:rsidP="00C34943">
      <w:pPr>
        <w:ind w:left="709"/>
        <w:rPr>
          <w:lang w:val="de-CH"/>
        </w:rPr>
      </w:pPr>
      <w:r w:rsidRPr="00BE401E">
        <w:rPr>
          <w:lang w:val="de-CH"/>
        </w:rPr>
        <w:t>rej</w:t>
      </w:r>
    </w:p>
    <w:p w:rsidR="00C34943" w:rsidRDefault="00C34943" w:rsidP="00C34943">
      <w:pPr>
        <w:ind w:left="709"/>
      </w:pPr>
      <w:r>
        <w:t>aec=4334591</w:t>
      </w:r>
    </w:p>
    <w:p w:rsidR="006D7BAC" w:rsidRDefault="00C34943" w:rsidP="0037287C">
      <w:pPr>
        <w:ind w:left="709"/>
      </w:pPr>
      <w:r>
        <w:t>aet=%RTXS-E-NOPARTICIPANT, Authorization error – Unknown participant</w:t>
      </w:r>
    </w:p>
    <w:p w:rsidR="0097310E" w:rsidRDefault="008E0562" w:rsidP="008F5812">
      <w:pPr>
        <w:pStyle w:val="Heading2"/>
      </w:pPr>
      <w:bookmarkStart w:id="307" w:name="_Toc337458255"/>
      <w:r>
        <w:t>CLN_</w:t>
      </w:r>
      <w:r w:rsidR="0097310E">
        <w:t>UNSUBSCRIBE</w:t>
      </w:r>
      <w:r w:rsidR="00967D87">
        <w:t xml:space="preserve"> (</w:t>
      </w:r>
      <w:r>
        <w:t>C</w:t>
      </w:r>
      <w:r w:rsidR="00967D87">
        <w:t>U</w:t>
      </w:r>
      <w:r w:rsidR="00B85A97">
        <w:t>N</w:t>
      </w:r>
      <w:r w:rsidR="00967D87">
        <w:t>)</w:t>
      </w:r>
      <w:bookmarkEnd w:id="307"/>
    </w:p>
    <w:p w:rsidR="000632DE" w:rsidRDefault="009534C0" w:rsidP="00400B14">
      <w:r>
        <w:t xml:space="preserve">This </w:t>
      </w:r>
      <w:r w:rsidR="007F41B9">
        <w:t>m</w:t>
      </w:r>
      <w:r w:rsidR="000632DE">
        <w:t>essage is sent from the client to SC in order to delete the subscription for a publishing service. The message has no body and contains these attributes:</w:t>
      </w:r>
    </w:p>
    <w:p w:rsidR="000632DE" w:rsidRDefault="00380CCB" w:rsidP="00400B14">
      <w:pPr>
        <w:ind w:left="709"/>
      </w:pPr>
      <w:r>
        <w:t>mty=</w:t>
      </w:r>
      <w:r w:rsidR="00B85A97">
        <w:t>CUN</w:t>
      </w:r>
    </w:p>
    <w:p w:rsidR="00EC15AC" w:rsidRDefault="00AC6E1C" w:rsidP="00400B14">
      <w:pPr>
        <w:ind w:left="709"/>
      </w:pPr>
      <w:r>
        <w:t>msn</w:t>
      </w:r>
      <w:r w:rsidR="00EC15AC">
        <w:t>=53834</w:t>
      </w:r>
    </w:p>
    <w:p w:rsidR="00046F4D" w:rsidRDefault="00046F4D" w:rsidP="00046F4D">
      <w:pPr>
        <w:ind w:left="709"/>
      </w:pPr>
      <w:r>
        <w:t>nam=</w:t>
      </w:r>
      <w:r w:rsidRPr="000632DE">
        <w:t>P01_BCST_CH_RPRWS2</w:t>
      </w:r>
    </w:p>
    <w:p w:rsidR="000632DE" w:rsidRPr="00BE401E" w:rsidRDefault="00272B90" w:rsidP="00400B14">
      <w:pPr>
        <w:ind w:left="709"/>
        <w:rPr>
          <w:lang w:val="de-CH"/>
        </w:rPr>
      </w:pPr>
      <w:r w:rsidRPr="00BE401E">
        <w:rPr>
          <w:lang w:val="de-CH"/>
        </w:rPr>
        <w:t>sid=</w:t>
      </w:r>
      <w:r w:rsidR="000632DE" w:rsidRPr="00BE401E">
        <w:rPr>
          <w:lang w:val="de-CH"/>
        </w:rPr>
        <w:t>cdc50b36-1fc4-4f9e-8430-d2e3d7284d9d</w:t>
      </w:r>
    </w:p>
    <w:p w:rsidR="009E7E9B" w:rsidRPr="00BE401E" w:rsidRDefault="009E7E9B" w:rsidP="009E7E9B">
      <w:pPr>
        <w:ind w:left="709"/>
        <w:rPr>
          <w:lang w:val="de-CH"/>
        </w:rPr>
      </w:pPr>
      <w:r w:rsidRPr="00BE401E">
        <w:rPr>
          <w:lang w:val="de-CH"/>
        </w:rPr>
        <w:t>sin=rollback</w:t>
      </w:r>
    </w:p>
    <w:p w:rsidR="00046F4D" w:rsidRDefault="00046F4D" w:rsidP="00046F4D">
      <w:pPr>
        <w:ind w:left="709"/>
      </w:pPr>
      <w:r>
        <w:t>oti=10000</w:t>
      </w:r>
    </w:p>
    <w:p w:rsidR="000632DE" w:rsidRDefault="000632DE" w:rsidP="00400B14"/>
    <w:p w:rsidR="00C34943" w:rsidRDefault="00046F4D" w:rsidP="00C34943">
      <w:r>
        <w:t>SC receives the message and sends the message SRV_UNSUBSCRIBE to the server registered for this service and awaits the server response. Then it sends back to client the message with the following attributes</w:t>
      </w:r>
      <w:r w:rsidR="00C34943">
        <w:t>:</w:t>
      </w:r>
    </w:p>
    <w:p w:rsidR="00C34943" w:rsidRDefault="00C34943" w:rsidP="00C34943">
      <w:pPr>
        <w:ind w:left="709"/>
      </w:pPr>
      <w:r>
        <w:t>mty=CUN</w:t>
      </w:r>
    </w:p>
    <w:p w:rsidR="00C34943" w:rsidRDefault="00AC6E1C" w:rsidP="00C34943">
      <w:pPr>
        <w:ind w:left="709"/>
      </w:pPr>
      <w:r>
        <w:t>msn</w:t>
      </w:r>
      <w:r w:rsidR="00C34943">
        <w:t>=1</w:t>
      </w:r>
    </w:p>
    <w:p w:rsidR="00046F4D" w:rsidRDefault="00046F4D" w:rsidP="00046F4D">
      <w:pPr>
        <w:ind w:left="709"/>
      </w:pPr>
      <w:r>
        <w:t>nam=</w:t>
      </w:r>
      <w:r w:rsidRPr="000632DE">
        <w:t>P01_BCST_CH_RPRWS2</w:t>
      </w:r>
    </w:p>
    <w:p w:rsidR="00C34943" w:rsidRDefault="00C34943" w:rsidP="00C34943">
      <w:pPr>
        <w:ind w:left="709"/>
      </w:pPr>
      <w:r>
        <w:t>sid=cdc50b36-1fc4-4f9e-8430-d2e3d7284d9d</w:t>
      </w:r>
    </w:p>
    <w:p w:rsidR="00C34943" w:rsidRDefault="00C34943" w:rsidP="00400B14"/>
    <w:p w:rsidR="000632DE" w:rsidRDefault="000632DE" w:rsidP="00400B14">
      <w:pPr>
        <w:jc w:val="left"/>
      </w:pPr>
      <w:r>
        <w:t xml:space="preserve">When an </w:t>
      </w:r>
      <w:r w:rsidR="003A4BA1">
        <w:t xml:space="preserve">SC </w:t>
      </w:r>
      <w:r>
        <w:t>error occurs the response message contains the attributes:</w:t>
      </w:r>
    </w:p>
    <w:p w:rsidR="000632DE" w:rsidRDefault="00380CCB" w:rsidP="00400B14">
      <w:pPr>
        <w:ind w:left="709"/>
      </w:pPr>
      <w:r>
        <w:t>mty=</w:t>
      </w:r>
      <w:r w:rsidR="00B85A97">
        <w:t>CUN</w:t>
      </w:r>
    </w:p>
    <w:p w:rsidR="000632DE" w:rsidRDefault="00272B90" w:rsidP="00400B14">
      <w:pPr>
        <w:ind w:left="709"/>
      </w:pPr>
      <w:r>
        <w:t>sec=</w:t>
      </w:r>
      <w:r w:rsidR="007903A7">
        <w:t>23</w:t>
      </w:r>
      <w:r w:rsidR="000632DE">
        <w:t>0</w:t>
      </w:r>
    </w:p>
    <w:p w:rsidR="0097310E" w:rsidRDefault="00272B90" w:rsidP="00400B14">
      <w:pPr>
        <w:ind w:left="709"/>
      </w:pPr>
      <w:r>
        <w:t>set=</w:t>
      </w:r>
      <w:r w:rsidR="000632DE">
        <w:t>Client</w:t>
      </w:r>
      <w:r w:rsidR="00FC3AAD">
        <w:t xml:space="preserve"> is</w:t>
      </w:r>
      <w:r w:rsidR="000632DE">
        <w:t xml:space="preserve"> not subscribed</w:t>
      </w:r>
    </w:p>
    <w:p w:rsidR="00555669" w:rsidRDefault="00555669" w:rsidP="00555669"/>
    <w:p w:rsidR="00555669" w:rsidRDefault="000E46C4" w:rsidP="00555669">
      <w:r>
        <w:t>This operation is</w:t>
      </w:r>
      <w:r w:rsidR="00555669">
        <w:t xml:space="preserve"> synchronous. The client gets control when all SC components on the path to the publishing server </w:t>
      </w:r>
      <w:r>
        <w:t xml:space="preserve">have deleted </w:t>
      </w:r>
      <w:r w:rsidR="00555669">
        <w:t>the subscription.</w:t>
      </w:r>
      <w:r w:rsidR="00EB78D4">
        <w:t xml:space="preserve"> If SC cannot find server registered for this service it will respond with </w:t>
      </w:r>
      <w:r w:rsidR="005210C5">
        <w:t>an</w:t>
      </w:r>
      <w:r w:rsidR="00EB78D4">
        <w:t xml:space="preserve"> error.</w:t>
      </w:r>
    </w:p>
    <w:p w:rsidR="0037287C" w:rsidRDefault="0037287C" w:rsidP="0037287C">
      <w:pPr>
        <w:pStyle w:val="Heading2"/>
      </w:pPr>
      <w:bookmarkStart w:id="308" w:name="_Toc337458256"/>
      <w:r>
        <w:lastRenderedPageBreak/>
        <w:t>CSC_UNSUBSCRIBE (XUN)</w:t>
      </w:r>
      <w:bookmarkEnd w:id="308"/>
    </w:p>
    <w:p w:rsidR="0037287C" w:rsidRDefault="0037287C" w:rsidP="0037287C">
      <w:r>
        <w:t>This message is sent from cascaded SC to another SC in order to remove the client subscription (e.g. delete the session). The message has no body and contains these attributes:</w:t>
      </w:r>
    </w:p>
    <w:p w:rsidR="0037287C" w:rsidRDefault="0037287C" w:rsidP="0037287C">
      <w:pPr>
        <w:ind w:left="709"/>
      </w:pPr>
      <w:r>
        <w:t>mty=XUN</w:t>
      </w:r>
    </w:p>
    <w:p w:rsidR="0037287C" w:rsidRDefault="0037287C" w:rsidP="0037287C">
      <w:pPr>
        <w:ind w:left="709"/>
      </w:pPr>
      <w:r>
        <w:t>msn=53834</w:t>
      </w:r>
    </w:p>
    <w:p w:rsidR="0037287C" w:rsidRDefault="0037287C" w:rsidP="0037287C">
      <w:pPr>
        <w:ind w:left="709"/>
      </w:pPr>
      <w:r>
        <w:t>nam=</w:t>
      </w:r>
      <w:r w:rsidRPr="000632DE">
        <w:t>P01_BCST_CH_RPRWS2</w:t>
      </w:r>
    </w:p>
    <w:p w:rsidR="008B47AE" w:rsidRPr="00BE401E" w:rsidRDefault="008B47AE" w:rsidP="0037287C">
      <w:pPr>
        <w:ind w:left="709"/>
        <w:rPr>
          <w:lang w:val="de-CH"/>
        </w:rPr>
      </w:pPr>
      <w:r w:rsidRPr="00BE401E">
        <w:rPr>
          <w:lang w:val="de-CH"/>
        </w:rPr>
        <w:t>cma=%%%%%%%%%%%%%%%--------------------------</w:t>
      </w:r>
    </w:p>
    <w:p w:rsidR="0037287C" w:rsidRPr="00BE401E" w:rsidRDefault="0037287C" w:rsidP="0037287C">
      <w:pPr>
        <w:ind w:left="709"/>
        <w:rPr>
          <w:lang w:val="de-CH"/>
        </w:rPr>
      </w:pPr>
      <w:r w:rsidRPr="00BE401E">
        <w:rPr>
          <w:lang w:val="de-CH"/>
        </w:rPr>
        <w:t>sid=cdc50b36-1fc4-4f9e-8430-d2e3d7284d9d</w:t>
      </w:r>
      <w:r w:rsidR="00DB330E" w:rsidRPr="00BE401E">
        <w:rPr>
          <w:lang w:val="de-CH"/>
        </w:rPr>
        <w:br/>
        <w:t>csi=6b0312d6-05eb-43ec-b74c-162e38d0e841</w:t>
      </w:r>
    </w:p>
    <w:p w:rsidR="0037287C" w:rsidRDefault="0037287C" w:rsidP="0037287C">
      <w:pPr>
        <w:ind w:left="709"/>
      </w:pPr>
      <w:r>
        <w:t>sin=rollback</w:t>
      </w:r>
    </w:p>
    <w:p w:rsidR="0037287C" w:rsidRDefault="0037287C" w:rsidP="0037287C">
      <w:pPr>
        <w:ind w:left="709"/>
      </w:pPr>
      <w:r>
        <w:t>oti=10000</w:t>
      </w:r>
    </w:p>
    <w:p w:rsidR="0037287C" w:rsidRDefault="0037287C" w:rsidP="0037287C"/>
    <w:p w:rsidR="00CA6EA0" w:rsidRDefault="00CA6EA0" w:rsidP="00CA6EA0">
      <w:r>
        <w:t>The SC receives the message and processes it like a CLN_UNSUBSCRIBE message. When an SC error occurs the response message contains the attributes:</w:t>
      </w:r>
    </w:p>
    <w:p w:rsidR="00CA6EA0" w:rsidRDefault="00CA6EA0" w:rsidP="00CA6EA0">
      <w:pPr>
        <w:ind w:left="709"/>
      </w:pPr>
      <w:r>
        <w:t>mty=XUN</w:t>
      </w:r>
    </w:p>
    <w:p w:rsidR="00CA6EA0" w:rsidRDefault="00CA6EA0" w:rsidP="00CA6EA0">
      <w:pPr>
        <w:ind w:left="709"/>
      </w:pPr>
      <w:r>
        <w:t>sec=320</w:t>
      </w:r>
    </w:p>
    <w:p w:rsidR="00CA6EA0" w:rsidRDefault="00CA6EA0" w:rsidP="00CA6EA0">
      <w:pPr>
        <w:ind w:left="709"/>
      </w:pPr>
      <w:r>
        <w:t>set=Client is not subscribed</w:t>
      </w:r>
    </w:p>
    <w:p w:rsidR="00CA6EA0" w:rsidRDefault="00CA6EA0" w:rsidP="00CA6EA0"/>
    <w:p w:rsidR="00543321" w:rsidRDefault="00543321" w:rsidP="008F5812">
      <w:pPr>
        <w:pStyle w:val="Heading2"/>
      </w:pPr>
      <w:bookmarkStart w:id="309" w:name="_Toc337458257"/>
      <w:r>
        <w:t>SRV_UNSUBSCRIBE (</w:t>
      </w:r>
      <w:r w:rsidR="006D7BAC">
        <w:t>S</w:t>
      </w:r>
      <w:r w:rsidR="00B85A97">
        <w:t>UN</w:t>
      </w:r>
      <w:r>
        <w:t>)</w:t>
      </w:r>
      <w:bookmarkEnd w:id="309"/>
    </w:p>
    <w:p w:rsidR="00543321" w:rsidRDefault="00046F4D" w:rsidP="00543321">
      <w:r>
        <w:t>This message is sent from the SC to the server in order to remove the client subscription (e.g. delete the session). The message has no body and contains these attributes</w:t>
      </w:r>
      <w:r w:rsidR="00543321">
        <w:t>:</w:t>
      </w:r>
    </w:p>
    <w:p w:rsidR="00543321" w:rsidRDefault="00543321" w:rsidP="00543321">
      <w:pPr>
        <w:ind w:left="709"/>
      </w:pPr>
      <w:r>
        <w:t>mty=</w:t>
      </w:r>
      <w:r w:rsidR="00B85A97">
        <w:t>SUN</w:t>
      </w:r>
    </w:p>
    <w:p w:rsidR="00543321" w:rsidRDefault="00AC6E1C" w:rsidP="00543321">
      <w:pPr>
        <w:ind w:left="709"/>
      </w:pPr>
      <w:r>
        <w:t>msn</w:t>
      </w:r>
      <w:r w:rsidR="00543321">
        <w:t>=53834</w:t>
      </w:r>
    </w:p>
    <w:p w:rsidR="00046F4D" w:rsidRDefault="00046F4D" w:rsidP="00046F4D">
      <w:pPr>
        <w:ind w:left="709"/>
      </w:pPr>
      <w:r>
        <w:t>nam=</w:t>
      </w:r>
      <w:r w:rsidRPr="000632DE">
        <w:t>P01_BCST_CH_RPRWS2</w:t>
      </w:r>
    </w:p>
    <w:p w:rsidR="00543321" w:rsidRPr="00BE401E" w:rsidRDefault="00543321" w:rsidP="00543321">
      <w:pPr>
        <w:ind w:left="709"/>
        <w:rPr>
          <w:lang w:val="de-CH"/>
        </w:rPr>
      </w:pPr>
      <w:r w:rsidRPr="00BE401E">
        <w:rPr>
          <w:lang w:val="de-CH"/>
        </w:rPr>
        <w:t>sid=cdc50b36-1fc4-4f9e-8430-d2e3d7284d9d</w:t>
      </w:r>
    </w:p>
    <w:p w:rsidR="009E7E9B" w:rsidRPr="00BE401E" w:rsidRDefault="009E7E9B" w:rsidP="009E7E9B">
      <w:pPr>
        <w:ind w:left="709"/>
        <w:rPr>
          <w:lang w:val="de-CH"/>
        </w:rPr>
      </w:pPr>
      <w:r w:rsidRPr="00BE401E">
        <w:rPr>
          <w:lang w:val="de-CH"/>
        </w:rPr>
        <w:t>sin=rollback</w:t>
      </w:r>
    </w:p>
    <w:p w:rsidR="00F52295" w:rsidRDefault="00F52295" w:rsidP="00543321">
      <w:pPr>
        <w:ind w:left="709"/>
      </w:pPr>
      <w:r>
        <w:t>oti=10000</w:t>
      </w:r>
    </w:p>
    <w:p w:rsidR="00543321" w:rsidRDefault="00543321" w:rsidP="00543321"/>
    <w:p w:rsidR="006467A8" w:rsidRDefault="006467A8" w:rsidP="006467A8">
      <w:r>
        <w:t>The server must return a message with the following attributes:</w:t>
      </w:r>
    </w:p>
    <w:p w:rsidR="006467A8" w:rsidRDefault="006467A8" w:rsidP="006467A8">
      <w:pPr>
        <w:ind w:left="709"/>
      </w:pPr>
      <w:r>
        <w:t>mty</w:t>
      </w:r>
      <w:r w:rsidR="00B85A97">
        <w:t>=SUN</w:t>
      </w:r>
    </w:p>
    <w:p w:rsidR="006467A8" w:rsidRDefault="00AC6E1C" w:rsidP="006467A8">
      <w:pPr>
        <w:ind w:left="709"/>
      </w:pPr>
      <w:r>
        <w:t>msn</w:t>
      </w:r>
      <w:r w:rsidR="006467A8">
        <w:t>=974834</w:t>
      </w:r>
    </w:p>
    <w:p w:rsidR="006467A8" w:rsidRDefault="006467A8" w:rsidP="006467A8">
      <w:pPr>
        <w:ind w:left="709"/>
      </w:pPr>
      <w:r>
        <w:t>nam=</w:t>
      </w:r>
      <w:r w:rsidRPr="000632DE">
        <w:t>P01_BCST_CH_RPRWS2</w:t>
      </w:r>
    </w:p>
    <w:p w:rsidR="006467A8" w:rsidRDefault="006467A8" w:rsidP="006467A8">
      <w:pPr>
        <w:ind w:left="709"/>
      </w:pPr>
      <w:r>
        <w:t>sid=cdc50b36-1fc4-4f9e-8430-d2e3d7284d9d</w:t>
      </w:r>
    </w:p>
    <w:p w:rsidR="00543321" w:rsidRDefault="00543321" w:rsidP="00543321">
      <w:pPr>
        <w:jc w:val="left"/>
      </w:pPr>
    </w:p>
    <w:p w:rsidR="004C6C4F" w:rsidRDefault="004C6C4F" w:rsidP="004C6C4F">
      <w:pPr>
        <w:pStyle w:val="Heading2"/>
      </w:pPr>
      <w:bookmarkStart w:id="310" w:name="_Toc337458258"/>
      <w:r>
        <w:t>CSC_ABORT_SUBSRIPTION (XAB)</w:t>
      </w:r>
      <w:bookmarkEnd w:id="310"/>
    </w:p>
    <w:p w:rsidR="004C6C4F" w:rsidRDefault="004C6C4F" w:rsidP="004C6C4F">
      <w:r>
        <w:t>This message is sent by cascaded SC to another SC in order to terminate a subscription due to errors or other unexpected event. The message has no body and contains these attributes:</w:t>
      </w:r>
    </w:p>
    <w:p w:rsidR="004C6C4F" w:rsidRDefault="004C6C4F" w:rsidP="004C6C4F">
      <w:pPr>
        <w:ind w:left="709"/>
      </w:pPr>
      <w:r>
        <w:t>mty=XAB</w:t>
      </w:r>
    </w:p>
    <w:p w:rsidR="004C6C4F" w:rsidRPr="00BE401E" w:rsidRDefault="004C6C4F" w:rsidP="004C6C4F">
      <w:pPr>
        <w:ind w:left="709"/>
        <w:rPr>
          <w:lang w:val="de-CH"/>
        </w:rPr>
      </w:pPr>
      <w:r w:rsidRPr="00BE401E">
        <w:rPr>
          <w:lang w:val="de-CH"/>
        </w:rPr>
        <w:t>nam=P01_RTXS_RPRWS1</w:t>
      </w:r>
    </w:p>
    <w:p w:rsidR="004C6C4F" w:rsidRPr="00BE401E" w:rsidRDefault="004C6C4F" w:rsidP="004C6C4F">
      <w:pPr>
        <w:ind w:left="709"/>
        <w:rPr>
          <w:lang w:val="de-CH"/>
        </w:rPr>
      </w:pPr>
      <w:r w:rsidRPr="00BE401E">
        <w:rPr>
          <w:lang w:val="de-CH"/>
        </w:rPr>
        <w:t>sid=cdc50b36-1fc4-4f9e-8430-d2e3d7284d9d</w:t>
      </w:r>
      <w:r w:rsidRPr="00BE401E">
        <w:rPr>
          <w:lang w:val="de-CH"/>
        </w:rPr>
        <w:br/>
        <w:t>csi=6b0312d6-05eb-43ec-b74c-162e38d0e841</w:t>
      </w:r>
    </w:p>
    <w:p w:rsidR="004C6C4F" w:rsidRDefault="004C6C4F" w:rsidP="004C6C4F">
      <w:pPr>
        <w:ind w:left="709"/>
      </w:pPr>
      <w:r>
        <w:t>sec=302</w:t>
      </w:r>
    </w:p>
    <w:p w:rsidR="004C6C4F" w:rsidRDefault="004C6C4F" w:rsidP="004C6C4F">
      <w:pPr>
        <w:ind w:left="709"/>
      </w:pPr>
      <w:r>
        <w:t>set=Session timeout exceeded</w:t>
      </w:r>
    </w:p>
    <w:p w:rsidR="004C6C4F" w:rsidRDefault="004C6C4F" w:rsidP="004C6C4F">
      <w:pPr>
        <w:ind w:left="709"/>
      </w:pPr>
      <w:r>
        <w:t>oti=2000</w:t>
      </w:r>
    </w:p>
    <w:p w:rsidR="004C6C4F" w:rsidRDefault="004C6C4F" w:rsidP="004C6C4F"/>
    <w:p w:rsidR="004C6C4F" w:rsidRDefault="004C6C4F" w:rsidP="004C6C4F">
      <w:r>
        <w:t>The SC holding the session transforms this message into a regular SRV_ABORT_SESSION message and sends it to the allocated server. Then it sends reply message to the cascaded SC with the following attributes:</w:t>
      </w:r>
    </w:p>
    <w:p w:rsidR="004C6C4F" w:rsidRDefault="004C6C4F" w:rsidP="004C6C4F">
      <w:pPr>
        <w:ind w:left="709"/>
      </w:pPr>
      <w:r>
        <w:t>mty=XAB</w:t>
      </w:r>
    </w:p>
    <w:p w:rsidR="004C6C4F" w:rsidRDefault="004C6C4F" w:rsidP="004C6C4F">
      <w:pPr>
        <w:ind w:left="709"/>
      </w:pPr>
      <w:r>
        <w:t>nam=P01_RTXS_RPRWS1</w:t>
      </w:r>
    </w:p>
    <w:p w:rsidR="004C6C4F" w:rsidRDefault="004C6C4F" w:rsidP="004C6C4F">
      <w:pPr>
        <w:ind w:left="709"/>
      </w:pPr>
      <w:r>
        <w:t>sid=cdc50b36-1fc4-4f9e-8430-d2e3d7284d9d</w:t>
      </w:r>
    </w:p>
    <w:p w:rsidR="004C6C4F" w:rsidRDefault="004C6C4F" w:rsidP="004C6C4F"/>
    <w:p w:rsidR="004C6C4F" w:rsidRDefault="004C6C4F" w:rsidP="004C6C4F">
      <w:pPr>
        <w:jc w:val="left"/>
      </w:pPr>
      <w:r>
        <w:t>In case the server does not respond within the configured operation timeout (oti) the SC will abort the session, deregister the server and close all connections to the server.</w:t>
      </w:r>
    </w:p>
    <w:p w:rsidR="004C6C4F" w:rsidRPr="00FF0E0B" w:rsidRDefault="004C6C4F" w:rsidP="004C6C4F"/>
    <w:p w:rsidR="00F9354C" w:rsidRDefault="00F9354C" w:rsidP="008F5812">
      <w:pPr>
        <w:pStyle w:val="Heading2"/>
      </w:pPr>
      <w:bookmarkStart w:id="311" w:name="_Toc337458259"/>
      <w:r>
        <w:t>SRV_ABORT_SUBSCRIPTION (SAB)</w:t>
      </w:r>
      <w:bookmarkEnd w:id="311"/>
    </w:p>
    <w:p w:rsidR="00F9354C" w:rsidRDefault="00F9354C" w:rsidP="00F9354C">
      <w:r>
        <w:t>This message is sent from the SC to the server when the subscription is aborted due to errors or other unexpected event. The message has no body and contains these attributes:</w:t>
      </w:r>
    </w:p>
    <w:p w:rsidR="00F9354C" w:rsidRDefault="00F9354C" w:rsidP="00F9354C">
      <w:pPr>
        <w:ind w:left="709"/>
      </w:pPr>
      <w:r>
        <w:t>mty=SAB</w:t>
      </w:r>
    </w:p>
    <w:p w:rsidR="00F9354C" w:rsidRDefault="00F9354C" w:rsidP="00F9354C">
      <w:pPr>
        <w:ind w:left="709"/>
      </w:pPr>
      <w:r>
        <w:t>nam=P01_RTXS_RPRWS1</w:t>
      </w:r>
    </w:p>
    <w:p w:rsidR="00F9354C" w:rsidRDefault="00F9354C" w:rsidP="00F9354C">
      <w:pPr>
        <w:ind w:left="709"/>
      </w:pPr>
      <w:r>
        <w:t>sid=cdc50b36-1fc4-4f9e-8430-d2e3d7284d9d</w:t>
      </w:r>
    </w:p>
    <w:p w:rsidR="00F9354C" w:rsidRDefault="00F9354C" w:rsidP="00F9354C">
      <w:pPr>
        <w:ind w:left="709"/>
      </w:pPr>
      <w:r>
        <w:t>sec=302</w:t>
      </w:r>
    </w:p>
    <w:p w:rsidR="00F9354C" w:rsidRDefault="00F9354C" w:rsidP="00F9354C">
      <w:pPr>
        <w:ind w:left="709"/>
      </w:pPr>
      <w:r>
        <w:t>set=Session timeout exceeded</w:t>
      </w:r>
    </w:p>
    <w:p w:rsidR="00F9354C" w:rsidRDefault="00F9354C" w:rsidP="00F9354C">
      <w:pPr>
        <w:ind w:left="709"/>
      </w:pPr>
      <w:r>
        <w:t>oti=2000</w:t>
      </w:r>
    </w:p>
    <w:p w:rsidR="00F9354C" w:rsidRDefault="00F9354C" w:rsidP="00F9354C"/>
    <w:p w:rsidR="00F9354C" w:rsidRDefault="00F9354C" w:rsidP="00F9354C">
      <w:r>
        <w:t>The server must return a message with the following attributes:</w:t>
      </w:r>
    </w:p>
    <w:p w:rsidR="00F9354C" w:rsidRDefault="00F9354C" w:rsidP="00F9354C">
      <w:pPr>
        <w:ind w:left="709"/>
      </w:pPr>
      <w:r>
        <w:t>mty=SAB</w:t>
      </w:r>
    </w:p>
    <w:p w:rsidR="00F9354C" w:rsidRDefault="00F9354C" w:rsidP="00F9354C">
      <w:pPr>
        <w:ind w:left="709"/>
      </w:pPr>
      <w:r>
        <w:t>nam=P01_RTXS_RPRWS1</w:t>
      </w:r>
    </w:p>
    <w:p w:rsidR="00F9354C" w:rsidRDefault="00F9354C" w:rsidP="00F9354C">
      <w:pPr>
        <w:ind w:left="709"/>
      </w:pPr>
      <w:r>
        <w:t>sid=cdc50b36-1fc4-4f9e-8430-d2e3d7284d9d</w:t>
      </w:r>
    </w:p>
    <w:p w:rsidR="00F9354C" w:rsidRDefault="00F9354C" w:rsidP="00F9354C"/>
    <w:p w:rsidR="00F9354C" w:rsidRPr="00F9354C" w:rsidRDefault="00F9354C" w:rsidP="00F9354C">
      <w:pPr>
        <w:jc w:val="left"/>
      </w:pPr>
      <w:r>
        <w:t>In case the server does not respond within the configured operation timeout (oti) the SC will abort the subscription, deregister the server and close all connections to the server.</w:t>
      </w:r>
    </w:p>
    <w:p w:rsidR="00EB4D81" w:rsidRDefault="00D1019F" w:rsidP="008F5812">
      <w:pPr>
        <w:pStyle w:val="Heading2"/>
      </w:pPr>
      <w:bookmarkStart w:id="312" w:name="_Toc337458260"/>
      <w:r>
        <w:t>RECEIVE_PUBLICATION</w:t>
      </w:r>
      <w:r w:rsidR="00967D87">
        <w:t xml:space="preserve"> (</w:t>
      </w:r>
      <w:r w:rsidR="00B85A97">
        <w:t>C</w:t>
      </w:r>
      <w:r w:rsidR="00967D87">
        <w:t>RP)</w:t>
      </w:r>
      <w:bookmarkEnd w:id="312"/>
    </w:p>
    <w:p w:rsidR="00EB4D81" w:rsidRDefault="009534C0" w:rsidP="00400B14">
      <w:r>
        <w:t xml:space="preserve">This </w:t>
      </w:r>
      <w:r w:rsidR="007F41B9">
        <w:t>message</w:t>
      </w:r>
      <w:r w:rsidR="00EB4D81">
        <w:t xml:space="preserve"> is sent from the client to SC in order to get data published by </w:t>
      </w:r>
      <w:r w:rsidR="00CE6942">
        <w:t xml:space="preserve">a </w:t>
      </w:r>
      <w:r w:rsidR="00EB4D81">
        <w:t>server. The client may send this message only in scope of a subscription session. The message has no body and contains these attributes:</w:t>
      </w:r>
    </w:p>
    <w:p w:rsidR="00EB4D81" w:rsidRDefault="00380CCB" w:rsidP="00400B14">
      <w:pPr>
        <w:ind w:left="709"/>
      </w:pPr>
      <w:r>
        <w:t>mty=</w:t>
      </w:r>
      <w:r w:rsidR="00B85A97">
        <w:t>CRP</w:t>
      </w:r>
    </w:p>
    <w:p w:rsidR="00EB4D81" w:rsidRDefault="00272B90" w:rsidP="00400B14">
      <w:pPr>
        <w:ind w:left="709"/>
      </w:pPr>
      <w:r>
        <w:t>sid=</w:t>
      </w:r>
      <w:r w:rsidR="00EB4D81">
        <w:t>cdc50b36-1fc4-4f9e-8430-d2e3d7284d9d</w:t>
      </w:r>
    </w:p>
    <w:p w:rsidR="00EB4D81" w:rsidRDefault="00272B90" w:rsidP="00400B14">
      <w:pPr>
        <w:ind w:left="709"/>
      </w:pPr>
      <w:r>
        <w:t>nam=</w:t>
      </w:r>
      <w:r w:rsidR="00EB4D81" w:rsidRPr="000632DE">
        <w:t>P01_BCST_CH_RPRWS2</w:t>
      </w:r>
    </w:p>
    <w:p w:rsidR="00136559" w:rsidRDefault="00AC6E1C" w:rsidP="002F01E7">
      <w:pPr>
        <w:ind w:left="709"/>
      </w:pPr>
      <w:r>
        <w:t>msn</w:t>
      </w:r>
      <w:r w:rsidR="00272B90">
        <w:t>=</w:t>
      </w:r>
      <w:r w:rsidR="00CE6942">
        <w:t>974833</w:t>
      </w:r>
    </w:p>
    <w:p w:rsidR="00EB4D81" w:rsidRDefault="00EB4D81" w:rsidP="00400B14"/>
    <w:p w:rsidR="00EB4D81" w:rsidRDefault="00EB4D81" w:rsidP="00400B14">
      <w:r>
        <w:t>SC receives the message and does these actions:</w:t>
      </w:r>
    </w:p>
    <w:p w:rsidR="00CE6942" w:rsidRDefault="00CE6942" w:rsidP="000D2606">
      <w:pPr>
        <w:numPr>
          <w:ilvl w:val="0"/>
          <w:numId w:val="12"/>
        </w:numPr>
        <w:jc w:val="left"/>
      </w:pPr>
      <w:r>
        <w:t>Finds the client subscription</w:t>
      </w:r>
    </w:p>
    <w:p w:rsidR="00CE6942" w:rsidRDefault="00CE6942" w:rsidP="000D2606">
      <w:pPr>
        <w:numPr>
          <w:ilvl w:val="0"/>
          <w:numId w:val="12"/>
        </w:numPr>
        <w:jc w:val="left"/>
      </w:pPr>
      <w:r>
        <w:t>Creates a timer monitoring the response delivery</w:t>
      </w:r>
    </w:p>
    <w:p w:rsidR="00CE6942" w:rsidRDefault="00CE6942" w:rsidP="000D2606">
      <w:pPr>
        <w:numPr>
          <w:ilvl w:val="0"/>
          <w:numId w:val="12"/>
        </w:numPr>
        <w:jc w:val="left"/>
      </w:pPr>
      <w:r>
        <w:t>Waits until one of these two events occurs:</w:t>
      </w:r>
    </w:p>
    <w:p w:rsidR="00EB4D81" w:rsidRDefault="00CE6942" w:rsidP="000D2606">
      <w:pPr>
        <w:numPr>
          <w:ilvl w:val="1"/>
          <w:numId w:val="12"/>
        </w:numPr>
        <w:jc w:val="left"/>
      </w:pPr>
      <w:r>
        <w:t xml:space="preserve">A message that matches the client subscription arrives. Then it sends back </w:t>
      </w:r>
      <w:r w:rsidR="007F41B9">
        <w:t>a</w:t>
      </w:r>
      <w:r>
        <w:t xml:space="preserve"> message with the body and the following attributes:</w:t>
      </w:r>
    </w:p>
    <w:p w:rsidR="00CE6942" w:rsidRDefault="00380CCB" w:rsidP="00400B14">
      <w:pPr>
        <w:ind w:left="2127"/>
      </w:pPr>
      <w:r>
        <w:t>mty=</w:t>
      </w:r>
      <w:r w:rsidR="00B85A97">
        <w:t>CRP</w:t>
      </w:r>
    </w:p>
    <w:p w:rsidR="00CE6942" w:rsidRDefault="00272B90" w:rsidP="00400B14">
      <w:pPr>
        <w:ind w:left="2127"/>
      </w:pPr>
      <w:r>
        <w:t>sid=</w:t>
      </w:r>
      <w:r w:rsidR="00CE6942">
        <w:t>cdc50b36-1fc4-4f9e-8430-d2e3d7284d9d</w:t>
      </w:r>
    </w:p>
    <w:p w:rsidR="00CE6942" w:rsidRDefault="00272B90" w:rsidP="00400B14">
      <w:pPr>
        <w:ind w:left="2127"/>
      </w:pPr>
      <w:r>
        <w:t>nam</w:t>
      </w:r>
      <w:r w:rsidR="00B85A97">
        <w:t>=</w:t>
      </w:r>
      <w:r w:rsidR="00CE6942" w:rsidRPr="000632DE">
        <w:t>P01_BCST_CH_RPRWS2</w:t>
      </w:r>
    </w:p>
    <w:p w:rsidR="00CE6942" w:rsidRDefault="00AC6E1C" w:rsidP="00400B14">
      <w:pPr>
        <w:ind w:left="2127"/>
      </w:pPr>
      <w:r>
        <w:t>msn</w:t>
      </w:r>
      <w:r w:rsidR="00272B90">
        <w:t>=</w:t>
      </w:r>
      <w:r w:rsidR="006B627B">
        <w:t>974834</w:t>
      </w:r>
    </w:p>
    <w:p w:rsidR="00CE6942" w:rsidRDefault="00967D87" w:rsidP="00400B14">
      <w:pPr>
        <w:ind w:left="2127"/>
      </w:pPr>
      <w:r>
        <w:t>min</w:t>
      </w:r>
      <w:r w:rsidR="00AB050C">
        <w:t>=CH_AUCTION</w:t>
      </w:r>
    </w:p>
    <w:p w:rsidR="00027041" w:rsidRDefault="00967D87" w:rsidP="00400B14">
      <w:pPr>
        <w:ind w:left="2127"/>
      </w:pPr>
      <w:r>
        <w:t>msk</w:t>
      </w:r>
      <w:r w:rsidR="00027041">
        <w:t>=</w:t>
      </w:r>
      <w:r w:rsidR="00027041" w:rsidRPr="00027041">
        <w:t>%%%%%%%%%%%%%%%%%%%%%%%%%%%X%%%%%%%%%%%%%%%%%%%%</w:t>
      </w:r>
    </w:p>
    <w:p w:rsidR="00CE6942" w:rsidRDefault="00CE6942" w:rsidP="00400B14">
      <w:pPr>
        <w:ind w:left="2127"/>
      </w:pPr>
    </w:p>
    <w:p w:rsidR="00CE6942" w:rsidRDefault="00CE6942" w:rsidP="000D2606">
      <w:pPr>
        <w:numPr>
          <w:ilvl w:val="1"/>
          <w:numId w:val="12"/>
        </w:numPr>
        <w:jc w:val="left"/>
      </w:pPr>
      <w:r>
        <w:t xml:space="preserve">The </w:t>
      </w:r>
      <w:r w:rsidR="00F733A3" w:rsidRPr="00F733A3">
        <w:rPr>
          <w:i/>
        </w:rPr>
        <w:t>noDataInterval</w:t>
      </w:r>
      <w:r w:rsidR="00F733A3">
        <w:t xml:space="preserve"> </w:t>
      </w:r>
      <w:r w:rsidR="00F733A3" w:rsidRPr="00F733A3">
        <w:rPr>
          <w:i/>
        </w:rPr>
        <w:t xml:space="preserve">(noi) </w:t>
      </w:r>
      <w:r>
        <w:t xml:space="preserve">timeout expires. Then it sends back </w:t>
      </w:r>
      <w:r w:rsidR="007F41B9">
        <w:t>a</w:t>
      </w:r>
      <w:r>
        <w:t xml:space="preserve"> message with the </w:t>
      </w:r>
      <w:r w:rsidRPr="00CE6942">
        <w:rPr>
          <w:u w:val="single"/>
        </w:rPr>
        <w:t>no</w:t>
      </w:r>
      <w:r>
        <w:t xml:space="preserve"> body and the following attributes:</w:t>
      </w:r>
    </w:p>
    <w:p w:rsidR="00CE6942" w:rsidRDefault="00380CCB" w:rsidP="00400B14">
      <w:pPr>
        <w:ind w:left="2127"/>
      </w:pPr>
      <w:r>
        <w:t>mty=</w:t>
      </w:r>
      <w:r w:rsidR="00B85A97">
        <w:t>CRP</w:t>
      </w:r>
    </w:p>
    <w:p w:rsidR="00CE6942" w:rsidRDefault="00272B90" w:rsidP="00400B14">
      <w:pPr>
        <w:ind w:left="2127"/>
      </w:pPr>
      <w:r>
        <w:t>sid=</w:t>
      </w:r>
      <w:r w:rsidR="00CE6942">
        <w:t>cdc50b36-1fc4-4f9e-8430-d2e3d7284d9d</w:t>
      </w:r>
    </w:p>
    <w:p w:rsidR="00CE6942" w:rsidRDefault="00272B90" w:rsidP="00400B14">
      <w:pPr>
        <w:ind w:left="2127"/>
      </w:pPr>
      <w:r>
        <w:t>nam=</w:t>
      </w:r>
      <w:r w:rsidR="00CE6942" w:rsidRPr="000632DE">
        <w:t>P01_BCST_CH_RPRWS2</w:t>
      </w:r>
    </w:p>
    <w:p w:rsidR="00CE6942" w:rsidRDefault="00AC6E1C" w:rsidP="00400B14">
      <w:pPr>
        <w:ind w:left="2127"/>
      </w:pPr>
      <w:r>
        <w:t>msn</w:t>
      </w:r>
      <w:r w:rsidR="00272B90">
        <w:t>=</w:t>
      </w:r>
      <w:r w:rsidR="006B627B">
        <w:t>974834</w:t>
      </w:r>
    </w:p>
    <w:p w:rsidR="00CE6942" w:rsidRDefault="00967D87" w:rsidP="00400B14">
      <w:pPr>
        <w:ind w:left="2127"/>
      </w:pPr>
      <w:r>
        <w:t>nod</w:t>
      </w:r>
    </w:p>
    <w:p w:rsidR="00CE6942" w:rsidRDefault="00CE6942" w:rsidP="00400B14">
      <w:pPr>
        <w:ind w:left="1440"/>
        <w:jc w:val="left"/>
      </w:pPr>
    </w:p>
    <w:p w:rsidR="00EB4D81" w:rsidRDefault="00EB4D81" w:rsidP="00400B14">
      <w:pPr>
        <w:jc w:val="left"/>
      </w:pPr>
      <w:r>
        <w:t xml:space="preserve">When an </w:t>
      </w:r>
      <w:r w:rsidR="003A4BA1">
        <w:t xml:space="preserve">SC </w:t>
      </w:r>
      <w:r>
        <w:t>error occurs the response message contains the attributes:</w:t>
      </w:r>
    </w:p>
    <w:p w:rsidR="00EB4D81" w:rsidRDefault="00380CCB" w:rsidP="00400B14">
      <w:pPr>
        <w:ind w:left="709"/>
      </w:pPr>
      <w:r>
        <w:t>mty=</w:t>
      </w:r>
      <w:r w:rsidR="00B85A97">
        <w:t>CRP</w:t>
      </w:r>
    </w:p>
    <w:p w:rsidR="00EB4D81" w:rsidRDefault="00272B90" w:rsidP="00400B14">
      <w:pPr>
        <w:ind w:left="709"/>
      </w:pPr>
      <w:r>
        <w:t>sec=</w:t>
      </w:r>
      <w:r w:rsidR="007903A7">
        <w:t>13</w:t>
      </w:r>
      <w:r w:rsidR="00EB4D81">
        <w:t>0</w:t>
      </w:r>
    </w:p>
    <w:p w:rsidR="00EB4D81" w:rsidRPr="0097310E" w:rsidRDefault="00272B90" w:rsidP="00400B14">
      <w:pPr>
        <w:ind w:left="709"/>
      </w:pPr>
      <w:r>
        <w:t>set=</w:t>
      </w:r>
      <w:r w:rsidR="00EB4D81">
        <w:t>Client is not subscribed</w:t>
      </w:r>
      <w:r w:rsidR="00F733A3">
        <w:t xml:space="preserve"> to service: </w:t>
      </w:r>
      <w:r w:rsidR="00F733A3" w:rsidRPr="000632DE">
        <w:t>P01_BCST_CH_RPRWS2</w:t>
      </w:r>
    </w:p>
    <w:p w:rsidR="00027041" w:rsidRDefault="00027041" w:rsidP="008F5812">
      <w:pPr>
        <w:pStyle w:val="Heading2"/>
      </w:pPr>
      <w:bookmarkStart w:id="313" w:name="_Toc337458261"/>
      <w:r>
        <w:lastRenderedPageBreak/>
        <w:t>PUBLISH</w:t>
      </w:r>
      <w:r w:rsidR="00967D87">
        <w:t xml:space="preserve"> (</w:t>
      </w:r>
      <w:r w:rsidR="00B85A97">
        <w:t>S</w:t>
      </w:r>
      <w:r w:rsidR="00967D87">
        <w:t>PU)</w:t>
      </w:r>
      <w:bookmarkEnd w:id="313"/>
    </w:p>
    <w:p w:rsidR="00B07DCC" w:rsidRDefault="00B07DCC" w:rsidP="00400B14">
      <w:r>
        <w:t>This message is sent from the publishing server to SC in order to send this message to the subscribed clients. The message has a body and contains these attributes:</w:t>
      </w:r>
    </w:p>
    <w:p w:rsidR="00B07DCC" w:rsidRDefault="00380CCB" w:rsidP="00400B14">
      <w:pPr>
        <w:ind w:left="709"/>
      </w:pPr>
      <w:r>
        <w:t>mty=</w:t>
      </w:r>
      <w:r w:rsidR="00B85A97">
        <w:t>SPU</w:t>
      </w:r>
    </w:p>
    <w:p w:rsidR="00B07DCC" w:rsidRDefault="00272B90" w:rsidP="00400B14">
      <w:pPr>
        <w:ind w:left="709"/>
      </w:pPr>
      <w:r>
        <w:t>nam</w:t>
      </w:r>
      <w:r w:rsidR="00B85A97">
        <w:t>=</w:t>
      </w:r>
      <w:r w:rsidR="00B07DCC" w:rsidRPr="000632DE">
        <w:t>P01_BCST_CH_RPRWS2</w:t>
      </w:r>
    </w:p>
    <w:p w:rsidR="006B627B" w:rsidRDefault="00AC6E1C" w:rsidP="006B627B">
      <w:pPr>
        <w:ind w:left="709"/>
      </w:pPr>
      <w:r>
        <w:t>msn</w:t>
      </w:r>
      <w:r w:rsidR="00272B90">
        <w:t>=</w:t>
      </w:r>
      <w:r w:rsidR="006B627B">
        <w:t>65411</w:t>
      </w:r>
    </w:p>
    <w:p w:rsidR="00B07DCC" w:rsidRDefault="00967D87" w:rsidP="00400B14">
      <w:pPr>
        <w:ind w:left="709"/>
      </w:pPr>
      <w:r>
        <w:t>min</w:t>
      </w:r>
      <w:r w:rsidR="00B07DCC">
        <w:t>=CH_AUCTION_IOI</w:t>
      </w:r>
    </w:p>
    <w:p w:rsidR="00C656B4" w:rsidRDefault="00967D87" w:rsidP="002F01E7">
      <w:pPr>
        <w:ind w:left="709"/>
      </w:pPr>
      <w:r>
        <w:t>msk</w:t>
      </w:r>
      <w:r w:rsidR="00B07DCC">
        <w:t>=</w:t>
      </w:r>
      <w:r w:rsidR="00B07DCC" w:rsidRPr="00027041">
        <w:t>%%%%%%%%%%%%%%%%%%%%%%%%%%%X%%%%%%%%%%%%%%%%%%%%</w:t>
      </w:r>
    </w:p>
    <w:p w:rsidR="00B07DCC" w:rsidRDefault="00B07DCC" w:rsidP="00400B14">
      <w:pPr>
        <w:ind w:left="709"/>
      </w:pPr>
    </w:p>
    <w:p w:rsidR="00B07DCC" w:rsidRDefault="00B07DCC" w:rsidP="00400B14">
      <w:bookmarkStart w:id="314" w:name="OLE_LINK38"/>
      <w:bookmarkStart w:id="315" w:name="OLE_LINK39"/>
      <w:r>
        <w:t>SC receives the message and does the following steps:</w:t>
      </w:r>
    </w:p>
    <w:bookmarkEnd w:id="314"/>
    <w:bookmarkEnd w:id="315"/>
    <w:p w:rsidR="00B07DCC" w:rsidRDefault="00B07DCC" w:rsidP="000D2606">
      <w:pPr>
        <w:numPr>
          <w:ilvl w:val="0"/>
          <w:numId w:val="14"/>
        </w:numPr>
      </w:pPr>
      <w:r>
        <w:t>It inserts the message on top of the message queue for this service</w:t>
      </w:r>
    </w:p>
    <w:p w:rsidR="00B07DCC" w:rsidRDefault="00B07DCC" w:rsidP="000D2606">
      <w:pPr>
        <w:numPr>
          <w:ilvl w:val="0"/>
          <w:numId w:val="14"/>
        </w:numPr>
      </w:pPr>
      <w:r>
        <w:t>Sends back to the server a message with the following attributes:</w:t>
      </w:r>
    </w:p>
    <w:p w:rsidR="00B07DCC" w:rsidRDefault="00380CCB" w:rsidP="00400B14">
      <w:pPr>
        <w:ind w:left="709"/>
      </w:pPr>
      <w:r>
        <w:t>mty=</w:t>
      </w:r>
      <w:r w:rsidR="00B85A97">
        <w:t>SPU</w:t>
      </w:r>
    </w:p>
    <w:p w:rsidR="00B07DCC" w:rsidRDefault="00272B90" w:rsidP="00400B14">
      <w:pPr>
        <w:ind w:left="709"/>
      </w:pPr>
      <w:r>
        <w:t>nam=</w:t>
      </w:r>
      <w:r w:rsidR="00B07DCC" w:rsidRPr="000632DE">
        <w:t>P01_BCST_CH_RPRWS2</w:t>
      </w:r>
    </w:p>
    <w:p w:rsidR="006B627B" w:rsidRDefault="00AC6E1C" w:rsidP="00400B14">
      <w:pPr>
        <w:ind w:left="709"/>
      </w:pPr>
      <w:r>
        <w:t>msn</w:t>
      </w:r>
      <w:r w:rsidR="00272B90">
        <w:t>=</w:t>
      </w:r>
      <w:r w:rsidR="006B627B">
        <w:t>65412</w:t>
      </w:r>
    </w:p>
    <w:p w:rsidR="00B07DCC" w:rsidRDefault="00B07DCC" w:rsidP="000D2606">
      <w:pPr>
        <w:numPr>
          <w:ilvl w:val="0"/>
          <w:numId w:val="14"/>
        </w:numPr>
      </w:pPr>
      <w:r>
        <w:t>Starts distribution of the message to the subscribed clients based on their subscription mask and the mask of the message.</w:t>
      </w:r>
    </w:p>
    <w:p w:rsidR="00B07DCC" w:rsidRDefault="00B07DCC" w:rsidP="00400B14">
      <w:pPr>
        <w:jc w:val="left"/>
      </w:pPr>
    </w:p>
    <w:p w:rsidR="00B07DCC" w:rsidRDefault="00B07DCC" w:rsidP="00400B14">
      <w:pPr>
        <w:jc w:val="left"/>
      </w:pPr>
      <w:r>
        <w:t xml:space="preserve">When an </w:t>
      </w:r>
      <w:r w:rsidR="003A4BA1">
        <w:t xml:space="preserve">SC </w:t>
      </w:r>
      <w:r>
        <w:t>error occurs the response message contains the attributes:</w:t>
      </w:r>
    </w:p>
    <w:p w:rsidR="00B07DCC" w:rsidRDefault="00380CCB" w:rsidP="00400B14">
      <w:pPr>
        <w:ind w:left="709"/>
      </w:pPr>
      <w:r>
        <w:t>mty=</w:t>
      </w:r>
      <w:r w:rsidR="00B85A97">
        <w:t>SPU</w:t>
      </w:r>
    </w:p>
    <w:p w:rsidR="00B07DCC" w:rsidRDefault="00272B90" w:rsidP="00400B14">
      <w:pPr>
        <w:ind w:left="709"/>
      </w:pPr>
      <w:r>
        <w:t>sec=</w:t>
      </w:r>
      <w:r w:rsidR="007903A7">
        <w:t>10</w:t>
      </w:r>
      <w:r w:rsidR="00B07DCC">
        <w:t>0</w:t>
      </w:r>
    </w:p>
    <w:p w:rsidR="00B07DCC" w:rsidRDefault="00272B90" w:rsidP="00400B14">
      <w:pPr>
        <w:ind w:left="709"/>
      </w:pPr>
      <w:r>
        <w:t>set=</w:t>
      </w:r>
      <w:r w:rsidR="00B07DCC">
        <w:t xml:space="preserve">Service </w:t>
      </w:r>
      <w:r w:rsidR="003A4BA1" w:rsidRPr="000632DE">
        <w:t>P01_BCST_CH_RPRWS2</w:t>
      </w:r>
      <w:r w:rsidR="003A4BA1">
        <w:t xml:space="preserve"> </w:t>
      </w:r>
      <w:r w:rsidR="00B07DCC">
        <w:t>does not exist</w:t>
      </w:r>
    </w:p>
    <w:p w:rsidR="00B07DCC" w:rsidRDefault="00B07DCC" w:rsidP="00400B14"/>
    <w:p w:rsidR="000D01D5" w:rsidRDefault="00F36A4A" w:rsidP="008F5812">
      <w:pPr>
        <w:pStyle w:val="Heading2"/>
      </w:pPr>
      <w:bookmarkStart w:id="316" w:name="_Toc337458262"/>
      <w:r>
        <w:t>FILE_</w:t>
      </w:r>
      <w:r w:rsidR="005C175D">
        <w:t>DOWNLOAD</w:t>
      </w:r>
      <w:r w:rsidR="000D01D5">
        <w:t xml:space="preserve"> (</w:t>
      </w:r>
      <w:r>
        <w:t>F</w:t>
      </w:r>
      <w:r w:rsidR="005C175D">
        <w:t>DO</w:t>
      </w:r>
      <w:r w:rsidR="000D01D5">
        <w:t>)</w:t>
      </w:r>
      <w:bookmarkEnd w:id="316"/>
    </w:p>
    <w:p w:rsidR="000D01D5" w:rsidRDefault="000D01D5" w:rsidP="00171FA2">
      <w:r>
        <w:t xml:space="preserve">This message is used to </w:t>
      </w:r>
      <w:r w:rsidR="00F36A4A">
        <w:t xml:space="preserve">download file </w:t>
      </w:r>
      <w:r w:rsidR="00FE4891">
        <w:t>from a web server</w:t>
      </w:r>
      <w:r>
        <w:t xml:space="preserve">. The message has </w:t>
      </w:r>
      <w:r w:rsidR="00A57ED2">
        <w:t xml:space="preserve">no </w:t>
      </w:r>
      <w:r>
        <w:t>body and contains these attributes:</w:t>
      </w:r>
    </w:p>
    <w:p w:rsidR="000D01D5" w:rsidRDefault="00F36A4A" w:rsidP="00171FA2">
      <w:pPr>
        <w:ind w:left="709"/>
      </w:pPr>
      <w:r>
        <w:t>mty=</w:t>
      </w:r>
      <w:r w:rsidR="005C175D">
        <w:t>FDO</w:t>
      </w:r>
    </w:p>
    <w:p w:rsidR="00A721E5" w:rsidRDefault="00A721E5" w:rsidP="00A721E5">
      <w:pPr>
        <w:ind w:left="709"/>
      </w:pPr>
      <w:r>
        <w:t>nam=P01_LOGGING</w:t>
      </w:r>
    </w:p>
    <w:p w:rsidR="000F027E" w:rsidRDefault="000F027E" w:rsidP="000F027E">
      <w:pPr>
        <w:ind w:left="709"/>
      </w:pPr>
      <w:r>
        <w:t>sid=cdc50b36-1fc4-4f9e-8430-d2e3d7284d9d</w:t>
      </w:r>
    </w:p>
    <w:p w:rsidR="00A57ED2" w:rsidRDefault="00A57ED2" w:rsidP="00A721E5">
      <w:pPr>
        <w:ind w:left="709"/>
      </w:pPr>
      <w:r>
        <w:t>rfn=</w:t>
      </w:r>
      <w:r w:rsidRPr="00120DB3">
        <w:t>LSC TradingClientGUI_20100115_07h28m59s.log</w:t>
      </w:r>
    </w:p>
    <w:p w:rsidR="00C656B4" w:rsidRDefault="00C656B4" w:rsidP="00A721E5">
      <w:pPr>
        <w:ind w:left="709"/>
      </w:pPr>
      <w:r>
        <w:t>oti=2000</w:t>
      </w:r>
    </w:p>
    <w:p w:rsidR="00F36A4A" w:rsidRDefault="00F36A4A" w:rsidP="00171FA2">
      <w:pPr>
        <w:ind w:left="709"/>
      </w:pPr>
    </w:p>
    <w:p w:rsidR="00A57ED2" w:rsidRDefault="00A721E5" w:rsidP="00A57ED2">
      <w:bookmarkStart w:id="317" w:name="OLE_LINK58"/>
      <w:bookmarkStart w:id="318" w:name="OLE_LINK59"/>
      <w:r>
        <w:t>The SC takes the message and initiates a download</w:t>
      </w:r>
      <w:r w:rsidR="00A57ED2">
        <w:t xml:space="preserve"> from the web server configured for this service. The requesting URL is constructed according to the configuration and the given remote file name. The response message has a body containing the file and has these attributes:</w:t>
      </w:r>
    </w:p>
    <w:p w:rsidR="00A57ED2" w:rsidRDefault="00A57ED2" w:rsidP="00A57ED2">
      <w:pPr>
        <w:ind w:left="709"/>
      </w:pPr>
      <w:r>
        <w:t>mty=FDO</w:t>
      </w:r>
    </w:p>
    <w:p w:rsidR="00A57ED2" w:rsidRDefault="00A57ED2" w:rsidP="00A57ED2">
      <w:pPr>
        <w:ind w:left="709"/>
      </w:pPr>
      <w:r>
        <w:t>bty=</w:t>
      </w:r>
      <w:r w:rsidR="008800C8">
        <w:t>bin</w:t>
      </w:r>
    </w:p>
    <w:p w:rsidR="00A57ED2" w:rsidRDefault="00A57ED2" w:rsidP="00A57ED2">
      <w:pPr>
        <w:ind w:left="709"/>
      </w:pPr>
      <w:r>
        <w:t>nam=P01_LOGGING</w:t>
      </w:r>
    </w:p>
    <w:p w:rsidR="000F027E" w:rsidRDefault="000F027E" w:rsidP="000F027E">
      <w:pPr>
        <w:ind w:left="709"/>
      </w:pPr>
      <w:r>
        <w:t>sid=cdc50b36-1fc4-4f9e-8430-d2e3d7284d9d</w:t>
      </w:r>
    </w:p>
    <w:p w:rsidR="00A57ED2" w:rsidRDefault="00A57ED2" w:rsidP="00A57ED2">
      <w:pPr>
        <w:ind w:left="709"/>
      </w:pPr>
      <w:r>
        <w:t>rfn=</w:t>
      </w:r>
      <w:r w:rsidRPr="00120DB3">
        <w:t>LSC TradingClientGUI_20100115_07h28m59s.log</w:t>
      </w:r>
    </w:p>
    <w:p w:rsidR="00A721E5" w:rsidRDefault="00A721E5" w:rsidP="00427D1D"/>
    <w:p w:rsidR="00F36A4A" w:rsidRDefault="00F36A4A" w:rsidP="00171FA2">
      <w:r>
        <w:t xml:space="preserve">The </w:t>
      </w:r>
      <w:r w:rsidR="005C175D">
        <w:t xml:space="preserve">maximal message length </w:t>
      </w:r>
      <w:r w:rsidR="00A57ED2">
        <w:t>may exceed the 64kB limit</w:t>
      </w:r>
      <w:r>
        <w:t>.</w:t>
      </w:r>
    </w:p>
    <w:p w:rsidR="00A57ED2" w:rsidRDefault="00A57ED2" w:rsidP="00171FA2"/>
    <w:p w:rsidR="00A57ED2" w:rsidRDefault="00A57ED2" w:rsidP="00A57ED2">
      <w:pPr>
        <w:jc w:val="left"/>
      </w:pPr>
      <w:r>
        <w:t>On Error the SC may return message a response message contains the attributes:</w:t>
      </w:r>
    </w:p>
    <w:p w:rsidR="00A57ED2" w:rsidRDefault="00A57ED2" w:rsidP="00A57ED2">
      <w:pPr>
        <w:ind w:left="709"/>
      </w:pPr>
      <w:r>
        <w:t>mty=FDO</w:t>
      </w:r>
    </w:p>
    <w:p w:rsidR="00A57ED2" w:rsidRDefault="00A57ED2" w:rsidP="00A57ED2">
      <w:pPr>
        <w:ind w:left="709"/>
      </w:pPr>
      <w:r>
        <w:t>nam=P01_LOGGING</w:t>
      </w:r>
    </w:p>
    <w:p w:rsidR="00A57ED2" w:rsidRDefault="00A57ED2" w:rsidP="00A57ED2">
      <w:pPr>
        <w:ind w:left="709"/>
      </w:pPr>
      <w:r>
        <w:t>rfn=</w:t>
      </w:r>
      <w:r w:rsidRPr="00120DB3">
        <w:t>LSC TradingClientGUI_20100115_07h28m59s.log</w:t>
      </w:r>
    </w:p>
    <w:p w:rsidR="009C4736" w:rsidRPr="00BE401E" w:rsidRDefault="009C4736" w:rsidP="009C4736">
      <w:pPr>
        <w:ind w:left="709"/>
        <w:rPr>
          <w:lang w:val="de-CH"/>
        </w:rPr>
      </w:pPr>
      <w:r w:rsidRPr="00BE401E">
        <w:rPr>
          <w:lang w:val="de-CH"/>
        </w:rPr>
        <w:t>sid=cdc50b36-1fc4-4f9e-8430-d2e3d7284d9d</w:t>
      </w:r>
    </w:p>
    <w:p w:rsidR="00A57ED2" w:rsidRPr="00BE401E" w:rsidRDefault="007903A7" w:rsidP="00A57ED2">
      <w:pPr>
        <w:ind w:left="709"/>
        <w:rPr>
          <w:lang w:val="de-CH"/>
        </w:rPr>
      </w:pPr>
      <w:r w:rsidRPr="00BE401E">
        <w:rPr>
          <w:lang w:val="de-CH"/>
        </w:rPr>
        <w:t>sec=4</w:t>
      </w:r>
      <w:r w:rsidR="00A57ED2" w:rsidRPr="00BE401E">
        <w:rPr>
          <w:lang w:val="de-CH"/>
        </w:rPr>
        <w:t>0</w:t>
      </w:r>
    </w:p>
    <w:p w:rsidR="00A57ED2" w:rsidRDefault="00A57ED2" w:rsidP="00A57ED2">
      <w:pPr>
        <w:ind w:left="709"/>
      </w:pPr>
      <w:r>
        <w:t>set=404 Not found</w:t>
      </w:r>
    </w:p>
    <w:p w:rsidR="005C175D" w:rsidRDefault="00A57ED2" w:rsidP="005C175D">
      <w:r>
        <w:t xml:space="preserve">See </w:t>
      </w:r>
      <w:hyperlink r:id="rId125" w:anchor="sec6.1.1" w:history="1">
        <w:r w:rsidRPr="00224316">
          <w:rPr>
            <w:rStyle w:val="Hyperlink"/>
          </w:rPr>
          <w:t>http://www.w3.org/Protocols/rfc2616/rfc2616-sec6.html#sec6.1.1</w:t>
        </w:r>
      </w:hyperlink>
      <w:r>
        <w:t xml:space="preserve"> for possible status codes and reasons.</w:t>
      </w:r>
    </w:p>
    <w:p w:rsidR="005C175D" w:rsidRDefault="005C175D" w:rsidP="005C175D">
      <w:pPr>
        <w:pStyle w:val="Heading2"/>
      </w:pPr>
      <w:bookmarkStart w:id="319" w:name="_Toc337458263"/>
      <w:bookmarkEnd w:id="317"/>
      <w:bookmarkEnd w:id="318"/>
      <w:r>
        <w:lastRenderedPageBreak/>
        <w:t>FILE_UPLOAD (FUP)</w:t>
      </w:r>
      <w:bookmarkEnd w:id="319"/>
    </w:p>
    <w:p w:rsidR="005C175D" w:rsidRDefault="005C175D" w:rsidP="005C175D">
      <w:r>
        <w:t xml:space="preserve">This message is used to upload file </w:t>
      </w:r>
      <w:r w:rsidR="00FE4891">
        <w:t>to a web server</w:t>
      </w:r>
      <w:r>
        <w:t xml:space="preserve">. The message has a body </w:t>
      </w:r>
      <w:r w:rsidR="00FE4891">
        <w:t xml:space="preserve">containing the file </w:t>
      </w:r>
      <w:r>
        <w:t xml:space="preserve">and </w:t>
      </w:r>
      <w:r w:rsidR="00FE4891">
        <w:t>has</w:t>
      </w:r>
      <w:r>
        <w:t xml:space="preserve"> these attributes:</w:t>
      </w:r>
    </w:p>
    <w:p w:rsidR="005C175D" w:rsidRDefault="005C175D" w:rsidP="005C175D">
      <w:pPr>
        <w:ind w:left="709"/>
      </w:pPr>
      <w:r>
        <w:t>mty=FUP</w:t>
      </w:r>
    </w:p>
    <w:p w:rsidR="005C175D" w:rsidRDefault="005C175D" w:rsidP="005C175D">
      <w:pPr>
        <w:ind w:left="709"/>
      </w:pPr>
      <w:r>
        <w:t>bty=</w:t>
      </w:r>
      <w:r w:rsidR="008800C8">
        <w:t>bin</w:t>
      </w:r>
    </w:p>
    <w:p w:rsidR="00A721E5" w:rsidRDefault="00A721E5" w:rsidP="00A721E5">
      <w:pPr>
        <w:ind w:left="709"/>
      </w:pPr>
      <w:r>
        <w:t>nam=P01_CONFIGURATION</w:t>
      </w:r>
    </w:p>
    <w:p w:rsidR="000F027E" w:rsidRDefault="000F027E" w:rsidP="000F027E">
      <w:pPr>
        <w:ind w:left="709"/>
      </w:pPr>
      <w:r>
        <w:t>sid=cdc50b36-1fc4-4f9e-8430-d2e3d7284d9d</w:t>
      </w:r>
    </w:p>
    <w:p w:rsidR="00A57ED2" w:rsidRDefault="00A57ED2" w:rsidP="00A57ED2">
      <w:pPr>
        <w:ind w:left="709"/>
      </w:pPr>
      <w:r>
        <w:t>rfn=</w:t>
      </w:r>
      <w:r w:rsidR="00FE4891">
        <w:t>SCconfig-P01-V3.3-433.properties</w:t>
      </w:r>
    </w:p>
    <w:p w:rsidR="00C656B4" w:rsidRDefault="00C656B4" w:rsidP="00A57ED2">
      <w:pPr>
        <w:ind w:left="709"/>
      </w:pPr>
      <w:r>
        <w:t>oti=2000</w:t>
      </w:r>
    </w:p>
    <w:p w:rsidR="005C175D" w:rsidRDefault="005C175D" w:rsidP="00A721E5"/>
    <w:p w:rsidR="00A57ED2" w:rsidRDefault="00A57ED2" w:rsidP="00A57ED2">
      <w:r>
        <w:t>The SC takes the message and initiates a</w:t>
      </w:r>
      <w:r w:rsidR="00FE4891">
        <w:t>n</w:t>
      </w:r>
      <w:r>
        <w:t xml:space="preserve"> </w:t>
      </w:r>
      <w:r w:rsidR="00FE4891">
        <w:t>upload</w:t>
      </w:r>
      <w:r>
        <w:t xml:space="preserve"> </w:t>
      </w:r>
      <w:r w:rsidR="00FE4891">
        <w:t>to</w:t>
      </w:r>
      <w:r>
        <w:t xml:space="preserve"> the web server configured for this service. The requesting URL is constructed according to the configuration and the given remote file name. The response message has </w:t>
      </w:r>
      <w:r w:rsidR="00FE4891">
        <w:t>no</w:t>
      </w:r>
      <w:r>
        <w:t xml:space="preserve"> body and </w:t>
      </w:r>
      <w:r w:rsidR="00FE4891">
        <w:t xml:space="preserve">has </w:t>
      </w:r>
      <w:r>
        <w:t>these attributes:</w:t>
      </w:r>
    </w:p>
    <w:p w:rsidR="00A57ED2" w:rsidRDefault="00A57ED2" w:rsidP="00A57ED2">
      <w:pPr>
        <w:ind w:left="709"/>
      </w:pPr>
      <w:r>
        <w:t>mty=F</w:t>
      </w:r>
      <w:r w:rsidR="00FE4891">
        <w:t>UP</w:t>
      </w:r>
    </w:p>
    <w:p w:rsidR="00FE4891" w:rsidRDefault="00A57ED2" w:rsidP="00FE4891">
      <w:pPr>
        <w:ind w:left="709"/>
      </w:pPr>
      <w:r>
        <w:t>nam=P01_LOGGING</w:t>
      </w:r>
    </w:p>
    <w:p w:rsidR="000F027E" w:rsidRDefault="000F027E" w:rsidP="000F027E">
      <w:pPr>
        <w:ind w:left="709"/>
      </w:pPr>
      <w:r>
        <w:t>sid=cdc50b36-1fc4-4f9e-8430-d2e3d7284d9d</w:t>
      </w:r>
    </w:p>
    <w:p w:rsidR="00A57ED2" w:rsidRDefault="00FE4891" w:rsidP="00FE4891">
      <w:pPr>
        <w:ind w:left="709"/>
      </w:pPr>
      <w:r>
        <w:t>rfn=SCconfig-P01-V3.3-433.properties</w:t>
      </w:r>
    </w:p>
    <w:p w:rsidR="00FE4891" w:rsidRDefault="00FE4891" w:rsidP="00A57ED2"/>
    <w:p w:rsidR="00A57ED2" w:rsidRDefault="00A57ED2" w:rsidP="00FE4891">
      <w:r>
        <w:t>The maximal message length may exceed the 64kB limit.</w:t>
      </w:r>
      <w:r w:rsidR="00FE4891">
        <w:t xml:space="preserve"> </w:t>
      </w:r>
      <w:r>
        <w:t>On Error the SC may return message a response message contains the attributes:</w:t>
      </w:r>
    </w:p>
    <w:p w:rsidR="00A57ED2" w:rsidRDefault="00A57ED2" w:rsidP="00A57ED2">
      <w:pPr>
        <w:ind w:left="709"/>
      </w:pPr>
      <w:r>
        <w:t>mty=F</w:t>
      </w:r>
      <w:r w:rsidR="00FE4891">
        <w:t>UP</w:t>
      </w:r>
    </w:p>
    <w:p w:rsidR="00FE4891" w:rsidRDefault="00FE4891" w:rsidP="00FE4891">
      <w:pPr>
        <w:ind w:left="709"/>
      </w:pPr>
      <w:r>
        <w:t>nam=P01_LOGGING</w:t>
      </w:r>
    </w:p>
    <w:p w:rsidR="009C4736" w:rsidRDefault="009C4736" w:rsidP="009C4736">
      <w:pPr>
        <w:ind w:left="709"/>
      </w:pPr>
      <w:r>
        <w:t>sid=cdc50b36-1fc4-4f9e-8430-d2e3d7284d9d</w:t>
      </w:r>
    </w:p>
    <w:p w:rsidR="00A57ED2" w:rsidRDefault="00FE4891" w:rsidP="00FE4891">
      <w:pPr>
        <w:ind w:left="709"/>
      </w:pPr>
      <w:r>
        <w:t>rfn=SCconfig-P01-V3.3-433.properties</w:t>
      </w:r>
    </w:p>
    <w:p w:rsidR="00A57ED2" w:rsidRDefault="007903A7" w:rsidP="00A57ED2">
      <w:pPr>
        <w:ind w:left="709"/>
      </w:pPr>
      <w:r>
        <w:t>sec=4</w:t>
      </w:r>
      <w:r w:rsidR="00A57ED2">
        <w:t>0</w:t>
      </w:r>
    </w:p>
    <w:p w:rsidR="00A57ED2" w:rsidRDefault="00A57ED2" w:rsidP="00A57ED2">
      <w:pPr>
        <w:ind w:left="709"/>
      </w:pPr>
      <w:r>
        <w:t>set=</w:t>
      </w:r>
      <w:r w:rsidR="00FE4891">
        <w:t>406 Not Acceptable</w:t>
      </w:r>
    </w:p>
    <w:p w:rsidR="00FE4891" w:rsidRDefault="00FE4891" w:rsidP="00A57ED2"/>
    <w:p w:rsidR="005C175D" w:rsidRDefault="00A57ED2" w:rsidP="005C175D">
      <w:r>
        <w:t xml:space="preserve">See </w:t>
      </w:r>
      <w:hyperlink r:id="rId126" w:anchor="sec6.1.1" w:history="1">
        <w:r w:rsidRPr="00224316">
          <w:rPr>
            <w:rStyle w:val="Hyperlink"/>
          </w:rPr>
          <w:t>http://www.w3.org/Protocols/rfc2616/rfc2616-sec6.html#sec6.1.1</w:t>
        </w:r>
      </w:hyperlink>
      <w:r>
        <w:t xml:space="preserve"> for possible status codes and reasons.</w:t>
      </w:r>
    </w:p>
    <w:p w:rsidR="005C175D" w:rsidRDefault="005C175D" w:rsidP="005C175D"/>
    <w:p w:rsidR="00FE4891" w:rsidRDefault="00FE4891" w:rsidP="00FE4891">
      <w:pPr>
        <w:pStyle w:val="Heading2"/>
      </w:pPr>
      <w:bookmarkStart w:id="320" w:name="_Toc337458264"/>
      <w:r>
        <w:t>FILE_LIST (FLI)</w:t>
      </w:r>
      <w:bookmarkEnd w:id="320"/>
    </w:p>
    <w:p w:rsidR="00FE4891" w:rsidRDefault="00FE4891" w:rsidP="00FE4891">
      <w:r>
        <w:t xml:space="preserve">This message is used to get list of files on web server. </w:t>
      </w:r>
      <w:r w:rsidR="008D12DD">
        <w:t xml:space="preserve">The Web Server must allow the directory browsing. </w:t>
      </w:r>
      <w:r>
        <w:t xml:space="preserve">The message has </w:t>
      </w:r>
      <w:r w:rsidR="008800C8">
        <w:t xml:space="preserve">no body </w:t>
      </w:r>
      <w:r>
        <w:t>and these attributes:</w:t>
      </w:r>
    </w:p>
    <w:p w:rsidR="00FE4891" w:rsidRDefault="00FE4891" w:rsidP="00FE4891">
      <w:pPr>
        <w:ind w:left="709"/>
      </w:pPr>
      <w:r>
        <w:t>mty=FLI</w:t>
      </w:r>
    </w:p>
    <w:p w:rsidR="00FE4891" w:rsidRDefault="00FE4891" w:rsidP="00FE4891">
      <w:pPr>
        <w:ind w:left="709"/>
      </w:pPr>
      <w:r>
        <w:t>nam=P01_CONFIGURATION</w:t>
      </w:r>
    </w:p>
    <w:p w:rsidR="000F027E" w:rsidRPr="00BE401E" w:rsidRDefault="000F027E" w:rsidP="000F027E">
      <w:pPr>
        <w:ind w:left="709"/>
        <w:rPr>
          <w:lang w:val="de-CH"/>
        </w:rPr>
      </w:pPr>
      <w:r w:rsidRPr="00BE401E">
        <w:rPr>
          <w:lang w:val="de-CH"/>
        </w:rPr>
        <w:t>sid=cdc50b36-1fc4-4f9e-8430-d2e3d7284d9d</w:t>
      </w:r>
    </w:p>
    <w:p w:rsidR="00C656B4" w:rsidRPr="00BE401E" w:rsidRDefault="00C656B4" w:rsidP="00FE4891">
      <w:pPr>
        <w:ind w:left="709"/>
        <w:rPr>
          <w:lang w:val="de-CH"/>
        </w:rPr>
      </w:pPr>
      <w:r w:rsidRPr="00BE401E">
        <w:rPr>
          <w:lang w:val="de-CH"/>
        </w:rPr>
        <w:t>oti=2000</w:t>
      </w:r>
    </w:p>
    <w:p w:rsidR="00FE4891" w:rsidRPr="00BE401E" w:rsidRDefault="00FE4891" w:rsidP="00FE4891">
      <w:pPr>
        <w:rPr>
          <w:lang w:val="de-CH"/>
        </w:rPr>
      </w:pPr>
    </w:p>
    <w:p w:rsidR="00FE4891" w:rsidRDefault="00FE4891" w:rsidP="00FE4891">
      <w:r>
        <w:t xml:space="preserve">The SC takes the message and </w:t>
      </w:r>
      <w:r w:rsidR="00E037C3">
        <w:t xml:space="preserve">creates an URL to explore the location on the web server corresponding to the service. </w:t>
      </w:r>
      <w:r>
        <w:t>The response message has body and has these attributes:</w:t>
      </w:r>
    </w:p>
    <w:p w:rsidR="00FE4891" w:rsidRDefault="00E037C3" w:rsidP="00FE4891">
      <w:pPr>
        <w:ind w:left="709"/>
      </w:pPr>
      <w:r>
        <w:t>mty=FLI</w:t>
      </w:r>
    </w:p>
    <w:p w:rsidR="00FE4891" w:rsidRDefault="00E037C3" w:rsidP="00FE4891">
      <w:pPr>
        <w:ind w:left="709"/>
      </w:pPr>
      <w:r>
        <w:t>bty=</w:t>
      </w:r>
      <w:r w:rsidR="008800C8">
        <w:t>txt</w:t>
      </w:r>
    </w:p>
    <w:p w:rsidR="00FE4891" w:rsidRDefault="00FE4891" w:rsidP="00FE4891">
      <w:pPr>
        <w:ind w:left="709"/>
      </w:pPr>
      <w:r>
        <w:t>nam=P01_</w:t>
      </w:r>
      <w:r w:rsidR="00E037C3" w:rsidRPr="00E037C3">
        <w:t xml:space="preserve"> </w:t>
      </w:r>
      <w:r w:rsidR="00E037C3">
        <w:t>CONFIGURATION</w:t>
      </w:r>
    </w:p>
    <w:p w:rsidR="000F027E" w:rsidRDefault="000F027E" w:rsidP="000F027E">
      <w:pPr>
        <w:ind w:left="709"/>
      </w:pPr>
      <w:r>
        <w:t>sid=cdc50b36-1fc4-4f9e-8430-d2e3d7284d9d</w:t>
      </w:r>
    </w:p>
    <w:p w:rsidR="000F027E" w:rsidRDefault="000F027E" w:rsidP="00FE4891">
      <w:pPr>
        <w:ind w:left="709"/>
      </w:pPr>
    </w:p>
    <w:p w:rsidR="00FE4891" w:rsidRDefault="00FE4891" w:rsidP="00FE4891"/>
    <w:p w:rsidR="008800C8" w:rsidRDefault="008800C8" w:rsidP="00FE4891">
      <w:r>
        <w:t>The response message body has the following format:</w:t>
      </w:r>
    </w:p>
    <w:p w:rsidR="008800C8" w:rsidRDefault="008800C8" w:rsidP="008800C8">
      <w:pPr>
        <w:pStyle w:val="CodeExample"/>
      </w:pPr>
      <w:r>
        <w:t>File name1</w:t>
      </w:r>
      <w:bookmarkStart w:id="321" w:name="OLE_LINK89"/>
      <w:bookmarkStart w:id="322" w:name="OLE_LINK90"/>
      <w:r w:rsidR="009C4736">
        <w:t>&lt;LF&gt;</w:t>
      </w:r>
      <w:bookmarkEnd w:id="321"/>
      <w:bookmarkEnd w:id="322"/>
    </w:p>
    <w:p w:rsidR="008800C8" w:rsidRDefault="008800C8" w:rsidP="008800C8">
      <w:pPr>
        <w:pStyle w:val="CodeExample"/>
      </w:pPr>
      <w:r>
        <w:t>File name2</w:t>
      </w:r>
      <w:r w:rsidR="009C4736">
        <w:t>&lt;LF&gt;</w:t>
      </w:r>
    </w:p>
    <w:p w:rsidR="008800C8" w:rsidRDefault="008800C8" w:rsidP="008800C8">
      <w:pPr>
        <w:pStyle w:val="CodeExample"/>
      </w:pPr>
      <w:r>
        <w:t>File name3</w:t>
      </w:r>
      <w:r w:rsidR="009C4736">
        <w:t>&lt;LF&gt;</w:t>
      </w:r>
    </w:p>
    <w:p w:rsidR="008800C8" w:rsidRDefault="008800C8" w:rsidP="00FE4891">
      <w:r>
        <w:t xml:space="preserve">No header or footer is used. Each </w:t>
      </w:r>
      <w:r w:rsidR="00605F92">
        <w:t>file name is on a separate line terminated by &lt;CR&gt;&lt;LF&gt;</w:t>
      </w:r>
      <w:r>
        <w:t xml:space="preserve"> </w:t>
      </w:r>
      <w:r w:rsidR="00605F92">
        <w:t xml:space="preserve">Filenames appear as they are stored on disk. Upper / lowercase is depending on the operating system used. </w:t>
      </w:r>
      <w:r>
        <w:t xml:space="preserve">No </w:t>
      </w:r>
      <w:r w:rsidR="00605F92">
        <w:t xml:space="preserve">file attributes like </w:t>
      </w:r>
      <w:r>
        <w:t xml:space="preserve">date or size is provided. </w:t>
      </w:r>
      <w:r w:rsidR="00605F92">
        <w:t xml:space="preserve">The list order is not predictable.The physical location corresponding to the service is not disclosed. </w:t>
      </w:r>
    </w:p>
    <w:p w:rsidR="008800C8" w:rsidRDefault="008800C8" w:rsidP="00FE4891"/>
    <w:p w:rsidR="00FE4891" w:rsidRDefault="00FE4891" w:rsidP="00FE4891">
      <w:r>
        <w:lastRenderedPageBreak/>
        <w:t>The maximal message length may exceed the 64kB limit. On Error the SC may return message a response message contains the attributes:</w:t>
      </w:r>
    </w:p>
    <w:p w:rsidR="00FE4891" w:rsidRDefault="00FE4891" w:rsidP="00FE4891">
      <w:pPr>
        <w:ind w:left="709"/>
      </w:pPr>
      <w:r>
        <w:t>mty=F</w:t>
      </w:r>
      <w:r w:rsidR="00E037C3">
        <w:t>LI</w:t>
      </w:r>
    </w:p>
    <w:p w:rsidR="00FE4891" w:rsidRDefault="00FE4891" w:rsidP="00FE4891">
      <w:pPr>
        <w:ind w:left="709"/>
      </w:pPr>
      <w:r>
        <w:t>nam=P01_</w:t>
      </w:r>
      <w:r w:rsidR="00E037C3" w:rsidRPr="00E037C3">
        <w:t xml:space="preserve"> </w:t>
      </w:r>
      <w:r w:rsidR="00E037C3">
        <w:t>CONFIGURATION</w:t>
      </w:r>
    </w:p>
    <w:p w:rsidR="009C4736" w:rsidRDefault="009C4736" w:rsidP="009C4736">
      <w:pPr>
        <w:ind w:left="709"/>
      </w:pPr>
      <w:r>
        <w:t>sid=cdc50b36-1fc4-4f9e-8430-d2e3d7284d9d</w:t>
      </w:r>
    </w:p>
    <w:p w:rsidR="00FE4891" w:rsidRDefault="007903A7" w:rsidP="00FE4891">
      <w:pPr>
        <w:ind w:left="709"/>
      </w:pPr>
      <w:r>
        <w:t>sec=4</w:t>
      </w:r>
      <w:r w:rsidR="00FE4891">
        <w:t>0</w:t>
      </w:r>
    </w:p>
    <w:p w:rsidR="00FE4891" w:rsidRDefault="00FE4891" w:rsidP="00FE4891">
      <w:pPr>
        <w:ind w:left="709"/>
      </w:pPr>
      <w:r>
        <w:t>set=40</w:t>
      </w:r>
      <w:r w:rsidR="008D12DD">
        <w:t>3</w:t>
      </w:r>
      <w:r>
        <w:t xml:space="preserve"> </w:t>
      </w:r>
      <w:r w:rsidR="008D12DD">
        <w:t>Forbidden</w:t>
      </w:r>
    </w:p>
    <w:p w:rsidR="00FE4891" w:rsidRDefault="00FE4891" w:rsidP="00FE4891"/>
    <w:p w:rsidR="00FE4891" w:rsidRDefault="00FE4891" w:rsidP="00FE4891">
      <w:r>
        <w:t xml:space="preserve">See </w:t>
      </w:r>
      <w:hyperlink r:id="rId127" w:anchor="sec6.1.1" w:history="1">
        <w:r w:rsidRPr="00224316">
          <w:rPr>
            <w:rStyle w:val="Hyperlink"/>
          </w:rPr>
          <w:t>http://www.w3.org/Protocols/rfc2616/rfc2616-sec6.html#sec6.1.1</w:t>
        </w:r>
      </w:hyperlink>
      <w:r>
        <w:t xml:space="preserve"> for possible status codes and reasons.</w:t>
      </w:r>
    </w:p>
    <w:p w:rsidR="00FE4891" w:rsidRDefault="00FE4891" w:rsidP="005C175D"/>
    <w:p w:rsidR="00FA2C73" w:rsidRDefault="00400B14" w:rsidP="008F5812">
      <w:pPr>
        <w:pStyle w:val="Heading1"/>
      </w:pPr>
      <w:bookmarkStart w:id="323" w:name="_Toc337458265"/>
      <w:r>
        <w:lastRenderedPageBreak/>
        <w:t xml:space="preserve">SCMP </w:t>
      </w:r>
      <w:r w:rsidR="00FA2C73">
        <w:t>Header Attributes</w:t>
      </w:r>
      <w:bookmarkEnd w:id="323"/>
    </w:p>
    <w:p w:rsidR="00B66402" w:rsidRDefault="00B66402" w:rsidP="00400B14">
      <w:r>
        <w:t xml:space="preserve">The following is a list of all possible </w:t>
      </w:r>
      <w:r w:rsidR="00A231A5">
        <w:t xml:space="preserve">attributes </w:t>
      </w:r>
      <w:r w:rsidR="002C7A7B">
        <w:t>in</w:t>
      </w:r>
      <w:r>
        <w:t xml:space="preserve"> SC message header </w:t>
      </w:r>
      <w:r w:rsidR="00A231A5">
        <w:t>in alphabetical order.</w:t>
      </w:r>
      <w:r>
        <w:t xml:space="preserve"> All attributes </w:t>
      </w:r>
      <w:r w:rsidR="00BC6B18">
        <w:t xml:space="preserve">and their values </w:t>
      </w:r>
      <w:r>
        <w:t>are ASCII, encoded as ISO 8859-1 (Latin-1).</w:t>
      </w:r>
      <w:r w:rsidR="003B169F">
        <w:t xml:space="preserve"> </w:t>
      </w:r>
      <w:r w:rsidR="003B169F">
        <w:rPr>
          <w:lang w:val="en-US"/>
        </w:rPr>
        <w:t>“=” or &lt;LF&gt; are not allowed within attribute names and/or values. Unknown attributes will be ignored.</w:t>
      </w:r>
      <w:r w:rsidR="002C7A7B">
        <w:rPr>
          <w:lang w:val="en-US"/>
        </w:rPr>
        <w:t xml:space="preserve"> Attribute values longer then the defined length will be truncated.</w:t>
      </w:r>
    </w:p>
    <w:p w:rsidR="00C32996" w:rsidRDefault="00C32996" w:rsidP="00400B14"/>
    <w:p w:rsidR="00FD4E3C" w:rsidRDefault="00C32996" w:rsidP="00400B14">
      <w:r>
        <w:t xml:space="preserve">You can find the matrix describing which attribute is used in which message </w:t>
      </w:r>
      <w:r w:rsidR="00AD51F2">
        <w:t>at the end of this document.</w:t>
      </w:r>
    </w:p>
    <w:p w:rsidR="00820251" w:rsidRDefault="00820251" w:rsidP="00820251">
      <w:pPr>
        <w:pStyle w:val="Heading2"/>
      </w:pPr>
      <w:bookmarkStart w:id="324" w:name="_Toc337458266"/>
      <w:r>
        <w:t>actualMask (ams)</w:t>
      </w:r>
      <w:bookmarkEnd w:id="3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820251" w:rsidTr="00A818BA">
        <w:tc>
          <w:tcPr>
            <w:tcW w:w="1150" w:type="dxa"/>
          </w:tcPr>
          <w:p w:rsidR="00820251" w:rsidRDefault="00820251" w:rsidP="00A818BA">
            <w:r>
              <w:t>Name</w:t>
            </w:r>
          </w:p>
        </w:tc>
        <w:tc>
          <w:tcPr>
            <w:tcW w:w="6693" w:type="dxa"/>
          </w:tcPr>
          <w:p w:rsidR="00820251" w:rsidRDefault="00820251" w:rsidP="00820251">
            <w:pPr>
              <w:jc w:val="left"/>
            </w:pPr>
            <w:r>
              <w:t>actualMask</w:t>
            </w:r>
          </w:p>
        </w:tc>
      </w:tr>
      <w:tr w:rsidR="00820251" w:rsidTr="00A818BA">
        <w:tc>
          <w:tcPr>
            <w:tcW w:w="1150" w:type="dxa"/>
          </w:tcPr>
          <w:p w:rsidR="00820251" w:rsidRDefault="00820251" w:rsidP="00A818BA">
            <w:r>
              <w:t>Code</w:t>
            </w:r>
          </w:p>
        </w:tc>
        <w:tc>
          <w:tcPr>
            <w:tcW w:w="6693" w:type="dxa"/>
          </w:tcPr>
          <w:p w:rsidR="00820251" w:rsidRDefault="00820251" w:rsidP="00A818BA">
            <w:pPr>
              <w:jc w:val="left"/>
            </w:pPr>
            <w:r>
              <w:t>ams</w:t>
            </w:r>
          </w:p>
        </w:tc>
      </w:tr>
      <w:tr w:rsidR="00820251" w:rsidTr="00A818BA">
        <w:tc>
          <w:tcPr>
            <w:tcW w:w="1150" w:type="dxa"/>
          </w:tcPr>
          <w:p w:rsidR="00820251" w:rsidRDefault="00820251" w:rsidP="00A818BA">
            <w:r>
              <w:t>Description</w:t>
            </w:r>
          </w:p>
        </w:tc>
        <w:tc>
          <w:tcPr>
            <w:tcW w:w="6693" w:type="dxa"/>
          </w:tcPr>
          <w:p w:rsidR="00820251" w:rsidRDefault="00820251" w:rsidP="00384701">
            <w:pPr>
              <w:jc w:val="left"/>
            </w:pPr>
            <w:r>
              <w:t>The actual client subscription mask filled by</w:t>
            </w:r>
            <w:r w:rsidR="00384701">
              <w:t xml:space="preserve"> SC in SRV_CHANGE_SUBSCRIPTION</w:t>
            </w:r>
            <w:r>
              <w:t>.</w:t>
            </w:r>
          </w:p>
        </w:tc>
      </w:tr>
      <w:tr w:rsidR="00820251" w:rsidTr="00A818BA">
        <w:tc>
          <w:tcPr>
            <w:tcW w:w="1150" w:type="dxa"/>
          </w:tcPr>
          <w:p w:rsidR="00820251" w:rsidRDefault="00820251" w:rsidP="00A818BA">
            <w:r>
              <w:t>Validation</w:t>
            </w:r>
          </w:p>
        </w:tc>
        <w:tc>
          <w:tcPr>
            <w:tcW w:w="6693" w:type="dxa"/>
          </w:tcPr>
          <w:p w:rsidR="00820251" w:rsidRDefault="00820251" w:rsidP="00A818BA">
            <w:pPr>
              <w:jc w:val="left"/>
            </w:pPr>
            <w:r>
              <w:t>Any printable character, length ≤ 256Byte.</w:t>
            </w:r>
          </w:p>
        </w:tc>
      </w:tr>
      <w:tr w:rsidR="00820251" w:rsidTr="00A818BA">
        <w:tc>
          <w:tcPr>
            <w:tcW w:w="1150" w:type="dxa"/>
          </w:tcPr>
          <w:p w:rsidR="00820251" w:rsidRDefault="00820251" w:rsidP="00A818BA">
            <w:r>
              <w:t>Comment</w:t>
            </w:r>
          </w:p>
        </w:tc>
        <w:tc>
          <w:tcPr>
            <w:tcW w:w="6693" w:type="dxa"/>
          </w:tcPr>
          <w:p w:rsidR="00820251" w:rsidRDefault="00820251" w:rsidP="00820251">
            <w:pPr>
              <w:jc w:val="left"/>
            </w:pPr>
            <w:r>
              <w:t>This mask is filled by SC and may be used by the server to check the subscription changes.</w:t>
            </w:r>
          </w:p>
        </w:tc>
      </w:tr>
      <w:tr w:rsidR="00820251" w:rsidTr="00A818BA">
        <w:tc>
          <w:tcPr>
            <w:tcW w:w="1150" w:type="dxa"/>
          </w:tcPr>
          <w:p w:rsidR="00820251" w:rsidRDefault="00820251" w:rsidP="00A818BA">
            <w:r>
              <w:t>Example</w:t>
            </w:r>
          </w:p>
        </w:tc>
        <w:tc>
          <w:tcPr>
            <w:tcW w:w="6693" w:type="dxa"/>
          </w:tcPr>
          <w:p w:rsidR="00820251" w:rsidRDefault="00820251" w:rsidP="00A818BA">
            <w:pPr>
              <w:tabs>
                <w:tab w:val="left" w:pos="1969"/>
              </w:tabs>
              <w:jc w:val="left"/>
            </w:pPr>
            <w:r>
              <w:t xml:space="preserve">Subscription mask: </w:t>
            </w:r>
          </w:p>
          <w:p w:rsidR="00820251" w:rsidRPr="00820251" w:rsidRDefault="00820251" w:rsidP="00820251">
            <w:pPr>
              <w:tabs>
                <w:tab w:val="left" w:pos="551"/>
              </w:tabs>
              <w:jc w:val="left"/>
              <w:rPr>
                <w:rFonts w:ascii="Courier New" w:hAnsi="Courier New" w:cs="Courier New"/>
                <w:sz w:val="16"/>
                <w:szCs w:val="16"/>
              </w:rPr>
            </w:pPr>
            <w:r>
              <w:t>ams=</w:t>
            </w:r>
            <w:r w:rsidRPr="00A67E28">
              <w:rPr>
                <w:rFonts w:ascii="Courier New" w:hAnsi="Courier New" w:cs="Courier New"/>
                <w:sz w:val="16"/>
                <w:szCs w:val="16"/>
              </w:rPr>
              <w:t>000012100012832102FADF-----------X-----------</w:t>
            </w:r>
          </w:p>
        </w:tc>
      </w:tr>
    </w:tbl>
    <w:p w:rsidR="005A16E4" w:rsidRDefault="005A16E4" w:rsidP="008F5812">
      <w:pPr>
        <w:pStyle w:val="Heading2"/>
      </w:pPr>
      <w:bookmarkStart w:id="325" w:name="_Toc337458267"/>
      <w:r>
        <w:t>appErrorCode</w:t>
      </w:r>
      <w:r w:rsidR="00C476F5">
        <w:t xml:space="preserve"> (a</w:t>
      </w:r>
      <w:r w:rsidR="00EE46DC">
        <w:t>e</w:t>
      </w:r>
      <w:r w:rsidR="00C476F5">
        <w:t>c)</w:t>
      </w:r>
      <w:bookmarkEnd w:id="3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704FB9">
        <w:tc>
          <w:tcPr>
            <w:tcW w:w="1150" w:type="dxa"/>
          </w:tcPr>
          <w:p w:rsidR="005A16E4" w:rsidRDefault="005A16E4" w:rsidP="00400B14">
            <w:r>
              <w:t>Name</w:t>
            </w:r>
          </w:p>
        </w:tc>
        <w:tc>
          <w:tcPr>
            <w:tcW w:w="6693" w:type="dxa"/>
          </w:tcPr>
          <w:p w:rsidR="005A16E4" w:rsidRDefault="005A16E4" w:rsidP="00B842EB">
            <w:pPr>
              <w:jc w:val="left"/>
            </w:pPr>
            <w:r>
              <w:t>appErrorCode</w:t>
            </w:r>
          </w:p>
        </w:tc>
      </w:tr>
      <w:tr w:rsidR="00C476F5" w:rsidTr="00704FB9">
        <w:tc>
          <w:tcPr>
            <w:tcW w:w="1150" w:type="dxa"/>
          </w:tcPr>
          <w:p w:rsidR="00C476F5" w:rsidRDefault="00C476F5" w:rsidP="00400B14">
            <w:r>
              <w:t>Code</w:t>
            </w:r>
          </w:p>
        </w:tc>
        <w:tc>
          <w:tcPr>
            <w:tcW w:w="6693" w:type="dxa"/>
          </w:tcPr>
          <w:p w:rsidR="00C476F5" w:rsidRDefault="00C476F5" w:rsidP="00B842EB">
            <w:pPr>
              <w:jc w:val="left"/>
            </w:pPr>
            <w:r>
              <w:t>a</w:t>
            </w:r>
            <w:r w:rsidR="00EE46DC">
              <w:t>e</w:t>
            </w:r>
            <w:r>
              <w:t>c</w:t>
            </w:r>
          </w:p>
        </w:tc>
      </w:tr>
      <w:tr w:rsidR="005A16E4" w:rsidTr="00704FB9">
        <w:tc>
          <w:tcPr>
            <w:tcW w:w="1150" w:type="dxa"/>
          </w:tcPr>
          <w:p w:rsidR="005A16E4" w:rsidRDefault="005A16E4" w:rsidP="00400B14">
            <w:r>
              <w:t>Description</w:t>
            </w:r>
          </w:p>
        </w:tc>
        <w:tc>
          <w:tcPr>
            <w:tcW w:w="6693" w:type="dxa"/>
          </w:tcPr>
          <w:p w:rsidR="005A16E4" w:rsidRDefault="005A16E4" w:rsidP="00B842EB">
            <w:pPr>
              <w:jc w:val="left"/>
            </w:pPr>
            <w:r>
              <w:t>Numeric value passed between server and the client used to implement error pro</w:t>
            </w:r>
            <w:r w:rsidR="00F14AF8">
              <w:t>tocol on the application level.</w:t>
            </w:r>
            <w:r w:rsidR="00D41EA8">
              <w:t xml:space="preserve"> Can be set by server whenever it responds with a message body.</w:t>
            </w:r>
          </w:p>
        </w:tc>
      </w:tr>
      <w:tr w:rsidR="00F14AF8" w:rsidTr="00704FB9">
        <w:tc>
          <w:tcPr>
            <w:tcW w:w="1150" w:type="dxa"/>
          </w:tcPr>
          <w:p w:rsidR="00F14AF8" w:rsidRDefault="00F14AF8" w:rsidP="00400B14">
            <w:r>
              <w:t>Validation</w:t>
            </w:r>
          </w:p>
        </w:tc>
        <w:tc>
          <w:tcPr>
            <w:tcW w:w="6693" w:type="dxa"/>
          </w:tcPr>
          <w:p w:rsidR="00F14AF8" w:rsidRDefault="00F14AF8" w:rsidP="002D1A4E">
            <w:pPr>
              <w:jc w:val="left"/>
            </w:pPr>
            <w:r>
              <w:t>Numeric value</w:t>
            </w:r>
            <w:r w:rsidR="00391C2D">
              <w:t xml:space="preserve"> ≥ 0</w:t>
            </w:r>
            <w:r w:rsidR="004017B2">
              <w:t xml:space="preserve">, </w:t>
            </w:r>
          </w:p>
        </w:tc>
      </w:tr>
      <w:tr w:rsidR="005A16E4" w:rsidTr="00704FB9">
        <w:tc>
          <w:tcPr>
            <w:tcW w:w="1150" w:type="dxa"/>
          </w:tcPr>
          <w:p w:rsidR="005A16E4" w:rsidRDefault="005A16E4" w:rsidP="00400B14">
            <w:r>
              <w:t>Comment</w:t>
            </w:r>
          </w:p>
        </w:tc>
        <w:tc>
          <w:tcPr>
            <w:tcW w:w="6693" w:type="dxa"/>
          </w:tcPr>
          <w:p w:rsidR="005A16E4" w:rsidRDefault="005A16E4" w:rsidP="00B842EB">
            <w:pPr>
              <w:jc w:val="left"/>
            </w:pPr>
            <w:r>
              <w:t xml:space="preserve">This </w:t>
            </w:r>
            <w:r w:rsidR="007742FE">
              <w:t xml:space="preserve">can be </w:t>
            </w:r>
            <w:r>
              <w:t xml:space="preserve">used </w:t>
            </w:r>
            <w:r w:rsidR="007742FE">
              <w:t>by the client to check a specific server error</w:t>
            </w:r>
            <w:r>
              <w:t>.</w:t>
            </w:r>
          </w:p>
          <w:p w:rsidR="002D1A4E" w:rsidRDefault="002D1A4E" w:rsidP="002D1A4E">
            <w:pPr>
              <w:jc w:val="left"/>
            </w:pPr>
            <w:r>
              <w:t xml:space="preserve">Value </w:t>
            </w:r>
            <w:r w:rsidR="00533253">
              <w:t xml:space="preserve">of -9999 is used internally in </w:t>
            </w:r>
            <w:r>
              <w:t>JavaAPI to signal empty code.</w:t>
            </w:r>
          </w:p>
        </w:tc>
      </w:tr>
      <w:tr w:rsidR="005A16E4" w:rsidTr="00704FB9">
        <w:tc>
          <w:tcPr>
            <w:tcW w:w="1150" w:type="dxa"/>
          </w:tcPr>
          <w:p w:rsidR="005A16E4" w:rsidRDefault="005A16E4" w:rsidP="00400B14">
            <w:r>
              <w:t>Example</w:t>
            </w:r>
          </w:p>
        </w:tc>
        <w:tc>
          <w:tcPr>
            <w:tcW w:w="6693" w:type="dxa"/>
          </w:tcPr>
          <w:p w:rsidR="005A16E4" w:rsidRDefault="00C476F5" w:rsidP="00B842EB">
            <w:pPr>
              <w:jc w:val="left"/>
            </w:pPr>
            <w:r>
              <w:t>a</w:t>
            </w:r>
            <w:r w:rsidR="00EE46DC">
              <w:t>e</w:t>
            </w:r>
            <w:r>
              <w:t>c</w:t>
            </w:r>
            <w:r w:rsidR="005A16E4">
              <w:t>=4334591</w:t>
            </w:r>
          </w:p>
        </w:tc>
      </w:tr>
    </w:tbl>
    <w:p w:rsidR="005A16E4" w:rsidRDefault="005A16E4" w:rsidP="008F5812">
      <w:pPr>
        <w:pStyle w:val="Heading2"/>
      </w:pPr>
      <w:bookmarkStart w:id="326" w:name="_Toc337458268"/>
      <w:r>
        <w:t>appErrorText</w:t>
      </w:r>
      <w:r w:rsidR="00C476F5">
        <w:t xml:space="preserve"> (a</w:t>
      </w:r>
      <w:r w:rsidR="00EE46DC">
        <w:t>e</w:t>
      </w:r>
      <w:r w:rsidR="00C476F5">
        <w:t>t)</w:t>
      </w:r>
      <w:bookmarkEnd w:id="32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F14AF8">
        <w:tc>
          <w:tcPr>
            <w:tcW w:w="1150" w:type="dxa"/>
          </w:tcPr>
          <w:p w:rsidR="005A16E4" w:rsidRDefault="005A16E4" w:rsidP="00400B14">
            <w:r>
              <w:t>Name</w:t>
            </w:r>
          </w:p>
        </w:tc>
        <w:tc>
          <w:tcPr>
            <w:tcW w:w="6693" w:type="dxa"/>
          </w:tcPr>
          <w:p w:rsidR="005A16E4" w:rsidRDefault="005A16E4" w:rsidP="00B842EB">
            <w:pPr>
              <w:jc w:val="left"/>
            </w:pPr>
            <w:r>
              <w:t>appErrorText</w:t>
            </w:r>
          </w:p>
        </w:tc>
      </w:tr>
      <w:tr w:rsidR="00C476F5" w:rsidTr="00F14AF8">
        <w:tc>
          <w:tcPr>
            <w:tcW w:w="1150" w:type="dxa"/>
          </w:tcPr>
          <w:p w:rsidR="00C476F5" w:rsidRDefault="00C476F5" w:rsidP="00400B14">
            <w:r>
              <w:t>Code</w:t>
            </w:r>
          </w:p>
        </w:tc>
        <w:tc>
          <w:tcPr>
            <w:tcW w:w="6693" w:type="dxa"/>
          </w:tcPr>
          <w:p w:rsidR="00C476F5" w:rsidRDefault="00C476F5" w:rsidP="00B842EB">
            <w:pPr>
              <w:jc w:val="left"/>
            </w:pPr>
            <w:r>
              <w:t>a</w:t>
            </w:r>
            <w:r w:rsidR="00EE46DC">
              <w:t>e</w:t>
            </w:r>
            <w:r>
              <w:t>t</w:t>
            </w:r>
          </w:p>
        </w:tc>
      </w:tr>
      <w:tr w:rsidR="005A16E4" w:rsidTr="00F14AF8">
        <w:tc>
          <w:tcPr>
            <w:tcW w:w="1150" w:type="dxa"/>
          </w:tcPr>
          <w:p w:rsidR="005A16E4" w:rsidRDefault="005A16E4" w:rsidP="00400B14">
            <w:r>
              <w:t>Description</w:t>
            </w:r>
          </w:p>
        </w:tc>
        <w:tc>
          <w:tcPr>
            <w:tcW w:w="6693" w:type="dxa"/>
          </w:tcPr>
          <w:p w:rsidR="005A16E4" w:rsidRDefault="005A16E4" w:rsidP="00B842EB">
            <w:pPr>
              <w:jc w:val="left"/>
            </w:pPr>
            <w:r>
              <w:t xml:space="preserve">Textual value passed between server and the client used to implement error protocol on the application level. It can be the textual interpretation of the </w:t>
            </w:r>
            <w:r w:rsidRPr="006346F5">
              <w:rPr>
                <w:i/>
              </w:rPr>
              <w:t>appErrorCode</w:t>
            </w:r>
            <w:r>
              <w:t>.</w:t>
            </w:r>
            <w:r w:rsidR="00D41EA8">
              <w:t xml:space="preserve"> Can be set by server whenever it responds with a message body.</w:t>
            </w:r>
          </w:p>
        </w:tc>
      </w:tr>
      <w:tr w:rsidR="00F14AF8" w:rsidTr="00F14AF8">
        <w:tc>
          <w:tcPr>
            <w:tcW w:w="1150" w:type="dxa"/>
          </w:tcPr>
          <w:p w:rsidR="00F14AF8" w:rsidRDefault="00F14AF8" w:rsidP="00400B14">
            <w:r>
              <w:t>Validation</w:t>
            </w:r>
          </w:p>
        </w:tc>
        <w:tc>
          <w:tcPr>
            <w:tcW w:w="6693" w:type="dxa"/>
          </w:tcPr>
          <w:p w:rsidR="00F14AF8" w:rsidRDefault="005B32B6" w:rsidP="00B842EB">
            <w:pPr>
              <w:jc w:val="left"/>
            </w:pPr>
            <w:r>
              <w:t xml:space="preserve">Any printable character, length </w:t>
            </w:r>
            <w:r w:rsidR="00815C9B">
              <w:t xml:space="preserve">&gt; 0 and </w:t>
            </w:r>
            <w:r w:rsidR="0004033D">
              <w:t>≤</w:t>
            </w:r>
            <w:r>
              <w:t xml:space="preserve"> 256Byte</w:t>
            </w:r>
          </w:p>
        </w:tc>
      </w:tr>
      <w:tr w:rsidR="005A16E4" w:rsidTr="00F14AF8">
        <w:tc>
          <w:tcPr>
            <w:tcW w:w="1150" w:type="dxa"/>
          </w:tcPr>
          <w:p w:rsidR="005A16E4" w:rsidRDefault="005A16E4" w:rsidP="00400B14">
            <w:r>
              <w:t>Comment</w:t>
            </w:r>
          </w:p>
        </w:tc>
        <w:tc>
          <w:tcPr>
            <w:tcW w:w="6693" w:type="dxa"/>
          </w:tcPr>
          <w:p w:rsidR="005A16E4" w:rsidRDefault="007742FE" w:rsidP="00B842EB">
            <w:pPr>
              <w:jc w:val="left"/>
            </w:pPr>
            <w:r>
              <w:t>This can be used by the client to display or log an error that occurred on the server and so get the user better understanding what happened</w:t>
            </w:r>
            <w:r w:rsidR="005A16E4">
              <w:t>.</w:t>
            </w:r>
          </w:p>
        </w:tc>
      </w:tr>
      <w:tr w:rsidR="005A16E4" w:rsidTr="00F14AF8">
        <w:tc>
          <w:tcPr>
            <w:tcW w:w="1150" w:type="dxa"/>
          </w:tcPr>
          <w:p w:rsidR="005A16E4" w:rsidRDefault="005A16E4" w:rsidP="00400B14">
            <w:r>
              <w:t>Example</w:t>
            </w:r>
          </w:p>
        </w:tc>
        <w:tc>
          <w:tcPr>
            <w:tcW w:w="6693" w:type="dxa"/>
          </w:tcPr>
          <w:p w:rsidR="005A16E4" w:rsidRDefault="00C476F5" w:rsidP="00B842EB">
            <w:pPr>
              <w:jc w:val="left"/>
            </w:pPr>
            <w:r>
              <w:t>a</w:t>
            </w:r>
            <w:r w:rsidR="00EE46DC">
              <w:t>e</w:t>
            </w:r>
            <w:r>
              <w:t>t</w:t>
            </w:r>
            <w:r w:rsidR="005A16E4">
              <w:t>=%RDB-F-NOTXT, no transaction open</w:t>
            </w:r>
          </w:p>
        </w:tc>
      </w:tr>
    </w:tbl>
    <w:p w:rsidR="00BB757B" w:rsidRDefault="00BB757B" w:rsidP="008F5812">
      <w:pPr>
        <w:pStyle w:val="Heading2"/>
      </w:pPr>
      <w:bookmarkStart w:id="327" w:name="_Toc258962961"/>
      <w:bookmarkStart w:id="328" w:name="_Toc337458269"/>
      <w:r>
        <w:t>bodyType</w:t>
      </w:r>
      <w:bookmarkEnd w:id="327"/>
      <w:r w:rsidR="00C476F5">
        <w:t xml:space="preserve"> (</w:t>
      </w:r>
      <w:r w:rsidR="00365777">
        <w:t>b</w:t>
      </w:r>
      <w:r w:rsidR="00EE46DC">
        <w:t>t</w:t>
      </w:r>
      <w:r w:rsidR="00365777">
        <w:t>y</w:t>
      </w:r>
      <w:r w:rsidR="00C476F5">
        <w:t>)</w:t>
      </w:r>
      <w:bookmarkEnd w:id="3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B757B" w:rsidTr="006C29C4">
        <w:tc>
          <w:tcPr>
            <w:tcW w:w="1150" w:type="dxa"/>
          </w:tcPr>
          <w:p w:rsidR="00BB757B" w:rsidRDefault="00BB757B" w:rsidP="006C29C4">
            <w:r>
              <w:t>Name</w:t>
            </w:r>
          </w:p>
        </w:tc>
        <w:tc>
          <w:tcPr>
            <w:tcW w:w="6693" w:type="dxa"/>
          </w:tcPr>
          <w:p w:rsidR="00BB757B" w:rsidRDefault="00BB757B" w:rsidP="00B842EB">
            <w:pPr>
              <w:jc w:val="left"/>
            </w:pPr>
            <w:r>
              <w:t>bodyType</w:t>
            </w:r>
          </w:p>
        </w:tc>
      </w:tr>
      <w:tr w:rsidR="00C476F5" w:rsidTr="006C29C4">
        <w:tc>
          <w:tcPr>
            <w:tcW w:w="1150" w:type="dxa"/>
          </w:tcPr>
          <w:p w:rsidR="00C476F5" w:rsidRDefault="00C476F5" w:rsidP="006C29C4">
            <w:r>
              <w:t>Code</w:t>
            </w:r>
          </w:p>
        </w:tc>
        <w:tc>
          <w:tcPr>
            <w:tcW w:w="6693" w:type="dxa"/>
          </w:tcPr>
          <w:p w:rsidR="00C476F5" w:rsidRDefault="00C110BA" w:rsidP="00B842EB">
            <w:pPr>
              <w:jc w:val="left"/>
            </w:pPr>
            <w:r>
              <w:t>b</w:t>
            </w:r>
            <w:r w:rsidR="00365777">
              <w:t>ty</w:t>
            </w:r>
          </w:p>
        </w:tc>
      </w:tr>
      <w:tr w:rsidR="00BB757B" w:rsidTr="006C29C4">
        <w:tc>
          <w:tcPr>
            <w:tcW w:w="1150" w:type="dxa"/>
          </w:tcPr>
          <w:p w:rsidR="00BB757B" w:rsidRDefault="00BB757B" w:rsidP="006C29C4">
            <w:r>
              <w:t>Description</w:t>
            </w:r>
          </w:p>
        </w:tc>
        <w:tc>
          <w:tcPr>
            <w:tcW w:w="6693" w:type="dxa"/>
          </w:tcPr>
          <w:p w:rsidR="007903A7" w:rsidRDefault="00BB757B" w:rsidP="00B842EB">
            <w:pPr>
              <w:jc w:val="left"/>
            </w:pPr>
            <w:r>
              <w:t>Type of the message body</w:t>
            </w:r>
          </w:p>
        </w:tc>
      </w:tr>
      <w:tr w:rsidR="00BB757B" w:rsidTr="006C29C4">
        <w:tc>
          <w:tcPr>
            <w:tcW w:w="1150" w:type="dxa"/>
          </w:tcPr>
          <w:p w:rsidR="00BB757B" w:rsidRDefault="00BB757B" w:rsidP="006C29C4">
            <w:r>
              <w:t>Validation</w:t>
            </w:r>
          </w:p>
        </w:tc>
        <w:tc>
          <w:tcPr>
            <w:tcW w:w="6693" w:type="dxa"/>
          </w:tcPr>
          <w:p w:rsidR="00BB757B" w:rsidRDefault="00BB757B" w:rsidP="00B842EB">
            <w:pPr>
              <w:jc w:val="left"/>
            </w:pPr>
            <w:r>
              <w:t>Enumeration</w:t>
            </w:r>
            <w:r w:rsidR="007903A7">
              <w:t>, 3 characters, fixed</w:t>
            </w:r>
            <w:r>
              <w:t>:</w:t>
            </w:r>
          </w:p>
          <w:p w:rsidR="00BB757B" w:rsidRDefault="007903A7" w:rsidP="000D2606">
            <w:pPr>
              <w:numPr>
                <w:ilvl w:val="0"/>
                <w:numId w:val="19"/>
              </w:numPr>
              <w:jc w:val="left"/>
            </w:pPr>
            <w:r>
              <w:t>t</w:t>
            </w:r>
            <w:r w:rsidR="00BB757B">
              <w:t xml:space="preserve">xt – message body is </w:t>
            </w:r>
            <w:r w:rsidR="00BB757B" w:rsidRPr="0097310E">
              <w:t>ISO-8859-1 (Latin 1)</w:t>
            </w:r>
            <w:r w:rsidR="00BB757B">
              <w:t xml:space="preserve"> encoded text</w:t>
            </w:r>
          </w:p>
          <w:p w:rsidR="00BB757B" w:rsidRDefault="00C110BA" w:rsidP="000D2606">
            <w:pPr>
              <w:numPr>
                <w:ilvl w:val="0"/>
                <w:numId w:val="19"/>
              </w:numPr>
              <w:jc w:val="left"/>
            </w:pPr>
            <w:r>
              <w:lastRenderedPageBreak/>
              <w:t>bin</w:t>
            </w:r>
            <w:r w:rsidR="00BB757B">
              <w:t xml:space="preserve"> – binary </w:t>
            </w:r>
            <w:r w:rsidR="00704FB9">
              <w:t>data</w:t>
            </w:r>
          </w:p>
          <w:p w:rsidR="00BB757B" w:rsidRPr="007742FE" w:rsidRDefault="00BB757B" w:rsidP="000D2606">
            <w:pPr>
              <w:numPr>
                <w:ilvl w:val="0"/>
                <w:numId w:val="19"/>
              </w:numPr>
              <w:jc w:val="left"/>
              <w:rPr>
                <w:i/>
              </w:rPr>
            </w:pPr>
            <w:r w:rsidRPr="00BC6B18">
              <w:t xml:space="preserve">xml – XML data </w:t>
            </w:r>
            <w:r w:rsidR="007742FE" w:rsidRPr="00BC6B18">
              <w:t>(not implemented yet)</w:t>
            </w:r>
          </w:p>
        </w:tc>
      </w:tr>
      <w:tr w:rsidR="00704FB9" w:rsidTr="006C29C4">
        <w:tc>
          <w:tcPr>
            <w:tcW w:w="1150" w:type="dxa"/>
          </w:tcPr>
          <w:p w:rsidR="00704FB9" w:rsidRDefault="00704FB9" w:rsidP="006C29C4">
            <w:r>
              <w:lastRenderedPageBreak/>
              <w:t>Default</w:t>
            </w:r>
          </w:p>
        </w:tc>
        <w:tc>
          <w:tcPr>
            <w:tcW w:w="6693" w:type="dxa"/>
          </w:tcPr>
          <w:p w:rsidR="00704FB9" w:rsidRDefault="00704FB9" w:rsidP="00B842EB">
            <w:pPr>
              <w:jc w:val="left"/>
            </w:pPr>
            <w:r>
              <w:t>bin</w:t>
            </w:r>
          </w:p>
        </w:tc>
      </w:tr>
      <w:tr w:rsidR="00BB757B" w:rsidTr="006C29C4">
        <w:tc>
          <w:tcPr>
            <w:tcW w:w="1150" w:type="dxa"/>
          </w:tcPr>
          <w:p w:rsidR="00BB757B" w:rsidRDefault="00BB757B" w:rsidP="006C29C4">
            <w:r>
              <w:t>Comment</w:t>
            </w:r>
          </w:p>
        </w:tc>
        <w:tc>
          <w:tcPr>
            <w:tcW w:w="6693" w:type="dxa"/>
          </w:tcPr>
          <w:p w:rsidR="00BB757B" w:rsidRDefault="007F1B83" w:rsidP="00B842EB">
            <w:pPr>
              <w:jc w:val="left"/>
            </w:pPr>
            <w:r>
              <w:t>When http transport is used, the content-type header is set according to this attribute</w:t>
            </w:r>
            <w:r w:rsidR="00BB757B">
              <w:t>.</w:t>
            </w:r>
          </w:p>
        </w:tc>
      </w:tr>
      <w:tr w:rsidR="00BB757B" w:rsidTr="006C29C4">
        <w:tc>
          <w:tcPr>
            <w:tcW w:w="1150" w:type="dxa"/>
          </w:tcPr>
          <w:p w:rsidR="00BB757B" w:rsidRDefault="00BB757B" w:rsidP="006C29C4">
            <w:r>
              <w:t>Example</w:t>
            </w:r>
          </w:p>
        </w:tc>
        <w:tc>
          <w:tcPr>
            <w:tcW w:w="6693" w:type="dxa"/>
          </w:tcPr>
          <w:p w:rsidR="00BB757B" w:rsidRDefault="00365777" w:rsidP="00B842EB">
            <w:pPr>
              <w:jc w:val="left"/>
            </w:pPr>
            <w:r>
              <w:t>bty</w:t>
            </w:r>
            <w:r w:rsidR="00BB757B">
              <w:t>=txt</w:t>
            </w:r>
          </w:p>
        </w:tc>
      </w:tr>
    </w:tbl>
    <w:p w:rsidR="005A16E4" w:rsidRDefault="005A16E4" w:rsidP="008F5812">
      <w:pPr>
        <w:pStyle w:val="Heading2"/>
      </w:pPr>
      <w:bookmarkStart w:id="329" w:name="_Toc337458270"/>
      <w:r w:rsidRPr="005A16E4">
        <w:t>cacheExpirationDateTime</w:t>
      </w:r>
      <w:r w:rsidR="00C476F5">
        <w:t xml:space="preserve"> (c</w:t>
      </w:r>
      <w:r w:rsidR="00EE46DC">
        <w:t>e</w:t>
      </w:r>
      <w:r w:rsidR="00C476F5">
        <w:t>d)</w:t>
      </w:r>
      <w:bookmarkEnd w:id="32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815C9B">
        <w:tc>
          <w:tcPr>
            <w:tcW w:w="1150" w:type="dxa"/>
          </w:tcPr>
          <w:p w:rsidR="005A16E4" w:rsidRDefault="005A16E4" w:rsidP="00400B14">
            <w:r>
              <w:t>Name</w:t>
            </w:r>
          </w:p>
        </w:tc>
        <w:tc>
          <w:tcPr>
            <w:tcW w:w="6693" w:type="dxa"/>
          </w:tcPr>
          <w:p w:rsidR="005A16E4" w:rsidRDefault="005A16E4" w:rsidP="00B842EB">
            <w:pPr>
              <w:jc w:val="left"/>
            </w:pPr>
            <w:r w:rsidRPr="005A16E4">
              <w:t>cacheExpirationDateTime</w:t>
            </w:r>
          </w:p>
        </w:tc>
      </w:tr>
      <w:tr w:rsidR="00C476F5" w:rsidTr="00815C9B">
        <w:tc>
          <w:tcPr>
            <w:tcW w:w="1150" w:type="dxa"/>
          </w:tcPr>
          <w:p w:rsidR="00C476F5" w:rsidRDefault="00C476F5" w:rsidP="00400B14">
            <w:r>
              <w:t>Code</w:t>
            </w:r>
          </w:p>
        </w:tc>
        <w:tc>
          <w:tcPr>
            <w:tcW w:w="6693" w:type="dxa"/>
          </w:tcPr>
          <w:p w:rsidR="00C476F5" w:rsidRDefault="00C476F5" w:rsidP="00B842EB">
            <w:pPr>
              <w:jc w:val="left"/>
            </w:pPr>
            <w:r>
              <w:t>c</w:t>
            </w:r>
            <w:r w:rsidR="00EE46DC">
              <w:t>e</w:t>
            </w:r>
            <w:r>
              <w:t>d</w:t>
            </w:r>
          </w:p>
        </w:tc>
      </w:tr>
      <w:tr w:rsidR="005A16E4" w:rsidTr="00815C9B">
        <w:tc>
          <w:tcPr>
            <w:tcW w:w="1150" w:type="dxa"/>
          </w:tcPr>
          <w:p w:rsidR="005A16E4" w:rsidRDefault="005A16E4" w:rsidP="00400B14">
            <w:r>
              <w:t>Description</w:t>
            </w:r>
          </w:p>
        </w:tc>
        <w:tc>
          <w:tcPr>
            <w:tcW w:w="6693" w:type="dxa"/>
          </w:tcPr>
          <w:p w:rsidR="005A7DB0" w:rsidRPr="00462B51" w:rsidRDefault="00462B51" w:rsidP="00462B51">
            <w:pPr>
              <w:jc w:val="left"/>
              <w:rPr>
                <w:b/>
              </w:rPr>
            </w:pPr>
            <w:r>
              <w:t xml:space="preserve">It is </w:t>
            </w:r>
            <w:r w:rsidR="00A50375">
              <w:t>the a</w:t>
            </w:r>
            <w:r w:rsidR="005A7DB0">
              <w:t xml:space="preserve">bsolute expiration date and time of </w:t>
            </w:r>
            <w:r w:rsidR="00A50375">
              <w:t>the message in cache</w:t>
            </w:r>
            <w:r w:rsidR="005A7DB0">
              <w:t>.</w:t>
            </w:r>
            <w:r w:rsidR="00CB2092">
              <w:t xml:space="preserve"> </w:t>
            </w:r>
            <w:r w:rsidR="005A7DB0">
              <w:t xml:space="preserve">It must be set </w:t>
            </w:r>
            <w:r>
              <w:t xml:space="preserve">by the server </w:t>
            </w:r>
            <w:r w:rsidR="005A7DB0">
              <w:t xml:space="preserve">together with </w:t>
            </w:r>
            <w:r w:rsidR="005A7DB0" w:rsidRPr="005A7DB0">
              <w:rPr>
                <w:i/>
              </w:rPr>
              <w:t>cache</w:t>
            </w:r>
            <w:r w:rsidR="007025EF">
              <w:rPr>
                <w:i/>
              </w:rPr>
              <w:t>Id</w:t>
            </w:r>
            <w:r w:rsidR="005A7DB0">
              <w:t xml:space="preserve"> attribute.</w:t>
            </w:r>
            <w:r>
              <w:t xml:space="preserve"> Server messages without </w:t>
            </w:r>
            <w:r w:rsidRPr="000F2396">
              <w:rPr>
                <w:i/>
              </w:rPr>
              <w:t>cache</w:t>
            </w:r>
            <w:r>
              <w:rPr>
                <w:i/>
              </w:rPr>
              <w:t>ExpirationDateTime</w:t>
            </w:r>
            <w:r>
              <w:t xml:space="preserve"> or without </w:t>
            </w:r>
            <w:r w:rsidRPr="00462B51">
              <w:rPr>
                <w:i/>
              </w:rPr>
              <w:t xml:space="preserve">cacheId </w:t>
            </w:r>
            <w:r w:rsidRPr="00462B51">
              <w:t>will not be ca</w:t>
            </w:r>
            <w:r>
              <w:t>c</w:t>
            </w:r>
            <w:r w:rsidRPr="00462B51">
              <w:t>hed.</w:t>
            </w:r>
          </w:p>
        </w:tc>
      </w:tr>
      <w:tr w:rsidR="00815C9B" w:rsidTr="00815C9B">
        <w:tc>
          <w:tcPr>
            <w:tcW w:w="1150" w:type="dxa"/>
          </w:tcPr>
          <w:p w:rsidR="00815C9B" w:rsidRDefault="00815C9B" w:rsidP="00400B14">
            <w:r>
              <w:t>Validation</w:t>
            </w:r>
          </w:p>
        </w:tc>
        <w:tc>
          <w:tcPr>
            <w:tcW w:w="6693" w:type="dxa"/>
          </w:tcPr>
          <w:p w:rsidR="00D27DC2" w:rsidRDefault="00815C9B" w:rsidP="00B842EB">
            <w:pPr>
              <w:jc w:val="left"/>
            </w:pPr>
            <w:r>
              <w:t xml:space="preserve">YYYY-MM-DDThh:mm:ss.fff+hhmm </w:t>
            </w:r>
            <w:r w:rsidR="00D27DC2">
              <w:br/>
              <w:t xml:space="preserve">It is </w:t>
            </w:r>
            <w:r w:rsidR="00C476F5">
              <w:t>local date time</w:t>
            </w:r>
            <w:r w:rsidR="00D27DC2">
              <w:t xml:space="preserve"> plus zone information. </w:t>
            </w:r>
          </w:p>
          <w:p w:rsidR="00815C9B" w:rsidRDefault="00815C9B" w:rsidP="00B842EB">
            <w:pPr>
              <w:jc w:val="left"/>
            </w:pPr>
            <w:r>
              <w:t>The fff are seconds fractions and time zone offset is at the end.</w:t>
            </w:r>
          </w:p>
        </w:tc>
      </w:tr>
      <w:tr w:rsidR="005A16E4" w:rsidTr="00815C9B">
        <w:tc>
          <w:tcPr>
            <w:tcW w:w="1150" w:type="dxa"/>
          </w:tcPr>
          <w:p w:rsidR="005A16E4" w:rsidRDefault="005A16E4" w:rsidP="00400B14">
            <w:r>
              <w:t>Comment</w:t>
            </w:r>
          </w:p>
        </w:tc>
        <w:tc>
          <w:tcPr>
            <w:tcW w:w="6693" w:type="dxa"/>
          </w:tcPr>
          <w:p w:rsidR="005A16E4" w:rsidRDefault="005A16E4" w:rsidP="00B842EB">
            <w:pPr>
              <w:jc w:val="left"/>
            </w:pPr>
            <w:r>
              <w:t xml:space="preserve">The server uses </w:t>
            </w:r>
            <w:r w:rsidR="005A7DB0" w:rsidRPr="000F2396">
              <w:rPr>
                <w:i/>
              </w:rPr>
              <w:t>cache</w:t>
            </w:r>
            <w:r w:rsidR="005A7DB0">
              <w:rPr>
                <w:i/>
              </w:rPr>
              <w:t>ExpirationDateTime</w:t>
            </w:r>
            <w:r w:rsidR="005A7DB0">
              <w:t xml:space="preserve"> </w:t>
            </w:r>
            <w:r w:rsidR="004831F5">
              <w:t xml:space="preserve">to define </w:t>
            </w:r>
            <w:r w:rsidR="005A7DB0">
              <w:t xml:space="preserve">how long the </w:t>
            </w:r>
            <w:r>
              <w:t xml:space="preserve">message </w:t>
            </w:r>
            <w:r w:rsidR="004831F5">
              <w:t>is valid</w:t>
            </w:r>
            <w:r>
              <w:t>.</w:t>
            </w:r>
          </w:p>
          <w:p w:rsidR="00A50375" w:rsidRDefault="00A50375" w:rsidP="00B842EB">
            <w:pPr>
              <w:jc w:val="left"/>
            </w:pPr>
          </w:p>
          <w:p w:rsidR="00A50375" w:rsidRDefault="00A50375" w:rsidP="00B842EB">
            <w:pPr>
              <w:jc w:val="left"/>
            </w:pPr>
            <w:r>
              <w:t>The client</w:t>
            </w:r>
            <w:r w:rsidR="00CB2092">
              <w:t xml:space="preserve"> will get a cached message when </w:t>
            </w:r>
            <w:r>
              <w:t xml:space="preserve">the </w:t>
            </w:r>
            <w:r w:rsidRPr="000F2396">
              <w:rPr>
                <w:i/>
              </w:rPr>
              <w:t>cache</w:t>
            </w:r>
            <w:r>
              <w:rPr>
                <w:i/>
              </w:rPr>
              <w:t>Id</w:t>
            </w:r>
            <w:r>
              <w:t xml:space="preserve"> </w:t>
            </w:r>
            <w:r w:rsidR="00E17187">
              <w:t xml:space="preserve">and </w:t>
            </w:r>
            <w:r w:rsidR="00E17187" w:rsidRPr="005D3792">
              <w:rPr>
                <w:i/>
              </w:rPr>
              <w:t>serviceName</w:t>
            </w:r>
            <w:r w:rsidR="00E17187">
              <w:t xml:space="preserve"> </w:t>
            </w:r>
            <w:r>
              <w:t>mat</w:t>
            </w:r>
            <w:r w:rsidR="00CB2092">
              <w:t>ches a message in the cache and the cached message is timely valid.</w:t>
            </w:r>
          </w:p>
        </w:tc>
      </w:tr>
      <w:tr w:rsidR="005A16E4" w:rsidTr="00815C9B">
        <w:tc>
          <w:tcPr>
            <w:tcW w:w="1150" w:type="dxa"/>
          </w:tcPr>
          <w:p w:rsidR="005A16E4" w:rsidRDefault="005A16E4" w:rsidP="00400B14">
            <w:r>
              <w:t>Example</w:t>
            </w:r>
          </w:p>
        </w:tc>
        <w:tc>
          <w:tcPr>
            <w:tcW w:w="6693" w:type="dxa"/>
          </w:tcPr>
          <w:p w:rsidR="005A16E4" w:rsidRDefault="00C476F5" w:rsidP="00B842EB">
            <w:pPr>
              <w:jc w:val="left"/>
            </w:pPr>
            <w:r>
              <w:t>c</w:t>
            </w:r>
            <w:r w:rsidR="00EE46DC">
              <w:t>e</w:t>
            </w:r>
            <w:r>
              <w:t>d</w:t>
            </w:r>
            <w:r w:rsidR="005A16E4">
              <w:t>=</w:t>
            </w:r>
            <w:r w:rsidR="005A7DB0" w:rsidRPr="00751DB7">
              <w:t>1997-0</w:t>
            </w:r>
            <w:r w:rsidR="005A7DB0">
              <w:t>8</w:t>
            </w:r>
            <w:r w:rsidR="005A7DB0" w:rsidRPr="00751DB7">
              <w:t>-16T19:20:3</w:t>
            </w:r>
            <w:r w:rsidR="005A7DB0">
              <w:t>4.237+02</w:t>
            </w:r>
            <w:r w:rsidR="005A7DB0" w:rsidRPr="00751DB7">
              <w:t>00</w:t>
            </w:r>
          </w:p>
        </w:tc>
      </w:tr>
    </w:tbl>
    <w:p w:rsidR="007025EF" w:rsidRDefault="007025EF" w:rsidP="008F5812">
      <w:pPr>
        <w:pStyle w:val="Heading2"/>
      </w:pPr>
      <w:bookmarkStart w:id="330" w:name="_Toc337458271"/>
      <w:r>
        <w:t>cacheId</w:t>
      </w:r>
      <w:r w:rsidR="00C476F5">
        <w:t xml:space="preserve"> (ci</w:t>
      </w:r>
      <w:r w:rsidR="00EE46DC">
        <w:t>d</w:t>
      </w:r>
      <w:r w:rsidR="00C476F5">
        <w:t>)</w:t>
      </w:r>
      <w:bookmarkEnd w:id="3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7025EF" w:rsidTr="005B32B6">
        <w:tc>
          <w:tcPr>
            <w:tcW w:w="1150" w:type="dxa"/>
          </w:tcPr>
          <w:p w:rsidR="007025EF" w:rsidRDefault="007025EF" w:rsidP="00400B14">
            <w:r>
              <w:t>Name</w:t>
            </w:r>
          </w:p>
        </w:tc>
        <w:tc>
          <w:tcPr>
            <w:tcW w:w="6693" w:type="dxa"/>
          </w:tcPr>
          <w:p w:rsidR="007025EF" w:rsidRDefault="007025EF" w:rsidP="00B842EB">
            <w:pPr>
              <w:jc w:val="left"/>
            </w:pPr>
            <w:r>
              <w:t>cacheId</w:t>
            </w:r>
          </w:p>
        </w:tc>
      </w:tr>
      <w:tr w:rsidR="00C476F5" w:rsidTr="005B32B6">
        <w:tc>
          <w:tcPr>
            <w:tcW w:w="1150" w:type="dxa"/>
          </w:tcPr>
          <w:p w:rsidR="00C476F5" w:rsidRDefault="00C476F5" w:rsidP="00400B14">
            <w:r>
              <w:t>Code</w:t>
            </w:r>
          </w:p>
        </w:tc>
        <w:tc>
          <w:tcPr>
            <w:tcW w:w="6693" w:type="dxa"/>
          </w:tcPr>
          <w:p w:rsidR="00C476F5" w:rsidRDefault="00C476F5" w:rsidP="00B842EB">
            <w:pPr>
              <w:jc w:val="left"/>
            </w:pPr>
            <w:r>
              <w:t>ci</w:t>
            </w:r>
            <w:r w:rsidR="00EE46DC">
              <w:t>d</w:t>
            </w:r>
          </w:p>
        </w:tc>
      </w:tr>
      <w:tr w:rsidR="007025EF" w:rsidTr="005B32B6">
        <w:tc>
          <w:tcPr>
            <w:tcW w:w="1150" w:type="dxa"/>
          </w:tcPr>
          <w:p w:rsidR="007025EF" w:rsidRDefault="007025EF" w:rsidP="00400B14">
            <w:r>
              <w:t>Description</w:t>
            </w:r>
          </w:p>
        </w:tc>
        <w:tc>
          <w:tcPr>
            <w:tcW w:w="6693" w:type="dxa"/>
          </w:tcPr>
          <w:p w:rsidR="007025EF" w:rsidRDefault="007025EF" w:rsidP="00B842EB">
            <w:pPr>
              <w:jc w:val="left"/>
            </w:pPr>
            <w:r>
              <w:t xml:space="preserve">Identification agreed by the communicating applications to uniquely identify the cached content. </w:t>
            </w:r>
            <w:r w:rsidR="005D3792">
              <w:t xml:space="preserve">The </w:t>
            </w:r>
            <w:r w:rsidR="005D3792" w:rsidRPr="006F46B9">
              <w:rPr>
                <w:i/>
              </w:rPr>
              <w:t>cacheId</w:t>
            </w:r>
            <w:r w:rsidR="005D3792">
              <w:rPr>
                <w:i/>
              </w:rPr>
              <w:t xml:space="preserve"> </w:t>
            </w:r>
            <w:r w:rsidR="00CB2092">
              <w:t>is unique per service.</w:t>
            </w:r>
          </w:p>
        </w:tc>
      </w:tr>
      <w:tr w:rsidR="007025EF" w:rsidTr="005B32B6">
        <w:tc>
          <w:tcPr>
            <w:tcW w:w="1150" w:type="dxa"/>
          </w:tcPr>
          <w:p w:rsidR="007025EF" w:rsidRDefault="007025EF" w:rsidP="00400B14">
            <w:r>
              <w:t>Validation</w:t>
            </w:r>
          </w:p>
        </w:tc>
        <w:tc>
          <w:tcPr>
            <w:tcW w:w="6693" w:type="dxa"/>
          </w:tcPr>
          <w:p w:rsidR="007025EF" w:rsidRDefault="007025EF" w:rsidP="00B842EB">
            <w:pPr>
              <w:jc w:val="left"/>
            </w:pPr>
            <w:r>
              <w:t>Any printable character</w:t>
            </w:r>
            <w:r w:rsidR="00536F11">
              <w:t xml:space="preserve"> except "/"</w:t>
            </w:r>
            <w:r>
              <w:t xml:space="preserve">, length &gt; 0 and </w:t>
            </w:r>
            <w:r w:rsidR="0004033D">
              <w:t>≤</w:t>
            </w:r>
            <w:r>
              <w:t xml:space="preserve"> 256Byte</w:t>
            </w:r>
          </w:p>
        </w:tc>
      </w:tr>
      <w:tr w:rsidR="007025EF" w:rsidTr="005B32B6">
        <w:tc>
          <w:tcPr>
            <w:tcW w:w="1150" w:type="dxa"/>
          </w:tcPr>
          <w:p w:rsidR="007025EF" w:rsidRDefault="007025EF" w:rsidP="00400B14">
            <w:r>
              <w:t>Comment</w:t>
            </w:r>
          </w:p>
        </w:tc>
        <w:tc>
          <w:tcPr>
            <w:tcW w:w="6693" w:type="dxa"/>
          </w:tcPr>
          <w:p w:rsidR="007025EF" w:rsidRDefault="007025EF" w:rsidP="00B842EB">
            <w:pPr>
              <w:jc w:val="left"/>
            </w:pPr>
            <w:r>
              <w:t xml:space="preserve">The client uses </w:t>
            </w:r>
            <w:r w:rsidRPr="000F2396">
              <w:rPr>
                <w:i/>
              </w:rPr>
              <w:t>cache</w:t>
            </w:r>
            <w:r>
              <w:rPr>
                <w:i/>
              </w:rPr>
              <w:t>Id</w:t>
            </w:r>
            <w:r>
              <w:t xml:space="preserve"> to identify which message should be retrieved from the cache. The server uses </w:t>
            </w:r>
            <w:r w:rsidRPr="000F2396">
              <w:rPr>
                <w:i/>
              </w:rPr>
              <w:t>cache</w:t>
            </w:r>
            <w:r>
              <w:rPr>
                <w:i/>
              </w:rPr>
              <w:t>Id</w:t>
            </w:r>
            <w:r>
              <w:t xml:space="preserve"> to designate message that should be cached.</w:t>
            </w:r>
          </w:p>
          <w:p w:rsidR="007025EF" w:rsidRDefault="007025EF" w:rsidP="00B842EB">
            <w:pPr>
              <w:jc w:val="left"/>
            </w:pPr>
          </w:p>
          <w:p w:rsidR="007025EF" w:rsidRDefault="00CB2092" w:rsidP="00567840">
            <w:pPr>
              <w:jc w:val="left"/>
            </w:pPr>
            <w:r>
              <w:t xml:space="preserve">The client will get a cached message when the </w:t>
            </w:r>
            <w:r w:rsidRPr="000F2396">
              <w:rPr>
                <w:i/>
              </w:rPr>
              <w:t>cache</w:t>
            </w:r>
            <w:r>
              <w:rPr>
                <w:i/>
              </w:rPr>
              <w:t>Id</w:t>
            </w:r>
            <w:r>
              <w:t xml:space="preserve"> and </w:t>
            </w:r>
            <w:r w:rsidRPr="005D3792">
              <w:rPr>
                <w:i/>
              </w:rPr>
              <w:t>serviceName</w:t>
            </w:r>
            <w:r>
              <w:t xml:space="preserve"> matches a message in the cache and the cached message is timely valid.</w:t>
            </w:r>
            <w:r w:rsidR="00536F11">
              <w:t xml:space="preserve"> </w:t>
            </w:r>
            <w:r w:rsidR="00536F11">
              <w:rPr>
                <w:i/>
              </w:rPr>
              <w:t>.</w:t>
            </w:r>
          </w:p>
        </w:tc>
      </w:tr>
      <w:tr w:rsidR="007025EF" w:rsidTr="005B32B6">
        <w:tc>
          <w:tcPr>
            <w:tcW w:w="1150" w:type="dxa"/>
          </w:tcPr>
          <w:p w:rsidR="007025EF" w:rsidRDefault="007025EF" w:rsidP="00400B14">
            <w:r>
              <w:t>Example</w:t>
            </w:r>
          </w:p>
        </w:tc>
        <w:tc>
          <w:tcPr>
            <w:tcW w:w="6693" w:type="dxa"/>
          </w:tcPr>
          <w:p w:rsidR="007025EF" w:rsidRDefault="00C476F5" w:rsidP="00B842EB">
            <w:pPr>
              <w:jc w:val="left"/>
            </w:pPr>
            <w:r>
              <w:t>ci</w:t>
            </w:r>
            <w:r w:rsidR="00EE46DC">
              <w:t>d</w:t>
            </w:r>
            <w:r w:rsidR="007025EF">
              <w:t>=CBCD_SECURITY_MARKET</w:t>
            </w:r>
          </w:p>
        </w:tc>
      </w:tr>
    </w:tbl>
    <w:p w:rsidR="00567840" w:rsidRDefault="00567840" w:rsidP="00567840">
      <w:pPr>
        <w:pStyle w:val="Heading2"/>
      </w:pPr>
      <w:bookmarkStart w:id="331" w:name="_Toc337458272"/>
      <w:r>
        <w:t>cachePartNumber (cpn)</w:t>
      </w:r>
      <w:bookmarkEnd w:id="3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67840" w:rsidTr="00DB4328">
        <w:tc>
          <w:tcPr>
            <w:tcW w:w="1150" w:type="dxa"/>
          </w:tcPr>
          <w:p w:rsidR="00567840" w:rsidRDefault="00567840" w:rsidP="00DB4328">
            <w:r>
              <w:t>Name</w:t>
            </w:r>
          </w:p>
        </w:tc>
        <w:tc>
          <w:tcPr>
            <w:tcW w:w="6693" w:type="dxa"/>
          </w:tcPr>
          <w:p w:rsidR="00567840" w:rsidRDefault="00567840" w:rsidP="00567840">
            <w:pPr>
              <w:jc w:val="left"/>
            </w:pPr>
            <w:r>
              <w:t>cachePartNumber</w:t>
            </w:r>
          </w:p>
        </w:tc>
      </w:tr>
      <w:tr w:rsidR="00567840" w:rsidTr="00DB4328">
        <w:tc>
          <w:tcPr>
            <w:tcW w:w="1150" w:type="dxa"/>
          </w:tcPr>
          <w:p w:rsidR="00567840" w:rsidRDefault="00567840" w:rsidP="00DB4328">
            <w:r>
              <w:t>Code</w:t>
            </w:r>
          </w:p>
        </w:tc>
        <w:tc>
          <w:tcPr>
            <w:tcW w:w="6693" w:type="dxa"/>
          </w:tcPr>
          <w:p w:rsidR="00567840" w:rsidRDefault="00567840" w:rsidP="00DB4328">
            <w:pPr>
              <w:jc w:val="left"/>
            </w:pPr>
            <w:r>
              <w:t>cpn</w:t>
            </w:r>
          </w:p>
        </w:tc>
      </w:tr>
      <w:tr w:rsidR="00567840" w:rsidTr="00DB4328">
        <w:tc>
          <w:tcPr>
            <w:tcW w:w="1150" w:type="dxa"/>
          </w:tcPr>
          <w:p w:rsidR="00567840" w:rsidRDefault="00567840" w:rsidP="00DB4328">
            <w:r>
              <w:t>Description</w:t>
            </w:r>
          </w:p>
        </w:tc>
        <w:tc>
          <w:tcPr>
            <w:tcW w:w="6693" w:type="dxa"/>
          </w:tcPr>
          <w:p w:rsidR="00567840" w:rsidRDefault="00567840" w:rsidP="00567840">
            <w:pPr>
              <w:jc w:val="left"/>
            </w:pPr>
            <w:r>
              <w:t>Sequence number generated by SC when large cached reply is passed to the client. It identifies the next reply part to be fetched from cache.</w:t>
            </w:r>
          </w:p>
        </w:tc>
      </w:tr>
      <w:tr w:rsidR="00567840" w:rsidTr="00DB4328">
        <w:tc>
          <w:tcPr>
            <w:tcW w:w="1150" w:type="dxa"/>
          </w:tcPr>
          <w:p w:rsidR="00567840" w:rsidRDefault="00567840" w:rsidP="00DB4328">
            <w:r>
              <w:t>Validation</w:t>
            </w:r>
          </w:p>
        </w:tc>
        <w:tc>
          <w:tcPr>
            <w:tcW w:w="6693" w:type="dxa"/>
          </w:tcPr>
          <w:p w:rsidR="00567840" w:rsidRDefault="00567840" w:rsidP="00567840">
            <w:pPr>
              <w:jc w:val="left"/>
            </w:pPr>
            <w:r>
              <w:t>Running number in format &gt; 0, gaps are possible.</w:t>
            </w:r>
          </w:p>
        </w:tc>
      </w:tr>
      <w:tr w:rsidR="00567840" w:rsidTr="00DB4328">
        <w:tc>
          <w:tcPr>
            <w:tcW w:w="1150" w:type="dxa"/>
          </w:tcPr>
          <w:p w:rsidR="00567840" w:rsidRDefault="00567840" w:rsidP="00DB4328">
            <w:r>
              <w:t>Comment</w:t>
            </w:r>
          </w:p>
        </w:tc>
        <w:tc>
          <w:tcPr>
            <w:tcW w:w="6693" w:type="dxa"/>
          </w:tcPr>
          <w:p w:rsidR="00567840" w:rsidRDefault="00567840" w:rsidP="00DB4328">
            <w:pPr>
              <w:jc w:val="left"/>
            </w:pPr>
            <w:r>
              <w:t xml:space="preserve">The client may receive this attribute when large reply is delivered from cache. The client passes the same </w:t>
            </w:r>
            <w:r w:rsidRPr="00567840">
              <w:rPr>
                <w:i/>
              </w:rPr>
              <w:t>cachePartNumber</w:t>
            </w:r>
            <w:r>
              <w:t xml:space="preserve"> back to SC in order to get the next part. </w:t>
            </w:r>
          </w:p>
        </w:tc>
      </w:tr>
      <w:tr w:rsidR="00567840" w:rsidTr="00DB4328">
        <w:tc>
          <w:tcPr>
            <w:tcW w:w="1150" w:type="dxa"/>
          </w:tcPr>
          <w:p w:rsidR="00567840" w:rsidRDefault="00567840" w:rsidP="00DB4328">
            <w:r>
              <w:t>Example</w:t>
            </w:r>
          </w:p>
        </w:tc>
        <w:tc>
          <w:tcPr>
            <w:tcW w:w="6693" w:type="dxa"/>
          </w:tcPr>
          <w:p w:rsidR="00567840" w:rsidRDefault="00567840" w:rsidP="00567840">
            <w:pPr>
              <w:jc w:val="left"/>
            </w:pPr>
            <w:r>
              <w:t>cpn=123</w:t>
            </w:r>
          </w:p>
        </w:tc>
      </w:tr>
    </w:tbl>
    <w:p w:rsidR="00D903E1" w:rsidRDefault="00D903E1" w:rsidP="00402F39">
      <w:pPr>
        <w:pStyle w:val="Heading2"/>
      </w:pPr>
      <w:bookmarkStart w:id="332" w:name="_Toc337458273"/>
      <w:r>
        <w:t>cascadedMask (cma)</w:t>
      </w:r>
      <w:bookmarkEnd w:id="3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D903E1" w:rsidTr="00544F72">
        <w:tc>
          <w:tcPr>
            <w:tcW w:w="1150" w:type="dxa"/>
          </w:tcPr>
          <w:p w:rsidR="00D903E1" w:rsidRDefault="00D903E1" w:rsidP="00544F72">
            <w:r>
              <w:t>Name</w:t>
            </w:r>
          </w:p>
        </w:tc>
        <w:tc>
          <w:tcPr>
            <w:tcW w:w="6693" w:type="dxa"/>
          </w:tcPr>
          <w:p w:rsidR="00D903E1" w:rsidRDefault="00D903E1" w:rsidP="00B842EB">
            <w:pPr>
              <w:jc w:val="left"/>
            </w:pPr>
            <w:r>
              <w:t>cascadedMask</w:t>
            </w:r>
          </w:p>
        </w:tc>
      </w:tr>
      <w:tr w:rsidR="00D903E1" w:rsidTr="00544F72">
        <w:tc>
          <w:tcPr>
            <w:tcW w:w="1150" w:type="dxa"/>
          </w:tcPr>
          <w:p w:rsidR="00D903E1" w:rsidRDefault="00D903E1" w:rsidP="00544F72">
            <w:r>
              <w:t>Code</w:t>
            </w:r>
          </w:p>
        </w:tc>
        <w:tc>
          <w:tcPr>
            <w:tcW w:w="6693" w:type="dxa"/>
          </w:tcPr>
          <w:p w:rsidR="00D903E1" w:rsidRDefault="00D903E1" w:rsidP="00B842EB">
            <w:pPr>
              <w:jc w:val="left"/>
            </w:pPr>
            <w:r>
              <w:t>cma</w:t>
            </w:r>
          </w:p>
        </w:tc>
      </w:tr>
      <w:tr w:rsidR="00D903E1" w:rsidTr="00544F72">
        <w:tc>
          <w:tcPr>
            <w:tcW w:w="1150" w:type="dxa"/>
          </w:tcPr>
          <w:p w:rsidR="00D903E1" w:rsidRDefault="00D903E1" w:rsidP="00544F72">
            <w:r>
              <w:t>Description</w:t>
            </w:r>
          </w:p>
        </w:tc>
        <w:tc>
          <w:tcPr>
            <w:tcW w:w="6693" w:type="dxa"/>
          </w:tcPr>
          <w:p w:rsidR="00D903E1" w:rsidRDefault="00D903E1" w:rsidP="00B842EB">
            <w:pPr>
              <w:jc w:val="left"/>
            </w:pPr>
            <w:r>
              <w:t xml:space="preserve">Subscription mask exchanged between cascaded SCs. </w:t>
            </w:r>
          </w:p>
        </w:tc>
      </w:tr>
      <w:tr w:rsidR="00D903E1" w:rsidTr="00544F72">
        <w:tc>
          <w:tcPr>
            <w:tcW w:w="1150" w:type="dxa"/>
          </w:tcPr>
          <w:p w:rsidR="00D903E1" w:rsidRDefault="00D903E1" w:rsidP="00544F72">
            <w:r>
              <w:t>Validation</w:t>
            </w:r>
          </w:p>
        </w:tc>
        <w:tc>
          <w:tcPr>
            <w:tcW w:w="6693" w:type="dxa"/>
          </w:tcPr>
          <w:p w:rsidR="00D903E1" w:rsidRDefault="00D903E1" w:rsidP="00B842EB">
            <w:pPr>
              <w:jc w:val="left"/>
            </w:pPr>
            <w:r>
              <w:t>length ≥ 0 and ≤ 256Byte</w:t>
            </w:r>
          </w:p>
          <w:p w:rsidR="00D903E1" w:rsidRPr="007742FE" w:rsidRDefault="00D903E1" w:rsidP="00B842EB">
            <w:pPr>
              <w:jc w:val="left"/>
              <w:rPr>
                <w:i/>
              </w:rPr>
            </w:pPr>
            <w:r>
              <w:t>It may contain “%” character.</w:t>
            </w:r>
          </w:p>
        </w:tc>
      </w:tr>
      <w:tr w:rsidR="00D903E1" w:rsidTr="00544F72">
        <w:tc>
          <w:tcPr>
            <w:tcW w:w="1150" w:type="dxa"/>
          </w:tcPr>
          <w:p w:rsidR="00D903E1" w:rsidRDefault="00D903E1" w:rsidP="00544F72">
            <w:r>
              <w:lastRenderedPageBreak/>
              <w:t>Comment</w:t>
            </w:r>
          </w:p>
        </w:tc>
        <w:tc>
          <w:tcPr>
            <w:tcW w:w="6693" w:type="dxa"/>
          </w:tcPr>
          <w:p w:rsidR="00D903E1" w:rsidRDefault="00D903E1" w:rsidP="00B842EB">
            <w:pPr>
              <w:jc w:val="left"/>
            </w:pPr>
            <w:r>
              <w:t>This attribute is sent by SC to another SC along the communication path. It contains the cumulative subscription mask of the SC.</w:t>
            </w:r>
          </w:p>
        </w:tc>
      </w:tr>
      <w:tr w:rsidR="00D903E1" w:rsidTr="00544F72">
        <w:tc>
          <w:tcPr>
            <w:tcW w:w="1150" w:type="dxa"/>
          </w:tcPr>
          <w:p w:rsidR="00D903E1" w:rsidRDefault="00D903E1" w:rsidP="00544F72">
            <w:r>
              <w:t>Example</w:t>
            </w:r>
          </w:p>
        </w:tc>
        <w:tc>
          <w:tcPr>
            <w:tcW w:w="6693" w:type="dxa"/>
          </w:tcPr>
          <w:p w:rsidR="00D903E1" w:rsidRDefault="00D903E1" w:rsidP="00B842EB">
            <w:pPr>
              <w:tabs>
                <w:tab w:val="left" w:pos="1969"/>
              </w:tabs>
              <w:jc w:val="left"/>
            </w:pPr>
            <w:r>
              <w:t xml:space="preserve">cascaded mask: </w:t>
            </w:r>
          </w:p>
          <w:p w:rsidR="00D903E1" w:rsidRPr="00B72A6D" w:rsidRDefault="00D903E1" w:rsidP="00B842EB">
            <w:pPr>
              <w:tabs>
                <w:tab w:val="left" w:pos="551"/>
              </w:tabs>
              <w:jc w:val="left"/>
              <w:rPr>
                <w:rFonts w:ascii="Courier New" w:hAnsi="Courier New" w:cs="Courier New"/>
                <w:sz w:val="16"/>
                <w:szCs w:val="16"/>
              </w:rPr>
            </w:pPr>
            <w:r>
              <w:t>cma=</w:t>
            </w:r>
            <w:r w:rsidRPr="00A67E28">
              <w:rPr>
                <w:rFonts w:ascii="Courier New" w:hAnsi="Courier New" w:cs="Courier New"/>
                <w:sz w:val="16"/>
                <w:szCs w:val="16"/>
              </w:rPr>
              <w:t>0000121%%%%%%%%%%</w:t>
            </w:r>
            <w:r>
              <w:rPr>
                <w:rFonts w:ascii="Courier New" w:hAnsi="Courier New" w:cs="Courier New"/>
                <w:sz w:val="16"/>
                <w:szCs w:val="16"/>
              </w:rPr>
              <w:t>%%%%%</w:t>
            </w:r>
            <w:r w:rsidRPr="00A67E28">
              <w:rPr>
                <w:rFonts w:ascii="Courier New" w:hAnsi="Courier New" w:cs="Courier New"/>
                <w:sz w:val="16"/>
                <w:szCs w:val="16"/>
              </w:rPr>
              <w:t>-----------</w:t>
            </w:r>
            <w:r>
              <w:rPr>
                <w:rFonts w:ascii="Courier New" w:hAnsi="Courier New" w:cs="Courier New"/>
                <w:sz w:val="16"/>
                <w:szCs w:val="16"/>
              </w:rPr>
              <w:t>X-</w:t>
            </w:r>
            <w:r w:rsidRPr="00A67E28">
              <w:rPr>
                <w:rFonts w:ascii="Courier New" w:hAnsi="Courier New" w:cs="Courier New"/>
                <w:sz w:val="16"/>
                <w:szCs w:val="16"/>
              </w:rPr>
              <w:t>----------</w:t>
            </w:r>
          </w:p>
        </w:tc>
      </w:tr>
    </w:tbl>
    <w:p w:rsidR="00F708B0" w:rsidRDefault="00F708B0" w:rsidP="00F708B0">
      <w:pPr>
        <w:pStyle w:val="Heading2"/>
      </w:pPr>
      <w:bookmarkStart w:id="333" w:name="_Toc337458274"/>
      <w:r>
        <w:t>cascadedSubscriptionId (csi)</w:t>
      </w:r>
      <w:bookmarkEnd w:id="33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F708B0" w:rsidTr="00DC088F">
        <w:tc>
          <w:tcPr>
            <w:tcW w:w="1150" w:type="dxa"/>
          </w:tcPr>
          <w:p w:rsidR="00F708B0" w:rsidRDefault="00F708B0" w:rsidP="00DC088F">
            <w:r>
              <w:t>Name</w:t>
            </w:r>
          </w:p>
        </w:tc>
        <w:tc>
          <w:tcPr>
            <w:tcW w:w="6693" w:type="dxa"/>
          </w:tcPr>
          <w:p w:rsidR="00F708B0" w:rsidRDefault="00F708B0" w:rsidP="00B842EB">
            <w:pPr>
              <w:jc w:val="left"/>
            </w:pPr>
            <w:r>
              <w:t>cascadedSubscriptionId</w:t>
            </w:r>
          </w:p>
        </w:tc>
      </w:tr>
      <w:tr w:rsidR="00F708B0" w:rsidTr="00DC088F">
        <w:tc>
          <w:tcPr>
            <w:tcW w:w="1150" w:type="dxa"/>
          </w:tcPr>
          <w:p w:rsidR="00F708B0" w:rsidRDefault="00F708B0" w:rsidP="00DC088F">
            <w:r>
              <w:t>Code</w:t>
            </w:r>
          </w:p>
        </w:tc>
        <w:tc>
          <w:tcPr>
            <w:tcW w:w="6693" w:type="dxa"/>
          </w:tcPr>
          <w:p w:rsidR="00F708B0" w:rsidRDefault="00F708B0" w:rsidP="00B842EB">
            <w:pPr>
              <w:jc w:val="left"/>
            </w:pPr>
            <w:r>
              <w:t>csi</w:t>
            </w:r>
          </w:p>
        </w:tc>
      </w:tr>
      <w:tr w:rsidR="00F708B0" w:rsidTr="00DC088F">
        <w:tc>
          <w:tcPr>
            <w:tcW w:w="1150" w:type="dxa"/>
          </w:tcPr>
          <w:p w:rsidR="00F708B0" w:rsidRDefault="00F708B0" w:rsidP="00DC088F">
            <w:r>
              <w:t>Description</w:t>
            </w:r>
          </w:p>
        </w:tc>
        <w:tc>
          <w:tcPr>
            <w:tcW w:w="6693" w:type="dxa"/>
          </w:tcPr>
          <w:p w:rsidR="00F708B0" w:rsidRDefault="00F708B0" w:rsidP="00B842EB">
            <w:pPr>
              <w:jc w:val="left"/>
            </w:pPr>
            <w:r>
              <w:t xml:space="preserve">Unique identification of the subscription of the </w:t>
            </w:r>
            <w:r w:rsidR="009C4F26">
              <w:t>SC (</w:t>
            </w:r>
            <w:r>
              <w:t>on-behalf client</w:t>
            </w:r>
            <w:r w:rsidR="009C4F26">
              <w:t>)</w:t>
            </w:r>
            <w:r>
              <w:t xml:space="preserve"> in cascaded configurations. </w:t>
            </w:r>
          </w:p>
        </w:tc>
      </w:tr>
      <w:tr w:rsidR="00F708B0" w:rsidTr="00DC088F">
        <w:tc>
          <w:tcPr>
            <w:tcW w:w="1150" w:type="dxa"/>
          </w:tcPr>
          <w:p w:rsidR="00F708B0" w:rsidRDefault="00F708B0" w:rsidP="00DC088F">
            <w:r>
              <w:t>Validation</w:t>
            </w:r>
          </w:p>
        </w:tc>
        <w:tc>
          <w:tcPr>
            <w:tcW w:w="6693" w:type="dxa"/>
          </w:tcPr>
          <w:p w:rsidR="00F708B0" w:rsidRPr="007742FE" w:rsidRDefault="00F708B0" w:rsidP="00B842EB">
            <w:pPr>
              <w:jc w:val="left"/>
              <w:rPr>
                <w:i/>
              </w:rPr>
            </w:pPr>
            <w:r>
              <w:t>Known subscription, length ≥ 0 and ≤ 256Byte</w:t>
            </w:r>
          </w:p>
        </w:tc>
      </w:tr>
      <w:tr w:rsidR="00F708B0" w:rsidTr="00DC088F">
        <w:tc>
          <w:tcPr>
            <w:tcW w:w="1150" w:type="dxa"/>
          </w:tcPr>
          <w:p w:rsidR="00F708B0" w:rsidRDefault="00F708B0" w:rsidP="00DC088F">
            <w:r>
              <w:t>Comment</w:t>
            </w:r>
          </w:p>
        </w:tc>
        <w:tc>
          <w:tcPr>
            <w:tcW w:w="6693" w:type="dxa"/>
          </w:tcPr>
          <w:p w:rsidR="00F708B0" w:rsidRDefault="00F708B0" w:rsidP="00B842EB">
            <w:pPr>
              <w:jc w:val="left"/>
            </w:pPr>
            <w:r>
              <w:t xml:space="preserve">This attribute is sent by SC to another SC along the communication path. It contains the subscription id of the </w:t>
            </w:r>
            <w:r w:rsidR="009C4F26">
              <w:t>SC</w:t>
            </w:r>
            <w:r>
              <w:t xml:space="preserve"> performing the message fan-out.</w:t>
            </w:r>
          </w:p>
        </w:tc>
      </w:tr>
      <w:tr w:rsidR="00F708B0" w:rsidRPr="00BE401E" w:rsidTr="00DC088F">
        <w:tc>
          <w:tcPr>
            <w:tcW w:w="1150" w:type="dxa"/>
          </w:tcPr>
          <w:p w:rsidR="00F708B0" w:rsidRDefault="00F708B0" w:rsidP="00DC088F">
            <w:r>
              <w:t>Example</w:t>
            </w:r>
          </w:p>
        </w:tc>
        <w:tc>
          <w:tcPr>
            <w:tcW w:w="6693" w:type="dxa"/>
          </w:tcPr>
          <w:p w:rsidR="00F708B0" w:rsidRPr="00BE401E" w:rsidRDefault="00F708B0" w:rsidP="00B842EB">
            <w:pPr>
              <w:tabs>
                <w:tab w:val="left" w:pos="551"/>
              </w:tabs>
              <w:jc w:val="left"/>
              <w:rPr>
                <w:rFonts w:ascii="Courier New" w:hAnsi="Courier New" w:cs="Courier New"/>
                <w:sz w:val="16"/>
                <w:szCs w:val="16"/>
                <w:lang w:val="de-CH"/>
              </w:rPr>
            </w:pPr>
            <w:r w:rsidRPr="00BE401E">
              <w:rPr>
                <w:lang w:val="de-CH"/>
              </w:rPr>
              <w:t>csi</w:t>
            </w:r>
            <w:r w:rsidRPr="00401E39">
              <w:rPr>
                <w:lang w:val="de-CH"/>
              </w:rPr>
              <w:t>=cdc50b36-1fc4-4f9e-8430-d2e3d7284d9d</w:t>
            </w:r>
          </w:p>
        </w:tc>
      </w:tr>
    </w:tbl>
    <w:p w:rsidR="005A16E4" w:rsidRDefault="005A16E4" w:rsidP="00281C75">
      <w:pPr>
        <w:pStyle w:val="Heading2"/>
      </w:pPr>
      <w:bookmarkStart w:id="334" w:name="_Toc337458275"/>
      <w:r>
        <w:t>compression</w:t>
      </w:r>
      <w:r w:rsidR="00365777">
        <w:t xml:space="preserve"> (cmp</w:t>
      </w:r>
      <w:r w:rsidR="00C476F5">
        <w:t>)</w:t>
      </w:r>
      <w:bookmarkEnd w:id="3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compression</w:t>
            </w:r>
          </w:p>
        </w:tc>
      </w:tr>
      <w:tr w:rsidR="00C476F5" w:rsidTr="00391C2D">
        <w:tc>
          <w:tcPr>
            <w:tcW w:w="1150" w:type="dxa"/>
          </w:tcPr>
          <w:p w:rsidR="00C476F5" w:rsidRDefault="00C476F5" w:rsidP="00400B14">
            <w:r>
              <w:t>Code</w:t>
            </w:r>
          </w:p>
        </w:tc>
        <w:tc>
          <w:tcPr>
            <w:tcW w:w="6693" w:type="dxa"/>
          </w:tcPr>
          <w:p w:rsidR="00C476F5" w:rsidRDefault="00C476F5" w:rsidP="00B842EB">
            <w:pPr>
              <w:jc w:val="left"/>
            </w:pPr>
            <w:r>
              <w:t>c</w:t>
            </w:r>
            <w:r w:rsidR="00365777">
              <w:t>mp</w:t>
            </w:r>
          </w:p>
        </w:tc>
      </w:tr>
      <w:tr w:rsidR="005A16E4" w:rsidTr="00391C2D">
        <w:tc>
          <w:tcPr>
            <w:tcW w:w="1150" w:type="dxa"/>
          </w:tcPr>
          <w:p w:rsidR="005A16E4" w:rsidRDefault="005A16E4" w:rsidP="00400B14">
            <w:r>
              <w:t>Description</w:t>
            </w:r>
          </w:p>
        </w:tc>
        <w:tc>
          <w:tcPr>
            <w:tcW w:w="6693" w:type="dxa"/>
          </w:tcPr>
          <w:p w:rsidR="005A16E4" w:rsidRDefault="005A16E4" w:rsidP="00B842EB">
            <w:pPr>
              <w:jc w:val="left"/>
            </w:pPr>
            <w:r>
              <w:t xml:space="preserve">Flag </w:t>
            </w:r>
            <w:r w:rsidR="00391C2D">
              <w:t>true</w:t>
            </w:r>
            <w:r>
              <w:t xml:space="preserve"> or </w:t>
            </w:r>
            <w:r w:rsidR="00391C2D">
              <w:t>false</w:t>
            </w:r>
            <w:r>
              <w:t xml:space="preserve"> describing if the message body is compressed or not.</w:t>
            </w:r>
          </w:p>
        </w:tc>
      </w:tr>
      <w:tr w:rsidR="00391C2D" w:rsidTr="00391C2D">
        <w:tc>
          <w:tcPr>
            <w:tcW w:w="1150" w:type="dxa"/>
          </w:tcPr>
          <w:p w:rsidR="00391C2D" w:rsidRDefault="00391C2D" w:rsidP="00400B14">
            <w:r>
              <w:t>Validation</w:t>
            </w:r>
          </w:p>
        </w:tc>
        <w:tc>
          <w:tcPr>
            <w:tcW w:w="6693" w:type="dxa"/>
          </w:tcPr>
          <w:p w:rsidR="00391C2D" w:rsidRDefault="00176988" w:rsidP="00B842EB">
            <w:pPr>
              <w:jc w:val="left"/>
            </w:pPr>
            <w:r>
              <w:t>Present is true, missing is false</w:t>
            </w:r>
          </w:p>
        </w:tc>
      </w:tr>
      <w:tr w:rsidR="00704FB9" w:rsidTr="00391C2D">
        <w:tc>
          <w:tcPr>
            <w:tcW w:w="1150" w:type="dxa"/>
          </w:tcPr>
          <w:p w:rsidR="00704FB9" w:rsidRDefault="00704FB9" w:rsidP="00400B14">
            <w:r>
              <w:t>Default</w:t>
            </w:r>
          </w:p>
        </w:tc>
        <w:tc>
          <w:tcPr>
            <w:tcW w:w="6693" w:type="dxa"/>
          </w:tcPr>
          <w:p w:rsidR="00704FB9" w:rsidRDefault="00704FB9" w:rsidP="00B842EB">
            <w:pPr>
              <w:jc w:val="left"/>
            </w:pPr>
            <w:r>
              <w:t>true</w:t>
            </w:r>
          </w:p>
        </w:tc>
      </w:tr>
      <w:tr w:rsidR="005A16E4" w:rsidTr="00391C2D">
        <w:tc>
          <w:tcPr>
            <w:tcW w:w="1150" w:type="dxa"/>
          </w:tcPr>
          <w:p w:rsidR="005A16E4" w:rsidRDefault="005A16E4" w:rsidP="00400B14">
            <w:r>
              <w:t>Comment</w:t>
            </w:r>
          </w:p>
        </w:tc>
        <w:tc>
          <w:tcPr>
            <w:tcW w:w="6693" w:type="dxa"/>
          </w:tcPr>
          <w:p w:rsidR="004767C5" w:rsidRDefault="005A16E4" w:rsidP="004767C5">
            <w:pPr>
              <w:jc w:val="left"/>
            </w:pPr>
            <w:r>
              <w:t xml:space="preserve">The compression </w:t>
            </w:r>
            <w:r w:rsidR="007B2513">
              <w:t xml:space="preserve">can be </w:t>
            </w:r>
            <w:r>
              <w:t xml:space="preserve">enabled or disabled on </w:t>
            </w:r>
            <w:r w:rsidR="007B2513">
              <w:t xml:space="preserve">message </w:t>
            </w:r>
            <w:r>
              <w:t>level</w:t>
            </w:r>
            <w:r w:rsidR="007B2513">
              <w:t>.</w:t>
            </w:r>
            <w:r w:rsidR="004767C5">
              <w:t xml:space="preserve"> </w:t>
            </w:r>
          </w:p>
          <w:p w:rsidR="004767C5" w:rsidRDefault="004767C5" w:rsidP="004767C5">
            <w:pPr>
              <w:jc w:val="left"/>
            </w:pPr>
            <w:r>
              <w:t xml:space="preserve">SC uses ZIP compression described in: </w:t>
            </w:r>
            <w:hyperlink r:id="rId128" w:history="1">
              <w:r w:rsidRPr="00703E69">
                <w:rPr>
                  <w:rStyle w:val="Hyperlink"/>
                </w:rPr>
                <w:t>http://www.pkware.com/documents/casestudies/APPNOTE.TXT</w:t>
              </w:r>
            </w:hyperlink>
            <w:r>
              <w:t xml:space="preserve"> </w:t>
            </w:r>
          </w:p>
          <w:p w:rsidR="004767C5" w:rsidRDefault="004767C5" w:rsidP="004767C5">
            <w:pPr>
              <w:jc w:val="left"/>
            </w:pPr>
            <w:r>
              <w:t>and documented in:</w:t>
            </w:r>
          </w:p>
          <w:p w:rsidR="005A16E4" w:rsidRDefault="004A4633" w:rsidP="00B842EB">
            <w:pPr>
              <w:jc w:val="left"/>
            </w:pPr>
            <w:hyperlink r:id="rId129" w:history="1">
              <w:r w:rsidR="004767C5" w:rsidRPr="00703E69">
                <w:rPr>
                  <w:rStyle w:val="Hyperlink"/>
                </w:rPr>
                <w:t>http://download.oracle.com/javase/1.4.2/docs/api/java/util/zip/Deflater.html</w:t>
              </w:r>
            </w:hyperlink>
            <w:r w:rsidR="004767C5">
              <w:t xml:space="preserve"> </w:t>
            </w:r>
          </w:p>
        </w:tc>
      </w:tr>
      <w:tr w:rsidR="005A16E4" w:rsidTr="00391C2D">
        <w:tc>
          <w:tcPr>
            <w:tcW w:w="1150" w:type="dxa"/>
          </w:tcPr>
          <w:p w:rsidR="005A16E4" w:rsidRDefault="005A16E4" w:rsidP="00400B14">
            <w:r>
              <w:t>Example</w:t>
            </w:r>
          </w:p>
        </w:tc>
        <w:tc>
          <w:tcPr>
            <w:tcW w:w="6693" w:type="dxa"/>
          </w:tcPr>
          <w:p w:rsidR="005A16E4" w:rsidRDefault="00365777" w:rsidP="00B842EB">
            <w:pPr>
              <w:jc w:val="left"/>
            </w:pPr>
            <w:r>
              <w:t>cmp</w:t>
            </w:r>
          </w:p>
        </w:tc>
      </w:tr>
    </w:tbl>
    <w:p w:rsidR="007A5AA4" w:rsidRDefault="007A5AA4" w:rsidP="007A5AA4">
      <w:pPr>
        <w:pStyle w:val="Heading2"/>
      </w:pPr>
      <w:bookmarkStart w:id="335" w:name="_Toc337458276"/>
      <w:r>
        <w:t>checkRegistrationInterval (cri)</w:t>
      </w:r>
      <w:bookmarkEnd w:id="3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7A5AA4" w:rsidTr="00D049E1">
        <w:tc>
          <w:tcPr>
            <w:tcW w:w="1150" w:type="dxa"/>
          </w:tcPr>
          <w:p w:rsidR="007A5AA4" w:rsidRDefault="007A5AA4" w:rsidP="00D049E1">
            <w:r>
              <w:t>Name</w:t>
            </w:r>
          </w:p>
        </w:tc>
        <w:tc>
          <w:tcPr>
            <w:tcW w:w="6693" w:type="dxa"/>
          </w:tcPr>
          <w:p w:rsidR="007A5AA4" w:rsidRDefault="007A5AA4" w:rsidP="007A5AA4">
            <w:pPr>
              <w:jc w:val="left"/>
            </w:pPr>
            <w:r>
              <w:t>checkRegistrationInterval</w:t>
            </w:r>
          </w:p>
        </w:tc>
      </w:tr>
      <w:tr w:rsidR="007A5AA4" w:rsidTr="00D049E1">
        <w:tc>
          <w:tcPr>
            <w:tcW w:w="1150" w:type="dxa"/>
          </w:tcPr>
          <w:p w:rsidR="007A5AA4" w:rsidRDefault="007A5AA4" w:rsidP="00D049E1">
            <w:r>
              <w:t>Code</w:t>
            </w:r>
          </w:p>
        </w:tc>
        <w:tc>
          <w:tcPr>
            <w:tcW w:w="6693" w:type="dxa"/>
          </w:tcPr>
          <w:p w:rsidR="007A5AA4" w:rsidRDefault="007A5AA4" w:rsidP="00D049E1">
            <w:pPr>
              <w:jc w:val="left"/>
            </w:pPr>
            <w:r>
              <w:t>cri</w:t>
            </w:r>
          </w:p>
        </w:tc>
      </w:tr>
      <w:tr w:rsidR="007A5AA4" w:rsidTr="00D049E1">
        <w:tc>
          <w:tcPr>
            <w:tcW w:w="1150" w:type="dxa"/>
          </w:tcPr>
          <w:p w:rsidR="007A5AA4" w:rsidRDefault="007A5AA4" w:rsidP="00D049E1">
            <w:r>
              <w:t>Description</w:t>
            </w:r>
          </w:p>
        </w:tc>
        <w:tc>
          <w:tcPr>
            <w:tcW w:w="6693" w:type="dxa"/>
          </w:tcPr>
          <w:p w:rsidR="007A5AA4" w:rsidRDefault="007A5AA4" w:rsidP="007A5AA4">
            <w:pPr>
              <w:jc w:val="left"/>
            </w:pPr>
            <w:r>
              <w:t xml:space="preserve">Interval in seconds between two subsequent CHECK_REGISTRATION messages sent by the server to SC. CHECK_REGISTRATION message may be sent even if an EXECUTE message is pending, but not when PUBLISH message is pending. On SC the </w:t>
            </w:r>
            <w:r w:rsidRPr="007A5AA4">
              <w:rPr>
                <w:i/>
              </w:rPr>
              <w:t>checkRegisrationInterval</w:t>
            </w:r>
            <w:r>
              <w:t xml:space="preserve"> </w:t>
            </w:r>
            <w:r w:rsidRPr="00FD7BB9">
              <w:t>is extended by</w:t>
            </w:r>
            <w:r>
              <w:rPr>
                <w:i/>
              </w:rPr>
              <w:t xml:space="preserve"> checkRegistrationIntervalMuliplier </w:t>
            </w:r>
            <w:r>
              <w:t xml:space="preserve">(default  = 1.2) </w:t>
            </w:r>
            <w:r w:rsidRPr="00FD7BB9">
              <w:t xml:space="preserve">in order </w:t>
            </w:r>
            <w:r>
              <w:t xml:space="preserve">to compensate network latency. </w:t>
            </w:r>
          </w:p>
        </w:tc>
      </w:tr>
      <w:tr w:rsidR="007A5AA4" w:rsidTr="00D049E1">
        <w:tc>
          <w:tcPr>
            <w:tcW w:w="1150" w:type="dxa"/>
          </w:tcPr>
          <w:p w:rsidR="007A5AA4" w:rsidRDefault="007A5AA4" w:rsidP="00D049E1">
            <w:r>
              <w:t>Validation</w:t>
            </w:r>
          </w:p>
        </w:tc>
        <w:tc>
          <w:tcPr>
            <w:tcW w:w="6693" w:type="dxa"/>
          </w:tcPr>
          <w:p w:rsidR="007A5AA4" w:rsidRDefault="007A5AA4" w:rsidP="00D049E1">
            <w:pPr>
              <w:jc w:val="left"/>
            </w:pPr>
            <w:r>
              <w:t>Number ≥ 0 and ≤ 3600 Value = 0 means no monitoring of this interval in SC.</w:t>
            </w:r>
          </w:p>
        </w:tc>
      </w:tr>
      <w:tr w:rsidR="007A5AA4" w:rsidTr="00D049E1">
        <w:tc>
          <w:tcPr>
            <w:tcW w:w="1150" w:type="dxa"/>
          </w:tcPr>
          <w:p w:rsidR="007A5AA4" w:rsidRDefault="007A5AA4" w:rsidP="00D049E1">
            <w:r>
              <w:t>Default</w:t>
            </w:r>
          </w:p>
        </w:tc>
        <w:tc>
          <w:tcPr>
            <w:tcW w:w="6693" w:type="dxa"/>
          </w:tcPr>
          <w:p w:rsidR="007A5AA4" w:rsidRDefault="007A5AA4" w:rsidP="00D049E1">
            <w:pPr>
              <w:jc w:val="left"/>
            </w:pPr>
            <w:r>
              <w:t>300</w:t>
            </w:r>
          </w:p>
        </w:tc>
      </w:tr>
      <w:tr w:rsidR="007A5AA4" w:rsidTr="00D049E1">
        <w:tc>
          <w:tcPr>
            <w:tcW w:w="1150" w:type="dxa"/>
          </w:tcPr>
          <w:p w:rsidR="007A5AA4" w:rsidRDefault="007A5AA4" w:rsidP="00D049E1">
            <w:r>
              <w:t>Comment</w:t>
            </w:r>
          </w:p>
        </w:tc>
        <w:tc>
          <w:tcPr>
            <w:tcW w:w="6693" w:type="dxa"/>
          </w:tcPr>
          <w:p w:rsidR="007A5AA4" w:rsidRDefault="007A5AA4" w:rsidP="007A5AA4">
            <w:pPr>
              <w:jc w:val="left"/>
            </w:pPr>
            <w:r>
              <w:t>This is used by the SC to detect dead servers. The value should be set with respect to the throughput of the network connection. If this interval expires then the server is treated as dead and is deleted. Allocated sessions or subscriptions will be cleaned up.</w:t>
            </w:r>
          </w:p>
        </w:tc>
      </w:tr>
      <w:tr w:rsidR="007A5AA4" w:rsidTr="00D049E1">
        <w:tc>
          <w:tcPr>
            <w:tcW w:w="1150" w:type="dxa"/>
          </w:tcPr>
          <w:p w:rsidR="007A5AA4" w:rsidRDefault="007A5AA4" w:rsidP="00D049E1">
            <w:r>
              <w:t>Example</w:t>
            </w:r>
          </w:p>
        </w:tc>
        <w:tc>
          <w:tcPr>
            <w:tcW w:w="6693" w:type="dxa"/>
          </w:tcPr>
          <w:p w:rsidR="007A5AA4" w:rsidRDefault="007A5AA4" w:rsidP="00D049E1">
            <w:pPr>
              <w:jc w:val="left"/>
            </w:pPr>
            <w:r>
              <w:t>cri=500</w:t>
            </w:r>
          </w:p>
        </w:tc>
      </w:tr>
    </w:tbl>
    <w:p w:rsidR="0036011C" w:rsidRDefault="0036011C" w:rsidP="008F5812">
      <w:pPr>
        <w:pStyle w:val="Heading2"/>
      </w:pPr>
      <w:bookmarkStart w:id="336" w:name="_Toc337458277"/>
      <w:r>
        <w:t>echoInterval (eci)</w:t>
      </w:r>
      <w:bookmarkEnd w:id="3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36011C" w:rsidTr="0036011C">
        <w:tc>
          <w:tcPr>
            <w:tcW w:w="1150" w:type="dxa"/>
          </w:tcPr>
          <w:p w:rsidR="0036011C" w:rsidRDefault="0036011C" w:rsidP="0036011C">
            <w:r>
              <w:t>Name</w:t>
            </w:r>
          </w:p>
        </w:tc>
        <w:tc>
          <w:tcPr>
            <w:tcW w:w="6693" w:type="dxa"/>
          </w:tcPr>
          <w:p w:rsidR="0036011C" w:rsidRDefault="0036011C" w:rsidP="00B842EB">
            <w:pPr>
              <w:jc w:val="left"/>
            </w:pPr>
            <w:r>
              <w:t>echoInterval</w:t>
            </w:r>
          </w:p>
        </w:tc>
      </w:tr>
      <w:tr w:rsidR="0036011C" w:rsidTr="0036011C">
        <w:tc>
          <w:tcPr>
            <w:tcW w:w="1150" w:type="dxa"/>
          </w:tcPr>
          <w:p w:rsidR="0036011C" w:rsidRDefault="0036011C" w:rsidP="0036011C">
            <w:r>
              <w:t>Code</w:t>
            </w:r>
          </w:p>
        </w:tc>
        <w:tc>
          <w:tcPr>
            <w:tcW w:w="6693" w:type="dxa"/>
          </w:tcPr>
          <w:p w:rsidR="0036011C" w:rsidRDefault="0036011C" w:rsidP="00B842EB">
            <w:pPr>
              <w:jc w:val="left"/>
            </w:pPr>
            <w:r>
              <w:t>eci</w:t>
            </w:r>
          </w:p>
        </w:tc>
      </w:tr>
      <w:tr w:rsidR="0036011C" w:rsidTr="0036011C">
        <w:tc>
          <w:tcPr>
            <w:tcW w:w="1150" w:type="dxa"/>
          </w:tcPr>
          <w:p w:rsidR="0036011C" w:rsidRDefault="0036011C" w:rsidP="0036011C">
            <w:r>
              <w:t>Description</w:t>
            </w:r>
          </w:p>
        </w:tc>
        <w:tc>
          <w:tcPr>
            <w:tcW w:w="6693" w:type="dxa"/>
          </w:tcPr>
          <w:p w:rsidR="0036011C" w:rsidRDefault="0036011C" w:rsidP="003A2D62">
            <w:pPr>
              <w:jc w:val="left"/>
            </w:pPr>
            <w:r>
              <w:t>Interval in seconds between two subsequent ECHO messages sent by the client</w:t>
            </w:r>
            <w:r w:rsidR="00BF5041">
              <w:t xml:space="preserve"> to SC</w:t>
            </w:r>
            <w:r w:rsidR="00EA2E7B">
              <w:t>.</w:t>
            </w:r>
            <w:r w:rsidR="00BF5041">
              <w:t xml:space="preserve"> </w:t>
            </w:r>
            <w:r w:rsidR="0072765A">
              <w:t xml:space="preserve">ECHO </w:t>
            </w:r>
            <w:r w:rsidR="00EA2E7B">
              <w:t xml:space="preserve">message </w:t>
            </w:r>
            <w:r w:rsidR="003A2D62">
              <w:t>may be sent even if an</w:t>
            </w:r>
            <w:r w:rsidR="00BF5041">
              <w:t xml:space="preserve"> EXECUTE message is pending.</w:t>
            </w:r>
            <w:r w:rsidR="0072765A">
              <w:t xml:space="preserve"> </w:t>
            </w:r>
            <w:r w:rsidR="003A2D62">
              <w:t xml:space="preserve">On SC the </w:t>
            </w:r>
            <w:r w:rsidR="003A2D62" w:rsidRPr="003F29DD">
              <w:rPr>
                <w:i/>
              </w:rPr>
              <w:t>echoInterval</w:t>
            </w:r>
            <w:r w:rsidR="003A2D62">
              <w:rPr>
                <w:i/>
              </w:rPr>
              <w:t xml:space="preserve"> </w:t>
            </w:r>
            <w:r w:rsidR="003A2D62" w:rsidRPr="00FD7BB9">
              <w:t>is extended by</w:t>
            </w:r>
            <w:r w:rsidR="003A2D62">
              <w:rPr>
                <w:i/>
              </w:rPr>
              <w:t xml:space="preserve"> echoIntervalMuliplier </w:t>
            </w:r>
            <w:r w:rsidR="00CD44F6">
              <w:t xml:space="preserve">(default  = 1.2) </w:t>
            </w:r>
            <w:r w:rsidR="003A2D62" w:rsidRPr="00FD7BB9">
              <w:t xml:space="preserve">in order </w:t>
            </w:r>
            <w:r w:rsidR="003A2D62">
              <w:t xml:space="preserve">to allow time for network transmission. </w:t>
            </w:r>
            <w:r w:rsidR="0072765A">
              <w:t xml:space="preserve">When EXECUTE message is in progress, the </w:t>
            </w:r>
            <w:r w:rsidR="0072765A" w:rsidRPr="003F29DD">
              <w:rPr>
                <w:i/>
              </w:rPr>
              <w:t>echoInterval</w:t>
            </w:r>
            <w:r w:rsidR="0072765A">
              <w:rPr>
                <w:i/>
              </w:rPr>
              <w:t xml:space="preserve"> </w:t>
            </w:r>
            <w:r w:rsidR="0072765A" w:rsidRPr="00FD7BB9">
              <w:t xml:space="preserve">is extended </w:t>
            </w:r>
            <w:r w:rsidR="0072765A">
              <w:t xml:space="preserve">by the </w:t>
            </w:r>
            <w:r w:rsidR="0072765A" w:rsidRPr="0072765A">
              <w:rPr>
                <w:i/>
              </w:rPr>
              <w:t>operationTimeout</w:t>
            </w:r>
            <w:r w:rsidR="0072765A">
              <w:t xml:space="preserve"> in order to </w:t>
            </w:r>
            <w:r w:rsidR="0072765A">
              <w:lastRenderedPageBreak/>
              <w:t>prevent expiration during long server processing.</w:t>
            </w:r>
          </w:p>
        </w:tc>
      </w:tr>
      <w:tr w:rsidR="0036011C" w:rsidTr="0036011C">
        <w:tc>
          <w:tcPr>
            <w:tcW w:w="1150" w:type="dxa"/>
          </w:tcPr>
          <w:p w:rsidR="0036011C" w:rsidRDefault="0036011C" w:rsidP="0036011C">
            <w:r>
              <w:lastRenderedPageBreak/>
              <w:t>Validation</w:t>
            </w:r>
          </w:p>
        </w:tc>
        <w:tc>
          <w:tcPr>
            <w:tcW w:w="6693" w:type="dxa"/>
          </w:tcPr>
          <w:p w:rsidR="0036011C" w:rsidRDefault="0036011C" w:rsidP="00B842EB">
            <w:pPr>
              <w:jc w:val="left"/>
            </w:pPr>
            <w:r>
              <w:t>Number ≥ 1</w:t>
            </w:r>
            <w:r w:rsidR="006C0BC0">
              <w:t>0</w:t>
            </w:r>
            <w:r>
              <w:t xml:space="preserve"> and </w:t>
            </w:r>
            <w:r w:rsidR="0004033D">
              <w:t>≤</w:t>
            </w:r>
            <w:r>
              <w:t xml:space="preserve"> 360</w:t>
            </w:r>
            <w:r w:rsidR="00BF5041">
              <w:t>0</w:t>
            </w:r>
          </w:p>
        </w:tc>
      </w:tr>
      <w:tr w:rsidR="00704FB9" w:rsidTr="00A47383">
        <w:tc>
          <w:tcPr>
            <w:tcW w:w="1150" w:type="dxa"/>
          </w:tcPr>
          <w:p w:rsidR="00704FB9" w:rsidRDefault="00704FB9" w:rsidP="00A47383">
            <w:r>
              <w:t>Default</w:t>
            </w:r>
          </w:p>
        </w:tc>
        <w:tc>
          <w:tcPr>
            <w:tcW w:w="6693" w:type="dxa"/>
          </w:tcPr>
          <w:p w:rsidR="00704FB9" w:rsidRDefault="00EA2E7B" w:rsidP="00B842EB">
            <w:pPr>
              <w:jc w:val="left"/>
            </w:pPr>
            <w:r>
              <w:t>3</w:t>
            </w:r>
            <w:r w:rsidR="00BF5041">
              <w:t>00</w:t>
            </w:r>
          </w:p>
        </w:tc>
      </w:tr>
      <w:tr w:rsidR="0036011C" w:rsidTr="0036011C">
        <w:tc>
          <w:tcPr>
            <w:tcW w:w="1150" w:type="dxa"/>
          </w:tcPr>
          <w:p w:rsidR="0036011C" w:rsidRDefault="0036011C" w:rsidP="0036011C">
            <w:r>
              <w:t>Comment</w:t>
            </w:r>
          </w:p>
        </w:tc>
        <w:tc>
          <w:tcPr>
            <w:tcW w:w="6693" w:type="dxa"/>
          </w:tcPr>
          <w:p w:rsidR="0036011C" w:rsidRDefault="0036011C" w:rsidP="0072765A">
            <w:pPr>
              <w:jc w:val="left"/>
            </w:pPr>
            <w:r>
              <w:t>This is used by the SC to detect broken session. The value should be set with respect to the throughput of the network connection</w:t>
            </w:r>
            <w:r w:rsidR="004F0E79">
              <w:t>.</w:t>
            </w:r>
            <w:r>
              <w:t xml:space="preserve"> If this </w:t>
            </w:r>
            <w:r w:rsidR="004F0E79">
              <w:t xml:space="preserve">interval </w:t>
            </w:r>
            <w:r>
              <w:t xml:space="preserve">expires </w:t>
            </w:r>
            <w:r w:rsidR="00F909CA">
              <w:t xml:space="preserve">then </w:t>
            </w:r>
            <w:r>
              <w:t xml:space="preserve">the session is treated as dead and </w:t>
            </w:r>
            <w:r w:rsidR="00383A87">
              <w:t>is deleted</w:t>
            </w:r>
            <w:r>
              <w:t>.</w:t>
            </w:r>
            <w:r w:rsidR="0072765A">
              <w:t xml:space="preserve"> Allocated server will receive ABORT_SESSION message.</w:t>
            </w:r>
          </w:p>
        </w:tc>
      </w:tr>
      <w:tr w:rsidR="0036011C" w:rsidTr="0036011C">
        <w:tc>
          <w:tcPr>
            <w:tcW w:w="1150" w:type="dxa"/>
          </w:tcPr>
          <w:p w:rsidR="0036011C" w:rsidRDefault="0036011C" w:rsidP="0036011C">
            <w:r>
              <w:t>Example</w:t>
            </w:r>
          </w:p>
        </w:tc>
        <w:tc>
          <w:tcPr>
            <w:tcW w:w="6693" w:type="dxa"/>
          </w:tcPr>
          <w:p w:rsidR="0036011C" w:rsidRDefault="00BF5041" w:rsidP="00B842EB">
            <w:pPr>
              <w:jc w:val="left"/>
            </w:pPr>
            <w:r>
              <w:t>eci=30</w:t>
            </w:r>
            <w:r w:rsidR="00EA2E7B">
              <w:t>0</w:t>
            </w:r>
          </w:p>
        </w:tc>
      </w:tr>
    </w:tbl>
    <w:p w:rsidR="00111F37" w:rsidRDefault="00111F37" w:rsidP="008F5812">
      <w:pPr>
        <w:pStyle w:val="Heading2"/>
      </w:pPr>
      <w:bookmarkStart w:id="337" w:name="_Toc337458278"/>
      <w:r>
        <w:t>immediateConnect</w:t>
      </w:r>
      <w:r w:rsidR="00C476F5">
        <w:t xml:space="preserve"> (i</w:t>
      </w:r>
      <w:r w:rsidR="00365777">
        <w:t>m</w:t>
      </w:r>
      <w:r w:rsidR="00C476F5">
        <w:t>c)</w:t>
      </w:r>
      <w:bookmarkEnd w:id="33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111F37" w:rsidTr="00391C2D">
        <w:tc>
          <w:tcPr>
            <w:tcW w:w="1150" w:type="dxa"/>
          </w:tcPr>
          <w:p w:rsidR="00111F37" w:rsidRDefault="00111F37" w:rsidP="00400B14">
            <w:r>
              <w:t>Name</w:t>
            </w:r>
          </w:p>
        </w:tc>
        <w:tc>
          <w:tcPr>
            <w:tcW w:w="6693" w:type="dxa"/>
          </w:tcPr>
          <w:p w:rsidR="00111F37" w:rsidRDefault="00111F37" w:rsidP="00B842EB">
            <w:pPr>
              <w:jc w:val="left"/>
            </w:pPr>
            <w:r>
              <w:t>immediateConnect</w:t>
            </w:r>
          </w:p>
        </w:tc>
      </w:tr>
      <w:tr w:rsidR="00C476F5" w:rsidTr="00391C2D">
        <w:tc>
          <w:tcPr>
            <w:tcW w:w="1150" w:type="dxa"/>
          </w:tcPr>
          <w:p w:rsidR="00C476F5" w:rsidRDefault="00C476F5" w:rsidP="00400B14">
            <w:r>
              <w:t>Code</w:t>
            </w:r>
          </w:p>
        </w:tc>
        <w:tc>
          <w:tcPr>
            <w:tcW w:w="6693" w:type="dxa"/>
          </w:tcPr>
          <w:p w:rsidR="00C476F5" w:rsidRDefault="00C476F5" w:rsidP="00B842EB">
            <w:pPr>
              <w:jc w:val="left"/>
            </w:pPr>
            <w:r>
              <w:t>i</w:t>
            </w:r>
            <w:r w:rsidR="00365777">
              <w:t>m</w:t>
            </w:r>
            <w:r>
              <w:t>c</w:t>
            </w:r>
          </w:p>
        </w:tc>
      </w:tr>
      <w:tr w:rsidR="00111F37" w:rsidTr="00391C2D">
        <w:tc>
          <w:tcPr>
            <w:tcW w:w="1150" w:type="dxa"/>
          </w:tcPr>
          <w:p w:rsidR="00111F37" w:rsidRDefault="00111F37" w:rsidP="00400B14">
            <w:r>
              <w:t>Description</w:t>
            </w:r>
          </w:p>
        </w:tc>
        <w:tc>
          <w:tcPr>
            <w:tcW w:w="6693" w:type="dxa"/>
          </w:tcPr>
          <w:p w:rsidR="00111F37" w:rsidRDefault="00111F37" w:rsidP="00B842EB">
            <w:pPr>
              <w:jc w:val="left"/>
            </w:pPr>
            <w:r>
              <w:t xml:space="preserve">Flag true or false to tell SC when connection to the server should be created. </w:t>
            </w:r>
            <w:r w:rsidR="00E54A2F">
              <w:t>It controls the creation of a static or dynamic connection pool</w:t>
            </w:r>
          </w:p>
        </w:tc>
      </w:tr>
      <w:tr w:rsidR="00111F37" w:rsidTr="00391C2D">
        <w:tc>
          <w:tcPr>
            <w:tcW w:w="1150" w:type="dxa"/>
          </w:tcPr>
          <w:p w:rsidR="00111F37" w:rsidRDefault="00111F37" w:rsidP="00400B14">
            <w:r>
              <w:t>Validation</w:t>
            </w:r>
          </w:p>
        </w:tc>
        <w:tc>
          <w:tcPr>
            <w:tcW w:w="6693" w:type="dxa"/>
          </w:tcPr>
          <w:p w:rsidR="00111F37" w:rsidRDefault="00325FA1" w:rsidP="00B842EB">
            <w:pPr>
              <w:jc w:val="left"/>
            </w:pPr>
            <w:r>
              <w:rPr>
                <w:lang w:val="en-US"/>
              </w:rPr>
              <w:t>Present is true</w:t>
            </w:r>
            <w:r>
              <w:t xml:space="preserve">, missing is false. </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true</w:t>
            </w:r>
          </w:p>
        </w:tc>
      </w:tr>
      <w:tr w:rsidR="00111F37" w:rsidTr="00391C2D">
        <w:tc>
          <w:tcPr>
            <w:tcW w:w="1150" w:type="dxa"/>
          </w:tcPr>
          <w:p w:rsidR="00111F37" w:rsidRDefault="00111F37" w:rsidP="00400B14">
            <w:r>
              <w:t>Comment</w:t>
            </w:r>
          </w:p>
        </w:tc>
        <w:tc>
          <w:tcPr>
            <w:tcW w:w="6693" w:type="dxa"/>
          </w:tcPr>
          <w:p w:rsidR="00111F37" w:rsidRDefault="00111F37" w:rsidP="00E54A2F">
            <w:pPr>
              <w:jc w:val="left"/>
            </w:pPr>
            <w:r>
              <w:t>After server registers to a service</w:t>
            </w:r>
            <w:r w:rsidR="00E54A2F">
              <w:t>,</w:t>
            </w:r>
            <w:r>
              <w:t xml:space="preserve"> SC will create as many connections </w:t>
            </w:r>
            <w:r w:rsidR="00E54A2F">
              <w:t xml:space="preserve">back to the server </w:t>
            </w:r>
            <w:r>
              <w:t xml:space="preserve">as defined by </w:t>
            </w:r>
            <w:r w:rsidRPr="00A561AE">
              <w:rPr>
                <w:i/>
              </w:rPr>
              <w:t>maxSession</w:t>
            </w:r>
            <w:r w:rsidR="00154E52">
              <w:rPr>
                <w:i/>
              </w:rPr>
              <w:t>s</w:t>
            </w:r>
            <w:r>
              <w:rPr>
                <w:i/>
              </w:rPr>
              <w:t>.</w:t>
            </w:r>
            <w:r>
              <w:t xml:space="preserve"> When </w:t>
            </w:r>
            <w:r w:rsidRPr="00111F37">
              <w:rPr>
                <w:i/>
              </w:rPr>
              <w:t>immediateConnect</w:t>
            </w:r>
            <w:r>
              <w:t xml:space="preserve"> = true</w:t>
            </w:r>
            <w:r w:rsidR="00E54A2F">
              <w:t>,</w:t>
            </w:r>
            <w:r>
              <w:t xml:space="preserve"> SC will create the connections immediately and keep </w:t>
            </w:r>
            <w:r w:rsidR="00E54A2F">
              <w:t>them</w:t>
            </w:r>
            <w:r>
              <w:t xml:space="preserve"> until </w:t>
            </w:r>
            <w:r w:rsidR="00EE01EA">
              <w:t>DEREGISTER_SERV</w:t>
            </w:r>
            <w:r w:rsidR="000442E8">
              <w:t>ER</w:t>
            </w:r>
            <w:r w:rsidR="00EE01EA">
              <w:t xml:space="preserve"> </w:t>
            </w:r>
            <w:r>
              <w:t xml:space="preserve">is done. When </w:t>
            </w:r>
            <w:r w:rsidRPr="00111F37">
              <w:rPr>
                <w:i/>
              </w:rPr>
              <w:t>immediateConnect</w:t>
            </w:r>
            <w:r>
              <w:t xml:space="preserve"> = false SC will create the connections </w:t>
            </w:r>
            <w:r w:rsidR="00E54A2F">
              <w:t xml:space="preserve">on the fly, </w:t>
            </w:r>
            <w:r>
              <w:t xml:space="preserve">before </w:t>
            </w:r>
            <w:r w:rsidR="00E54A2F">
              <w:t xml:space="preserve">they are needed </w:t>
            </w:r>
            <w:r>
              <w:t xml:space="preserve">and close </w:t>
            </w:r>
            <w:r w:rsidR="00E54A2F">
              <w:t>them when they are idle for a long time or DEREGISTER_SERVER is done</w:t>
            </w:r>
          </w:p>
        </w:tc>
      </w:tr>
      <w:tr w:rsidR="00111F37" w:rsidTr="00391C2D">
        <w:tc>
          <w:tcPr>
            <w:tcW w:w="1150" w:type="dxa"/>
          </w:tcPr>
          <w:p w:rsidR="00111F37" w:rsidRDefault="00111F37" w:rsidP="00400B14">
            <w:r>
              <w:t>Example</w:t>
            </w:r>
          </w:p>
        </w:tc>
        <w:tc>
          <w:tcPr>
            <w:tcW w:w="6693" w:type="dxa"/>
          </w:tcPr>
          <w:p w:rsidR="00111F37" w:rsidRDefault="003A2D62" w:rsidP="00B842EB">
            <w:pPr>
              <w:jc w:val="left"/>
            </w:pPr>
            <w:r>
              <w:t>i</w:t>
            </w:r>
            <w:r w:rsidR="00365777">
              <w:t>mc</w:t>
            </w:r>
          </w:p>
        </w:tc>
      </w:tr>
    </w:tbl>
    <w:p w:rsidR="005A16E4" w:rsidRDefault="005A16E4" w:rsidP="008F5812">
      <w:pPr>
        <w:pStyle w:val="Heading2"/>
      </w:pPr>
      <w:bookmarkStart w:id="338" w:name="_Toc337458279"/>
      <w:r>
        <w:t>ipAddressList</w:t>
      </w:r>
      <w:r w:rsidR="00CE3306">
        <w:t xml:space="preserve"> (ip</w:t>
      </w:r>
      <w:r w:rsidR="00365777">
        <w:t>l</w:t>
      </w:r>
      <w:r w:rsidR="00CE3306">
        <w:t>)</w:t>
      </w:r>
      <w:bookmarkEnd w:id="3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815C9B">
        <w:tc>
          <w:tcPr>
            <w:tcW w:w="1150" w:type="dxa"/>
          </w:tcPr>
          <w:p w:rsidR="005A16E4" w:rsidRDefault="005A16E4" w:rsidP="00400B14">
            <w:r>
              <w:t>Name</w:t>
            </w:r>
          </w:p>
        </w:tc>
        <w:tc>
          <w:tcPr>
            <w:tcW w:w="6693" w:type="dxa"/>
          </w:tcPr>
          <w:p w:rsidR="005A16E4" w:rsidRDefault="005A16E4" w:rsidP="00B842EB">
            <w:pPr>
              <w:jc w:val="left"/>
            </w:pPr>
            <w:r>
              <w:t>ipAddressList</w:t>
            </w:r>
          </w:p>
        </w:tc>
      </w:tr>
      <w:tr w:rsidR="00C476F5" w:rsidTr="00815C9B">
        <w:tc>
          <w:tcPr>
            <w:tcW w:w="1150" w:type="dxa"/>
          </w:tcPr>
          <w:p w:rsidR="00C476F5" w:rsidRDefault="00C476F5" w:rsidP="00400B14">
            <w:r>
              <w:t>Code</w:t>
            </w:r>
          </w:p>
        </w:tc>
        <w:tc>
          <w:tcPr>
            <w:tcW w:w="6693" w:type="dxa"/>
          </w:tcPr>
          <w:p w:rsidR="00C476F5" w:rsidRDefault="00C476F5" w:rsidP="00B842EB">
            <w:pPr>
              <w:jc w:val="left"/>
            </w:pPr>
            <w:r>
              <w:t>ip</w:t>
            </w:r>
            <w:r w:rsidR="00365777">
              <w:t>l</w:t>
            </w:r>
          </w:p>
        </w:tc>
      </w:tr>
      <w:tr w:rsidR="005A16E4" w:rsidTr="00815C9B">
        <w:tc>
          <w:tcPr>
            <w:tcW w:w="1150" w:type="dxa"/>
          </w:tcPr>
          <w:p w:rsidR="005A16E4" w:rsidRDefault="005A16E4" w:rsidP="00400B14">
            <w:r>
              <w:t>Description</w:t>
            </w:r>
          </w:p>
        </w:tc>
        <w:tc>
          <w:tcPr>
            <w:tcW w:w="6693" w:type="dxa"/>
          </w:tcPr>
          <w:p w:rsidR="005A16E4" w:rsidRDefault="005A16E4" w:rsidP="00B842EB">
            <w:pPr>
              <w:jc w:val="left"/>
            </w:pPr>
            <w:r>
              <w:t xml:space="preserve">List of IP addresses on the network path between the client and the session server. </w:t>
            </w:r>
            <w:r w:rsidR="002F7A3F">
              <w:t>The list contains IP addres</w:t>
            </w:r>
            <w:r w:rsidR="00453DC7">
              <w:t>ses in</w:t>
            </w:r>
            <w:r w:rsidR="00DC5058">
              <w:t xml:space="preserve"> the form 999.999.999.999:99999</w:t>
            </w:r>
            <w:r w:rsidR="00453DC7">
              <w:t>.</w:t>
            </w:r>
          </w:p>
        </w:tc>
      </w:tr>
      <w:tr w:rsidR="00815C9B" w:rsidTr="00815C9B">
        <w:tc>
          <w:tcPr>
            <w:tcW w:w="1150" w:type="dxa"/>
          </w:tcPr>
          <w:p w:rsidR="00815C9B" w:rsidRDefault="00815C9B" w:rsidP="00400B14">
            <w:r>
              <w:t>Validation</w:t>
            </w:r>
          </w:p>
        </w:tc>
        <w:tc>
          <w:tcPr>
            <w:tcW w:w="6693" w:type="dxa"/>
          </w:tcPr>
          <w:p w:rsidR="00815C9B" w:rsidRDefault="00815C9B" w:rsidP="00B842EB">
            <w:pPr>
              <w:jc w:val="left"/>
            </w:pPr>
            <w:r>
              <w:t xml:space="preserve">List in format </w:t>
            </w:r>
            <w:r w:rsidR="0063280C">
              <w:t>{</w:t>
            </w:r>
            <w:r w:rsidR="007C3C5D">
              <w:t>999</w:t>
            </w:r>
            <w:r>
              <w:t>.</w:t>
            </w:r>
            <w:r w:rsidR="007C3C5D">
              <w:t>999</w:t>
            </w:r>
            <w:r>
              <w:t>.</w:t>
            </w:r>
            <w:r w:rsidR="007C3C5D">
              <w:t>999</w:t>
            </w:r>
            <w:r>
              <w:t>.</w:t>
            </w:r>
            <w:r w:rsidR="007C3C5D">
              <w:t>999</w:t>
            </w:r>
            <w:r>
              <w:t>/</w:t>
            </w:r>
            <w:r w:rsidR="007C3C5D">
              <w:t>999</w:t>
            </w:r>
            <w:r>
              <w:t>.</w:t>
            </w:r>
            <w:r w:rsidR="007C3C5D">
              <w:t>999</w:t>
            </w:r>
            <w:r>
              <w:t>.</w:t>
            </w:r>
            <w:r w:rsidR="007C3C5D">
              <w:t>999</w:t>
            </w:r>
            <w:r>
              <w:t>.</w:t>
            </w:r>
            <w:r w:rsidR="007C3C5D">
              <w:t>999</w:t>
            </w:r>
            <w:r>
              <w:t>}...</w:t>
            </w:r>
          </w:p>
        </w:tc>
      </w:tr>
      <w:tr w:rsidR="005A16E4" w:rsidTr="00815C9B">
        <w:tc>
          <w:tcPr>
            <w:tcW w:w="1150" w:type="dxa"/>
          </w:tcPr>
          <w:p w:rsidR="005A16E4" w:rsidRDefault="005A16E4" w:rsidP="00400B14">
            <w:r>
              <w:t>Comment</w:t>
            </w:r>
          </w:p>
        </w:tc>
        <w:tc>
          <w:tcPr>
            <w:tcW w:w="6693" w:type="dxa"/>
          </w:tcPr>
          <w:p w:rsidR="0063280C" w:rsidRDefault="0063280C" w:rsidP="00B842EB">
            <w:pPr>
              <w:jc w:val="left"/>
            </w:pPr>
            <w:r>
              <w:t xml:space="preserve">The list has at least </w:t>
            </w:r>
            <w:r w:rsidR="00EE01EA">
              <w:t>three</w:t>
            </w:r>
            <w:r>
              <w:t xml:space="preserve"> entries.</w:t>
            </w:r>
          </w:p>
          <w:p w:rsidR="0063280C" w:rsidRDefault="0063280C" w:rsidP="000D2606">
            <w:pPr>
              <w:numPr>
                <w:ilvl w:val="0"/>
                <w:numId w:val="28"/>
              </w:numPr>
              <w:jc w:val="left"/>
            </w:pPr>
            <w:r>
              <w:t>IP of the client,</w:t>
            </w:r>
          </w:p>
          <w:p w:rsidR="0063280C" w:rsidRDefault="0063280C" w:rsidP="000D2606">
            <w:pPr>
              <w:numPr>
                <w:ilvl w:val="0"/>
                <w:numId w:val="28"/>
              </w:numPr>
              <w:jc w:val="left"/>
            </w:pPr>
            <w:r>
              <w:t>Incoming IP received by SC (IP of the VPN Tunnel)</w:t>
            </w:r>
          </w:p>
          <w:p w:rsidR="0063280C" w:rsidRDefault="0063280C" w:rsidP="000D2606">
            <w:pPr>
              <w:numPr>
                <w:ilvl w:val="0"/>
                <w:numId w:val="28"/>
              </w:numPr>
              <w:jc w:val="left"/>
            </w:pPr>
            <w:r>
              <w:t xml:space="preserve">IP of the SC </w:t>
            </w:r>
          </w:p>
          <w:p w:rsidR="0063280C" w:rsidRDefault="0063280C" w:rsidP="00B842EB">
            <w:pPr>
              <w:jc w:val="left"/>
            </w:pPr>
            <w:r>
              <w:t>Client connected via cascaded SC placed in a customer DMZ will have the list in the format:</w:t>
            </w:r>
          </w:p>
          <w:p w:rsidR="0063280C" w:rsidRDefault="0063280C" w:rsidP="000D2606">
            <w:pPr>
              <w:numPr>
                <w:ilvl w:val="0"/>
                <w:numId w:val="29"/>
              </w:numPr>
              <w:jc w:val="left"/>
            </w:pPr>
            <w:r>
              <w:t>IP of the client,</w:t>
            </w:r>
          </w:p>
          <w:p w:rsidR="0063280C" w:rsidRDefault="0063280C" w:rsidP="000D2606">
            <w:pPr>
              <w:numPr>
                <w:ilvl w:val="0"/>
                <w:numId w:val="29"/>
              </w:numPr>
              <w:jc w:val="left"/>
            </w:pPr>
            <w:r>
              <w:t>Incoming IP received by SC in customer DMZ.</w:t>
            </w:r>
          </w:p>
          <w:p w:rsidR="0063280C" w:rsidRDefault="0063280C" w:rsidP="000D2606">
            <w:pPr>
              <w:numPr>
                <w:ilvl w:val="0"/>
                <w:numId w:val="29"/>
              </w:numPr>
              <w:jc w:val="left"/>
            </w:pPr>
            <w:r>
              <w:t xml:space="preserve">IP of the SC in customer DMZ </w:t>
            </w:r>
          </w:p>
          <w:p w:rsidR="0063280C" w:rsidRDefault="0063280C" w:rsidP="000D2606">
            <w:pPr>
              <w:numPr>
                <w:ilvl w:val="0"/>
                <w:numId w:val="28"/>
              </w:numPr>
              <w:jc w:val="left"/>
            </w:pPr>
            <w:r>
              <w:t>Incoming IP received by SC (IP of the VPN Tunnel)</w:t>
            </w:r>
          </w:p>
          <w:p w:rsidR="0063280C" w:rsidRDefault="0063280C" w:rsidP="000D2606">
            <w:pPr>
              <w:numPr>
                <w:ilvl w:val="0"/>
                <w:numId w:val="28"/>
              </w:numPr>
              <w:jc w:val="left"/>
            </w:pPr>
            <w:r>
              <w:t xml:space="preserve">IP of the SC </w:t>
            </w:r>
          </w:p>
          <w:p w:rsidR="005A16E4" w:rsidRDefault="0063280C" w:rsidP="00B842EB">
            <w:pPr>
              <w:jc w:val="left"/>
            </w:pPr>
            <w:r>
              <w:t xml:space="preserve">If any of the pairs </w:t>
            </w:r>
            <w:r w:rsidR="000913D5">
              <w:t>at position1-2 or 3-4</w:t>
            </w:r>
            <w:r w:rsidR="00DC5058">
              <w:t xml:space="preserve"> </w:t>
            </w:r>
            <w:r>
              <w:t>ha</w:t>
            </w:r>
            <w:r w:rsidR="00DC5058">
              <w:t>ve</w:t>
            </w:r>
            <w:r>
              <w:t xml:space="preserve"> different values, then </w:t>
            </w:r>
            <w:r w:rsidR="00DC5058">
              <w:t xml:space="preserve">NAT occurs </w:t>
            </w:r>
            <w:r>
              <w:t xml:space="preserve">in this network segment. As long as there is only one SC behind the VPN, the </w:t>
            </w:r>
            <w:r w:rsidR="000913D5">
              <w:t>second</w:t>
            </w:r>
            <w:r>
              <w:t xml:space="preserve"> last address is always the tunnel IP used for the authentication.</w:t>
            </w:r>
          </w:p>
        </w:tc>
      </w:tr>
      <w:tr w:rsidR="005A16E4" w:rsidTr="00815C9B">
        <w:tc>
          <w:tcPr>
            <w:tcW w:w="1150" w:type="dxa"/>
          </w:tcPr>
          <w:p w:rsidR="005A16E4" w:rsidRDefault="005A16E4" w:rsidP="00400B14">
            <w:r>
              <w:t>Example</w:t>
            </w:r>
          </w:p>
        </w:tc>
        <w:tc>
          <w:tcPr>
            <w:tcW w:w="6693" w:type="dxa"/>
          </w:tcPr>
          <w:p w:rsidR="005A16E4" w:rsidRDefault="00C476F5" w:rsidP="00B842EB">
            <w:pPr>
              <w:jc w:val="left"/>
            </w:pPr>
            <w:r>
              <w:t>ip</w:t>
            </w:r>
            <w:r w:rsidR="00365777">
              <w:t>l</w:t>
            </w:r>
            <w:r w:rsidR="005A16E4">
              <w:t>=</w:t>
            </w:r>
            <w:r w:rsidR="00453DC7">
              <w:t>10.0.4.32/10.0.4.32/10.2.54.12</w:t>
            </w:r>
          </w:p>
        </w:tc>
      </w:tr>
    </w:tbl>
    <w:p w:rsidR="00B075CB" w:rsidRDefault="00173879" w:rsidP="00281C75">
      <w:pPr>
        <w:pStyle w:val="Heading2"/>
      </w:pPr>
      <w:bookmarkStart w:id="339" w:name="_Toc337458280"/>
      <w:r>
        <w:t>keepaliveInterval (kpi</w:t>
      </w:r>
      <w:r w:rsidR="00B075CB">
        <w:t>)</w:t>
      </w:r>
      <w:bookmarkEnd w:id="33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075CB" w:rsidTr="00704FB9">
        <w:tc>
          <w:tcPr>
            <w:tcW w:w="1150" w:type="dxa"/>
          </w:tcPr>
          <w:p w:rsidR="00B075CB" w:rsidRDefault="00B075CB" w:rsidP="00400B14">
            <w:r>
              <w:t>Name</w:t>
            </w:r>
          </w:p>
        </w:tc>
        <w:tc>
          <w:tcPr>
            <w:tcW w:w="6693" w:type="dxa"/>
          </w:tcPr>
          <w:p w:rsidR="00B075CB" w:rsidRDefault="00B075CB" w:rsidP="00B842EB">
            <w:pPr>
              <w:jc w:val="left"/>
            </w:pPr>
            <w:r>
              <w:t>keepal</w:t>
            </w:r>
            <w:r w:rsidR="00173879">
              <w:t>iveInterval</w:t>
            </w:r>
          </w:p>
        </w:tc>
      </w:tr>
      <w:tr w:rsidR="00B075CB" w:rsidTr="00704FB9">
        <w:tc>
          <w:tcPr>
            <w:tcW w:w="1150" w:type="dxa"/>
          </w:tcPr>
          <w:p w:rsidR="00B075CB" w:rsidRDefault="00B075CB" w:rsidP="00400B14">
            <w:r>
              <w:t>Code</w:t>
            </w:r>
          </w:p>
        </w:tc>
        <w:tc>
          <w:tcPr>
            <w:tcW w:w="6693" w:type="dxa"/>
          </w:tcPr>
          <w:p w:rsidR="00B075CB" w:rsidRDefault="00173879" w:rsidP="00B842EB">
            <w:pPr>
              <w:jc w:val="left"/>
            </w:pPr>
            <w:r>
              <w:t>kpi</w:t>
            </w:r>
          </w:p>
        </w:tc>
      </w:tr>
      <w:tr w:rsidR="00B075CB" w:rsidTr="00704FB9">
        <w:tc>
          <w:tcPr>
            <w:tcW w:w="1150" w:type="dxa"/>
          </w:tcPr>
          <w:p w:rsidR="00B075CB" w:rsidRDefault="00B075CB" w:rsidP="00400B14">
            <w:r>
              <w:t>Description</w:t>
            </w:r>
          </w:p>
        </w:tc>
        <w:tc>
          <w:tcPr>
            <w:tcW w:w="6693" w:type="dxa"/>
          </w:tcPr>
          <w:p w:rsidR="00173879" w:rsidRDefault="00173879" w:rsidP="00B842EB">
            <w:pPr>
              <w:jc w:val="left"/>
            </w:pPr>
            <w:r>
              <w:t>Interval in seconds between t</w:t>
            </w:r>
            <w:r w:rsidR="00FD145D">
              <w:t>wo subsequent keep</w:t>
            </w:r>
            <w:r w:rsidR="00C11ED5">
              <w:t>-</w:t>
            </w:r>
            <w:r w:rsidR="00FD145D">
              <w:t>alive request</w:t>
            </w:r>
            <w:r w:rsidR="00EE01EA">
              <w:t>s</w:t>
            </w:r>
            <w:r w:rsidR="00FD145D">
              <w:t xml:space="preserve"> (KRQ)</w:t>
            </w:r>
            <w:r>
              <w:t>.</w:t>
            </w:r>
          </w:p>
          <w:p w:rsidR="00EE01EA" w:rsidRDefault="00EE01EA" w:rsidP="00B842EB">
            <w:pPr>
              <w:jc w:val="left"/>
            </w:pPr>
            <w:r>
              <w:t>The keep</w:t>
            </w:r>
            <w:r w:rsidR="00C11ED5">
              <w:t>-</w:t>
            </w:r>
            <w:r>
              <w:t xml:space="preserve">alive message is used to refresh the firewall timeout on the network path. </w:t>
            </w:r>
            <w:r w:rsidR="00C11ED5">
              <w:t xml:space="preserve">SC monitors keep-alive messages from the server and performs server cleanup if the interval * </w:t>
            </w:r>
            <w:r w:rsidR="00C11ED5" w:rsidRPr="00C11ED5">
              <w:rPr>
                <w:i/>
              </w:rPr>
              <w:t>root.serverTimeoutMultiplier</w:t>
            </w:r>
            <w:r w:rsidR="00C11ED5">
              <w:t xml:space="preserve"> property is exceeded. </w:t>
            </w:r>
            <w:r>
              <w:t>Keep</w:t>
            </w:r>
            <w:r w:rsidR="00C11ED5">
              <w:t>-</w:t>
            </w:r>
            <w:r>
              <w:t>alive message is only sent on a</w:t>
            </w:r>
            <w:r w:rsidR="006023AA">
              <w:t>n</w:t>
            </w:r>
            <w:r>
              <w:t xml:space="preserve"> idle connection.</w:t>
            </w:r>
          </w:p>
          <w:p w:rsidR="00B075CB" w:rsidRDefault="00EE01EA" w:rsidP="00B842EB">
            <w:pPr>
              <w:jc w:val="left"/>
            </w:pPr>
            <w:r>
              <w:t>The value = 0 means no keep alive messages will be sent.</w:t>
            </w:r>
          </w:p>
        </w:tc>
      </w:tr>
      <w:tr w:rsidR="00B075CB" w:rsidTr="00704FB9">
        <w:tc>
          <w:tcPr>
            <w:tcW w:w="1150" w:type="dxa"/>
          </w:tcPr>
          <w:p w:rsidR="00B075CB" w:rsidRDefault="00B075CB" w:rsidP="00400B14">
            <w:r>
              <w:lastRenderedPageBreak/>
              <w:t>Validation</w:t>
            </w:r>
          </w:p>
        </w:tc>
        <w:tc>
          <w:tcPr>
            <w:tcW w:w="6693" w:type="dxa"/>
          </w:tcPr>
          <w:p w:rsidR="00B075CB" w:rsidRDefault="00B075CB" w:rsidP="00B842EB">
            <w:pPr>
              <w:jc w:val="left"/>
            </w:pPr>
            <w:r>
              <w:t xml:space="preserve">Number ≥ 0 and </w:t>
            </w:r>
            <w:r w:rsidR="0004033D">
              <w:t>≤</w:t>
            </w:r>
            <w:r>
              <w:t xml:space="preserve"> 3600</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60</w:t>
            </w:r>
          </w:p>
        </w:tc>
      </w:tr>
      <w:tr w:rsidR="00B075CB" w:rsidTr="00704FB9">
        <w:tc>
          <w:tcPr>
            <w:tcW w:w="1150" w:type="dxa"/>
          </w:tcPr>
          <w:p w:rsidR="00B075CB" w:rsidRDefault="00B075CB" w:rsidP="00400B14">
            <w:r>
              <w:t>Comment</w:t>
            </w:r>
          </w:p>
        </w:tc>
        <w:tc>
          <w:tcPr>
            <w:tcW w:w="6693" w:type="dxa"/>
          </w:tcPr>
          <w:p w:rsidR="00B075CB" w:rsidRDefault="00FD145D" w:rsidP="00B842EB">
            <w:pPr>
              <w:jc w:val="left"/>
            </w:pPr>
            <w:r>
              <w:t>The keepalive</w:t>
            </w:r>
            <w:r w:rsidR="00EE01EA">
              <w:t>Interval is exchanged at the b</w:t>
            </w:r>
            <w:r w:rsidR="00C11ED5">
              <w:t xml:space="preserve">eginning of the communication. </w:t>
            </w:r>
            <w:r w:rsidR="000442E8">
              <w:t>In REGISTER_SERVER</w:t>
            </w:r>
            <w:r w:rsidR="00EE01EA">
              <w:t xml:space="preserve"> the </w:t>
            </w:r>
            <w:r w:rsidR="00EE01EA" w:rsidRPr="00EE01EA">
              <w:rPr>
                <w:i/>
              </w:rPr>
              <w:t>keepaliveInterval</w:t>
            </w:r>
            <w:r w:rsidR="00EE01EA">
              <w:t xml:space="preserve"> defines how often the SC </w:t>
            </w:r>
            <w:r w:rsidR="006023AA">
              <w:t xml:space="preserve">will </w:t>
            </w:r>
            <w:r w:rsidR="00EE01EA">
              <w:t>sent keep</w:t>
            </w:r>
            <w:r w:rsidR="00C11ED5">
              <w:t>-</w:t>
            </w:r>
            <w:r w:rsidR="00EE01EA">
              <w:t>alive messages to the server</w:t>
            </w:r>
            <w:r w:rsidR="00173879">
              <w:t>.</w:t>
            </w:r>
          </w:p>
        </w:tc>
      </w:tr>
      <w:tr w:rsidR="00B075CB" w:rsidTr="00704FB9">
        <w:tc>
          <w:tcPr>
            <w:tcW w:w="1150" w:type="dxa"/>
          </w:tcPr>
          <w:p w:rsidR="00B075CB" w:rsidRDefault="00B075CB" w:rsidP="00400B14">
            <w:r>
              <w:t>Example</w:t>
            </w:r>
          </w:p>
        </w:tc>
        <w:tc>
          <w:tcPr>
            <w:tcW w:w="6693" w:type="dxa"/>
          </w:tcPr>
          <w:p w:rsidR="00B075CB" w:rsidRDefault="00173879" w:rsidP="00B842EB">
            <w:pPr>
              <w:jc w:val="left"/>
            </w:pPr>
            <w:r>
              <w:t>kpi=360</w:t>
            </w:r>
          </w:p>
        </w:tc>
      </w:tr>
    </w:tbl>
    <w:p w:rsidR="00B37B21" w:rsidRDefault="00B37B21" w:rsidP="008F5812">
      <w:pPr>
        <w:pStyle w:val="Heading2"/>
      </w:pPr>
      <w:bookmarkStart w:id="340" w:name="_Toc337458281"/>
      <w:r>
        <w:t>localDateTime (ldt)</w:t>
      </w:r>
      <w:bookmarkEnd w:id="34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37B21" w:rsidTr="00704FB9">
        <w:tc>
          <w:tcPr>
            <w:tcW w:w="1150" w:type="dxa"/>
          </w:tcPr>
          <w:p w:rsidR="00B37B21" w:rsidRDefault="00B37B21" w:rsidP="00400B14">
            <w:r>
              <w:t>Name</w:t>
            </w:r>
          </w:p>
        </w:tc>
        <w:tc>
          <w:tcPr>
            <w:tcW w:w="6693" w:type="dxa"/>
          </w:tcPr>
          <w:p w:rsidR="00B37B21" w:rsidRDefault="00B37B21" w:rsidP="00B842EB">
            <w:pPr>
              <w:jc w:val="left"/>
            </w:pPr>
            <w:r>
              <w:t xml:space="preserve">localDateTime </w:t>
            </w:r>
          </w:p>
        </w:tc>
      </w:tr>
      <w:tr w:rsidR="00B37B21" w:rsidTr="00704FB9">
        <w:tc>
          <w:tcPr>
            <w:tcW w:w="1150" w:type="dxa"/>
          </w:tcPr>
          <w:p w:rsidR="00B37B21" w:rsidRDefault="00B37B21" w:rsidP="00400B14">
            <w:r>
              <w:t>Code</w:t>
            </w:r>
          </w:p>
        </w:tc>
        <w:tc>
          <w:tcPr>
            <w:tcW w:w="6693" w:type="dxa"/>
          </w:tcPr>
          <w:p w:rsidR="00B37B21" w:rsidRDefault="00B37B21" w:rsidP="00B842EB">
            <w:pPr>
              <w:jc w:val="left"/>
            </w:pPr>
            <w:r>
              <w:t>ldt</w:t>
            </w:r>
          </w:p>
        </w:tc>
      </w:tr>
      <w:tr w:rsidR="00B37B21" w:rsidTr="00704FB9">
        <w:tc>
          <w:tcPr>
            <w:tcW w:w="1150" w:type="dxa"/>
          </w:tcPr>
          <w:p w:rsidR="00B37B21" w:rsidRDefault="00B37B21" w:rsidP="00400B14">
            <w:r>
              <w:t>Description</w:t>
            </w:r>
          </w:p>
        </w:tc>
        <w:tc>
          <w:tcPr>
            <w:tcW w:w="6693" w:type="dxa"/>
          </w:tcPr>
          <w:p w:rsidR="00B37B21" w:rsidRDefault="00B37B21" w:rsidP="00B842EB">
            <w:pPr>
              <w:jc w:val="left"/>
            </w:pPr>
            <w:r>
              <w:t>String value describing the actual local date and time.</w:t>
            </w:r>
          </w:p>
        </w:tc>
      </w:tr>
      <w:tr w:rsidR="00B37B21" w:rsidTr="00704FB9">
        <w:tc>
          <w:tcPr>
            <w:tcW w:w="1150" w:type="dxa"/>
          </w:tcPr>
          <w:p w:rsidR="00B37B21" w:rsidRDefault="00B37B21" w:rsidP="00400B14">
            <w:r>
              <w:t>Validation</w:t>
            </w:r>
          </w:p>
        </w:tc>
        <w:tc>
          <w:tcPr>
            <w:tcW w:w="6693" w:type="dxa"/>
          </w:tcPr>
          <w:p w:rsidR="00B37B21" w:rsidRDefault="00B37B21" w:rsidP="00B842EB">
            <w:pPr>
              <w:jc w:val="left"/>
            </w:pPr>
            <w:r>
              <w:t xml:space="preserve">YYYY-MM-DDThh:mm:ss.fff+hhmm </w:t>
            </w:r>
          </w:p>
          <w:p w:rsidR="00B37B21" w:rsidRDefault="00B37B21" w:rsidP="00B842EB">
            <w:pPr>
              <w:jc w:val="left"/>
            </w:pPr>
            <w:r>
              <w:t xml:space="preserve">It is local date time plus zone information. </w:t>
            </w:r>
          </w:p>
          <w:p w:rsidR="00B37B21" w:rsidRDefault="00B37B21" w:rsidP="00B842EB">
            <w:pPr>
              <w:jc w:val="left"/>
            </w:pPr>
            <w:r>
              <w:t>The fff are seconds fractions and time zone offset is at the end</w:t>
            </w:r>
            <w:r w:rsidR="00EE01EA">
              <w:t xml:space="preserve"> after the + sign</w:t>
            </w:r>
            <w:r>
              <w:t>.</w:t>
            </w:r>
          </w:p>
        </w:tc>
      </w:tr>
      <w:tr w:rsidR="00B37B21" w:rsidTr="00704FB9">
        <w:tc>
          <w:tcPr>
            <w:tcW w:w="1150" w:type="dxa"/>
          </w:tcPr>
          <w:p w:rsidR="00B37B21" w:rsidRDefault="00B37B21" w:rsidP="00400B14">
            <w:r>
              <w:t>Comment</w:t>
            </w:r>
          </w:p>
        </w:tc>
        <w:tc>
          <w:tcPr>
            <w:tcW w:w="6693" w:type="dxa"/>
          </w:tcPr>
          <w:p w:rsidR="00B37B21" w:rsidRDefault="00B37B21" w:rsidP="00B842EB">
            <w:pPr>
              <w:jc w:val="left"/>
            </w:pPr>
            <w:r>
              <w:t xml:space="preserve">The local date time is exchanged at the beginning of </w:t>
            </w:r>
            <w:r w:rsidR="00EE01EA">
              <w:t>the communication (ATTACH, REGISTER_SERV</w:t>
            </w:r>
            <w:r w:rsidR="000442E8">
              <w:t>ER</w:t>
            </w:r>
            <w:r w:rsidR="00EE01EA">
              <w:t>)</w:t>
            </w:r>
            <w:r>
              <w:t>. It is used to calculate the time difference between the communicating parties and to harmonize the log for troubleshooting purposes.</w:t>
            </w:r>
          </w:p>
        </w:tc>
      </w:tr>
      <w:tr w:rsidR="00B37B21" w:rsidTr="00704FB9">
        <w:tc>
          <w:tcPr>
            <w:tcW w:w="1150" w:type="dxa"/>
          </w:tcPr>
          <w:p w:rsidR="00B37B21" w:rsidRDefault="00B37B21" w:rsidP="00400B14">
            <w:r>
              <w:t>Example</w:t>
            </w:r>
          </w:p>
        </w:tc>
        <w:tc>
          <w:tcPr>
            <w:tcW w:w="6693" w:type="dxa"/>
          </w:tcPr>
          <w:p w:rsidR="00B37B21" w:rsidRDefault="00B37B21" w:rsidP="00B842EB">
            <w:pPr>
              <w:jc w:val="left"/>
            </w:pPr>
            <w:r>
              <w:t>ldt=</w:t>
            </w:r>
            <w:r w:rsidRPr="00751DB7">
              <w:t>1997-07-16T19:20:30</w:t>
            </w:r>
            <w:r>
              <w:t>.064+01</w:t>
            </w:r>
            <w:r w:rsidRPr="00751DB7">
              <w:t>00</w:t>
            </w:r>
          </w:p>
        </w:tc>
      </w:tr>
    </w:tbl>
    <w:p w:rsidR="00EC15AC" w:rsidRDefault="00EC15AC" w:rsidP="008F5812">
      <w:pPr>
        <w:pStyle w:val="Heading2"/>
      </w:pPr>
      <w:bookmarkStart w:id="341" w:name="_Toc337458282"/>
      <w:r>
        <w:t>messageInfo (min)</w:t>
      </w:r>
      <w:bookmarkEnd w:id="3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EC15AC" w:rsidTr="005B32B6">
        <w:tc>
          <w:tcPr>
            <w:tcW w:w="1150" w:type="dxa"/>
          </w:tcPr>
          <w:p w:rsidR="00EC15AC" w:rsidRDefault="00EC15AC" w:rsidP="00400B14">
            <w:r>
              <w:t>Name</w:t>
            </w:r>
          </w:p>
        </w:tc>
        <w:tc>
          <w:tcPr>
            <w:tcW w:w="6693" w:type="dxa"/>
          </w:tcPr>
          <w:p w:rsidR="00EC15AC" w:rsidRDefault="00EC15AC" w:rsidP="00B842EB">
            <w:pPr>
              <w:jc w:val="left"/>
            </w:pPr>
            <w:r>
              <w:t>messageInfo</w:t>
            </w:r>
          </w:p>
        </w:tc>
      </w:tr>
      <w:tr w:rsidR="00EC15AC" w:rsidTr="005B32B6">
        <w:tc>
          <w:tcPr>
            <w:tcW w:w="1150" w:type="dxa"/>
          </w:tcPr>
          <w:p w:rsidR="00EC15AC" w:rsidRDefault="00EC15AC" w:rsidP="00400B14">
            <w:r>
              <w:t>Code</w:t>
            </w:r>
          </w:p>
        </w:tc>
        <w:tc>
          <w:tcPr>
            <w:tcW w:w="6693" w:type="dxa"/>
          </w:tcPr>
          <w:p w:rsidR="00EC15AC" w:rsidRDefault="00EC15AC" w:rsidP="00B842EB">
            <w:pPr>
              <w:jc w:val="left"/>
            </w:pPr>
            <w:r>
              <w:t>min</w:t>
            </w:r>
          </w:p>
        </w:tc>
      </w:tr>
      <w:tr w:rsidR="00EC15AC" w:rsidTr="005B32B6">
        <w:tc>
          <w:tcPr>
            <w:tcW w:w="1150" w:type="dxa"/>
          </w:tcPr>
          <w:p w:rsidR="00EC15AC" w:rsidRDefault="00EC15AC" w:rsidP="00400B14">
            <w:r>
              <w:t>Description</w:t>
            </w:r>
          </w:p>
        </w:tc>
        <w:tc>
          <w:tcPr>
            <w:tcW w:w="6693" w:type="dxa"/>
          </w:tcPr>
          <w:p w:rsidR="00EC15AC" w:rsidRDefault="00EC15AC" w:rsidP="00B842EB">
            <w:pPr>
              <w:jc w:val="left"/>
            </w:pPr>
            <w:r>
              <w:t>Optional information passed together with the message body that helps to identify the message content without investigating the body.</w:t>
            </w:r>
          </w:p>
        </w:tc>
      </w:tr>
      <w:tr w:rsidR="00EC15AC" w:rsidTr="005B32B6">
        <w:tc>
          <w:tcPr>
            <w:tcW w:w="1150" w:type="dxa"/>
          </w:tcPr>
          <w:p w:rsidR="00EC15AC" w:rsidRDefault="00EC15AC" w:rsidP="00400B14">
            <w:r>
              <w:t>Validation</w:t>
            </w:r>
          </w:p>
        </w:tc>
        <w:tc>
          <w:tcPr>
            <w:tcW w:w="6693" w:type="dxa"/>
          </w:tcPr>
          <w:p w:rsidR="00EC15AC" w:rsidRDefault="00EC15AC" w:rsidP="00B842EB">
            <w:pPr>
              <w:jc w:val="left"/>
            </w:pPr>
            <w:r>
              <w:t xml:space="preserve">Any printable character, length </w:t>
            </w:r>
            <w:r w:rsidR="00971176">
              <w:t>≥</w:t>
            </w:r>
            <w:r>
              <w:t xml:space="preserve"> 0 and </w:t>
            </w:r>
            <w:r w:rsidR="0004033D">
              <w:t>≤</w:t>
            </w:r>
            <w:r>
              <w:t xml:space="preserve"> 256Byte</w:t>
            </w:r>
          </w:p>
        </w:tc>
      </w:tr>
      <w:tr w:rsidR="00EC15AC" w:rsidTr="005B32B6">
        <w:tc>
          <w:tcPr>
            <w:tcW w:w="1150" w:type="dxa"/>
          </w:tcPr>
          <w:p w:rsidR="00EC15AC" w:rsidRDefault="00EC15AC" w:rsidP="00400B14">
            <w:r>
              <w:t>Comment</w:t>
            </w:r>
          </w:p>
        </w:tc>
        <w:tc>
          <w:tcPr>
            <w:tcW w:w="6693" w:type="dxa"/>
          </w:tcPr>
          <w:p w:rsidR="00EC15AC" w:rsidRDefault="00EC15AC" w:rsidP="00B842EB">
            <w:pPr>
              <w:jc w:val="left"/>
            </w:pPr>
            <w:r>
              <w:t xml:space="preserve">This can be </w:t>
            </w:r>
            <w:r w:rsidR="008F1F10">
              <w:t>set by the sender and evaluated</w:t>
            </w:r>
            <w:r>
              <w:t xml:space="preserve"> by the receiver of the message to simplify decision how the message should be processed. It can also be used for troubleshooting to identify the message during the message transmission.</w:t>
            </w:r>
          </w:p>
        </w:tc>
      </w:tr>
      <w:tr w:rsidR="00EC15AC" w:rsidTr="005B32B6">
        <w:tc>
          <w:tcPr>
            <w:tcW w:w="1150" w:type="dxa"/>
          </w:tcPr>
          <w:p w:rsidR="00EC15AC" w:rsidRDefault="00EC15AC" w:rsidP="00400B14">
            <w:r>
              <w:t>Example</w:t>
            </w:r>
          </w:p>
        </w:tc>
        <w:tc>
          <w:tcPr>
            <w:tcW w:w="6693" w:type="dxa"/>
          </w:tcPr>
          <w:p w:rsidR="00EC15AC" w:rsidRDefault="00EC15AC" w:rsidP="00B842EB">
            <w:pPr>
              <w:jc w:val="left"/>
            </w:pPr>
            <w:r>
              <w:t>min=SECURITY_MARKET_QUERY</w:t>
            </w:r>
          </w:p>
        </w:tc>
      </w:tr>
    </w:tbl>
    <w:p w:rsidR="004F7332" w:rsidRDefault="004F7332" w:rsidP="008F5812">
      <w:pPr>
        <w:pStyle w:val="Heading2"/>
      </w:pPr>
      <w:bookmarkStart w:id="342" w:name="_Toc337458283"/>
      <w:r>
        <w:t>messageSequenceNumber (msn)</w:t>
      </w:r>
      <w:bookmarkEnd w:id="34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4F7332" w:rsidTr="00FD06D2">
        <w:tc>
          <w:tcPr>
            <w:tcW w:w="1150" w:type="dxa"/>
          </w:tcPr>
          <w:p w:rsidR="004F7332" w:rsidRDefault="004F7332" w:rsidP="00FD06D2">
            <w:r>
              <w:t>Name</w:t>
            </w:r>
          </w:p>
        </w:tc>
        <w:tc>
          <w:tcPr>
            <w:tcW w:w="6693" w:type="dxa"/>
          </w:tcPr>
          <w:p w:rsidR="004F7332" w:rsidRDefault="004F7332" w:rsidP="00B842EB">
            <w:pPr>
              <w:jc w:val="left"/>
            </w:pPr>
            <w:r>
              <w:t>messageSequenceNumber</w:t>
            </w:r>
          </w:p>
        </w:tc>
      </w:tr>
      <w:tr w:rsidR="004F7332" w:rsidTr="00FD06D2">
        <w:tc>
          <w:tcPr>
            <w:tcW w:w="1150" w:type="dxa"/>
          </w:tcPr>
          <w:p w:rsidR="004F7332" w:rsidRDefault="004F7332" w:rsidP="00FD06D2">
            <w:r>
              <w:t>Code</w:t>
            </w:r>
          </w:p>
        </w:tc>
        <w:tc>
          <w:tcPr>
            <w:tcW w:w="6693" w:type="dxa"/>
          </w:tcPr>
          <w:p w:rsidR="004F7332" w:rsidRDefault="004F7332" w:rsidP="00B842EB">
            <w:pPr>
              <w:jc w:val="left"/>
            </w:pPr>
            <w:r>
              <w:t>msn</w:t>
            </w:r>
          </w:p>
        </w:tc>
      </w:tr>
      <w:tr w:rsidR="004F7332" w:rsidTr="00FD06D2">
        <w:tc>
          <w:tcPr>
            <w:tcW w:w="1150" w:type="dxa"/>
          </w:tcPr>
          <w:p w:rsidR="004F7332" w:rsidRDefault="004F7332" w:rsidP="00FD06D2">
            <w:r>
              <w:t>Description</w:t>
            </w:r>
          </w:p>
        </w:tc>
        <w:tc>
          <w:tcPr>
            <w:tcW w:w="6693" w:type="dxa"/>
          </w:tcPr>
          <w:p w:rsidR="004F7332" w:rsidRDefault="004F7332" w:rsidP="00B842EB">
            <w:pPr>
              <w:jc w:val="left"/>
            </w:pPr>
            <w:r>
              <w:t xml:space="preserve">Identification generated by the sender of a message in order to identify and track it during a session. The sessionId + the messageSequenceNumber </w:t>
            </w:r>
            <w:r w:rsidRPr="00E02532">
              <w:rPr>
                <w:u w:val="single"/>
              </w:rPr>
              <w:t>uniquely</w:t>
            </w:r>
            <w:r>
              <w:t xml:space="preserve"> identify the message. </w:t>
            </w:r>
            <w:r w:rsidR="00DC5058">
              <w:t>Numbering of r</w:t>
            </w:r>
            <w:r>
              <w:t>equest and response messa</w:t>
            </w:r>
            <w:r w:rsidR="00DC5058">
              <w:t xml:space="preserve">ges is independent. </w:t>
            </w:r>
            <w:r>
              <w:t>Error messages generated by SC never contain a messageSequenceNumber.</w:t>
            </w:r>
            <w:r w:rsidR="008D1106">
              <w:t xml:space="preserve"> ECHO message has no msn</w:t>
            </w:r>
            <w:r w:rsidR="00205197">
              <w:t>.</w:t>
            </w:r>
          </w:p>
        </w:tc>
      </w:tr>
      <w:tr w:rsidR="004F7332" w:rsidTr="00FD06D2">
        <w:tc>
          <w:tcPr>
            <w:tcW w:w="1150" w:type="dxa"/>
          </w:tcPr>
          <w:p w:rsidR="004F7332" w:rsidRDefault="004F7332" w:rsidP="00FD06D2">
            <w:r>
              <w:t>Validation</w:t>
            </w:r>
          </w:p>
        </w:tc>
        <w:tc>
          <w:tcPr>
            <w:tcW w:w="6693" w:type="dxa"/>
          </w:tcPr>
          <w:p w:rsidR="00740427" w:rsidRDefault="004F7332" w:rsidP="00B434CC">
            <w:pPr>
              <w:jc w:val="left"/>
            </w:pPr>
            <w:r>
              <w:t>Running number in format &gt; 0</w:t>
            </w:r>
            <w:r w:rsidR="00F6134C">
              <w:t xml:space="preserve">, </w:t>
            </w:r>
            <w:r w:rsidR="00E02532">
              <w:t xml:space="preserve">the </w:t>
            </w:r>
            <w:r w:rsidR="00B434CC">
              <w:t xml:space="preserve">sequence is </w:t>
            </w:r>
            <w:r w:rsidR="00F6134C">
              <w:t>not validated by SC</w:t>
            </w:r>
            <w:r w:rsidR="00B434CC">
              <w:t>, g</w:t>
            </w:r>
            <w:r w:rsidR="00740427">
              <w:t>aps are possible. See also chapter</w:t>
            </w:r>
            <w:r w:rsidR="00F6134C">
              <w:t xml:space="preserve"> </w:t>
            </w:r>
            <w:fldSimple w:instr=" REF _Ref278893024 \r \h  \* MERGEFORMAT ">
              <w:r w:rsidR="005E7D95">
                <w:t>3.1.12</w:t>
              </w:r>
            </w:fldSimple>
            <w:r w:rsidR="00F6134C">
              <w:t xml:space="preserve"> and </w:t>
            </w:r>
            <w:fldSimple w:instr=" REF _Ref278893026 \r \h  \* MERGEFORMAT ">
              <w:r w:rsidR="005E7D95">
                <w:t>3.2.5</w:t>
              </w:r>
            </w:fldSimple>
          </w:p>
        </w:tc>
      </w:tr>
      <w:tr w:rsidR="004F7332" w:rsidTr="00FD06D2">
        <w:tc>
          <w:tcPr>
            <w:tcW w:w="1150" w:type="dxa"/>
          </w:tcPr>
          <w:p w:rsidR="004F7332" w:rsidRDefault="004F7332" w:rsidP="00FD06D2">
            <w:r>
              <w:t>Comment</w:t>
            </w:r>
          </w:p>
        </w:tc>
        <w:tc>
          <w:tcPr>
            <w:tcW w:w="6693" w:type="dxa"/>
          </w:tcPr>
          <w:p w:rsidR="00DC5058" w:rsidRDefault="004F7332" w:rsidP="00B842EB">
            <w:pPr>
              <w:jc w:val="left"/>
            </w:pPr>
            <w:r>
              <w:t>The message sequence number is reset at begin of the session and is steadily increas</w:t>
            </w:r>
            <w:r w:rsidR="00DC5058">
              <w:t>ing, incremented by the sender.</w:t>
            </w:r>
            <w:r w:rsidR="00E02532">
              <w:t xml:space="preserve"> The messageSeqenceNumber is also used to identify message parts in the cache.</w:t>
            </w:r>
          </w:p>
        </w:tc>
      </w:tr>
      <w:tr w:rsidR="004F7332" w:rsidTr="00FD06D2">
        <w:tc>
          <w:tcPr>
            <w:tcW w:w="1150" w:type="dxa"/>
          </w:tcPr>
          <w:p w:rsidR="004F7332" w:rsidRDefault="004F7332" w:rsidP="00FD06D2">
            <w:r>
              <w:t>Example</w:t>
            </w:r>
          </w:p>
        </w:tc>
        <w:tc>
          <w:tcPr>
            <w:tcW w:w="6693" w:type="dxa"/>
          </w:tcPr>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REQ</w:t>
            </w:r>
            <w:r>
              <w:rPr>
                <w:rFonts w:ascii="Courier New" w:hAnsi="Courier New" w:cs="Courier New"/>
                <w:b/>
                <w:sz w:val="16"/>
                <w:szCs w:val="16"/>
              </w:rPr>
              <w:t xml:space="preserve"> </w:t>
            </w:r>
            <w:r w:rsidRPr="001E3A48">
              <w:rPr>
                <w:rFonts w:ascii="Courier New" w:hAnsi="Courier New" w:cs="Courier New"/>
                <w:b/>
                <w:sz w:val="16"/>
                <w:szCs w:val="16"/>
              </w:rPr>
              <w:t xml:space="preserve">..   </w:t>
            </w:r>
            <w:r>
              <w:rPr>
                <w:rFonts w:ascii="Courier New" w:hAnsi="Courier New" w:cs="Courier New"/>
                <w:b/>
                <w:sz w:val="16"/>
                <w:szCs w:val="16"/>
              </w:rPr>
              <w:t>msn</w:t>
            </w:r>
            <w:r w:rsidRPr="001E3A48">
              <w:rPr>
                <w:rFonts w:ascii="Courier New" w:hAnsi="Courier New" w:cs="Courier New"/>
                <w:b/>
                <w:sz w:val="16"/>
                <w:szCs w:val="16"/>
              </w:rPr>
              <w:t>=3</w:t>
            </w:r>
          </w:p>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RES</w:t>
            </w:r>
            <w:r>
              <w:rPr>
                <w:rFonts w:ascii="Courier New" w:hAnsi="Courier New" w:cs="Courier New"/>
                <w:b/>
                <w:sz w:val="16"/>
                <w:szCs w:val="16"/>
              </w:rPr>
              <w:t xml:space="preserve"> </w:t>
            </w:r>
            <w:r w:rsidRPr="001E3A48">
              <w:rPr>
                <w:rFonts w:ascii="Courier New" w:hAnsi="Courier New" w:cs="Courier New"/>
                <w:b/>
                <w:sz w:val="16"/>
                <w:szCs w:val="16"/>
              </w:rPr>
              <w:t xml:space="preserve">..   </w:t>
            </w:r>
            <w:r>
              <w:rPr>
                <w:rFonts w:ascii="Courier New" w:hAnsi="Courier New" w:cs="Courier New"/>
                <w:b/>
                <w:sz w:val="16"/>
                <w:szCs w:val="16"/>
              </w:rPr>
              <w:t>msn</w:t>
            </w:r>
            <w:r w:rsidRPr="001E3A48">
              <w:rPr>
                <w:rFonts w:ascii="Courier New" w:hAnsi="Courier New" w:cs="Courier New"/>
                <w:b/>
                <w:sz w:val="16"/>
                <w:szCs w:val="16"/>
              </w:rPr>
              <w:t>=64</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w:t>
            </w:r>
          </w:p>
          <w:p w:rsidR="004F7332" w:rsidRPr="00730DAF" w:rsidRDefault="004F7332" w:rsidP="00B842EB">
            <w:pPr>
              <w:jc w:val="left"/>
              <w:rPr>
                <w:rFonts w:ascii="Courier New" w:hAnsi="Courier New" w:cs="Courier New"/>
                <w:b/>
                <w:sz w:val="16"/>
                <w:szCs w:val="16"/>
              </w:rPr>
            </w:pPr>
            <w:r w:rsidRPr="00730DAF">
              <w:rPr>
                <w:rFonts w:ascii="Courier New" w:hAnsi="Courier New" w:cs="Courier New"/>
                <w:b/>
                <w:sz w:val="16"/>
                <w:szCs w:val="16"/>
              </w:rPr>
              <w:t xml:space="preserve">PRQ ..   </w:t>
            </w:r>
            <w:r w:rsidR="00AC6E1C">
              <w:rPr>
                <w:rFonts w:ascii="Courier New" w:hAnsi="Courier New" w:cs="Courier New"/>
                <w:b/>
                <w:sz w:val="16"/>
                <w:szCs w:val="16"/>
              </w:rPr>
              <w:t>msn</w:t>
            </w:r>
            <w:r w:rsidRPr="00730DAF">
              <w:rPr>
                <w:rFonts w:ascii="Courier New" w:hAnsi="Courier New" w:cs="Courier New"/>
                <w:b/>
                <w:sz w:val="16"/>
                <w:szCs w:val="16"/>
              </w:rPr>
              <w:t>=4</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sidRPr="001E3A48">
              <w:rPr>
                <w:rFonts w:ascii="Courier New" w:hAnsi="Courier New" w:cs="Courier New"/>
                <w:sz w:val="16"/>
                <w:szCs w:val="16"/>
              </w:rPr>
              <w:t xml:space="preserve"> ..   </w:t>
            </w:r>
            <w:r w:rsidR="00AC6E1C">
              <w:rPr>
                <w:rFonts w:ascii="Courier New" w:hAnsi="Courier New" w:cs="Courier New"/>
                <w:sz w:val="16"/>
                <w:szCs w:val="16"/>
              </w:rPr>
              <w:t>msn</w:t>
            </w:r>
            <w:r w:rsidR="004F7332" w:rsidRPr="001E3A48">
              <w:rPr>
                <w:rFonts w:ascii="Courier New" w:hAnsi="Courier New" w:cs="Courier New"/>
                <w:sz w:val="16"/>
                <w:szCs w:val="16"/>
              </w:rPr>
              <w:t>=6</w:t>
            </w:r>
            <w:r w:rsidR="004F7332">
              <w:rPr>
                <w:rFonts w:ascii="Courier New" w:hAnsi="Courier New" w:cs="Courier New"/>
                <w:sz w:val="16"/>
                <w:szCs w:val="16"/>
              </w:rPr>
              <w:t>5</w:t>
            </w:r>
          </w:p>
          <w:p w:rsidR="004F7332" w:rsidRDefault="004F7332" w:rsidP="00B842EB">
            <w:pPr>
              <w:jc w:val="left"/>
              <w:rPr>
                <w:rFonts w:ascii="Courier New" w:hAnsi="Courier New" w:cs="Courier New"/>
                <w:sz w:val="16"/>
                <w:szCs w:val="16"/>
              </w:rPr>
            </w:pPr>
            <w:r w:rsidRPr="001E3A48">
              <w:rPr>
                <w:rFonts w:ascii="Courier New" w:hAnsi="Courier New" w:cs="Courier New"/>
                <w:sz w:val="16"/>
                <w:szCs w:val="16"/>
              </w:rPr>
              <w:t xml:space="preserve">PRQ ..   </w:t>
            </w:r>
            <w:r w:rsidR="00AC6E1C">
              <w:rPr>
                <w:rFonts w:ascii="Courier New" w:hAnsi="Courier New" w:cs="Courier New"/>
                <w:sz w:val="16"/>
                <w:szCs w:val="16"/>
              </w:rPr>
              <w:t>msn</w:t>
            </w:r>
            <w:r w:rsidRPr="001E3A48">
              <w:rPr>
                <w:rFonts w:ascii="Courier New" w:hAnsi="Courier New" w:cs="Courier New"/>
                <w:sz w:val="16"/>
                <w:szCs w:val="16"/>
              </w:rPr>
              <w:t>=</w:t>
            </w:r>
            <w:r>
              <w:rPr>
                <w:rFonts w:ascii="Courier New" w:hAnsi="Courier New" w:cs="Courier New"/>
                <w:sz w:val="16"/>
                <w:szCs w:val="16"/>
              </w:rPr>
              <w:t>5</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Pr>
                <w:rFonts w:ascii="Courier New" w:hAnsi="Courier New" w:cs="Courier New"/>
                <w:sz w:val="16"/>
                <w:szCs w:val="16"/>
              </w:rPr>
              <w:t xml:space="preserve"> ..   </w:t>
            </w:r>
            <w:r w:rsidR="00AC6E1C">
              <w:rPr>
                <w:rFonts w:ascii="Courier New" w:hAnsi="Courier New" w:cs="Courier New"/>
                <w:sz w:val="16"/>
                <w:szCs w:val="16"/>
              </w:rPr>
              <w:t>msn</w:t>
            </w:r>
            <w:r w:rsidR="004F7332">
              <w:rPr>
                <w:rFonts w:ascii="Courier New" w:hAnsi="Courier New" w:cs="Courier New"/>
                <w:sz w:val="16"/>
                <w:szCs w:val="16"/>
              </w:rPr>
              <w:t>=66</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 xml:space="preserve">PRQ ..   </w:t>
            </w:r>
            <w:r w:rsidR="00AC6E1C">
              <w:rPr>
                <w:rFonts w:ascii="Courier New" w:hAnsi="Courier New" w:cs="Courier New"/>
                <w:sz w:val="16"/>
                <w:szCs w:val="16"/>
              </w:rPr>
              <w:t>msn</w:t>
            </w:r>
            <w:r>
              <w:rPr>
                <w:rFonts w:ascii="Courier New" w:hAnsi="Courier New" w:cs="Courier New"/>
                <w:sz w:val="16"/>
                <w:szCs w:val="16"/>
              </w:rPr>
              <w:t>=6</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Pr>
                <w:rFonts w:ascii="Courier New" w:hAnsi="Courier New" w:cs="Courier New"/>
                <w:sz w:val="16"/>
                <w:szCs w:val="16"/>
              </w:rPr>
              <w:t xml:space="preserve"> ..   </w:t>
            </w:r>
            <w:r w:rsidR="00AC6E1C">
              <w:rPr>
                <w:rFonts w:ascii="Courier New" w:hAnsi="Courier New" w:cs="Courier New"/>
                <w:sz w:val="16"/>
                <w:szCs w:val="16"/>
              </w:rPr>
              <w:t>msn</w:t>
            </w:r>
            <w:r w:rsidR="004F7332">
              <w:rPr>
                <w:rFonts w:ascii="Courier New" w:hAnsi="Courier New" w:cs="Courier New"/>
                <w:sz w:val="16"/>
                <w:szCs w:val="16"/>
              </w:rPr>
              <w:t>=67</w:t>
            </w:r>
          </w:p>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 xml:space="preserve">REQ ..   </w:t>
            </w:r>
            <w:r w:rsidR="00AC6E1C">
              <w:rPr>
                <w:rFonts w:ascii="Courier New" w:hAnsi="Courier New" w:cs="Courier New"/>
                <w:b/>
                <w:sz w:val="16"/>
                <w:szCs w:val="16"/>
              </w:rPr>
              <w:t>msn</w:t>
            </w:r>
            <w:r w:rsidRPr="001E3A48">
              <w:rPr>
                <w:rFonts w:ascii="Courier New" w:hAnsi="Courier New" w:cs="Courier New"/>
                <w:b/>
                <w:sz w:val="16"/>
                <w:szCs w:val="16"/>
              </w:rPr>
              <w:t>=</w:t>
            </w:r>
            <w:r>
              <w:rPr>
                <w:rFonts w:ascii="Courier New" w:hAnsi="Courier New" w:cs="Courier New"/>
                <w:b/>
                <w:sz w:val="16"/>
                <w:szCs w:val="16"/>
              </w:rPr>
              <w:t>7</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 xml:space="preserve">PRS ..   </w:t>
            </w:r>
            <w:r w:rsidR="00AC6E1C">
              <w:rPr>
                <w:rFonts w:ascii="Courier New" w:hAnsi="Courier New" w:cs="Courier New"/>
                <w:sz w:val="16"/>
                <w:szCs w:val="16"/>
              </w:rPr>
              <w:t>msn</w:t>
            </w:r>
            <w:r>
              <w:rPr>
                <w:rFonts w:ascii="Courier New" w:hAnsi="Courier New" w:cs="Courier New"/>
                <w:sz w:val="16"/>
                <w:szCs w:val="16"/>
              </w:rPr>
              <w:t>=68</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sidRPr="001E3A48">
              <w:rPr>
                <w:rFonts w:ascii="Courier New" w:hAnsi="Courier New" w:cs="Courier New"/>
                <w:sz w:val="16"/>
                <w:szCs w:val="16"/>
              </w:rPr>
              <w:t xml:space="preserve"> ..   </w:t>
            </w:r>
            <w:r w:rsidR="00AC6E1C">
              <w:rPr>
                <w:rFonts w:ascii="Courier New" w:hAnsi="Courier New" w:cs="Courier New"/>
                <w:sz w:val="16"/>
                <w:szCs w:val="16"/>
              </w:rPr>
              <w:t>msn</w:t>
            </w:r>
            <w:r w:rsidR="004F7332" w:rsidRPr="001E3A48">
              <w:rPr>
                <w:rFonts w:ascii="Courier New" w:hAnsi="Courier New" w:cs="Courier New"/>
                <w:sz w:val="16"/>
                <w:szCs w:val="16"/>
              </w:rPr>
              <w:t>=</w:t>
            </w:r>
            <w:r w:rsidR="004F7332">
              <w:rPr>
                <w:rFonts w:ascii="Courier New" w:hAnsi="Courier New" w:cs="Courier New"/>
                <w:sz w:val="16"/>
                <w:szCs w:val="16"/>
              </w:rPr>
              <w:t>8</w:t>
            </w:r>
          </w:p>
          <w:p w:rsidR="004F7332" w:rsidRPr="001E3A48" w:rsidRDefault="004F7332" w:rsidP="00B842EB">
            <w:pPr>
              <w:jc w:val="left"/>
              <w:rPr>
                <w:rFonts w:ascii="Courier New" w:hAnsi="Courier New" w:cs="Courier New"/>
                <w:sz w:val="16"/>
                <w:szCs w:val="16"/>
              </w:rPr>
            </w:pPr>
            <w:r>
              <w:rPr>
                <w:rFonts w:ascii="Courier New" w:hAnsi="Courier New" w:cs="Courier New"/>
                <w:sz w:val="16"/>
                <w:szCs w:val="16"/>
              </w:rPr>
              <w:t xml:space="preserve">PRS ..   </w:t>
            </w:r>
            <w:r w:rsidR="00AC6E1C">
              <w:rPr>
                <w:rFonts w:ascii="Courier New" w:hAnsi="Courier New" w:cs="Courier New"/>
                <w:sz w:val="16"/>
                <w:szCs w:val="16"/>
              </w:rPr>
              <w:t>msn</w:t>
            </w:r>
            <w:r>
              <w:rPr>
                <w:rFonts w:ascii="Courier New" w:hAnsi="Courier New" w:cs="Courier New"/>
                <w:sz w:val="16"/>
                <w:szCs w:val="16"/>
              </w:rPr>
              <w:t>=69</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sidRPr="001E3A48">
              <w:rPr>
                <w:rFonts w:ascii="Courier New" w:hAnsi="Courier New" w:cs="Courier New"/>
                <w:sz w:val="16"/>
                <w:szCs w:val="16"/>
              </w:rPr>
              <w:t xml:space="preserve"> ..   </w:t>
            </w:r>
            <w:r w:rsidR="00AC6E1C">
              <w:rPr>
                <w:rFonts w:ascii="Courier New" w:hAnsi="Courier New" w:cs="Courier New"/>
                <w:sz w:val="16"/>
                <w:szCs w:val="16"/>
              </w:rPr>
              <w:t>msn</w:t>
            </w:r>
            <w:r w:rsidR="004F7332" w:rsidRPr="001E3A48">
              <w:rPr>
                <w:rFonts w:ascii="Courier New" w:hAnsi="Courier New" w:cs="Courier New"/>
                <w:sz w:val="16"/>
                <w:szCs w:val="16"/>
              </w:rPr>
              <w:t>=</w:t>
            </w:r>
            <w:r w:rsidR="004F7332">
              <w:rPr>
                <w:rFonts w:ascii="Courier New" w:hAnsi="Courier New" w:cs="Courier New"/>
                <w:sz w:val="16"/>
                <w:szCs w:val="16"/>
              </w:rPr>
              <w:t>9</w:t>
            </w:r>
          </w:p>
          <w:p w:rsidR="004F7332" w:rsidRPr="001E3A48" w:rsidRDefault="004F7332" w:rsidP="00B842EB">
            <w:pPr>
              <w:jc w:val="left"/>
              <w:rPr>
                <w:rFonts w:ascii="Courier New" w:hAnsi="Courier New" w:cs="Courier New"/>
                <w:b/>
                <w:sz w:val="16"/>
                <w:szCs w:val="16"/>
              </w:rPr>
            </w:pPr>
            <w:r>
              <w:rPr>
                <w:rFonts w:ascii="Courier New" w:hAnsi="Courier New" w:cs="Courier New"/>
                <w:b/>
                <w:sz w:val="16"/>
                <w:szCs w:val="16"/>
              </w:rPr>
              <w:lastRenderedPageBreak/>
              <w:t xml:space="preserve">RES ..   </w:t>
            </w:r>
            <w:r w:rsidR="00AC6E1C">
              <w:rPr>
                <w:rFonts w:ascii="Courier New" w:hAnsi="Courier New" w:cs="Courier New"/>
                <w:b/>
                <w:sz w:val="16"/>
                <w:szCs w:val="16"/>
              </w:rPr>
              <w:t>msn</w:t>
            </w:r>
            <w:r>
              <w:rPr>
                <w:rFonts w:ascii="Courier New" w:hAnsi="Courier New" w:cs="Courier New"/>
                <w:b/>
                <w:sz w:val="16"/>
                <w:szCs w:val="16"/>
              </w:rPr>
              <w:t>=70</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w:t>
            </w:r>
          </w:p>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REQ</w:t>
            </w:r>
            <w:r>
              <w:rPr>
                <w:rFonts w:ascii="Courier New" w:hAnsi="Courier New" w:cs="Courier New"/>
                <w:b/>
                <w:sz w:val="16"/>
                <w:szCs w:val="16"/>
              </w:rPr>
              <w:t xml:space="preserve"> </w:t>
            </w:r>
            <w:r w:rsidRPr="001E3A48">
              <w:rPr>
                <w:rFonts w:ascii="Courier New" w:hAnsi="Courier New" w:cs="Courier New"/>
                <w:b/>
                <w:sz w:val="16"/>
                <w:szCs w:val="16"/>
              </w:rPr>
              <w:t xml:space="preserve">..   </w:t>
            </w:r>
            <w:r w:rsidR="00AC6E1C">
              <w:rPr>
                <w:rFonts w:ascii="Courier New" w:hAnsi="Courier New" w:cs="Courier New"/>
                <w:b/>
                <w:sz w:val="16"/>
                <w:szCs w:val="16"/>
              </w:rPr>
              <w:t>msn</w:t>
            </w:r>
            <w:r>
              <w:rPr>
                <w:rFonts w:ascii="Courier New" w:hAnsi="Courier New" w:cs="Courier New"/>
                <w:b/>
                <w:sz w:val="16"/>
                <w:szCs w:val="16"/>
              </w:rPr>
              <w:t>=10</w:t>
            </w:r>
          </w:p>
          <w:p w:rsidR="004F7332" w:rsidRDefault="004F7332" w:rsidP="00B842EB">
            <w:pPr>
              <w:jc w:val="left"/>
            </w:pPr>
            <w:r w:rsidRPr="001E3A48">
              <w:rPr>
                <w:rFonts w:ascii="Courier New" w:hAnsi="Courier New" w:cs="Courier New"/>
                <w:b/>
                <w:sz w:val="16"/>
                <w:szCs w:val="16"/>
              </w:rPr>
              <w:t>RES</w:t>
            </w:r>
            <w:r>
              <w:rPr>
                <w:rFonts w:ascii="Courier New" w:hAnsi="Courier New" w:cs="Courier New"/>
                <w:b/>
                <w:sz w:val="16"/>
                <w:szCs w:val="16"/>
              </w:rPr>
              <w:t xml:space="preserve"> </w:t>
            </w:r>
            <w:r w:rsidRPr="001E3A48">
              <w:rPr>
                <w:rFonts w:ascii="Courier New" w:hAnsi="Courier New" w:cs="Courier New"/>
                <w:b/>
                <w:sz w:val="16"/>
                <w:szCs w:val="16"/>
              </w:rPr>
              <w:t xml:space="preserve">..   </w:t>
            </w:r>
            <w:r w:rsidR="00AC6E1C">
              <w:rPr>
                <w:rFonts w:ascii="Courier New" w:hAnsi="Courier New" w:cs="Courier New"/>
                <w:b/>
                <w:sz w:val="16"/>
                <w:szCs w:val="16"/>
              </w:rPr>
              <w:t>msn</w:t>
            </w:r>
            <w:r>
              <w:rPr>
                <w:rFonts w:ascii="Courier New" w:hAnsi="Courier New" w:cs="Courier New"/>
                <w:b/>
                <w:sz w:val="16"/>
                <w:szCs w:val="16"/>
              </w:rPr>
              <w:t>=71</w:t>
            </w:r>
          </w:p>
        </w:tc>
      </w:tr>
    </w:tbl>
    <w:p w:rsidR="00EC15AC" w:rsidRDefault="00EC15AC" w:rsidP="008F5812">
      <w:pPr>
        <w:pStyle w:val="Heading2"/>
      </w:pPr>
      <w:bookmarkStart w:id="343" w:name="_Toc337458284"/>
      <w:r>
        <w:lastRenderedPageBreak/>
        <w:t>messageType (mty)</w:t>
      </w:r>
      <w:bookmarkEnd w:id="3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EC15AC" w:rsidTr="00704FB9">
        <w:tc>
          <w:tcPr>
            <w:tcW w:w="1150" w:type="dxa"/>
          </w:tcPr>
          <w:p w:rsidR="00EC15AC" w:rsidRDefault="00EC15AC" w:rsidP="00400B14">
            <w:r>
              <w:t>Name</w:t>
            </w:r>
          </w:p>
        </w:tc>
        <w:tc>
          <w:tcPr>
            <w:tcW w:w="6693" w:type="dxa"/>
          </w:tcPr>
          <w:p w:rsidR="00EC15AC" w:rsidRDefault="00EC15AC" w:rsidP="00B842EB">
            <w:pPr>
              <w:jc w:val="left"/>
            </w:pPr>
            <w:r>
              <w:t>messageType</w:t>
            </w:r>
          </w:p>
        </w:tc>
      </w:tr>
      <w:tr w:rsidR="00EC15AC" w:rsidTr="00704FB9">
        <w:tc>
          <w:tcPr>
            <w:tcW w:w="1150" w:type="dxa"/>
          </w:tcPr>
          <w:p w:rsidR="00EC15AC" w:rsidRDefault="00EC15AC" w:rsidP="00400B14">
            <w:r>
              <w:t>Code</w:t>
            </w:r>
          </w:p>
        </w:tc>
        <w:tc>
          <w:tcPr>
            <w:tcW w:w="6693" w:type="dxa"/>
          </w:tcPr>
          <w:p w:rsidR="00EC15AC" w:rsidRDefault="00EC15AC" w:rsidP="00B842EB">
            <w:pPr>
              <w:jc w:val="left"/>
            </w:pPr>
            <w:r>
              <w:t>mty</w:t>
            </w:r>
          </w:p>
        </w:tc>
      </w:tr>
      <w:tr w:rsidR="00EC15AC" w:rsidTr="00704FB9">
        <w:tc>
          <w:tcPr>
            <w:tcW w:w="1150" w:type="dxa"/>
          </w:tcPr>
          <w:p w:rsidR="00EC15AC" w:rsidRDefault="00EC15AC" w:rsidP="00400B14">
            <w:r>
              <w:t>Description</w:t>
            </w:r>
          </w:p>
        </w:tc>
        <w:tc>
          <w:tcPr>
            <w:tcW w:w="6693" w:type="dxa"/>
          </w:tcPr>
          <w:p w:rsidR="00EC15AC" w:rsidRDefault="00EC15AC" w:rsidP="00B842EB">
            <w:pPr>
              <w:jc w:val="left"/>
            </w:pPr>
            <w:r>
              <w:t>Unique message type</w:t>
            </w:r>
          </w:p>
        </w:tc>
      </w:tr>
      <w:tr w:rsidR="00EC15AC" w:rsidTr="00704FB9">
        <w:tc>
          <w:tcPr>
            <w:tcW w:w="1150" w:type="dxa"/>
          </w:tcPr>
          <w:p w:rsidR="00EC15AC" w:rsidRDefault="00EC15AC" w:rsidP="00400B14">
            <w:r>
              <w:t>Validation</w:t>
            </w:r>
          </w:p>
        </w:tc>
        <w:tc>
          <w:tcPr>
            <w:tcW w:w="6693" w:type="dxa"/>
          </w:tcPr>
          <w:p w:rsidR="00EC15AC" w:rsidRDefault="007903A7" w:rsidP="00B842EB">
            <w:pPr>
              <w:jc w:val="left"/>
            </w:pPr>
            <w:r>
              <w:t xml:space="preserve">3 characters, fixed, uppercase, list </w:t>
            </w:r>
            <w:r w:rsidR="00EC15AC">
              <w:t>of known message types</w:t>
            </w:r>
          </w:p>
        </w:tc>
      </w:tr>
      <w:tr w:rsidR="00EC15AC" w:rsidTr="00704FB9">
        <w:tc>
          <w:tcPr>
            <w:tcW w:w="1150" w:type="dxa"/>
          </w:tcPr>
          <w:p w:rsidR="00EC15AC" w:rsidRDefault="00EC15AC" w:rsidP="00400B14">
            <w:r>
              <w:t>Comment</w:t>
            </w:r>
          </w:p>
        </w:tc>
        <w:tc>
          <w:tcPr>
            <w:tcW w:w="6693" w:type="dxa"/>
          </w:tcPr>
          <w:p w:rsidR="00EC15AC" w:rsidRDefault="00EC15AC" w:rsidP="00B842EB">
            <w:pPr>
              <w:jc w:val="left"/>
            </w:pPr>
            <w:r>
              <w:t>Message type that represents a certain command. The direction of the message is visible in the headline.</w:t>
            </w:r>
          </w:p>
        </w:tc>
      </w:tr>
      <w:tr w:rsidR="00EC15AC" w:rsidTr="00704FB9">
        <w:tc>
          <w:tcPr>
            <w:tcW w:w="1150" w:type="dxa"/>
          </w:tcPr>
          <w:p w:rsidR="00EC15AC" w:rsidRDefault="00EC15AC" w:rsidP="00400B14">
            <w:r>
              <w:t>Example</w:t>
            </w:r>
          </w:p>
        </w:tc>
        <w:tc>
          <w:tcPr>
            <w:tcW w:w="6693" w:type="dxa"/>
          </w:tcPr>
          <w:p w:rsidR="00EC15AC" w:rsidRDefault="00EC15AC" w:rsidP="00B842EB">
            <w:pPr>
              <w:jc w:val="left"/>
            </w:pPr>
            <w:r>
              <w:t>mty=ATT</w:t>
            </w:r>
          </w:p>
        </w:tc>
      </w:tr>
    </w:tbl>
    <w:p w:rsidR="005A16E4" w:rsidRDefault="005A16E4" w:rsidP="008F5812">
      <w:pPr>
        <w:pStyle w:val="Heading2"/>
      </w:pPr>
      <w:bookmarkStart w:id="344" w:name="_Toc337458285"/>
      <w:r>
        <w:t>mask</w:t>
      </w:r>
      <w:r w:rsidR="00365777">
        <w:t xml:space="preserve"> (msk</w:t>
      </w:r>
      <w:r w:rsidR="00706DFB">
        <w:t>)</w:t>
      </w:r>
      <w:bookmarkEnd w:id="3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5B32B6">
        <w:tc>
          <w:tcPr>
            <w:tcW w:w="1150" w:type="dxa"/>
          </w:tcPr>
          <w:p w:rsidR="005A16E4" w:rsidRDefault="005A16E4" w:rsidP="00400B14">
            <w:r>
              <w:t>Name</w:t>
            </w:r>
          </w:p>
        </w:tc>
        <w:tc>
          <w:tcPr>
            <w:tcW w:w="6693" w:type="dxa"/>
          </w:tcPr>
          <w:p w:rsidR="005A16E4" w:rsidRDefault="005A16E4" w:rsidP="00B842EB">
            <w:pPr>
              <w:jc w:val="left"/>
            </w:pPr>
            <w:r>
              <w:t>mask</w:t>
            </w:r>
          </w:p>
        </w:tc>
      </w:tr>
      <w:tr w:rsidR="00706DFB" w:rsidTr="005B32B6">
        <w:tc>
          <w:tcPr>
            <w:tcW w:w="1150" w:type="dxa"/>
          </w:tcPr>
          <w:p w:rsidR="00706DFB" w:rsidRDefault="00706DFB" w:rsidP="00400B14">
            <w:r>
              <w:t>Code</w:t>
            </w:r>
          </w:p>
        </w:tc>
        <w:tc>
          <w:tcPr>
            <w:tcW w:w="6693" w:type="dxa"/>
          </w:tcPr>
          <w:p w:rsidR="00706DFB" w:rsidRDefault="00706DFB" w:rsidP="00B842EB">
            <w:pPr>
              <w:jc w:val="left"/>
            </w:pPr>
            <w:r>
              <w:t>m</w:t>
            </w:r>
            <w:r w:rsidR="00365777">
              <w:t>sk</w:t>
            </w:r>
          </w:p>
        </w:tc>
      </w:tr>
      <w:tr w:rsidR="005A16E4" w:rsidTr="005B32B6">
        <w:tc>
          <w:tcPr>
            <w:tcW w:w="1150" w:type="dxa"/>
          </w:tcPr>
          <w:p w:rsidR="005A16E4" w:rsidRDefault="005A16E4" w:rsidP="00400B14">
            <w:r>
              <w:t>Description</w:t>
            </w:r>
          </w:p>
        </w:tc>
        <w:tc>
          <w:tcPr>
            <w:tcW w:w="6693" w:type="dxa"/>
          </w:tcPr>
          <w:p w:rsidR="005A16E4" w:rsidRDefault="00E173A1" w:rsidP="00B842EB">
            <w:pPr>
              <w:jc w:val="left"/>
            </w:pPr>
            <w:r>
              <w:t xml:space="preserve">The mask is used in SUBSCRIBE or </w:t>
            </w:r>
            <w:r w:rsidR="005A16E4">
              <w:t>CHANGE_SUBSCR</w:t>
            </w:r>
            <w:r>
              <w:t>IPTION</w:t>
            </w:r>
            <w:r w:rsidR="005A16E4">
              <w:t xml:space="preserve"> to express</w:t>
            </w:r>
            <w:r>
              <w:t xml:space="preserve"> the client interest and in PUBLISH </w:t>
            </w:r>
            <w:r w:rsidR="005A16E4">
              <w:t>to designate the message c</w:t>
            </w:r>
            <w:r w:rsidR="00BA2404">
              <w:t>o</w:t>
            </w:r>
            <w:r w:rsidR="005A16E4">
              <w:t>ntents. Only printable characters are allowed.</w:t>
            </w:r>
          </w:p>
        </w:tc>
      </w:tr>
      <w:tr w:rsidR="005B32B6" w:rsidTr="005B32B6">
        <w:tc>
          <w:tcPr>
            <w:tcW w:w="1150" w:type="dxa"/>
          </w:tcPr>
          <w:p w:rsidR="005B32B6" w:rsidRDefault="005B32B6" w:rsidP="00400B14">
            <w:r>
              <w:t>Validation</w:t>
            </w:r>
          </w:p>
        </w:tc>
        <w:tc>
          <w:tcPr>
            <w:tcW w:w="6693" w:type="dxa"/>
          </w:tcPr>
          <w:p w:rsidR="005B32B6" w:rsidRDefault="005B32B6" w:rsidP="00B842EB">
            <w:pPr>
              <w:jc w:val="left"/>
            </w:pPr>
            <w:r>
              <w:t xml:space="preserve">Any printable character, length </w:t>
            </w:r>
            <w:r w:rsidR="0004033D">
              <w:t>≤</w:t>
            </w:r>
            <w:r>
              <w:t xml:space="preserve"> 256Byte</w:t>
            </w:r>
          </w:p>
          <w:p w:rsidR="007B2513" w:rsidRDefault="007B2513" w:rsidP="00B842EB">
            <w:pPr>
              <w:jc w:val="left"/>
            </w:pPr>
            <w:r>
              <w:t>Client may not subscribe with mask containing “%” character.</w:t>
            </w:r>
          </w:p>
        </w:tc>
      </w:tr>
      <w:tr w:rsidR="005A16E4" w:rsidTr="005B32B6">
        <w:tc>
          <w:tcPr>
            <w:tcW w:w="1150" w:type="dxa"/>
          </w:tcPr>
          <w:p w:rsidR="005A16E4" w:rsidRDefault="005A16E4" w:rsidP="00400B14">
            <w:r>
              <w:t>Comment</w:t>
            </w:r>
          </w:p>
        </w:tc>
        <w:tc>
          <w:tcPr>
            <w:tcW w:w="6693" w:type="dxa"/>
          </w:tcPr>
          <w:p w:rsidR="005A16E4" w:rsidRDefault="005A16E4" w:rsidP="00B842EB">
            <w:pPr>
              <w:jc w:val="left"/>
            </w:pPr>
            <w:r>
              <w:t xml:space="preserve">If the message mask matches the subscription mask, the client will get this message. </w:t>
            </w:r>
          </w:p>
          <w:p w:rsidR="005A16E4" w:rsidRDefault="005A16E4" w:rsidP="00B842EB">
            <w:pPr>
              <w:jc w:val="left"/>
            </w:pPr>
            <w:r>
              <w:t>The matching rules:</w:t>
            </w:r>
          </w:p>
          <w:p w:rsidR="005A16E4" w:rsidRDefault="005A16E4" w:rsidP="000D2606">
            <w:pPr>
              <w:numPr>
                <w:ilvl w:val="0"/>
                <w:numId w:val="17"/>
              </w:numPr>
              <w:jc w:val="left"/>
            </w:pPr>
            <w:r>
              <w:t xml:space="preserve">masks of unequal length </w:t>
            </w:r>
            <w:r w:rsidRPr="00BA2404">
              <w:rPr>
                <w:u w:val="single"/>
              </w:rPr>
              <w:t>do not</w:t>
            </w:r>
            <w:r>
              <w:t xml:space="preserve"> match</w:t>
            </w:r>
          </w:p>
          <w:p w:rsidR="005A16E4" w:rsidRDefault="005A16E4" w:rsidP="000D2606">
            <w:pPr>
              <w:numPr>
                <w:ilvl w:val="0"/>
                <w:numId w:val="17"/>
              </w:numPr>
              <w:jc w:val="left"/>
            </w:pPr>
            <w:r>
              <w:t>% - matches any single character at this position</w:t>
            </w:r>
          </w:p>
          <w:p w:rsidR="005A16E4" w:rsidRDefault="005A16E4" w:rsidP="000D2606">
            <w:pPr>
              <w:numPr>
                <w:ilvl w:val="0"/>
                <w:numId w:val="17"/>
              </w:numPr>
              <w:jc w:val="left"/>
            </w:pPr>
            <w:r>
              <w:t>All other characters must exactly match (case sensitive)</w:t>
            </w:r>
          </w:p>
        </w:tc>
      </w:tr>
      <w:tr w:rsidR="005A16E4" w:rsidTr="005B32B6">
        <w:tc>
          <w:tcPr>
            <w:tcW w:w="1150" w:type="dxa"/>
          </w:tcPr>
          <w:p w:rsidR="005A16E4" w:rsidRDefault="005A16E4" w:rsidP="00400B14">
            <w:r>
              <w:t>Example</w:t>
            </w:r>
          </w:p>
        </w:tc>
        <w:tc>
          <w:tcPr>
            <w:tcW w:w="6693" w:type="dxa"/>
          </w:tcPr>
          <w:p w:rsidR="00706DFB" w:rsidRDefault="005A16E4" w:rsidP="00B842EB">
            <w:pPr>
              <w:tabs>
                <w:tab w:val="left" w:pos="1969"/>
              </w:tabs>
              <w:jc w:val="left"/>
            </w:pPr>
            <w:r>
              <w:t>Subscription</w:t>
            </w:r>
            <w:r w:rsidR="00933ADC">
              <w:t xml:space="preserve"> mask</w:t>
            </w:r>
            <w:r>
              <w:t xml:space="preserve">: </w:t>
            </w:r>
          </w:p>
          <w:p w:rsidR="005A16E4" w:rsidRDefault="00706DFB" w:rsidP="00B842EB">
            <w:pPr>
              <w:tabs>
                <w:tab w:val="left" w:pos="551"/>
              </w:tabs>
              <w:jc w:val="left"/>
              <w:rPr>
                <w:rFonts w:ascii="Courier New" w:hAnsi="Courier New" w:cs="Courier New"/>
                <w:sz w:val="16"/>
                <w:szCs w:val="16"/>
              </w:rPr>
            </w:pPr>
            <w:r>
              <w:t>m</w:t>
            </w:r>
            <w:r w:rsidR="00365777">
              <w:t>sk</w:t>
            </w:r>
            <w:r>
              <w:t>=</w:t>
            </w:r>
            <w:r w:rsidR="005A16E4" w:rsidRPr="00A67E28">
              <w:rPr>
                <w:rFonts w:ascii="Courier New" w:hAnsi="Courier New" w:cs="Courier New"/>
                <w:sz w:val="16"/>
                <w:szCs w:val="16"/>
              </w:rPr>
              <w:t>000012100012832102FADF-----------X-----------</w:t>
            </w:r>
          </w:p>
          <w:p w:rsidR="005A16E4" w:rsidRDefault="005A16E4" w:rsidP="00B842EB">
            <w:pPr>
              <w:jc w:val="left"/>
            </w:pPr>
          </w:p>
          <w:p w:rsidR="005A16E4" w:rsidRDefault="005A16E4" w:rsidP="00B842EB">
            <w:pPr>
              <w:jc w:val="left"/>
            </w:pPr>
            <w:r>
              <w:t>Matching examples</w:t>
            </w:r>
            <w:r w:rsidR="00706DFB">
              <w:t xml:space="preserve"> of message masks</w:t>
            </w:r>
            <w:r>
              <w:t>:</w:t>
            </w:r>
          </w:p>
          <w:p w:rsidR="005A16E4" w:rsidRPr="00A67E28" w:rsidRDefault="00365777" w:rsidP="00B842EB">
            <w:pPr>
              <w:tabs>
                <w:tab w:val="left" w:pos="551"/>
              </w:tabs>
              <w:jc w:val="left"/>
            </w:pPr>
            <w:r>
              <w:t>msk</w:t>
            </w:r>
            <w:r w:rsidR="00706DFB">
              <w:t>=</w:t>
            </w:r>
            <w:r w:rsidR="005A16E4" w:rsidRPr="00A67E28">
              <w:rPr>
                <w:rFonts w:ascii="Courier New" w:hAnsi="Courier New" w:cs="Courier New"/>
                <w:sz w:val="16"/>
                <w:szCs w:val="16"/>
              </w:rPr>
              <w:t>000012100012832102FADF-----------X-----------</w:t>
            </w:r>
          </w:p>
          <w:p w:rsidR="005A16E4" w:rsidRPr="00A67E28" w:rsidRDefault="00706DFB" w:rsidP="00B842EB">
            <w:pPr>
              <w:tabs>
                <w:tab w:val="left" w:pos="551"/>
              </w:tabs>
              <w:jc w:val="left"/>
              <w:rPr>
                <w:rFonts w:ascii="Courier New" w:hAnsi="Courier New" w:cs="Courier New"/>
              </w:rPr>
            </w:pPr>
            <w:r>
              <w:t>m</w:t>
            </w:r>
            <w:r w:rsidR="00365777">
              <w:t>sk</w:t>
            </w:r>
            <w:r>
              <w:t>=</w:t>
            </w:r>
            <w:r w:rsidR="005A16E4" w:rsidRPr="00A67E28">
              <w:rPr>
                <w:rFonts w:ascii="Courier New" w:hAnsi="Courier New" w:cs="Courier New"/>
                <w:sz w:val="16"/>
                <w:szCs w:val="16"/>
              </w:rPr>
              <w:t>0000121%%%%%%%%%%</w:t>
            </w:r>
            <w:r w:rsidR="005A16E4">
              <w:rPr>
                <w:rFonts w:ascii="Courier New" w:hAnsi="Courier New" w:cs="Courier New"/>
                <w:sz w:val="16"/>
                <w:szCs w:val="16"/>
              </w:rPr>
              <w:t>%%%%%</w:t>
            </w:r>
            <w:r w:rsidR="005A16E4" w:rsidRPr="00A67E28">
              <w:rPr>
                <w:rFonts w:ascii="Courier New" w:hAnsi="Courier New" w:cs="Courier New"/>
                <w:sz w:val="16"/>
                <w:szCs w:val="16"/>
              </w:rPr>
              <w:t>-----------</w:t>
            </w:r>
            <w:r w:rsidR="005A16E4">
              <w:rPr>
                <w:rFonts w:ascii="Courier New" w:hAnsi="Courier New" w:cs="Courier New"/>
                <w:sz w:val="16"/>
                <w:szCs w:val="16"/>
              </w:rPr>
              <w:t>X-</w:t>
            </w:r>
            <w:r w:rsidR="005A16E4" w:rsidRPr="00A67E28">
              <w:rPr>
                <w:rFonts w:ascii="Courier New" w:hAnsi="Courier New" w:cs="Courier New"/>
                <w:sz w:val="16"/>
                <w:szCs w:val="16"/>
              </w:rPr>
              <w:t>----------</w:t>
            </w:r>
          </w:p>
          <w:p w:rsidR="005A16E4" w:rsidRDefault="005A16E4" w:rsidP="00B842EB">
            <w:pPr>
              <w:jc w:val="left"/>
              <w:rPr>
                <w:u w:val="single"/>
              </w:rPr>
            </w:pPr>
          </w:p>
          <w:p w:rsidR="005A16E4" w:rsidRDefault="005A16E4" w:rsidP="00B842EB">
            <w:pPr>
              <w:jc w:val="left"/>
            </w:pPr>
            <w:r w:rsidRPr="00A67E28">
              <w:rPr>
                <w:u w:val="single"/>
              </w:rPr>
              <w:t>Not</w:t>
            </w:r>
            <w:r>
              <w:t xml:space="preserve"> matching examples</w:t>
            </w:r>
            <w:r w:rsidR="00706DFB">
              <w:t xml:space="preserve"> of message masks</w:t>
            </w:r>
            <w:r>
              <w:t>:</w:t>
            </w:r>
          </w:p>
          <w:p w:rsidR="005A16E4" w:rsidRPr="00A67E28" w:rsidRDefault="00706DFB" w:rsidP="00B842EB">
            <w:pPr>
              <w:tabs>
                <w:tab w:val="left" w:pos="551"/>
              </w:tabs>
              <w:jc w:val="left"/>
            </w:pPr>
            <w:r>
              <w:t>m</w:t>
            </w:r>
            <w:r w:rsidR="00365777">
              <w:t>sk</w:t>
            </w:r>
            <w:r>
              <w:t>=</w:t>
            </w:r>
            <w:r w:rsidR="005A16E4" w:rsidRPr="00A67E28">
              <w:rPr>
                <w:rFonts w:ascii="Courier New" w:hAnsi="Courier New" w:cs="Courier New"/>
                <w:sz w:val="16"/>
                <w:szCs w:val="16"/>
              </w:rPr>
              <w:t>000012100012832102FADF-----------</w:t>
            </w:r>
            <w:r w:rsidR="005A16E4">
              <w:rPr>
                <w:rFonts w:ascii="Courier New" w:hAnsi="Courier New" w:cs="Courier New"/>
                <w:sz w:val="16"/>
                <w:szCs w:val="16"/>
              </w:rPr>
              <w:t>-</w:t>
            </w:r>
            <w:r w:rsidR="005A16E4" w:rsidRPr="00A67E28">
              <w:rPr>
                <w:rFonts w:ascii="Courier New" w:hAnsi="Courier New" w:cs="Courier New"/>
                <w:sz w:val="16"/>
                <w:szCs w:val="16"/>
              </w:rPr>
              <w:t>-----------</w:t>
            </w:r>
          </w:p>
          <w:p w:rsidR="00640682" w:rsidRPr="00A67E28" w:rsidRDefault="00640682" w:rsidP="00B842EB">
            <w:pPr>
              <w:tabs>
                <w:tab w:val="left" w:pos="551"/>
              </w:tabs>
              <w:jc w:val="left"/>
              <w:rPr>
                <w:rFonts w:ascii="Courier New" w:hAnsi="Courier New" w:cs="Courier New"/>
              </w:rPr>
            </w:pPr>
            <w:r>
              <w:t>msk=</w:t>
            </w:r>
            <w:r w:rsidRPr="00A67E28">
              <w:rPr>
                <w:rFonts w:ascii="Courier New" w:hAnsi="Courier New" w:cs="Courier New"/>
                <w:sz w:val="16"/>
                <w:szCs w:val="16"/>
              </w:rPr>
              <w:t>0000121%%%%%%%%%%</w:t>
            </w:r>
            <w:r>
              <w:rPr>
                <w:rFonts w:ascii="Courier New" w:hAnsi="Courier New" w:cs="Courier New"/>
                <w:sz w:val="16"/>
                <w:szCs w:val="16"/>
              </w:rPr>
              <w:t>%%%%%</w:t>
            </w:r>
            <w:r w:rsidRPr="00A67E28">
              <w:rPr>
                <w:rFonts w:ascii="Courier New" w:hAnsi="Courier New" w:cs="Courier New"/>
                <w:sz w:val="16"/>
                <w:szCs w:val="16"/>
              </w:rPr>
              <w:t>-----------</w:t>
            </w:r>
            <w:r>
              <w:rPr>
                <w:rFonts w:ascii="Courier New" w:hAnsi="Courier New" w:cs="Courier New"/>
                <w:sz w:val="16"/>
                <w:szCs w:val="16"/>
              </w:rPr>
              <w:t>X-</w:t>
            </w:r>
            <w:r w:rsidRPr="00A67E28">
              <w:rPr>
                <w:rFonts w:ascii="Courier New" w:hAnsi="Courier New" w:cs="Courier New"/>
                <w:sz w:val="16"/>
                <w:szCs w:val="16"/>
              </w:rPr>
              <w:t>----------</w:t>
            </w:r>
          </w:p>
          <w:p w:rsidR="005A16E4" w:rsidRDefault="005A16E4" w:rsidP="00B842EB">
            <w:pPr>
              <w:jc w:val="left"/>
            </w:pPr>
          </w:p>
        </w:tc>
      </w:tr>
    </w:tbl>
    <w:p w:rsidR="00240A32" w:rsidRDefault="00240A32" w:rsidP="00240A32">
      <w:pPr>
        <w:pStyle w:val="Heading2"/>
      </w:pPr>
      <w:bookmarkStart w:id="345" w:name="_Toc337458286"/>
      <w:r>
        <w:t>maxConnections (mxc)</w:t>
      </w:r>
      <w:bookmarkEnd w:id="3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240A32" w:rsidTr="00516700">
        <w:tc>
          <w:tcPr>
            <w:tcW w:w="1150" w:type="dxa"/>
          </w:tcPr>
          <w:p w:rsidR="00240A32" w:rsidRDefault="00240A32" w:rsidP="00516700">
            <w:r>
              <w:t>Name</w:t>
            </w:r>
          </w:p>
        </w:tc>
        <w:tc>
          <w:tcPr>
            <w:tcW w:w="6693" w:type="dxa"/>
          </w:tcPr>
          <w:p w:rsidR="00240A32" w:rsidRDefault="00240A32" w:rsidP="00B842EB">
            <w:pPr>
              <w:jc w:val="left"/>
            </w:pPr>
            <w:r>
              <w:t>maxConnections</w:t>
            </w:r>
          </w:p>
        </w:tc>
      </w:tr>
      <w:tr w:rsidR="00240A32" w:rsidTr="00516700">
        <w:tc>
          <w:tcPr>
            <w:tcW w:w="1150" w:type="dxa"/>
          </w:tcPr>
          <w:p w:rsidR="00240A32" w:rsidRDefault="00240A32" w:rsidP="00516700">
            <w:r>
              <w:t>Code</w:t>
            </w:r>
          </w:p>
        </w:tc>
        <w:tc>
          <w:tcPr>
            <w:tcW w:w="6693" w:type="dxa"/>
          </w:tcPr>
          <w:p w:rsidR="00240A32" w:rsidRDefault="00240A32" w:rsidP="00B842EB">
            <w:pPr>
              <w:jc w:val="left"/>
            </w:pPr>
            <w:r>
              <w:t>mxc</w:t>
            </w:r>
          </w:p>
        </w:tc>
      </w:tr>
      <w:tr w:rsidR="00240A32" w:rsidTr="00516700">
        <w:tc>
          <w:tcPr>
            <w:tcW w:w="1150" w:type="dxa"/>
          </w:tcPr>
          <w:p w:rsidR="00240A32" w:rsidRDefault="00240A32" w:rsidP="00516700">
            <w:r>
              <w:t>Description</w:t>
            </w:r>
          </w:p>
        </w:tc>
        <w:tc>
          <w:tcPr>
            <w:tcW w:w="6693" w:type="dxa"/>
          </w:tcPr>
          <w:p w:rsidR="00240A32" w:rsidRDefault="00240A32" w:rsidP="00B842EB">
            <w:pPr>
              <w:jc w:val="left"/>
            </w:pPr>
            <w:r>
              <w:t>Number of connections (pool size) SC will create initially to communicate with the server.</w:t>
            </w:r>
          </w:p>
        </w:tc>
      </w:tr>
      <w:tr w:rsidR="00240A32" w:rsidTr="00516700">
        <w:tc>
          <w:tcPr>
            <w:tcW w:w="1150" w:type="dxa"/>
          </w:tcPr>
          <w:p w:rsidR="00240A32" w:rsidRDefault="00240A32" w:rsidP="00516700">
            <w:r>
              <w:t>Validation</w:t>
            </w:r>
          </w:p>
        </w:tc>
        <w:tc>
          <w:tcPr>
            <w:tcW w:w="6693" w:type="dxa"/>
          </w:tcPr>
          <w:p w:rsidR="00BF5041" w:rsidRDefault="00123309" w:rsidP="00B842EB">
            <w:pPr>
              <w:jc w:val="left"/>
            </w:pPr>
            <w:r>
              <w:t>Number &gt; 0 and</w:t>
            </w:r>
            <w:r w:rsidR="00240A32">
              <w:t xml:space="preserve"> </w:t>
            </w:r>
            <w:r w:rsidR="00C330BC">
              <w:t>≤ 1024</w:t>
            </w:r>
          </w:p>
          <w:p w:rsidR="00BF5041" w:rsidRDefault="00BF5041" w:rsidP="00B842EB">
            <w:pPr>
              <w:jc w:val="left"/>
            </w:pPr>
            <w:r>
              <w:t xml:space="preserve">If mxs = 1 then mxc = 1 </w:t>
            </w:r>
          </w:p>
          <w:p w:rsidR="00BF5041" w:rsidRDefault="00BF5041" w:rsidP="00B842EB">
            <w:pPr>
              <w:jc w:val="left"/>
            </w:pPr>
            <w:r>
              <w:t xml:space="preserve">If mxs &gt; 1 then mxc &gt; 1 and mxc ≤ mxs </w:t>
            </w:r>
          </w:p>
          <w:p w:rsidR="00240A32" w:rsidRDefault="00BF5041" w:rsidP="00B842EB">
            <w:pPr>
              <w:jc w:val="left"/>
            </w:pPr>
            <w:r>
              <w:t>(multi</w:t>
            </w:r>
            <w:r w:rsidR="002C2AE8">
              <w:t>-</w:t>
            </w:r>
            <w:r>
              <w:t xml:space="preserve">session server with </w:t>
            </w:r>
            <w:r w:rsidR="002C2AE8">
              <w:t xml:space="preserve">only </w:t>
            </w:r>
            <w:r>
              <w:t>1 connection is not supported)</w:t>
            </w:r>
          </w:p>
        </w:tc>
      </w:tr>
      <w:tr w:rsidR="00240A32" w:rsidTr="00516700">
        <w:tc>
          <w:tcPr>
            <w:tcW w:w="1150" w:type="dxa"/>
          </w:tcPr>
          <w:p w:rsidR="00240A32" w:rsidRDefault="00240A32" w:rsidP="00516700">
            <w:r>
              <w:t>Default</w:t>
            </w:r>
          </w:p>
        </w:tc>
        <w:tc>
          <w:tcPr>
            <w:tcW w:w="6693" w:type="dxa"/>
          </w:tcPr>
          <w:p w:rsidR="00240A32" w:rsidRDefault="00240A32" w:rsidP="00B842EB">
            <w:pPr>
              <w:jc w:val="left"/>
            </w:pPr>
            <w:r>
              <w:t>mxs</w:t>
            </w:r>
          </w:p>
        </w:tc>
      </w:tr>
      <w:tr w:rsidR="00240A32" w:rsidTr="00516700">
        <w:tc>
          <w:tcPr>
            <w:tcW w:w="1150" w:type="dxa"/>
          </w:tcPr>
          <w:p w:rsidR="00240A32" w:rsidRDefault="00240A32" w:rsidP="00516700">
            <w:r>
              <w:t>Comment</w:t>
            </w:r>
          </w:p>
        </w:tc>
        <w:tc>
          <w:tcPr>
            <w:tcW w:w="6693" w:type="dxa"/>
          </w:tcPr>
          <w:p w:rsidR="00240A32" w:rsidRDefault="00240A32" w:rsidP="00B842EB">
            <w:pPr>
              <w:jc w:val="left"/>
            </w:pPr>
            <w:r>
              <w:t xml:space="preserve">When a server registers to a service it must tell the SC how many connections it can handle. </w:t>
            </w:r>
          </w:p>
          <w:p w:rsidR="00BF5041" w:rsidRDefault="00240A32" w:rsidP="00B842EB">
            <w:pPr>
              <w:jc w:val="left"/>
            </w:pPr>
            <w:r>
              <w:t xml:space="preserve">In case all connections are busy, SC will </w:t>
            </w:r>
            <w:r w:rsidR="00B442E4">
              <w:t xml:space="preserve">not </w:t>
            </w:r>
            <w:r>
              <w:t xml:space="preserve">start a new connection </w:t>
            </w:r>
            <w:r w:rsidR="00B442E4">
              <w:t xml:space="preserve">but keep trying to get a free connection until the </w:t>
            </w:r>
            <w:r w:rsidR="00B442E4" w:rsidRPr="00DF4722">
              <w:rPr>
                <w:i/>
              </w:rPr>
              <w:t>operationTiemout</w:t>
            </w:r>
            <w:r w:rsidR="00B442E4">
              <w:t xml:space="preserve"> </w:t>
            </w:r>
            <w:r w:rsidR="00DF4722">
              <w:t xml:space="preserve">defined in the message </w:t>
            </w:r>
            <w:r w:rsidR="00B442E4">
              <w:t>expires</w:t>
            </w:r>
            <w:r w:rsidR="00DF4722">
              <w:t>.</w:t>
            </w:r>
            <w:r w:rsidR="00595E33">
              <w:t xml:space="preserve"> Then it will return an error “</w:t>
            </w:r>
            <w:r w:rsidR="00595E33" w:rsidRPr="00595E33">
              <w:t xml:space="preserve">no free </w:t>
            </w:r>
            <w:r w:rsidR="00595E33">
              <w:t>connection</w:t>
            </w:r>
            <w:r w:rsidR="00595E33" w:rsidRPr="00595E33">
              <w:t xml:space="preserve"> available</w:t>
            </w:r>
            <w:r w:rsidR="00595E33">
              <w:t>”.</w:t>
            </w:r>
          </w:p>
        </w:tc>
      </w:tr>
      <w:tr w:rsidR="00240A32" w:rsidTr="00516700">
        <w:tc>
          <w:tcPr>
            <w:tcW w:w="1150" w:type="dxa"/>
          </w:tcPr>
          <w:p w:rsidR="00240A32" w:rsidRDefault="00240A32" w:rsidP="00516700">
            <w:r>
              <w:lastRenderedPageBreak/>
              <w:t>Example</w:t>
            </w:r>
          </w:p>
        </w:tc>
        <w:tc>
          <w:tcPr>
            <w:tcW w:w="6693" w:type="dxa"/>
          </w:tcPr>
          <w:p w:rsidR="00240A32" w:rsidRDefault="00240A32" w:rsidP="00B842EB">
            <w:pPr>
              <w:jc w:val="left"/>
            </w:pPr>
            <w:r>
              <w:t>mxc=10</w:t>
            </w:r>
          </w:p>
        </w:tc>
      </w:tr>
    </w:tbl>
    <w:p w:rsidR="005A16E4" w:rsidRDefault="005A16E4" w:rsidP="008F5812">
      <w:pPr>
        <w:pStyle w:val="Heading2"/>
      </w:pPr>
      <w:bookmarkStart w:id="346" w:name="_Toc337458287"/>
      <w:r>
        <w:t>maxSessions</w:t>
      </w:r>
      <w:r w:rsidR="00706DFB">
        <w:t xml:space="preserve"> (m</w:t>
      </w:r>
      <w:r w:rsidR="00365777">
        <w:t>x</w:t>
      </w:r>
      <w:r w:rsidR="00706DFB">
        <w:t>s)</w:t>
      </w:r>
      <w:bookmarkEnd w:id="3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maxSessions</w:t>
            </w:r>
          </w:p>
        </w:tc>
      </w:tr>
      <w:tr w:rsidR="00706DFB" w:rsidTr="00391C2D">
        <w:tc>
          <w:tcPr>
            <w:tcW w:w="1150" w:type="dxa"/>
          </w:tcPr>
          <w:p w:rsidR="00706DFB" w:rsidRDefault="00706DFB" w:rsidP="00400B14">
            <w:r>
              <w:t>Code</w:t>
            </w:r>
          </w:p>
        </w:tc>
        <w:tc>
          <w:tcPr>
            <w:tcW w:w="6693" w:type="dxa"/>
          </w:tcPr>
          <w:p w:rsidR="00706DFB" w:rsidRDefault="00706DFB" w:rsidP="00B842EB">
            <w:pPr>
              <w:jc w:val="left"/>
            </w:pPr>
            <w:r>
              <w:t>m</w:t>
            </w:r>
            <w:r w:rsidR="00365777">
              <w:t>x</w:t>
            </w:r>
            <w:r>
              <w:t>s</w:t>
            </w:r>
          </w:p>
        </w:tc>
      </w:tr>
      <w:tr w:rsidR="005A16E4" w:rsidTr="00391C2D">
        <w:tc>
          <w:tcPr>
            <w:tcW w:w="1150" w:type="dxa"/>
          </w:tcPr>
          <w:p w:rsidR="005A16E4" w:rsidRDefault="005A16E4" w:rsidP="00400B14">
            <w:r>
              <w:t>Description</w:t>
            </w:r>
          </w:p>
        </w:tc>
        <w:tc>
          <w:tcPr>
            <w:tcW w:w="6693" w:type="dxa"/>
          </w:tcPr>
          <w:p w:rsidR="005A16E4" w:rsidRDefault="005A16E4" w:rsidP="00B842EB">
            <w:pPr>
              <w:jc w:val="left"/>
            </w:pPr>
            <w:r>
              <w:t>Number of session</w:t>
            </w:r>
            <w:r w:rsidR="00BA2404">
              <w:t>s</w:t>
            </w:r>
            <w:r>
              <w:t xml:space="preserve"> th</w:t>
            </w:r>
            <w:r w:rsidR="00BA2404">
              <w:t>is</w:t>
            </w:r>
            <w:r>
              <w:t xml:space="preserve"> server instance can serve. </w:t>
            </w:r>
          </w:p>
        </w:tc>
      </w:tr>
      <w:tr w:rsidR="00391C2D" w:rsidTr="00391C2D">
        <w:tc>
          <w:tcPr>
            <w:tcW w:w="1150" w:type="dxa"/>
          </w:tcPr>
          <w:p w:rsidR="00391C2D" w:rsidRDefault="00391C2D" w:rsidP="00400B14">
            <w:r>
              <w:t>Validation</w:t>
            </w:r>
          </w:p>
        </w:tc>
        <w:tc>
          <w:tcPr>
            <w:tcW w:w="6693" w:type="dxa"/>
          </w:tcPr>
          <w:p w:rsidR="00391C2D" w:rsidRDefault="00391C2D" w:rsidP="00B842EB">
            <w:pPr>
              <w:jc w:val="left"/>
            </w:pPr>
            <w:r>
              <w:t>Number &gt; 0</w:t>
            </w:r>
          </w:p>
        </w:tc>
      </w:tr>
      <w:tr w:rsidR="005A16E4" w:rsidTr="00391C2D">
        <w:tc>
          <w:tcPr>
            <w:tcW w:w="1150" w:type="dxa"/>
          </w:tcPr>
          <w:p w:rsidR="005A16E4" w:rsidRDefault="005A16E4" w:rsidP="00400B14">
            <w:r>
              <w:t>Comment</w:t>
            </w:r>
          </w:p>
        </w:tc>
        <w:tc>
          <w:tcPr>
            <w:tcW w:w="6693" w:type="dxa"/>
          </w:tcPr>
          <w:p w:rsidR="005A16E4" w:rsidRDefault="005A16E4" w:rsidP="00B842EB">
            <w:pPr>
              <w:jc w:val="left"/>
            </w:pPr>
            <w:r>
              <w:t xml:space="preserve">When a server registers </w:t>
            </w:r>
            <w:r w:rsidR="00BA2404">
              <w:t>to a</w:t>
            </w:r>
            <w:r>
              <w:t xml:space="preserve"> service it must tell the SC how many sessions it can serve. This is necessary to know in order to maintain the count of </w:t>
            </w:r>
            <w:r w:rsidR="00AD51F2">
              <w:t>free/busy</w:t>
            </w:r>
            <w:r w:rsidR="00391C2D">
              <w:t xml:space="preserve"> servers in SC.</w:t>
            </w:r>
          </w:p>
          <w:p w:rsidR="00DF4722" w:rsidRDefault="005A16E4" w:rsidP="00B842EB">
            <w:pPr>
              <w:jc w:val="left"/>
            </w:pPr>
            <w:r>
              <w:t>The value 1 means single session server. Value &gt; 1 means multi-</w:t>
            </w:r>
            <w:r w:rsidR="00BF5041">
              <w:t>session</w:t>
            </w:r>
            <w:r w:rsidR="00AD51F2">
              <w:t xml:space="preserve"> server</w:t>
            </w:r>
            <w:r w:rsidRPr="007E7990">
              <w:t>.</w:t>
            </w:r>
            <w:r w:rsidR="00AD51F2">
              <w:t xml:space="preserve"> See also </w:t>
            </w:r>
            <w:r w:rsidR="00AD51F2" w:rsidRPr="00AD51F2">
              <w:rPr>
                <w:i/>
              </w:rPr>
              <w:t>immediateConnect</w:t>
            </w:r>
            <w:r w:rsidR="00AD51F2">
              <w:t xml:space="preserve"> flag</w:t>
            </w:r>
            <w:r w:rsidR="00240A32">
              <w:t>.</w:t>
            </w:r>
            <w:r w:rsidR="00DF4722">
              <w:t xml:space="preserve"> </w:t>
            </w:r>
          </w:p>
          <w:p w:rsidR="005A16E4" w:rsidRDefault="00DF4722" w:rsidP="00B842EB">
            <w:pPr>
              <w:jc w:val="left"/>
            </w:pPr>
            <w:r>
              <w:t xml:space="preserve">In case all servers are busy, SC will keep trying to get a free server until the </w:t>
            </w:r>
            <w:r w:rsidRPr="00DF4722">
              <w:rPr>
                <w:i/>
              </w:rPr>
              <w:t>operationTiemout</w:t>
            </w:r>
            <w:r>
              <w:t xml:space="preserve"> defined in the message expires.</w:t>
            </w:r>
            <w:r w:rsidR="00595E33">
              <w:t xml:space="preserve"> Then it will return an error “</w:t>
            </w:r>
            <w:r w:rsidR="00595E33" w:rsidRPr="00595E33">
              <w:t>no free server available</w:t>
            </w:r>
            <w:r w:rsidR="00595E33">
              <w:t>”.</w:t>
            </w:r>
          </w:p>
        </w:tc>
      </w:tr>
      <w:tr w:rsidR="005A16E4" w:rsidTr="00391C2D">
        <w:tc>
          <w:tcPr>
            <w:tcW w:w="1150" w:type="dxa"/>
          </w:tcPr>
          <w:p w:rsidR="005A16E4" w:rsidRDefault="005A16E4" w:rsidP="00400B14">
            <w:r>
              <w:t>Example</w:t>
            </w:r>
          </w:p>
        </w:tc>
        <w:tc>
          <w:tcPr>
            <w:tcW w:w="6693" w:type="dxa"/>
          </w:tcPr>
          <w:p w:rsidR="005A16E4" w:rsidRDefault="00706DFB" w:rsidP="00B842EB">
            <w:pPr>
              <w:jc w:val="left"/>
            </w:pPr>
            <w:r>
              <w:t>m</w:t>
            </w:r>
            <w:r w:rsidR="00365777">
              <w:t>x</w:t>
            </w:r>
            <w:r>
              <w:t>s</w:t>
            </w:r>
            <w:r w:rsidR="005A16E4">
              <w:t>=10</w:t>
            </w:r>
          </w:p>
        </w:tc>
      </w:tr>
    </w:tbl>
    <w:p w:rsidR="005A16E4" w:rsidRDefault="005A16E4" w:rsidP="008F5812">
      <w:pPr>
        <w:pStyle w:val="Heading2"/>
      </w:pPr>
      <w:bookmarkStart w:id="347" w:name="_Toc337458288"/>
      <w:r>
        <w:t>noData</w:t>
      </w:r>
      <w:r w:rsidR="00EE46DC">
        <w:t xml:space="preserve"> (n</w:t>
      </w:r>
      <w:r w:rsidR="00967D87">
        <w:t>o</w:t>
      </w:r>
      <w:r w:rsidR="00EE46DC">
        <w:t>d)</w:t>
      </w:r>
      <w:bookmarkEnd w:id="34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noData</w:t>
            </w:r>
          </w:p>
        </w:tc>
      </w:tr>
      <w:tr w:rsidR="00EE46DC" w:rsidTr="00391C2D">
        <w:tc>
          <w:tcPr>
            <w:tcW w:w="1150" w:type="dxa"/>
          </w:tcPr>
          <w:p w:rsidR="00EE46DC" w:rsidRDefault="00EE46DC" w:rsidP="00400B14">
            <w:r>
              <w:t>Code</w:t>
            </w:r>
          </w:p>
        </w:tc>
        <w:tc>
          <w:tcPr>
            <w:tcW w:w="6693" w:type="dxa"/>
          </w:tcPr>
          <w:p w:rsidR="00EE46DC" w:rsidRDefault="00EE46DC" w:rsidP="00B842EB">
            <w:pPr>
              <w:jc w:val="left"/>
            </w:pPr>
            <w:r>
              <w:t>n</w:t>
            </w:r>
            <w:r w:rsidR="00365777">
              <w:t>o</w:t>
            </w:r>
            <w:r>
              <w:t>d</w:t>
            </w:r>
          </w:p>
        </w:tc>
      </w:tr>
      <w:tr w:rsidR="005A16E4" w:rsidTr="00391C2D">
        <w:tc>
          <w:tcPr>
            <w:tcW w:w="1150" w:type="dxa"/>
          </w:tcPr>
          <w:p w:rsidR="005A16E4" w:rsidRDefault="005A16E4" w:rsidP="00400B14">
            <w:r>
              <w:t>Description</w:t>
            </w:r>
          </w:p>
        </w:tc>
        <w:tc>
          <w:tcPr>
            <w:tcW w:w="6693" w:type="dxa"/>
          </w:tcPr>
          <w:p w:rsidR="005A16E4" w:rsidRDefault="00E173A1" w:rsidP="00B842EB">
            <w:pPr>
              <w:jc w:val="left"/>
            </w:pPr>
            <w:r>
              <w:t xml:space="preserve">NoData flag is used in </w:t>
            </w:r>
            <w:r w:rsidR="00D1019F">
              <w:t xml:space="preserve">RECEIVE_PUBLICATION </w:t>
            </w:r>
            <w:r w:rsidR="005A16E4">
              <w:t>to tell the subscribed client, that no data for publishing exists. The c</w:t>
            </w:r>
            <w:r>
              <w:t xml:space="preserve">lient </w:t>
            </w:r>
            <w:r w:rsidR="00EE46DC">
              <w:t>must</w:t>
            </w:r>
            <w:r>
              <w:t xml:space="preserve"> immediately send </w:t>
            </w:r>
            <w:r w:rsidR="00D74135">
              <w:t xml:space="preserve">another </w:t>
            </w:r>
            <w:r w:rsidR="00D1019F">
              <w:t>RECEIVE_PUBLICATION</w:t>
            </w:r>
            <w:r w:rsidR="00D74135">
              <w:t xml:space="preserve"> </w:t>
            </w:r>
            <w:r w:rsidR="005A16E4">
              <w:t>to renew the interest.</w:t>
            </w:r>
          </w:p>
        </w:tc>
      </w:tr>
      <w:tr w:rsidR="00391C2D" w:rsidTr="00391C2D">
        <w:tc>
          <w:tcPr>
            <w:tcW w:w="1150" w:type="dxa"/>
          </w:tcPr>
          <w:p w:rsidR="00391C2D" w:rsidRDefault="00391C2D" w:rsidP="00400B14">
            <w:r>
              <w:t>Validation</w:t>
            </w:r>
          </w:p>
        </w:tc>
        <w:tc>
          <w:tcPr>
            <w:tcW w:w="6693" w:type="dxa"/>
          </w:tcPr>
          <w:p w:rsidR="00391C2D" w:rsidRDefault="00176988" w:rsidP="00B842EB">
            <w:pPr>
              <w:jc w:val="left"/>
            </w:pPr>
            <w:r>
              <w:t>Present is true, missing is false.</w:t>
            </w:r>
          </w:p>
        </w:tc>
      </w:tr>
      <w:tr w:rsidR="005A16E4" w:rsidTr="00391C2D">
        <w:tc>
          <w:tcPr>
            <w:tcW w:w="1150" w:type="dxa"/>
          </w:tcPr>
          <w:p w:rsidR="005A16E4" w:rsidRDefault="005A16E4" w:rsidP="00400B14">
            <w:r>
              <w:t>Comment</w:t>
            </w:r>
          </w:p>
        </w:tc>
        <w:tc>
          <w:tcPr>
            <w:tcW w:w="6693" w:type="dxa"/>
          </w:tcPr>
          <w:p w:rsidR="005A16E4" w:rsidRDefault="00BF5041" w:rsidP="00B842EB">
            <w:pPr>
              <w:jc w:val="left"/>
            </w:pPr>
            <w:r>
              <w:t>No msn is sent when this flag is set</w:t>
            </w:r>
          </w:p>
        </w:tc>
      </w:tr>
      <w:tr w:rsidR="005A16E4" w:rsidTr="00391C2D">
        <w:tc>
          <w:tcPr>
            <w:tcW w:w="1150" w:type="dxa"/>
          </w:tcPr>
          <w:p w:rsidR="005A16E4" w:rsidRDefault="005A16E4" w:rsidP="00400B14">
            <w:r>
              <w:t>Example</w:t>
            </w:r>
          </w:p>
        </w:tc>
        <w:tc>
          <w:tcPr>
            <w:tcW w:w="6693" w:type="dxa"/>
          </w:tcPr>
          <w:p w:rsidR="005A16E4" w:rsidRDefault="00EE46DC" w:rsidP="00B842EB">
            <w:pPr>
              <w:jc w:val="left"/>
            </w:pPr>
            <w:r>
              <w:t>n</w:t>
            </w:r>
            <w:r w:rsidR="00365777">
              <w:t>o</w:t>
            </w:r>
            <w:r>
              <w:t>d</w:t>
            </w:r>
          </w:p>
        </w:tc>
      </w:tr>
    </w:tbl>
    <w:p w:rsidR="00F733A3" w:rsidRDefault="00F733A3" w:rsidP="00F733A3">
      <w:pPr>
        <w:pStyle w:val="Heading2"/>
      </w:pPr>
      <w:bookmarkStart w:id="348" w:name="_Toc337458289"/>
      <w:r>
        <w:t>noDataInterval (noi)</w:t>
      </w:r>
      <w:bookmarkEnd w:id="3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F733A3" w:rsidTr="0041158A">
        <w:tc>
          <w:tcPr>
            <w:tcW w:w="1150" w:type="dxa"/>
          </w:tcPr>
          <w:p w:rsidR="00F733A3" w:rsidRDefault="00F733A3" w:rsidP="0041158A">
            <w:r>
              <w:t>Name</w:t>
            </w:r>
          </w:p>
        </w:tc>
        <w:tc>
          <w:tcPr>
            <w:tcW w:w="6693" w:type="dxa"/>
          </w:tcPr>
          <w:p w:rsidR="00F733A3" w:rsidRDefault="00F733A3" w:rsidP="00B842EB">
            <w:pPr>
              <w:jc w:val="left"/>
            </w:pPr>
            <w:r>
              <w:t>noDataInterval</w:t>
            </w:r>
          </w:p>
        </w:tc>
      </w:tr>
      <w:tr w:rsidR="00F733A3" w:rsidTr="0041158A">
        <w:tc>
          <w:tcPr>
            <w:tcW w:w="1150" w:type="dxa"/>
          </w:tcPr>
          <w:p w:rsidR="00F733A3" w:rsidRDefault="00F733A3" w:rsidP="0041158A">
            <w:r>
              <w:t>Code</w:t>
            </w:r>
          </w:p>
        </w:tc>
        <w:tc>
          <w:tcPr>
            <w:tcW w:w="6693" w:type="dxa"/>
          </w:tcPr>
          <w:p w:rsidR="00F733A3" w:rsidRDefault="00F733A3" w:rsidP="00B842EB">
            <w:pPr>
              <w:jc w:val="left"/>
            </w:pPr>
            <w:r>
              <w:t>noi</w:t>
            </w:r>
          </w:p>
        </w:tc>
      </w:tr>
      <w:tr w:rsidR="00F733A3" w:rsidTr="0041158A">
        <w:tc>
          <w:tcPr>
            <w:tcW w:w="1150" w:type="dxa"/>
          </w:tcPr>
          <w:p w:rsidR="00F733A3" w:rsidRDefault="00F733A3" w:rsidP="0041158A">
            <w:r>
              <w:t>Description</w:t>
            </w:r>
          </w:p>
        </w:tc>
        <w:tc>
          <w:tcPr>
            <w:tcW w:w="6693" w:type="dxa"/>
          </w:tcPr>
          <w:p w:rsidR="00F733A3" w:rsidRDefault="00F733A3" w:rsidP="00B842EB">
            <w:pPr>
              <w:jc w:val="left"/>
            </w:pPr>
            <w:r>
              <w:t xml:space="preserve">Interval in seconds the SC will wait to deliver RECEIVE_PUBLICATION response with </w:t>
            </w:r>
            <w:r w:rsidRPr="00F733A3">
              <w:rPr>
                <w:i/>
              </w:rPr>
              <w:t>noData</w:t>
            </w:r>
            <w:r>
              <w:t xml:space="preserve"> flag set.</w:t>
            </w:r>
          </w:p>
        </w:tc>
      </w:tr>
      <w:tr w:rsidR="00F733A3" w:rsidTr="0041158A">
        <w:tc>
          <w:tcPr>
            <w:tcW w:w="1150" w:type="dxa"/>
          </w:tcPr>
          <w:p w:rsidR="00F733A3" w:rsidRDefault="00F733A3" w:rsidP="0041158A">
            <w:r>
              <w:t>Validation</w:t>
            </w:r>
          </w:p>
        </w:tc>
        <w:tc>
          <w:tcPr>
            <w:tcW w:w="6693" w:type="dxa"/>
          </w:tcPr>
          <w:p w:rsidR="00F733A3" w:rsidRDefault="005B1EB6" w:rsidP="00B842EB">
            <w:pPr>
              <w:jc w:val="left"/>
            </w:pPr>
            <w:r>
              <w:t xml:space="preserve">Number ≥ 10 </w:t>
            </w:r>
            <w:r w:rsidR="00F733A3">
              <w:t xml:space="preserve">and </w:t>
            </w:r>
            <w:r w:rsidR="0004033D">
              <w:t>≤</w:t>
            </w:r>
            <w:r w:rsidR="00F733A3">
              <w:t xml:space="preserve"> 3600</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300</w:t>
            </w:r>
          </w:p>
        </w:tc>
      </w:tr>
      <w:tr w:rsidR="00F733A3" w:rsidTr="0041158A">
        <w:tc>
          <w:tcPr>
            <w:tcW w:w="1150" w:type="dxa"/>
          </w:tcPr>
          <w:p w:rsidR="00F733A3" w:rsidRDefault="00F733A3" w:rsidP="0041158A">
            <w:r>
              <w:t>Comment</w:t>
            </w:r>
          </w:p>
        </w:tc>
        <w:tc>
          <w:tcPr>
            <w:tcW w:w="6693" w:type="dxa"/>
          </w:tcPr>
          <w:p w:rsidR="00F733A3" w:rsidRDefault="00F733A3" w:rsidP="00B842EB">
            <w:pPr>
              <w:jc w:val="left"/>
            </w:pPr>
            <w:r>
              <w:t>The receiving client monitors the interval and treats the subscription as broken when this time is exceeded.</w:t>
            </w:r>
          </w:p>
        </w:tc>
      </w:tr>
      <w:tr w:rsidR="00F733A3" w:rsidTr="0041158A">
        <w:tc>
          <w:tcPr>
            <w:tcW w:w="1150" w:type="dxa"/>
          </w:tcPr>
          <w:p w:rsidR="00F733A3" w:rsidRDefault="00F733A3" w:rsidP="0041158A">
            <w:r>
              <w:t>Example</w:t>
            </w:r>
          </w:p>
        </w:tc>
        <w:tc>
          <w:tcPr>
            <w:tcW w:w="6693" w:type="dxa"/>
          </w:tcPr>
          <w:p w:rsidR="00F733A3" w:rsidRDefault="00F733A3" w:rsidP="00B842EB">
            <w:pPr>
              <w:jc w:val="left"/>
            </w:pPr>
            <w:r>
              <w:t>noi=60</w:t>
            </w:r>
          </w:p>
        </w:tc>
      </w:tr>
    </w:tbl>
    <w:p w:rsidR="00123309" w:rsidRDefault="00123309" w:rsidP="008F5812">
      <w:pPr>
        <w:pStyle w:val="Heading2"/>
      </w:pPr>
      <w:bookmarkStart w:id="349" w:name="_Toc337458290"/>
      <w:r>
        <w:t>operationTimeout (oti)</w:t>
      </w:r>
      <w:bookmarkEnd w:id="3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123309" w:rsidTr="00704FB9">
        <w:tc>
          <w:tcPr>
            <w:tcW w:w="1150" w:type="dxa"/>
          </w:tcPr>
          <w:p w:rsidR="00123309" w:rsidRDefault="00123309" w:rsidP="0036011C">
            <w:r>
              <w:t>Name</w:t>
            </w:r>
          </w:p>
        </w:tc>
        <w:tc>
          <w:tcPr>
            <w:tcW w:w="6693" w:type="dxa"/>
          </w:tcPr>
          <w:p w:rsidR="00123309" w:rsidRDefault="00123309" w:rsidP="00B842EB">
            <w:pPr>
              <w:jc w:val="left"/>
            </w:pPr>
            <w:r>
              <w:t>operationTimeout</w:t>
            </w:r>
          </w:p>
        </w:tc>
      </w:tr>
      <w:tr w:rsidR="00123309" w:rsidTr="00704FB9">
        <w:tc>
          <w:tcPr>
            <w:tcW w:w="1150" w:type="dxa"/>
          </w:tcPr>
          <w:p w:rsidR="00123309" w:rsidRDefault="00123309" w:rsidP="0036011C">
            <w:r>
              <w:t>Code</w:t>
            </w:r>
          </w:p>
        </w:tc>
        <w:tc>
          <w:tcPr>
            <w:tcW w:w="6693" w:type="dxa"/>
          </w:tcPr>
          <w:p w:rsidR="00123309" w:rsidRDefault="00123309" w:rsidP="00B842EB">
            <w:pPr>
              <w:jc w:val="left"/>
            </w:pPr>
            <w:r>
              <w:t>oti</w:t>
            </w:r>
          </w:p>
        </w:tc>
      </w:tr>
      <w:tr w:rsidR="00123309" w:rsidTr="00704FB9">
        <w:tc>
          <w:tcPr>
            <w:tcW w:w="1150" w:type="dxa"/>
          </w:tcPr>
          <w:p w:rsidR="00123309" w:rsidRDefault="00123309" w:rsidP="0036011C">
            <w:r>
              <w:t>Description</w:t>
            </w:r>
          </w:p>
        </w:tc>
        <w:tc>
          <w:tcPr>
            <w:tcW w:w="6693" w:type="dxa"/>
          </w:tcPr>
          <w:p w:rsidR="00123309" w:rsidRDefault="00AC4345" w:rsidP="00AC4345">
            <w:pPr>
              <w:jc w:val="left"/>
            </w:pPr>
            <w:r>
              <w:t>Maximal expected</w:t>
            </w:r>
            <w:r w:rsidR="00123309">
              <w:t xml:space="preserve"> </w:t>
            </w:r>
            <w:r>
              <w:t xml:space="preserve">operation duration </w:t>
            </w:r>
            <w:r w:rsidR="00123309">
              <w:t xml:space="preserve">time in </w:t>
            </w:r>
            <w:r w:rsidR="008637C2">
              <w:t>milli</w:t>
            </w:r>
            <w:r w:rsidR="00123309">
              <w:t xml:space="preserve">seconds </w:t>
            </w:r>
            <w:r>
              <w:t>defined by the client</w:t>
            </w:r>
            <w:r w:rsidR="00123309">
              <w:t xml:space="preserve">. The client should set </w:t>
            </w:r>
            <w:r>
              <w:t xml:space="preserve">a realistic value </w:t>
            </w:r>
            <w:r w:rsidR="00123309">
              <w:t>according to the expected operation</w:t>
            </w:r>
            <w:r>
              <w:t xml:space="preserve"> executed by the service</w:t>
            </w:r>
            <w:r w:rsidR="00123309">
              <w:t>.</w:t>
            </w:r>
          </w:p>
        </w:tc>
      </w:tr>
      <w:tr w:rsidR="00123309" w:rsidTr="00704FB9">
        <w:tc>
          <w:tcPr>
            <w:tcW w:w="1150" w:type="dxa"/>
          </w:tcPr>
          <w:p w:rsidR="00123309" w:rsidRDefault="00123309" w:rsidP="0036011C">
            <w:r>
              <w:t>Validation</w:t>
            </w:r>
          </w:p>
        </w:tc>
        <w:tc>
          <w:tcPr>
            <w:tcW w:w="6693" w:type="dxa"/>
          </w:tcPr>
          <w:p w:rsidR="00123309" w:rsidRDefault="00123309" w:rsidP="00B842EB">
            <w:pPr>
              <w:jc w:val="left"/>
            </w:pPr>
            <w:r>
              <w:t>Number ≥ 1</w:t>
            </w:r>
            <w:r w:rsidR="008637C2">
              <w:t>000</w:t>
            </w:r>
            <w:r>
              <w:t xml:space="preserve"> and ≤ 3600</w:t>
            </w:r>
            <w:r w:rsidR="008637C2">
              <w:t>000</w:t>
            </w:r>
          </w:p>
        </w:tc>
      </w:tr>
      <w:tr w:rsidR="00123309" w:rsidTr="00A47383">
        <w:tc>
          <w:tcPr>
            <w:tcW w:w="1150" w:type="dxa"/>
          </w:tcPr>
          <w:p w:rsidR="00123309" w:rsidRDefault="00123309" w:rsidP="00A47383">
            <w:r>
              <w:t>Default</w:t>
            </w:r>
          </w:p>
        </w:tc>
        <w:tc>
          <w:tcPr>
            <w:tcW w:w="6693" w:type="dxa"/>
          </w:tcPr>
          <w:p w:rsidR="00123309" w:rsidRDefault="00123309" w:rsidP="00B842EB">
            <w:pPr>
              <w:jc w:val="left"/>
            </w:pPr>
            <w:r>
              <w:t>60</w:t>
            </w:r>
            <w:r w:rsidR="008637C2">
              <w:t>000</w:t>
            </w:r>
          </w:p>
        </w:tc>
      </w:tr>
      <w:tr w:rsidR="00123309" w:rsidTr="00704FB9">
        <w:tc>
          <w:tcPr>
            <w:tcW w:w="1150" w:type="dxa"/>
          </w:tcPr>
          <w:p w:rsidR="00123309" w:rsidRDefault="00123309" w:rsidP="0036011C">
            <w:r>
              <w:t>Comment</w:t>
            </w:r>
          </w:p>
        </w:tc>
        <w:tc>
          <w:tcPr>
            <w:tcW w:w="6693" w:type="dxa"/>
          </w:tcPr>
          <w:p w:rsidR="00123309" w:rsidRDefault="00123309" w:rsidP="00383A87">
            <w:pPr>
              <w:jc w:val="left"/>
            </w:pPr>
            <w:r>
              <w:t xml:space="preserve">This is used by to make </w:t>
            </w:r>
            <w:r w:rsidR="00AC4345">
              <w:t xml:space="preserve">all </w:t>
            </w:r>
            <w:r>
              <w:t>operation</w:t>
            </w:r>
            <w:r w:rsidR="00AC4345">
              <w:t>s</w:t>
            </w:r>
            <w:r>
              <w:t xml:space="preserve"> non-blocking. When this timeout expires, </w:t>
            </w:r>
            <w:r w:rsidR="00AC4345">
              <w:t xml:space="preserve">client will get an error message with OPERATION_TIMEOUT_EXPIRED error code. In order to compensate the network traffic </w:t>
            </w:r>
            <w:r w:rsidR="00383A87">
              <w:t>latency</w:t>
            </w:r>
            <w:r w:rsidR="00AC4345">
              <w:t xml:space="preserve">, SC uses a </w:t>
            </w:r>
            <w:r w:rsidR="00383A87">
              <w:t xml:space="preserve">configurable </w:t>
            </w:r>
            <w:r w:rsidR="00AC4345">
              <w:t>multiplier (</w:t>
            </w:r>
            <w:r w:rsidR="00383A87">
              <w:t xml:space="preserve">default  </w:t>
            </w:r>
            <w:r w:rsidR="00AC4345">
              <w:t xml:space="preserve">= 0.8) to monitor the timeout. This may cause an expiration before the expected time. Under heavy load the given timeout may also be exceeded. </w:t>
            </w:r>
            <w:r w:rsidR="00383A87">
              <w:t>Delivery of the error message is guaranteed.</w:t>
            </w:r>
          </w:p>
        </w:tc>
      </w:tr>
      <w:tr w:rsidR="00123309" w:rsidTr="00704FB9">
        <w:tc>
          <w:tcPr>
            <w:tcW w:w="1150" w:type="dxa"/>
          </w:tcPr>
          <w:p w:rsidR="00123309" w:rsidRDefault="00123309" w:rsidP="0036011C">
            <w:r>
              <w:t>Example</w:t>
            </w:r>
          </w:p>
        </w:tc>
        <w:tc>
          <w:tcPr>
            <w:tcW w:w="6693" w:type="dxa"/>
          </w:tcPr>
          <w:p w:rsidR="00123309" w:rsidRDefault="00123309" w:rsidP="00B842EB">
            <w:pPr>
              <w:jc w:val="left"/>
            </w:pPr>
            <w:r>
              <w:t>oti=10</w:t>
            </w:r>
            <w:r w:rsidR="008637C2">
              <w:t>000</w:t>
            </w:r>
          </w:p>
        </w:tc>
      </w:tr>
    </w:tbl>
    <w:p w:rsidR="00B37B21" w:rsidRDefault="00B37B21" w:rsidP="008F5812">
      <w:pPr>
        <w:pStyle w:val="Heading2"/>
      </w:pPr>
      <w:bookmarkStart w:id="350" w:name="_Toc337458291"/>
      <w:r>
        <w:lastRenderedPageBreak/>
        <w:t>portNr (pnr)</w:t>
      </w:r>
      <w:bookmarkEnd w:id="3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37B21" w:rsidTr="00815C9B">
        <w:tc>
          <w:tcPr>
            <w:tcW w:w="1150" w:type="dxa"/>
          </w:tcPr>
          <w:p w:rsidR="00B37B21" w:rsidRDefault="00B37B21" w:rsidP="00400B14">
            <w:r>
              <w:t>Name</w:t>
            </w:r>
          </w:p>
        </w:tc>
        <w:tc>
          <w:tcPr>
            <w:tcW w:w="6693" w:type="dxa"/>
          </w:tcPr>
          <w:p w:rsidR="00B37B21" w:rsidRDefault="00B37B21" w:rsidP="00B842EB">
            <w:pPr>
              <w:jc w:val="left"/>
            </w:pPr>
            <w:r>
              <w:t>portNr</w:t>
            </w:r>
          </w:p>
        </w:tc>
      </w:tr>
      <w:tr w:rsidR="00B37B21" w:rsidTr="00815C9B">
        <w:tc>
          <w:tcPr>
            <w:tcW w:w="1150" w:type="dxa"/>
          </w:tcPr>
          <w:p w:rsidR="00B37B21" w:rsidRDefault="00B37B21" w:rsidP="00400B14">
            <w:r>
              <w:t>Code</w:t>
            </w:r>
          </w:p>
        </w:tc>
        <w:tc>
          <w:tcPr>
            <w:tcW w:w="6693" w:type="dxa"/>
          </w:tcPr>
          <w:p w:rsidR="00B37B21" w:rsidRDefault="00B37B21" w:rsidP="00B842EB">
            <w:pPr>
              <w:jc w:val="left"/>
            </w:pPr>
            <w:r>
              <w:t>pnr</w:t>
            </w:r>
          </w:p>
        </w:tc>
      </w:tr>
      <w:tr w:rsidR="00B37B21" w:rsidTr="00815C9B">
        <w:tc>
          <w:tcPr>
            <w:tcW w:w="1150" w:type="dxa"/>
          </w:tcPr>
          <w:p w:rsidR="00B37B21" w:rsidRDefault="00B37B21" w:rsidP="00400B14">
            <w:r>
              <w:t>Description</w:t>
            </w:r>
          </w:p>
        </w:tc>
        <w:tc>
          <w:tcPr>
            <w:tcW w:w="6693" w:type="dxa"/>
          </w:tcPr>
          <w:p w:rsidR="00B37B21" w:rsidRDefault="00B37B21" w:rsidP="00B842EB">
            <w:pPr>
              <w:jc w:val="left"/>
            </w:pPr>
            <w:r>
              <w:t>Number of the TCP/IP port the session server accepts the connection(s).</w:t>
            </w:r>
          </w:p>
        </w:tc>
      </w:tr>
      <w:tr w:rsidR="00B37B21" w:rsidTr="00815C9B">
        <w:tc>
          <w:tcPr>
            <w:tcW w:w="1150" w:type="dxa"/>
          </w:tcPr>
          <w:p w:rsidR="00B37B21" w:rsidRDefault="00B37B21" w:rsidP="00400B14">
            <w:r>
              <w:t>Validation</w:t>
            </w:r>
          </w:p>
        </w:tc>
        <w:tc>
          <w:tcPr>
            <w:tcW w:w="6693" w:type="dxa"/>
          </w:tcPr>
          <w:p w:rsidR="00B37B21" w:rsidRDefault="00B37B21" w:rsidP="00B842EB">
            <w:pPr>
              <w:jc w:val="left"/>
            </w:pPr>
            <w:r>
              <w:t xml:space="preserve">Number &gt; </w:t>
            </w:r>
            <w:r w:rsidR="00B25C8C">
              <w:t>1</w:t>
            </w:r>
            <w:r>
              <w:t xml:space="preserve"> and </w:t>
            </w:r>
            <w:r w:rsidR="0004033D">
              <w:t>≤</w:t>
            </w:r>
            <w:r>
              <w:t xml:space="preserve"> </w:t>
            </w:r>
            <w:r w:rsidR="001952BA">
              <w:t>65534</w:t>
            </w:r>
          </w:p>
        </w:tc>
      </w:tr>
      <w:tr w:rsidR="00B37B21" w:rsidTr="00815C9B">
        <w:tc>
          <w:tcPr>
            <w:tcW w:w="1150" w:type="dxa"/>
          </w:tcPr>
          <w:p w:rsidR="00B37B21" w:rsidRDefault="00B37B21" w:rsidP="00400B14">
            <w:r>
              <w:t>Comment</w:t>
            </w:r>
          </w:p>
        </w:tc>
        <w:tc>
          <w:tcPr>
            <w:tcW w:w="6693" w:type="dxa"/>
          </w:tcPr>
          <w:p w:rsidR="00B37B21" w:rsidRDefault="00B37B21" w:rsidP="00B842EB">
            <w:pPr>
              <w:jc w:val="left"/>
            </w:pPr>
            <w:r>
              <w:t>When a session server registers</w:t>
            </w:r>
            <w:r w:rsidR="000442E8">
              <w:t xml:space="preserve"> to a service</w:t>
            </w:r>
            <w:r>
              <w:t>, SC will create a connection to this server on the IP address of the server and the given port number. Multiple connection</w:t>
            </w:r>
            <w:r w:rsidR="00B25C8C">
              <w:t>s are created to the same port</w:t>
            </w:r>
            <w:r>
              <w:t>.</w:t>
            </w:r>
          </w:p>
        </w:tc>
      </w:tr>
      <w:tr w:rsidR="00B37B21" w:rsidTr="00815C9B">
        <w:tc>
          <w:tcPr>
            <w:tcW w:w="1150" w:type="dxa"/>
          </w:tcPr>
          <w:p w:rsidR="00B37B21" w:rsidRDefault="00B37B21" w:rsidP="00400B14">
            <w:r>
              <w:t>Example</w:t>
            </w:r>
          </w:p>
        </w:tc>
        <w:tc>
          <w:tcPr>
            <w:tcW w:w="6693" w:type="dxa"/>
          </w:tcPr>
          <w:p w:rsidR="00B37B21" w:rsidRDefault="00B37B21" w:rsidP="00B842EB">
            <w:pPr>
              <w:jc w:val="left"/>
            </w:pPr>
            <w:r>
              <w:t>pnr=9100</w:t>
            </w:r>
          </w:p>
        </w:tc>
      </w:tr>
    </w:tbl>
    <w:p w:rsidR="000D5CE9" w:rsidRDefault="000D5CE9" w:rsidP="008F5812">
      <w:pPr>
        <w:pStyle w:val="Heading2"/>
      </w:pPr>
      <w:bookmarkStart w:id="351" w:name="_Toc337458292"/>
      <w:r>
        <w:t>rejectSession (rej)</w:t>
      </w:r>
      <w:bookmarkEnd w:id="3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0D5CE9" w:rsidTr="00391C2D">
        <w:tc>
          <w:tcPr>
            <w:tcW w:w="1150" w:type="dxa"/>
          </w:tcPr>
          <w:p w:rsidR="000D5CE9" w:rsidRDefault="000D5CE9" w:rsidP="00400B14">
            <w:r>
              <w:t>Name</w:t>
            </w:r>
          </w:p>
        </w:tc>
        <w:tc>
          <w:tcPr>
            <w:tcW w:w="6693" w:type="dxa"/>
          </w:tcPr>
          <w:p w:rsidR="000D5CE9" w:rsidRDefault="000D5CE9" w:rsidP="00B842EB">
            <w:pPr>
              <w:jc w:val="left"/>
            </w:pPr>
            <w:r>
              <w:t>rejectSession</w:t>
            </w:r>
          </w:p>
        </w:tc>
      </w:tr>
      <w:tr w:rsidR="000D5CE9" w:rsidTr="00391C2D">
        <w:tc>
          <w:tcPr>
            <w:tcW w:w="1150" w:type="dxa"/>
          </w:tcPr>
          <w:p w:rsidR="000D5CE9" w:rsidRDefault="000D5CE9" w:rsidP="00400B14">
            <w:r>
              <w:t>Code</w:t>
            </w:r>
          </w:p>
        </w:tc>
        <w:tc>
          <w:tcPr>
            <w:tcW w:w="6693" w:type="dxa"/>
          </w:tcPr>
          <w:p w:rsidR="000D5CE9" w:rsidRDefault="000D5CE9" w:rsidP="00B842EB">
            <w:pPr>
              <w:jc w:val="left"/>
            </w:pPr>
            <w:r>
              <w:t>rej</w:t>
            </w:r>
          </w:p>
        </w:tc>
      </w:tr>
      <w:tr w:rsidR="000D5CE9" w:rsidTr="00391C2D">
        <w:tc>
          <w:tcPr>
            <w:tcW w:w="1150" w:type="dxa"/>
          </w:tcPr>
          <w:p w:rsidR="000D5CE9" w:rsidRDefault="000D5CE9" w:rsidP="00400B14">
            <w:r>
              <w:t>Description</w:t>
            </w:r>
          </w:p>
        </w:tc>
        <w:tc>
          <w:tcPr>
            <w:tcW w:w="6693" w:type="dxa"/>
          </w:tcPr>
          <w:p w:rsidR="000D5CE9" w:rsidRDefault="000D5CE9" w:rsidP="00B842EB">
            <w:pPr>
              <w:jc w:val="left"/>
            </w:pPr>
            <w:r>
              <w:t>Flag in SRV_CREATE_SESSION</w:t>
            </w:r>
            <w:r w:rsidR="00B842EB">
              <w:t>, SRV_SUBSCRIBE, SRV_CHANGE_SUBSCRIPTION</w:t>
            </w:r>
            <w:r>
              <w:t xml:space="preserve"> </w:t>
            </w:r>
            <w:r w:rsidR="00595E33">
              <w:t xml:space="preserve">response </w:t>
            </w:r>
            <w:r>
              <w:t>message set by the ser</w:t>
            </w:r>
            <w:r w:rsidR="00595E33">
              <w:t>ver when it rejects the session</w:t>
            </w:r>
            <w:r w:rsidR="0093455C">
              <w:t>.</w:t>
            </w:r>
          </w:p>
        </w:tc>
      </w:tr>
      <w:tr w:rsidR="000D5CE9" w:rsidTr="00391C2D">
        <w:tc>
          <w:tcPr>
            <w:tcW w:w="1150" w:type="dxa"/>
          </w:tcPr>
          <w:p w:rsidR="000D5CE9" w:rsidRDefault="000D5CE9" w:rsidP="00400B14">
            <w:r>
              <w:t>Validation</w:t>
            </w:r>
          </w:p>
        </w:tc>
        <w:tc>
          <w:tcPr>
            <w:tcW w:w="6693" w:type="dxa"/>
          </w:tcPr>
          <w:p w:rsidR="000D5CE9" w:rsidRDefault="00325FA1" w:rsidP="00B842EB">
            <w:pPr>
              <w:jc w:val="left"/>
            </w:pPr>
            <w:r>
              <w:rPr>
                <w:lang w:val="en-US"/>
              </w:rPr>
              <w:t>Present is true</w:t>
            </w:r>
            <w:r>
              <w:t xml:space="preserve">, missing is false. </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false</w:t>
            </w:r>
          </w:p>
        </w:tc>
      </w:tr>
      <w:tr w:rsidR="000D5CE9" w:rsidTr="00391C2D">
        <w:tc>
          <w:tcPr>
            <w:tcW w:w="1150" w:type="dxa"/>
          </w:tcPr>
          <w:p w:rsidR="000D5CE9" w:rsidRDefault="000D5CE9" w:rsidP="00400B14">
            <w:r>
              <w:t>Comment</w:t>
            </w:r>
          </w:p>
        </w:tc>
        <w:tc>
          <w:tcPr>
            <w:tcW w:w="6693" w:type="dxa"/>
          </w:tcPr>
          <w:p w:rsidR="000D5CE9" w:rsidRDefault="0093455C" w:rsidP="00B842EB">
            <w:pPr>
              <w:jc w:val="left"/>
            </w:pPr>
            <w:r>
              <w:t>T</w:t>
            </w:r>
            <w:r w:rsidR="00704FB9">
              <w:t xml:space="preserve">he server </w:t>
            </w:r>
            <w:r>
              <w:t>should</w:t>
            </w:r>
            <w:r w:rsidR="00704FB9">
              <w:t xml:space="preserve"> also set the </w:t>
            </w:r>
            <w:r w:rsidR="00704FB9">
              <w:rPr>
                <w:i/>
              </w:rPr>
              <w:t xml:space="preserve">appErrorCode </w:t>
            </w:r>
            <w:r w:rsidR="00704FB9" w:rsidRPr="00BB1A50">
              <w:t>and</w:t>
            </w:r>
            <w:r w:rsidR="00704FB9">
              <w:rPr>
                <w:i/>
              </w:rPr>
              <w:t xml:space="preserve"> appErrorText </w:t>
            </w:r>
            <w:r w:rsidR="00704FB9" w:rsidRPr="00BB1A50">
              <w:t>to explain the reject</w:t>
            </w:r>
            <w:r w:rsidR="00704FB9">
              <w:t>ion</w:t>
            </w:r>
            <w:r w:rsidR="00704FB9" w:rsidRPr="00BB1A50">
              <w:t xml:space="preserve"> reason.</w:t>
            </w:r>
            <w:r w:rsidR="00704FB9">
              <w:t xml:space="preserve"> </w:t>
            </w:r>
          </w:p>
        </w:tc>
      </w:tr>
      <w:tr w:rsidR="000D5CE9" w:rsidTr="00391C2D">
        <w:tc>
          <w:tcPr>
            <w:tcW w:w="1150" w:type="dxa"/>
          </w:tcPr>
          <w:p w:rsidR="000D5CE9" w:rsidRDefault="000D5CE9" w:rsidP="00400B14">
            <w:r>
              <w:t>Example</w:t>
            </w:r>
          </w:p>
        </w:tc>
        <w:tc>
          <w:tcPr>
            <w:tcW w:w="6693" w:type="dxa"/>
          </w:tcPr>
          <w:p w:rsidR="000D5CE9" w:rsidRDefault="000D5CE9" w:rsidP="00B842EB">
            <w:pPr>
              <w:jc w:val="left"/>
            </w:pPr>
            <w:r>
              <w:t>rej</w:t>
            </w:r>
          </w:p>
        </w:tc>
      </w:tr>
    </w:tbl>
    <w:p w:rsidR="00120DB3" w:rsidRDefault="00120DB3" w:rsidP="00120DB3">
      <w:pPr>
        <w:pStyle w:val="Heading2"/>
      </w:pPr>
      <w:bookmarkStart w:id="352" w:name="_Toc337458293"/>
      <w:r>
        <w:t>remoteFileName (rfn)</w:t>
      </w:r>
      <w:bookmarkEnd w:id="3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120DB3" w:rsidTr="00FE4891">
        <w:tc>
          <w:tcPr>
            <w:tcW w:w="1150" w:type="dxa"/>
          </w:tcPr>
          <w:p w:rsidR="00120DB3" w:rsidRDefault="00120DB3" w:rsidP="00FE4891">
            <w:r>
              <w:t>Name</w:t>
            </w:r>
          </w:p>
        </w:tc>
        <w:tc>
          <w:tcPr>
            <w:tcW w:w="6693" w:type="dxa"/>
          </w:tcPr>
          <w:p w:rsidR="00120DB3" w:rsidRDefault="00120DB3" w:rsidP="00B842EB">
            <w:pPr>
              <w:jc w:val="left"/>
            </w:pPr>
            <w:r>
              <w:t>remoteFileName</w:t>
            </w:r>
          </w:p>
        </w:tc>
      </w:tr>
      <w:tr w:rsidR="00120DB3" w:rsidTr="00FE4891">
        <w:tc>
          <w:tcPr>
            <w:tcW w:w="1150" w:type="dxa"/>
          </w:tcPr>
          <w:p w:rsidR="00120DB3" w:rsidRDefault="00120DB3" w:rsidP="00FE4891">
            <w:r>
              <w:t>Code</w:t>
            </w:r>
          </w:p>
        </w:tc>
        <w:tc>
          <w:tcPr>
            <w:tcW w:w="6693" w:type="dxa"/>
          </w:tcPr>
          <w:p w:rsidR="00120DB3" w:rsidRDefault="00120DB3" w:rsidP="00B842EB">
            <w:pPr>
              <w:jc w:val="left"/>
            </w:pPr>
            <w:r>
              <w:t>rfn</w:t>
            </w:r>
          </w:p>
        </w:tc>
      </w:tr>
      <w:tr w:rsidR="00120DB3" w:rsidTr="00FE4891">
        <w:tc>
          <w:tcPr>
            <w:tcW w:w="1150" w:type="dxa"/>
          </w:tcPr>
          <w:p w:rsidR="00120DB3" w:rsidRDefault="00120DB3" w:rsidP="00FE4891">
            <w:r>
              <w:t>Description</w:t>
            </w:r>
          </w:p>
        </w:tc>
        <w:tc>
          <w:tcPr>
            <w:tcW w:w="6693" w:type="dxa"/>
          </w:tcPr>
          <w:p w:rsidR="00120DB3" w:rsidRDefault="00120DB3" w:rsidP="00B842EB">
            <w:pPr>
              <w:jc w:val="left"/>
            </w:pPr>
            <w:r>
              <w:t xml:space="preserve">Name used in FILE_UPLOAD to store the file on the web server or name used in FILE_DOWNLOAD to </w:t>
            </w:r>
            <w:r w:rsidR="00595E33">
              <w:t>identify</w:t>
            </w:r>
            <w:r>
              <w:t xml:space="preserve"> the </w:t>
            </w:r>
            <w:r w:rsidR="00595E33">
              <w:t>file to be downloaded</w:t>
            </w:r>
            <w:r>
              <w:t>.</w:t>
            </w:r>
          </w:p>
        </w:tc>
      </w:tr>
      <w:tr w:rsidR="00120DB3" w:rsidTr="00FE4891">
        <w:tc>
          <w:tcPr>
            <w:tcW w:w="1150" w:type="dxa"/>
          </w:tcPr>
          <w:p w:rsidR="00120DB3" w:rsidRDefault="00120DB3" w:rsidP="00FE4891">
            <w:r>
              <w:t>Validation</w:t>
            </w:r>
          </w:p>
        </w:tc>
        <w:tc>
          <w:tcPr>
            <w:tcW w:w="6693" w:type="dxa"/>
          </w:tcPr>
          <w:p w:rsidR="00120DB3" w:rsidRDefault="00120DB3" w:rsidP="00B842EB">
            <w:pPr>
              <w:jc w:val="left"/>
            </w:pPr>
            <w:r>
              <w:t xml:space="preserve">Any printable character allowed as filename, length </w:t>
            </w:r>
            <w:r w:rsidR="0004033D">
              <w:t>≤</w:t>
            </w:r>
            <w:r>
              <w:t xml:space="preserve"> 256Byte</w:t>
            </w:r>
          </w:p>
        </w:tc>
      </w:tr>
      <w:tr w:rsidR="00120DB3" w:rsidTr="00FE4891">
        <w:tc>
          <w:tcPr>
            <w:tcW w:w="1150" w:type="dxa"/>
          </w:tcPr>
          <w:p w:rsidR="00120DB3" w:rsidRDefault="00120DB3" w:rsidP="00FE4891">
            <w:r>
              <w:t>Comment</w:t>
            </w:r>
          </w:p>
        </w:tc>
        <w:tc>
          <w:tcPr>
            <w:tcW w:w="6693" w:type="dxa"/>
          </w:tcPr>
          <w:p w:rsidR="00120DB3" w:rsidRDefault="00120DB3" w:rsidP="00B842EB">
            <w:pPr>
              <w:jc w:val="left"/>
            </w:pPr>
          </w:p>
        </w:tc>
      </w:tr>
      <w:tr w:rsidR="00120DB3" w:rsidTr="00FE4891">
        <w:tc>
          <w:tcPr>
            <w:tcW w:w="1150" w:type="dxa"/>
          </w:tcPr>
          <w:p w:rsidR="00120DB3" w:rsidRDefault="00120DB3" w:rsidP="00FE4891">
            <w:r>
              <w:t>Example</w:t>
            </w:r>
          </w:p>
        </w:tc>
        <w:tc>
          <w:tcPr>
            <w:tcW w:w="6693" w:type="dxa"/>
          </w:tcPr>
          <w:p w:rsidR="00120DB3" w:rsidRDefault="00120DB3" w:rsidP="00B842EB">
            <w:pPr>
              <w:jc w:val="left"/>
            </w:pPr>
            <w:r>
              <w:t>rfn=</w:t>
            </w:r>
            <w:r w:rsidRPr="00120DB3">
              <w:t>LSC TradingClientGUI_20100115_07h28m59s.log</w:t>
            </w:r>
          </w:p>
        </w:tc>
      </w:tr>
    </w:tbl>
    <w:p w:rsidR="005A16E4" w:rsidRDefault="005A16E4" w:rsidP="008F5812">
      <w:pPr>
        <w:pStyle w:val="Heading2"/>
      </w:pPr>
      <w:bookmarkStart w:id="353" w:name="_Toc337458294"/>
      <w:r>
        <w:t>scErrorCode</w:t>
      </w:r>
      <w:r w:rsidR="00EE46DC">
        <w:t xml:space="preserve"> (s</w:t>
      </w:r>
      <w:r w:rsidR="00365777">
        <w:t>e</w:t>
      </w:r>
      <w:r w:rsidR="00EE46DC">
        <w:t>c)</w:t>
      </w:r>
      <w:bookmarkEnd w:id="3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scErrorCode</w:t>
            </w:r>
          </w:p>
        </w:tc>
      </w:tr>
      <w:tr w:rsidR="00EE46DC" w:rsidTr="00391C2D">
        <w:tc>
          <w:tcPr>
            <w:tcW w:w="1150" w:type="dxa"/>
          </w:tcPr>
          <w:p w:rsidR="00EE46DC" w:rsidRDefault="00EE46DC">
            <w:r w:rsidRPr="000F0431">
              <w:t>Code</w:t>
            </w:r>
          </w:p>
        </w:tc>
        <w:tc>
          <w:tcPr>
            <w:tcW w:w="6693" w:type="dxa"/>
          </w:tcPr>
          <w:p w:rsidR="00EE46DC" w:rsidRDefault="00EE46DC" w:rsidP="00B842EB">
            <w:pPr>
              <w:jc w:val="left"/>
            </w:pPr>
            <w:r>
              <w:t>s</w:t>
            </w:r>
            <w:r w:rsidR="00365777">
              <w:t>e</w:t>
            </w:r>
            <w:r>
              <w:t>c</w:t>
            </w:r>
          </w:p>
        </w:tc>
      </w:tr>
      <w:tr w:rsidR="005A16E4" w:rsidTr="00391C2D">
        <w:tc>
          <w:tcPr>
            <w:tcW w:w="1150" w:type="dxa"/>
          </w:tcPr>
          <w:p w:rsidR="005A16E4" w:rsidRDefault="005A16E4" w:rsidP="00400B14">
            <w:r>
              <w:t>Description</w:t>
            </w:r>
          </w:p>
        </w:tc>
        <w:tc>
          <w:tcPr>
            <w:tcW w:w="6693" w:type="dxa"/>
          </w:tcPr>
          <w:p w:rsidR="005A16E4" w:rsidRDefault="005A16E4" w:rsidP="00B842EB">
            <w:pPr>
              <w:jc w:val="left"/>
            </w:pPr>
            <w:r>
              <w:t xml:space="preserve">Numeric error code set by SC in other to inform the communication partner about an error. </w:t>
            </w:r>
            <w:r w:rsidR="000835FA">
              <w:t>List of possible error codes will be published.</w:t>
            </w:r>
          </w:p>
        </w:tc>
      </w:tr>
      <w:tr w:rsidR="00391C2D" w:rsidTr="00391C2D">
        <w:tc>
          <w:tcPr>
            <w:tcW w:w="1150" w:type="dxa"/>
          </w:tcPr>
          <w:p w:rsidR="00391C2D" w:rsidRDefault="00391C2D" w:rsidP="00400B14">
            <w:r>
              <w:t>Validation</w:t>
            </w:r>
          </w:p>
        </w:tc>
        <w:tc>
          <w:tcPr>
            <w:tcW w:w="6693" w:type="dxa"/>
          </w:tcPr>
          <w:p w:rsidR="00391C2D" w:rsidRDefault="00FB0AB0" w:rsidP="00B842EB">
            <w:pPr>
              <w:jc w:val="left"/>
            </w:pPr>
            <w:r>
              <w:t>Number &gt; 0</w:t>
            </w:r>
            <w:r w:rsidR="00611B18">
              <w:t xml:space="preserve"> and &lt; 1000</w:t>
            </w:r>
          </w:p>
        </w:tc>
      </w:tr>
      <w:tr w:rsidR="005A16E4" w:rsidTr="00391C2D">
        <w:tc>
          <w:tcPr>
            <w:tcW w:w="1150" w:type="dxa"/>
          </w:tcPr>
          <w:p w:rsidR="005A16E4" w:rsidRDefault="005A16E4" w:rsidP="00400B14">
            <w:r>
              <w:t>Comment</w:t>
            </w:r>
          </w:p>
        </w:tc>
        <w:tc>
          <w:tcPr>
            <w:tcW w:w="6693" w:type="dxa"/>
          </w:tcPr>
          <w:p w:rsidR="005A16E4" w:rsidRDefault="005A16E4" w:rsidP="00B842EB">
            <w:pPr>
              <w:jc w:val="left"/>
            </w:pPr>
            <w:r>
              <w:t xml:space="preserve">This is used to handle </w:t>
            </w:r>
            <w:r w:rsidR="00166A97">
              <w:t>the SC</w:t>
            </w:r>
            <w:r>
              <w:t xml:space="preserve"> error.</w:t>
            </w:r>
            <w:r w:rsidR="00D74135">
              <w:t xml:space="preserve"> The message must have EXC key in the headline.</w:t>
            </w:r>
          </w:p>
        </w:tc>
      </w:tr>
      <w:tr w:rsidR="005A16E4" w:rsidTr="00391C2D">
        <w:tc>
          <w:tcPr>
            <w:tcW w:w="1150" w:type="dxa"/>
          </w:tcPr>
          <w:p w:rsidR="005A16E4" w:rsidRDefault="005A16E4" w:rsidP="00400B14">
            <w:r>
              <w:t>Example</w:t>
            </w:r>
          </w:p>
        </w:tc>
        <w:tc>
          <w:tcPr>
            <w:tcW w:w="6693" w:type="dxa"/>
          </w:tcPr>
          <w:p w:rsidR="005A16E4" w:rsidRDefault="00EE46DC" w:rsidP="00B842EB">
            <w:pPr>
              <w:jc w:val="left"/>
            </w:pPr>
            <w:r>
              <w:t>s</w:t>
            </w:r>
            <w:r w:rsidR="00365777">
              <w:t>e</w:t>
            </w:r>
            <w:r>
              <w:t>c</w:t>
            </w:r>
            <w:r w:rsidR="00611B18">
              <w:t>=</w:t>
            </w:r>
            <w:r w:rsidR="005A16E4">
              <w:t>453</w:t>
            </w:r>
          </w:p>
        </w:tc>
      </w:tr>
    </w:tbl>
    <w:p w:rsidR="005A16E4" w:rsidRDefault="005A16E4" w:rsidP="008F5812">
      <w:pPr>
        <w:pStyle w:val="Heading2"/>
      </w:pPr>
      <w:bookmarkStart w:id="354" w:name="_Toc337458295"/>
      <w:r>
        <w:t>scErrorText</w:t>
      </w:r>
      <w:r w:rsidR="00EE46DC">
        <w:t xml:space="preserve"> (s</w:t>
      </w:r>
      <w:r w:rsidR="00365777">
        <w:t>e</w:t>
      </w:r>
      <w:r w:rsidR="00EE46DC">
        <w:t>t)</w:t>
      </w:r>
      <w:bookmarkEnd w:id="3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5B32B6">
        <w:tc>
          <w:tcPr>
            <w:tcW w:w="1150" w:type="dxa"/>
          </w:tcPr>
          <w:p w:rsidR="005A16E4" w:rsidRDefault="005A16E4" w:rsidP="00400B14">
            <w:r>
              <w:t>Name</w:t>
            </w:r>
          </w:p>
        </w:tc>
        <w:tc>
          <w:tcPr>
            <w:tcW w:w="6693" w:type="dxa"/>
          </w:tcPr>
          <w:p w:rsidR="005A16E4" w:rsidRDefault="005A16E4" w:rsidP="00B842EB">
            <w:pPr>
              <w:jc w:val="left"/>
            </w:pPr>
            <w:r>
              <w:t>scErrorText</w:t>
            </w:r>
          </w:p>
        </w:tc>
      </w:tr>
      <w:tr w:rsidR="00EE46DC" w:rsidTr="005B32B6">
        <w:tc>
          <w:tcPr>
            <w:tcW w:w="1150" w:type="dxa"/>
          </w:tcPr>
          <w:p w:rsidR="00EE46DC" w:rsidRDefault="00EE46DC" w:rsidP="00400B14">
            <w:r>
              <w:t>Code</w:t>
            </w:r>
          </w:p>
        </w:tc>
        <w:tc>
          <w:tcPr>
            <w:tcW w:w="6693" w:type="dxa"/>
          </w:tcPr>
          <w:p w:rsidR="00EE46DC" w:rsidRDefault="00EE46DC" w:rsidP="00B842EB">
            <w:pPr>
              <w:jc w:val="left"/>
            </w:pPr>
            <w:r>
              <w:t>s</w:t>
            </w:r>
            <w:r w:rsidR="00365777">
              <w:t>e</w:t>
            </w:r>
            <w:r>
              <w:t>t</w:t>
            </w:r>
          </w:p>
        </w:tc>
      </w:tr>
      <w:tr w:rsidR="005A16E4" w:rsidTr="005B32B6">
        <w:tc>
          <w:tcPr>
            <w:tcW w:w="1150" w:type="dxa"/>
          </w:tcPr>
          <w:p w:rsidR="005A16E4" w:rsidRDefault="005A16E4" w:rsidP="00400B14">
            <w:r>
              <w:t>Description</w:t>
            </w:r>
          </w:p>
        </w:tc>
        <w:tc>
          <w:tcPr>
            <w:tcW w:w="6693" w:type="dxa"/>
          </w:tcPr>
          <w:p w:rsidR="005A16E4" w:rsidRDefault="005A16E4" w:rsidP="00B842EB">
            <w:pPr>
              <w:jc w:val="left"/>
            </w:pPr>
            <w:r>
              <w:t xml:space="preserve">English text set </w:t>
            </w:r>
            <w:r w:rsidR="000835FA">
              <w:t>by the SC in other to describe</w:t>
            </w:r>
            <w:r>
              <w:t xml:space="preserve"> the error signalled as </w:t>
            </w:r>
            <w:r w:rsidRPr="00BB1A50">
              <w:rPr>
                <w:i/>
              </w:rPr>
              <w:t>scErrorCode</w:t>
            </w:r>
            <w:r>
              <w:t>.</w:t>
            </w:r>
            <w:r w:rsidR="000835FA">
              <w:t xml:space="preserve"> Precise error description must be here.</w:t>
            </w:r>
          </w:p>
        </w:tc>
      </w:tr>
      <w:tr w:rsidR="005B32B6" w:rsidTr="005B32B6">
        <w:tc>
          <w:tcPr>
            <w:tcW w:w="1150" w:type="dxa"/>
          </w:tcPr>
          <w:p w:rsidR="005B32B6" w:rsidRDefault="005B32B6" w:rsidP="00400B14">
            <w:r>
              <w:t>Validation</w:t>
            </w:r>
          </w:p>
        </w:tc>
        <w:tc>
          <w:tcPr>
            <w:tcW w:w="6693" w:type="dxa"/>
          </w:tcPr>
          <w:p w:rsidR="005B32B6" w:rsidRDefault="005B32B6" w:rsidP="00B842EB">
            <w:pPr>
              <w:jc w:val="left"/>
            </w:pPr>
            <w:r>
              <w:t xml:space="preserve">Any printable character, length </w:t>
            </w:r>
            <w:r w:rsidR="00815C9B">
              <w:t xml:space="preserve">&gt; 0 and </w:t>
            </w:r>
            <w:r w:rsidR="0004033D">
              <w:t>≤</w:t>
            </w:r>
            <w:r>
              <w:t xml:space="preserve"> 256Byte</w:t>
            </w:r>
          </w:p>
        </w:tc>
      </w:tr>
      <w:tr w:rsidR="005A16E4" w:rsidTr="005B32B6">
        <w:tc>
          <w:tcPr>
            <w:tcW w:w="1150" w:type="dxa"/>
          </w:tcPr>
          <w:p w:rsidR="005A16E4" w:rsidRDefault="005A16E4" w:rsidP="00400B14">
            <w:r>
              <w:t>Comment</w:t>
            </w:r>
          </w:p>
        </w:tc>
        <w:tc>
          <w:tcPr>
            <w:tcW w:w="6693" w:type="dxa"/>
          </w:tcPr>
          <w:p w:rsidR="005A16E4" w:rsidRDefault="005A16E4" w:rsidP="00B842EB">
            <w:pPr>
              <w:jc w:val="left"/>
            </w:pPr>
            <w:r>
              <w:t xml:space="preserve">This is used to log </w:t>
            </w:r>
            <w:r w:rsidR="00166A97">
              <w:t xml:space="preserve">or display </w:t>
            </w:r>
            <w:r>
              <w:t xml:space="preserve">the </w:t>
            </w:r>
            <w:r w:rsidR="00166A97">
              <w:t>SC</w:t>
            </w:r>
            <w:r>
              <w:t xml:space="preserve"> error.</w:t>
            </w:r>
            <w:r w:rsidR="00166A97">
              <w:t xml:space="preserve"> </w:t>
            </w:r>
            <w:r w:rsidR="00D74135">
              <w:t>The message must have EXC key in the headline.</w:t>
            </w:r>
          </w:p>
        </w:tc>
      </w:tr>
      <w:tr w:rsidR="005A16E4" w:rsidTr="005B32B6">
        <w:tc>
          <w:tcPr>
            <w:tcW w:w="1150" w:type="dxa"/>
          </w:tcPr>
          <w:p w:rsidR="005A16E4" w:rsidRDefault="005A16E4" w:rsidP="00400B14">
            <w:r>
              <w:t>Example</w:t>
            </w:r>
          </w:p>
        </w:tc>
        <w:tc>
          <w:tcPr>
            <w:tcW w:w="6693" w:type="dxa"/>
          </w:tcPr>
          <w:p w:rsidR="005A16E4" w:rsidRDefault="00EE46DC" w:rsidP="00B842EB">
            <w:pPr>
              <w:jc w:val="left"/>
            </w:pPr>
            <w:r>
              <w:t>s</w:t>
            </w:r>
            <w:r w:rsidR="00365777">
              <w:t>e</w:t>
            </w:r>
            <w:r>
              <w:t>t</w:t>
            </w:r>
            <w:r w:rsidR="005A16E4">
              <w:t>=Unknow service name</w:t>
            </w:r>
            <w:r>
              <w:t>:</w:t>
            </w:r>
            <w:r w:rsidR="005A16E4">
              <w:t xml:space="preserve"> P01_RTXR_RPRWS4</w:t>
            </w:r>
          </w:p>
        </w:tc>
      </w:tr>
    </w:tbl>
    <w:p w:rsidR="005A16E4" w:rsidRDefault="005A16E4" w:rsidP="008F5812">
      <w:pPr>
        <w:pStyle w:val="Heading2"/>
      </w:pPr>
      <w:bookmarkStart w:id="355" w:name="_Toc337458296"/>
      <w:r>
        <w:lastRenderedPageBreak/>
        <w:t>scVersion</w:t>
      </w:r>
      <w:r w:rsidR="00EE46DC">
        <w:t xml:space="preserve"> (v</w:t>
      </w:r>
      <w:r w:rsidR="00365777">
        <w:t>er</w:t>
      </w:r>
      <w:r w:rsidR="00EE46DC">
        <w:t>)</w:t>
      </w:r>
      <w:bookmarkEnd w:id="3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5B32B6">
        <w:tc>
          <w:tcPr>
            <w:tcW w:w="1150" w:type="dxa"/>
          </w:tcPr>
          <w:p w:rsidR="005A16E4" w:rsidRDefault="005A16E4" w:rsidP="00400B14">
            <w:r>
              <w:t>Name</w:t>
            </w:r>
          </w:p>
        </w:tc>
        <w:tc>
          <w:tcPr>
            <w:tcW w:w="6693" w:type="dxa"/>
          </w:tcPr>
          <w:p w:rsidR="005A16E4" w:rsidRDefault="005A16E4" w:rsidP="00B842EB">
            <w:pPr>
              <w:jc w:val="left"/>
            </w:pPr>
            <w:r>
              <w:t>scVersion</w:t>
            </w:r>
          </w:p>
        </w:tc>
      </w:tr>
      <w:tr w:rsidR="00EE46DC" w:rsidTr="005B32B6">
        <w:tc>
          <w:tcPr>
            <w:tcW w:w="1150" w:type="dxa"/>
          </w:tcPr>
          <w:p w:rsidR="00EE46DC" w:rsidRDefault="00EE46DC" w:rsidP="00400B14">
            <w:r>
              <w:t>Code</w:t>
            </w:r>
          </w:p>
        </w:tc>
        <w:tc>
          <w:tcPr>
            <w:tcW w:w="6693" w:type="dxa"/>
          </w:tcPr>
          <w:p w:rsidR="00EE46DC" w:rsidRDefault="00365777" w:rsidP="00B842EB">
            <w:pPr>
              <w:jc w:val="left"/>
            </w:pPr>
            <w:r>
              <w:t>ver</w:t>
            </w:r>
          </w:p>
        </w:tc>
      </w:tr>
      <w:tr w:rsidR="005A16E4" w:rsidTr="005B32B6">
        <w:tc>
          <w:tcPr>
            <w:tcW w:w="1150" w:type="dxa"/>
          </w:tcPr>
          <w:p w:rsidR="005A16E4" w:rsidRDefault="005A16E4" w:rsidP="00400B14">
            <w:r>
              <w:t>Description</w:t>
            </w:r>
          </w:p>
        </w:tc>
        <w:tc>
          <w:tcPr>
            <w:tcW w:w="6693" w:type="dxa"/>
          </w:tcPr>
          <w:p w:rsidR="005A16E4" w:rsidRDefault="00D74135" w:rsidP="00B842EB">
            <w:pPr>
              <w:jc w:val="left"/>
            </w:pPr>
            <w:r>
              <w:t xml:space="preserve">Software </w:t>
            </w:r>
            <w:r w:rsidR="0097655B">
              <w:t>v</w:t>
            </w:r>
            <w:r w:rsidR="005A16E4">
              <w:t xml:space="preserve">ersion number of the </w:t>
            </w:r>
            <w:r w:rsidR="0097655B">
              <w:t>producer of this message</w:t>
            </w:r>
            <w:r w:rsidR="005A16E4">
              <w:t>.</w:t>
            </w:r>
          </w:p>
        </w:tc>
      </w:tr>
      <w:tr w:rsidR="005B32B6" w:rsidTr="005B32B6">
        <w:tc>
          <w:tcPr>
            <w:tcW w:w="1150" w:type="dxa"/>
          </w:tcPr>
          <w:p w:rsidR="005B32B6" w:rsidRDefault="005B32B6" w:rsidP="00400B14">
            <w:r>
              <w:t>Validation</w:t>
            </w:r>
          </w:p>
        </w:tc>
        <w:tc>
          <w:tcPr>
            <w:tcW w:w="6693" w:type="dxa"/>
          </w:tcPr>
          <w:p w:rsidR="005B32B6" w:rsidRDefault="005B32B6" w:rsidP="00B842EB">
            <w:pPr>
              <w:jc w:val="left"/>
            </w:pPr>
            <w:r>
              <w:t xml:space="preserve">String format </w:t>
            </w:r>
            <w:r w:rsidR="007C3C5D">
              <w:t>9.9</w:t>
            </w:r>
            <w:r>
              <w:t>-</w:t>
            </w:r>
            <w:r w:rsidR="007C3C5D">
              <w:t>999</w:t>
            </w:r>
          </w:p>
        </w:tc>
      </w:tr>
      <w:tr w:rsidR="005A16E4" w:rsidTr="005B32B6">
        <w:tc>
          <w:tcPr>
            <w:tcW w:w="1150" w:type="dxa"/>
          </w:tcPr>
          <w:p w:rsidR="005A16E4" w:rsidRDefault="005A16E4" w:rsidP="00400B14">
            <w:r>
              <w:t>Comment</w:t>
            </w:r>
          </w:p>
        </w:tc>
        <w:tc>
          <w:tcPr>
            <w:tcW w:w="6693" w:type="dxa"/>
          </w:tcPr>
          <w:p w:rsidR="005A16E4" w:rsidRDefault="005A16E4" w:rsidP="00B842EB">
            <w:pPr>
              <w:jc w:val="left"/>
            </w:pPr>
            <w:r>
              <w:t xml:space="preserve">This version number is sent in </w:t>
            </w:r>
            <w:r w:rsidR="00280603">
              <w:t>ATTACH</w:t>
            </w:r>
            <w:r w:rsidR="00AF5F42">
              <w:t>,</w:t>
            </w:r>
            <w:r w:rsidR="00E217EE">
              <w:t xml:space="preserve"> REGISTER_SERV</w:t>
            </w:r>
            <w:r w:rsidR="000442E8">
              <w:t>ER</w:t>
            </w:r>
            <w:r w:rsidR="00AF5F42">
              <w:t xml:space="preserve">, SCS_CREATE_SESSION or SCS_SUBSCRIB </w:t>
            </w:r>
            <w:r>
              <w:t xml:space="preserve">and checked by the receiver against its own </w:t>
            </w:r>
            <w:r w:rsidR="00D74135">
              <w:t xml:space="preserve">SC </w:t>
            </w:r>
            <w:r>
              <w:t>version number. This ensures that only compatible components can communicate to each other. The value is hard coded in the communication components like API</w:t>
            </w:r>
            <w:r w:rsidR="003E3C24">
              <w:t xml:space="preserve"> or</w:t>
            </w:r>
            <w:r>
              <w:t xml:space="preserve"> SC. The version number </w:t>
            </w:r>
            <w:r w:rsidR="00D74135">
              <w:t xml:space="preserve">looks </w:t>
            </w:r>
            <w:r w:rsidR="00AF5F42">
              <w:br/>
            </w:r>
            <w:r w:rsidR="00D74135">
              <w:t>like</w:t>
            </w:r>
            <w:r w:rsidR="00DF092B">
              <w:t xml:space="preserve"> 3</w:t>
            </w:r>
            <w:r>
              <w:t>.</w:t>
            </w:r>
            <w:r w:rsidR="00DF092B">
              <w:t>2</w:t>
            </w:r>
            <w:r>
              <w:t>-</w:t>
            </w:r>
            <w:r w:rsidR="0097655B">
              <w:t>0</w:t>
            </w:r>
            <w:r w:rsidR="00D74135">
              <w:t>23</w:t>
            </w:r>
            <w:r>
              <w:t>:</w:t>
            </w:r>
          </w:p>
          <w:p w:rsidR="005A16E4" w:rsidRDefault="00DF092B" w:rsidP="000D2606">
            <w:pPr>
              <w:numPr>
                <w:ilvl w:val="0"/>
                <w:numId w:val="15"/>
              </w:numPr>
              <w:jc w:val="left"/>
            </w:pPr>
            <w:r>
              <w:t>3</w:t>
            </w:r>
            <w:r w:rsidR="005A16E4">
              <w:t xml:space="preserve"> = Release number</w:t>
            </w:r>
          </w:p>
          <w:p w:rsidR="005A16E4" w:rsidRDefault="00DF092B" w:rsidP="000D2606">
            <w:pPr>
              <w:numPr>
                <w:ilvl w:val="0"/>
                <w:numId w:val="15"/>
              </w:numPr>
              <w:jc w:val="left"/>
            </w:pPr>
            <w:r>
              <w:t>2</w:t>
            </w:r>
            <w:r w:rsidR="005A16E4">
              <w:t xml:space="preserve"> = Version number</w:t>
            </w:r>
          </w:p>
          <w:p w:rsidR="005A16E4" w:rsidRDefault="0097655B" w:rsidP="000D2606">
            <w:pPr>
              <w:numPr>
                <w:ilvl w:val="0"/>
                <w:numId w:val="15"/>
              </w:numPr>
              <w:jc w:val="left"/>
            </w:pPr>
            <w:r>
              <w:t>0</w:t>
            </w:r>
            <w:r w:rsidR="005A16E4">
              <w:t>23 = Revision number</w:t>
            </w:r>
          </w:p>
          <w:p w:rsidR="005A16E4" w:rsidRDefault="005A16E4" w:rsidP="00B842EB">
            <w:pPr>
              <w:jc w:val="left"/>
            </w:pPr>
            <w:r>
              <w:t>The matching rules are:</w:t>
            </w:r>
          </w:p>
          <w:p w:rsidR="005A16E4" w:rsidRDefault="00DF092B" w:rsidP="000D2606">
            <w:pPr>
              <w:numPr>
                <w:ilvl w:val="0"/>
                <w:numId w:val="16"/>
              </w:numPr>
              <w:jc w:val="left"/>
            </w:pPr>
            <w:r>
              <w:t>Request: 3.2</w:t>
            </w:r>
            <w:r w:rsidR="005A16E4">
              <w:t>-</w:t>
            </w:r>
            <w:r w:rsidR="0097655B">
              <w:t>0</w:t>
            </w:r>
            <w:r>
              <w:t>23 + own: 3.2</w:t>
            </w:r>
            <w:r w:rsidR="005A16E4">
              <w:t>-</w:t>
            </w:r>
            <w:r w:rsidR="0097655B">
              <w:t>0</w:t>
            </w:r>
            <w:r w:rsidR="005A16E4">
              <w:t>23 =&gt; compatible</w:t>
            </w:r>
          </w:p>
          <w:p w:rsidR="005A16E4" w:rsidRDefault="00DF092B" w:rsidP="000D2606">
            <w:pPr>
              <w:numPr>
                <w:ilvl w:val="0"/>
                <w:numId w:val="16"/>
              </w:numPr>
              <w:jc w:val="left"/>
            </w:pPr>
            <w:r>
              <w:t>Request: 3.2</w:t>
            </w:r>
            <w:r w:rsidR="005A16E4">
              <w:t>-</w:t>
            </w:r>
            <w:r w:rsidR="0097655B">
              <w:t>0</w:t>
            </w:r>
            <w:r>
              <w:t>21 + own: 3.2</w:t>
            </w:r>
            <w:r w:rsidR="005A16E4">
              <w:t>-</w:t>
            </w:r>
            <w:r w:rsidR="0097655B">
              <w:t>0</w:t>
            </w:r>
            <w:r w:rsidR="005A16E4">
              <w:t>2</w:t>
            </w:r>
            <w:r>
              <w:t>3</w:t>
            </w:r>
            <w:r w:rsidR="005A16E4">
              <w:t xml:space="preserve"> =&gt; compatible</w:t>
            </w:r>
          </w:p>
          <w:p w:rsidR="00DF092B" w:rsidRDefault="00DF092B" w:rsidP="000D2606">
            <w:pPr>
              <w:numPr>
                <w:ilvl w:val="0"/>
                <w:numId w:val="16"/>
              </w:numPr>
              <w:jc w:val="left"/>
            </w:pPr>
            <w:r>
              <w:t>Request: 3.1-006 + own: 3.2-023 =&gt; compatible</w:t>
            </w:r>
          </w:p>
          <w:p w:rsidR="005A16E4" w:rsidRDefault="00DF092B" w:rsidP="000D2606">
            <w:pPr>
              <w:numPr>
                <w:ilvl w:val="0"/>
                <w:numId w:val="16"/>
              </w:numPr>
              <w:jc w:val="left"/>
            </w:pPr>
            <w:r>
              <w:t>Request: 3.2</w:t>
            </w:r>
            <w:r w:rsidR="005A16E4">
              <w:t>-</w:t>
            </w:r>
            <w:r w:rsidR="0097655B">
              <w:t>0</w:t>
            </w:r>
            <w:r>
              <w:t>25 + own: 3.2</w:t>
            </w:r>
            <w:r w:rsidR="005A16E4">
              <w:t>-</w:t>
            </w:r>
            <w:r w:rsidR="0097655B">
              <w:t>0</w:t>
            </w:r>
            <w:r w:rsidR="005A16E4">
              <w:t xml:space="preserve">23 =&gt; </w:t>
            </w:r>
            <w:r w:rsidR="005A16E4" w:rsidRPr="00604FC8">
              <w:rPr>
                <w:u w:val="single"/>
              </w:rPr>
              <w:t>not</w:t>
            </w:r>
            <w:r w:rsidR="005A16E4">
              <w:t xml:space="preserve"> compatible</w:t>
            </w:r>
            <w:r w:rsidR="005A16E4">
              <w:br/>
              <w:t>(requestor may utilize new features unknown here)</w:t>
            </w:r>
          </w:p>
          <w:p w:rsidR="005A16E4" w:rsidRDefault="00DF092B" w:rsidP="000D2606">
            <w:pPr>
              <w:numPr>
                <w:ilvl w:val="0"/>
                <w:numId w:val="16"/>
              </w:numPr>
              <w:jc w:val="left"/>
            </w:pPr>
            <w:r>
              <w:t>Request: 3</w:t>
            </w:r>
            <w:r w:rsidR="005A16E4">
              <w:t>.</w:t>
            </w:r>
            <w:r>
              <w:t>3</w:t>
            </w:r>
            <w:r w:rsidR="005A16E4">
              <w:t>-</w:t>
            </w:r>
            <w:r w:rsidR="0097655B">
              <w:t>00</w:t>
            </w:r>
            <w:r>
              <w:t>5 + own: 3.2</w:t>
            </w:r>
            <w:r w:rsidR="005A16E4">
              <w:t>-</w:t>
            </w:r>
            <w:r w:rsidR="0097655B">
              <w:t>0</w:t>
            </w:r>
            <w:r w:rsidR="005A16E4">
              <w:t xml:space="preserve">23 =&gt; </w:t>
            </w:r>
            <w:r w:rsidR="005A16E4" w:rsidRPr="00DF092B">
              <w:rPr>
                <w:u w:val="single"/>
              </w:rPr>
              <w:t>not</w:t>
            </w:r>
            <w:r w:rsidR="005A16E4">
              <w:t xml:space="preserve"> compatible</w:t>
            </w:r>
            <w:r w:rsidR="005A16E4">
              <w:br/>
              <w:t>(requestor uses new functions unknown here)</w:t>
            </w:r>
          </w:p>
          <w:p w:rsidR="005A16E4" w:rsidRDefault="00DF092B" w:rsidP="000D2606">
            <w:pPr>
              <w:numPr>
                <w:ilvl w:val="0"/>
                <w:numId w:val="16"/>
              </w:numPr>
              <w:jc w:val="left"/>
            </w:pPr>
            <w:r>
              <w:t>Request: 2</w:t>
            </w:r>
            <w:r w:rsidR="005A16E4">
              <w:t>.</w:t>
            </w:r>
            <w:r>
              <w:t>2</w:t>
            </w:r>
            <w:r w:rsidR="005A16E4">
              <w:t>-</w:t>
            </w:r>
            <w:r w:rsidR="0097655B">
              <w:t>0</w:t>
            </w:r>
            <w:r>
              <w:t xml:space="preserve">23 + own: 3.2-023 </w:t>
            </w:r>
            <w:r w:rsidR="005A16E4">
              <w:t xml:space="preserve">=&gt; </w:t>
            </w:r>
            <w:r w:rsidR="005A16E4" w:rsidRPr="00604FC8">
              <w:rPr>
                <w:u w:val="single"/>
              </w:rPr>
              <w:t>not</w:t>
            </w:r>
            <w:r w:rsidR="005A16E4">
              <w:t xml:space="preserve"> compatible</w:t>
            </w:r>
            <w:r w:rsidR="005A16E4">
              <w:br/>
              <w:t>(possibly other incompatible interface)</w:t>
            </w:r>
          </w:p>
          <w:p w:rsidR="005A16E4" w:rsidRDefault="005A16E4" w:rsidP="000D2606">
            <w:pPr>
              <w:numPr>
                <w:ilvl w:val="0"/>
                <w:numId w:val="16"/>
              </w:numPr>
              <w:jc w:val="left"/>
            </w:pPr>
            <w:r>
              <w:t xml:space="preserve">Request: </w:t>
            </w:r>
            <w:r w:rsidR="00DF092B">
              <w:t>4</w:t>
            </w:r>
            <w:r>
              <w:t>.0-</w:t>
            </w:r>
            <w:r w:rsidR="0097655B">
              <w:t>00</w:t>
            </w:r>
            <w:r w:rsidR="00DF092B">
              <w:t>7 + own: 3</w:t>
            </w:r>
            <w:r>
              <w:t>.</w:t>
            </w:r>
            <w:r w:rsidR="00DF092B">
              <w:t>2</w:t>
            </w:r>
            <w:r>
              <w:t>-</w:t>
            </w:r>
            <w:r w:rsidR="0097655B">
              <w:t>0</w:t>
            </w:r>
            <w:r>
              <w:t xml:space="preserve">23 =&gt; </w:t>
            </w:r>
            <w:r w:rsidRPr="00604FC8">
              <w:rPr>
                <w:u w:val="single"/>
              </w:rPr>
              <w:t>not</w:t>
            </w:r>
            <w:r>
              <w:t xml:space="preserve"> compatible</w:t>
            </w:r>
            <w:r>
              <w:br/>
              <w:t>(possibly other incompatible interface)</w:t>
            </w:r>
          </w:p>
          <w:p w:rsidR="005A16E4" w:rsidRDefault="005A16E4" w:rsidP="00B842EB">
            <w:pPr>
              <w:ind w:left="720"/>
              <w:jc w:val="left"/>
            </w:pPr>
          </w:p>
        </w:tc>
      </w:tr>
      <w:tr w:rsidR="005A16E4" w:rsidTr="005B32B6">
        <w:tc>
          <w:tcPr>
            <w:tcW w:w="1150" w:type="dxa"/>
          </w:tcPr>
          <w:p w:rsidR="005A16E4" w:rsidRDefault="005A16E4" w:rsidP="00400B14">
            <w:r>
              <w:t>Example</w:t>
            </w:r>
          </w:p>
        </w:tc>
        <w:tc>
          <w:tcPr>
            <w:tcW w:w="6693" w:type="dxa"/>
          </w:tcPr>
          <w:p w:rsidR="005A16E4" w:rsidRDefault="00365777" w:rsidP="00B842EB">
            <w:pPr>
              <w:jc w:val="left"/>
            </w:pPr>
            <w:r>
              <w:t>ver</w:t>
            </w:r>
            <w:r w:rsidR="00DF092B">
              <w:t>=3</w:t>
            </w:r>
            <w:r w:rsidR="005A16E4">
              <w:t>.</w:t>
            </w:r>
            <w:r w:rsidR="00DF092B">
              <w:t>2</w:t>
            </w:r>
            <w:r w:rsidR="005A16E4">
              <w:t>-</w:t>
            </w:r>
            <w:r w:rsidR="0097655B">
              <w:t>0</w:t>
            </w:r>
            <w:r w:rsidR="005A16E4">
              <w:t>23</w:t>
            </w:r>
          </w:p>
        </w:tc>
      </w:tr>
    </w:tbl>
    <w:p w:rsidR="00815C9B" w:rsidRDefault="00815C9B" w:rsidP="008F5812">
      <w:pPr>
        <w:pStyle w:val="Heading2"/>
      </w:pPr>
      <w:bookmarkStart w:id="356" w:name="_Toc337458297"/>
      <w:r>
        <w:t>serviceName</w:t>
      </w:r>
      <w:r w:rsidR="00365777">
        <w:t xml:space="preserve"> (</w:t>
      </w:r>
      <w:r w:rsidR="00EE46DC">
        <w:t>n</w:t>
      </w:r>
      <w:r w:rsidR="00365777">
        <w:t>am</w:t>
      </w:r>
      <w:r w:rsidR="00EE46DC">
        <w:t>)</w:t>
      </w:r>
      <w:bookmarkEnd w:id="3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815C9B" w:rsidTr="00391C2D">
        <w:tc>
          <w:tcPr>
            <w:tcW w:w="1150" w:type="dxa"/>
          </w:tcPr>
          <w:p w:rsidR="00815C9B" w:rsidRDefault="00815C9B" w:rsidP="00400B14">
            <w:r>
              <w:t>Name</w:t>
            </w:r>
          </w:p>
        </w:tc>
        <w:tc>
          <w:tcPr>
            <w:tcW w:w="6693" w:type="dxa"/>
          </w:tcPr>
          <w:p w:rsidR="00815C9B" w:rsidRDefault="00815C9B" w:rsidP="00B842EB">
            <w:pPr>
              <w:jc w:val="left"/>
            </w:pPr>
            <w:r>
              <w:t>serviceName</w:t>
            </w:r>
          </w:p>
        </w:tc>
      </w:tr>
      <w:tr w:rsidR="00EE46DC" w:rsidTr="00391C2D">
        <w:tc>
          <w:tcPr>
            <w:tcW w:w="1150" w:type="dxa"/>
          </w:tcPr>
          <w:p w:rsidR="00EE46DC" w:rsidRDefault="00EE46DC" w:rsidP="00400B14">
            <w:r>
              <w:t>Code</w:t>
            </w:r>
          </w:p>
        </w:tc>
        <w:tc>
          <w:tcPr>
            <w:tcW w:w="6693" w:type="dxa"/>
          </w:tcPr>
          <w:p w:rsidR="00EE46DC" w:rsidRDefault="00365777" w:rsidP="00B842EB">
            <w:pPr>
              <w:jc w:val="left"/>
            </w:pPr>
            <w:r>
              <w:t>nam</w:t>
            </w:r>
          </w:p>
        </w:tc>
      </w:tr>
      <w:tr w:rsidR="00815C9B" w:rsidTr="00391C2D">
        <w:tc>
          <w:tcPr>
            <w:tcW w:w="1150" w:type="dxa"/>
          </w:tcPr>
          <w:p w:rsidR="00815C9B" w:rsidRDefault="00815C9B" w:rsidP="00400B14">
            <w:r>
              <w:t>Description</w:t>
            </w:r>
          </w:p>
        </w:tc>
        <w:tc>
          <w:tcPr>
            <w:tcW w:w="6693" w:type="dxa"/>
          </w:tcPr>
          <w:p w:rsidR="00815C9B" w:rsidRDefault="00815C9B" w:rsidP="00B842EB">
            <w:pPr>
              <w:jc w:val="left"/>
            </w:pPr>
            <w:r>
              <w:t>Name of the service</w:t>
            </w:r>
          </w:p>
        </w:tc>
      </w:tr>
      <w:tr w:rsidR="00815C9B" w:rsidTr="00391C2D">
        <w:tc>
          <w:tcPr>
            <w:tcW w:w="1150" w:type="dxa"/>
          </w:tcPr>
          <w:p w:rsidR="00815C9B" w:rsidRDefault="00815C9B" w:rsidP="00400B14">
            <w:r>
              <w:t>Validation</w:t>
            </w:r>
          </w:p>
        </w:tc>
        <w:tc>
          <w:tcPr>
            <w:tcW w:w="6693" w:type="dxa"/>
          </w:tcPr>
          <w:p w:rsidR="00815C9B" w:rsidRDefault="00815C9B" w:rsidP="00B842EB">
            <w:pPr>
              <w:jc w:val="left"/>
            </w:pPr>
            <w:r>
              <w:t xml:space="preserve">Any printable character, length &gt; 0 and </w:t>
            </w:r>
            <w:r w:rsidR="0004033D">
              <w:t>≤</w:t>
            </w:r>
            <w:r>
              <w:t xml:space="preserve"> </w:t>
            </w:r>
            <w:r w:rsidR="007B2108">
              <w:t>32</w:t>
            </w:r>
            <w:r>
              <w:t>Byte</w:t>
            </w:r>
            <w:r w:rsidR="00FB0625">
              <w:t>.</w:t>
            </w:r>
          </w:p>
        </w:tc>
      </w:tr>
      <w:tr w:rsidR="00815C9B" w:rsidTr="00391C2D">
        <w:tc>
          <w:tcPr>
            <w:tcW w:w="1150" w:type="dxa"/>
          </w:tcPr>
          <w:p w:rsidR="00815C9B" w:rsidRDefault="00815C9B" w:rsidP="00400B14">
            <w:r>
              <w:t>Comment</w:t>
            </w:r>
          </w:p>
        </w:tc>
        <w:tc>
          <w:tcPr>
            <w:tcW w:w="6693" w:type="dxa"/>
          </w:tcPr>
          <w:p w:rsidR="00815C9B" w:rsidRDefault="00815C9B" w:rsidP="00B842EB">
            <w:pPr>
              <w:jc w:val="left"/>
            </w:pPr>
            <w:r>
              <w:t xml:space="preserve">The service name is an abstract name and represents the logical address of the </w:t>
            </w:r>
            <w:r w:rsidR="000F4F49">
              <w:t>service. In</w:t>
            </w:r>
            <w:r>
              <w:t xml:space="preserve"> order to allow message routing the name must be unique in scope of the </w:t>
            </w:r>
            <w:r w:rsidR="00D74135">
              <w:t xml:space="preserve">entire </w:t>
            </w:r>
            <w:r>
              <w:t xml:space="preserve">SC network. Service names </w:t>
            </w:r>
            <w:r w:rsidR="002B7357">
              <w:t xml:space="preserve">must be agreed </w:t>
            </w:r>
            <w:r>
              <w:t xml:space="preserve">at </w:t>
            </w:r>
            <w:r w:rsidR="002B7357">
              <w:t xml:space="preserve">the </w:t>
            </w:r>
            <w:r>
              <w:t>application level and are stored in the SC configuration.</w:t>
            </w:r>
          </w:p>
        </w:tc>
      </w:tr>
      <w:tr w:rsidR="00815C9B" w:rsidTr="00391C2D">
        <w:tc>
          <w:tcPr>
            <w:tcW w:w="1150" w:type="dxa"/>
          </w:tcPr>
          <w:p w:rsidR="00815C9B" w:rsidRDefault="00815C9B" w:rsidP="00400B14">
            <w:r>
              <w:t>Example</w:t>
            </w:r>
          </w:p>
        </w:tc>
        <w:tc>
          <w:tcPr>
            <w:tcW w:w="6693" w:type="dxa"/>
          </w:tcPr>
          <w:p w:rsidR="00815C9B" w:rsidRDefault="00365777" w:rsidP="00B842EB">
            <w:pPr>
              <w:jc w:val="left"/>
            </w:pPr>
            <w:r>
              <w:t>nam</w:t>
            </w:r>
            <w:r w:rsidR="00815C9B">
              <w:t>=P01_RTXS_RPRWS1</w:t>
            </w:r>
          </w:p>
        </w:tc>
      </w:tr>
    </w:tbl>
    <w:p w:rsidR="00FA2C73" w:rsidRDefault="00FD7504" w:rsidP="008F5812">
      <w:pPr>
        <w:pStyle w:val="Heading2"/>
      </w:pPr>
      <w:bookmarkStart w:id="357" w:name="_Toc337458298"/>
      <w:r>
        <w:t>sessionId</w:t>
      </w:r>
      <w:r w:rsidR="00EE46DC">
        <w:t xml:space="preserve"> (si</w:t>
      </w:r>
      <w:r w:rsidR="00365777">
        <w:t>d</w:t>
      </w:r>
      <w:r w:rsidR="00EE46DC">
        <w:t>)</w:t>
      </w:r>
      <w:bookmarkEnd w:id="3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FA2C73" w:rsidTr="00391C2D">
        <w:tc>
          <w:tcPr>
            <w:tcW w:w="1150" w:type="dxa"/>
          </w:tcPr>
          <w:p w:rsidR="00FA2C73" w:rsidRDefault="00FA2C73" w:rsidP="00400B14">
            <w:r>
              <w:t>Name</w:t>
            </w:r>
          </w:p>
        </w:tc>
        <w:tc>
          <w:tcPr>
            <w:tcW w:w="6693" w:type="dxa"/>
          </w:tcPr>
          <w:p w:rsidR="00FA2C73" w:rsidRDefault="00FD7504" w:rsidP="00B842EB">
            <w:pPr>
              <w:jc w:val="left"/>
            </w:pPr>
            <w:r>
              <w:t>sessionId</w:t>
            </w:r>
          </w:p>
        </w:tc>
      </w:tr>
      <w:tr w:rsidR="00EE46DC" w:rsidTr="00391C2D">
        <w:tc>
          <w:tcPr>
            <w:tcW w:w="1150" w:type="dxa"/>
          </w:tcPr>
          <w:p w:rsidR="00EE46DC" w:rsidRDefault="00EE46DC" w:rsidP="00400B14">
            <w:r>
              <w:t>Code</w:t>
            </w:r>
          </w:p>
        </w:tc>
        <w:tc>
          <w:tcPr>
            <w:tcW w:w="6693" w:type="dxa"/>
          </w:tcPr>
          <w:p w:rsidR="00EE46DC" w:rsidRDefault="00EE46DC" w:rsidP="00B842EB">
            <w:pPr>
              <w:jc w:val="left"/>
            </w:pPr>
            <w:r>
              <w:t>si</w:t>
            </w:r>
            <w:r w:rsidR="00365777">
              <w:t>d</w:t>
            </w:r>
          </w:p>
        </w:tc>
      </w:tr>
      <w:tr w:rsidR="00FA2C73" w:rsidTr="00391C2D">
        <w:tc>
          <w:tcPr>
            <w:tcW w:w="1150" w:type="dxa"/>
          </w:tcPr>
          <w:p w:rsidR="00FA2C73" w:rsidRDefault="00B21006" w:rsidP="00400B14">
            <w:r>
              <w:t>Description</w:t>
            </w:r>
          </w:p>
        </w:tc>
        <w:tc>
          <w:tcPr>
            <w:tcW w:w="6693" w:type="dxa"/>
          </w:tcPr>
          <w:p w:rsidR="00FA2C73" w:rsidRDefault="00FD7504" w:rsidP="00B842EB">
            <w:pPr>
              <w:jc w:val="left"/>
            </w:pPr>
            <w:r>
              <w:t>Unique identification of the session</w:t>
            </w:r>
          </w:p>
        </w:tc>
      </w:tr>
      <w:tr w:rsidR="00391C2D" w:rsidTr="00391C2D">
        <w:tc>
          <w:tcPr>
            <w:tcW w:w="1150" w:type="dxa"/>
          </w:tcPr>
          <w:p w:rsidR="00391C2D" w:rsidRDefault="00391C2D" w:rsidP="00400B14">
            <w:r>
              <w:t>Validation</w:t>
            </w:r>
          </w:p>
        </w:tc>
        <w:tc>
          <w:tcPr>
            <w:tcW w:w="6693" w:type="dxa"/>
          </w:tcPr>
          <w:p w:rsidR="00391C2D" w:rsidRDefault="007C3C5D" w:rsidP="00B842EB">
            <w:pPr>
              <w:jc w:val="left"/>
            </w:pPr>
            <w:r>
              <w:t>Known session</w:t>
            </w:r>
            <w:r w:rsidR="007903A7">
              <w:t>, length ≥ 0 and ≤ 256Byte</w:t>
            </w:r>
          </w:p>
        </w:tc>
      </w:tr>
      <w:tr w:rsidR="00FA2C73" w:rsidTr="00391C2D">
        <w:tc>
          <w:tcPr>
            <w:tcW w:w="1150" w:type="dxa"/>
          </w:tcPr>
          <w:p w:rsidR="00FA2C73" w:rsidRDefault="00FA2C73" w:rsidP="00400B14">
            <w:r>
              <w:t>Comment</w:t>
            </w:r>
          </w:p>
        </w:tc>
        <w:tc>
          <w:tcPr>
            <w:tcW w:w="6693" w:type="dxa"/>
          </w:tcPr>
          <w:p w:rsidR="00FA2C73" w:rsidRDefault="00FD7504" w:rsidP="00B842EB">
            <w:pPr>
              <w:jc w:val="left"/>
            </w:pPr>
            <w:r>
              <w:t xml:space="preserve">The sessionId is allocated by SC to which the client is connected </w:t>
            </w:r>
            <w:r w:rsidR="00815C9B">
              <w:t xml:space="preserve">when </w:t>
            </w:r>
            <w:r>
              <w:t>it sends the re</w:t>
            </w:r>
            <w:r w:rsidR="00E173A1">
              <w:t xml:space="preserve">quest </w:t>
            </w:r>
            <w:r w:rsidR="00D74135">
              <w:t>CLN_</w:t>
            </w:r>
            <w:r>
              <w:t xml:space="preserve">CREATE_SESSION. The sessionID is universally unique because </w:t>
            </w:r>
            <w:r w:rsidR="00A231A5">
              <w:t xml:space="preserve">multiple SC may exist in the same network. </w:t>
            </w:r>
            <w:r w:rsidR="00AC6F95">
              <w:t xml:space="preserve">The client must </w:t>
            </w:r>
            <w:r w:rsidR="007C3C5D">
              <w:t>set</w:t>
            </w:r>
            <w:r w:rsidR="00AC6F95">
              <w:t xml:space="preserve"> the </w:t>
            </w:r>
            <w:r w:rsidR="00A231A5">
              <w:t xml:space="preserve">sessionId </w:t>
            </w:r>
            <w:r w:rsidR="007C3C5D">
              <w:t>in each message during the session.</w:t>
            </w:r>
          </w:p>
          <w:p w:rsidR="00D74135" w:rsidRDefault="00D74135" w:rsidP="00B842EB">
            <w:pPr>
              <w:jc w:val="left"/>
            </w:pPr>
          </w:p>
          <w:p w:rsidR="00D74135" w:rsidRDefault="00D74135" w:rsidP="00B842EB">
            <w:pPr>
              <w:jc w:val="left"/>
            </w:pPr>
            <w:r>
              <w:t>For publishing services the sessionId is allocated by SC to</w:t>
            </w:r>
            <w:r w:rsidR="00D1019F">
              <w:t xml:space="preserve"> the client when it sends the request SUBSCRIBE message. Subscription is internally treated as a session.</w:t>
            </w:r>
          </w:p>
        </w:tc>
      </w:tr>
      <w:tr w:rsidR="00FA2C73" w:rsidRPr="00401E39" w:rsidTr="00391C2D">
        <w:tc>
          <w:tcPr>
            <w:tcW w:w="1150" w:type="dxa"/>
          </w:tcPr>
          <w:p w:rsidR="00FA2C73" w:rsidRDefault="00FA2C73" w:rsidP="00400B14">
            <w:r>
              <w:t>Example</w:t>
            </w:r>
          </w:p>
        </w:tc>
        <w:tc>
          <w:tcPr>
            <w:tcW w:w="6693" w:type="dxa"/>
          </w:tcPr>
          <w:p w:rsidR="00FA2C73" w:rsidRPr="00401E39" w:rsidRDefault="00EE46DC" w:rsidP="00B842EB">
            <w:pPr>
              <w:jc w:val="left"/>
              <w:rPr>
                <w:lang w:val="de-CH"/>
              </w:rPr>
            </w:pPr>
            <w:r>
              <w:rPr>
                <w:lang w:val="de-CH"/>
              </w:rPr>
              <w:t>si</w:t>
            </w:r>
            <w:r w:rsidR="00365777">
              <w:rPr>
                <w:lang w:val="de-CH"/>
              </w:rPr>
              <w:t>d</w:t>
            </w:r>
            <w:r w:rsidR="00A231A5" w:rsidRPr="00401E39">
              <w:rPr>
                <w:lang w:val="de-CH"/>
              </w:rPr>
              <w:t>=cdc50b36-1fc4-4f9e-8430-d2e3d7284d9d</w:t>
            </w:r>
          </w:p>
        </w:tc>
      </w:tr>
    </w:tbl>
    <w:p w:rsidR="005A16E4" w:rsidRDefault="005A16E4" w:rsidP="008F5812">
      <w:pPr>
        <w:pStyle w:val="Heading2"/>
      </w:pPr>
      <w:bookmarkStart w:id="358" w:name="_Toc337458299"/>
      <w:r>
        <w:lastRenderedPageBreak/>
        <w:t>sessionInfo</w:t>
      </w:r>
      <w:r w:rsidR="00365777">
        <w:t xml:space="preserve"> (sin)</w:t>
      </w:r>
      <w:bookmarkEnd w:id="35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sessionInfo</w:t>
            </w:r>
          </w:p>
        </w:tc>
      </w:tr>
      <w:tr w:rsidR="00365777" w:rsidTr="00391C2D">
        <w:tc>
          <w:tcPr>
            <w:tcW w:w="1150" w:type="dxa"/>
          </w:tcPr>
          <w:p w:rsidR="00365777" w:rsidRDefault="00365777" w:rsidP="00400B14">
            <w:r>
              <w:t>Code</w:t>
            </w:r>
          </w:p>
        </w:tc>
        <w:tc>
          <w:tcPr>
            <w:tcW w:w="6693" w:type="dxa"/>
          </w:tcPr>
          <w:p w:rsidR="00365777" w:rsidRDefault="00365777" w:rsidP="00B842EB">
            <w:pPr>
              <w:jc w:val="left"/>
            </w:pPr>
            <w:r>
              <w:t>sin</w:t>
            </w:r>
          </w:p>
        </w:tc>
      </w:tr>
      <w:tr w:rsidR="005A16E4" w:rsidTr="00391C2D">
        <w:tc>
          <w:tcPr>
            <w:tcW w:w="1150" w:type="dxa"/>
          </w:tcPr>
          <w:p w:rsidR="005A16E4" w:rsidRDefault="005A16E4" w:rsidP="00400B14">
            <w:r>
              <w:t>Description</w:t>
            </w:r>
          </w:p>
        </w:tc>
        <w:tc>
          <w:tcPr>
            <w:tcW w:w="6693" w:type="dxa"/>
          </w:tcPr>
          <w:p w:rsidR="005A16E4" w:rsidRDefault="00971176" w:rsidP="00B842EB">
            <w:pPr>
              <w:jc w:val="left"/>
            </w:pPr>
            <w:r>
              <w:t>Optional</w:t>
            </w:r>
            <w:r w:rsidR="00D1019F">
              <w:t xml:space="preserve"> i</w:t>
            </w:r>
            <w:r w:rsidR="005A16E4">
              <w:t>nformation passed by the client to the session server when the session starts.</w:t>
            </w:r>
          </w:p>
        </w:tc>
      </w:tr>
      <w:tr w:rsidR="00391C2D" w:rsidTr="00391C2D">
        <w:tc>
          <w:tcPr>
            <w:tcW w:w="1150" w:type="dxa"/>
          </w:tcPr>
          <w:p w:rsidR="00391C2D" w:rsidRDefault="00391C2D" w:rsidP="00400B14">
            <w:r>
              <w:t>Validation</w:t>
            </w:r>
          </w:p>
        </w:tc>
        <w:tc>
          <w:tcPr>
            <w:tcW w:w="6693" w:type="dxa"/>
          </w:tcPr>
          <w:p w:rsidR="00391C2D" w:rsidRDefault="00391C2D" w:rsidP="00B842EB">
            <w:pPr>
              <w:jc w:val="left"/>
            </w:pPr>
            <w:r>
              <w:t xml:space="preserve">Any printable character, length </w:t>
            </w:r>
            <w:r w:rsidR="00971176">
              <w:t>≥</w:t>
            </w:r>
            <w:r w:rsidR="00815C9B">
              <w:t xml:space="preserve"> 0 and </w:t>
            </w:r>
            <w:r w:rsidR="0004033D">
              <w:t>≤</w:t>
            </w:r>
            <w:r>
              <w:t xml:space="preserve"> 256Byte</w:t>
            </w:r>
          </w:p>
        </w:tc>
      </w:tr>
      <w:tr w:rsidR="005A16E4" w:rsidTr="00391C2D">
        <w:tc>
          <w:tcPr>
            <w:tcW w:w="1150" w:type="dxa"/>
          </w:tcPr>
          <w:p w:rsidR="005A16E4" w:rsidRDefault="005A16E4" w:rsidP="00400B14">
            <w:r>
              <w:t>Comment</w:t>
            </w:r>
          </w:p>
        </w:tc>
        <w:tc>
          <w:tcPr>
            <w:tcW w:w="6693" w:type="dxa"/>
          </w:tcPr>
          <w:p w:rsidR="005A16E4" w:rsidRDefault="005A16E4" w:rsidP="00B842EB">
            <w:pPr>
              <w:jc w:val="left"/>
            </w:pPr>
            <w:r>
              <w:t>This is used to pass additional authentication or authorization data to the server.</w:t>
            </w:r>
          </w:p>
        </w:tc>
      </w:tr>
      <w:tr w:rsidR="005A16E4" w:rsidTr="00391C2D">
        <w:tc>
          <w:tcPr>
            <w:tcW w:w="1150" w:type="dxa"/>
          </w:tcPr>
          <w:p w:rsidR="005A16E4" w:rsidRDefault="005A16E4" w:rsidP="00400B14">
            <w:r>
              <w:t>Example</w:t>
            </w:r>
          </w:p>
        </w:tc>
        <w:tc>
          <w:tcPr>
            <w:tcW w:w="6693" w:type="dxa"/>
          </w:tcPr>
          <w:p w:rsidR="005A16E4" w:rsidRDefault="00365777" w:rsidP="00B842EB">
            <w:pPr>
              <w:jc w:val="left"/>
            </w:pPr>
            <w:r>
              <w:t>sin</w:t>
            </w:r>
            <w:r w:rsidR="005A16E4">
              <w:t>=</w:t>
            </w:r>
            <w:r w:rsidR="005A16E4" w:rsidRPr="00C64229">
              <w:t>SNBZHP</w:t>
            </w:r>
            <w:r w:rsidR="005A16E4">
              <w:t xml:space="preserve"> - </w:t>
            </w:r>
            <w:r w:rsidR="005A16E4" w:rsidRPr="00C64229">
              <w:t>TradingClientGUI 10.2.7</w:t>
            </w:r>
          </w:p>
        </w:tc>
      </w:tr>
    </w:tbl>
    <w:p w:rsidR="00462B51" w:rsidRDefault="00462B51" w:rsidP="00462B51">
      <w:pPr>
        <w:pStyle w:val="Heading2"/>
      </w:pPr>
      <w:bookmarkStart w:id="359" w:name="_Toc352403911"/>
      <w:bookmarkStart w:id="360" w:name="_Toc352404255"/>
      <w:bookmarkStart w:id="361" w:name="_Toc128464062"/>
      <w:bookmarkStart w:id="362" w:name="_Toc337458300"/>
      <w:r>
        <w:t>urlPath (urp)</w:t>
      </w:r>
      <w:bookmarkEnd w:id="3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462B51" w:rsidTr="00546935">
        <w:tc>
          <w:tcPr>
            <w:tcW w:w="1150" w:type="dxa"/>
          </w:tcPr>
          <w:p w:rsidR="00462B51" w:rsidRDefault="00462B51" w:rsidP="00546935">
            <w:r>
              <w:t>Name</w:t>
            </w:r>
          </w:p>
        </w:tc>
        <w:tc>
          <w:tcPr>
            <w:tcW w:w="6693" w:type="dxa"/>
          </w:tcPr>
          <w:p w:rsidR="00462B51" w:rsidRDefault="00462B51" w:rsidP="00462B51">
            <w:pPr>
              <w:jc w:val="left"/>
            </w:pPr>
            <w:r>
              <w:t>urlPath</w:t>
            </w:r>
          </w:p>
        </w:tc>
      </w:tr>
      <w:tr w:rsidR="00462B51" w:rsidTr="00546935">
        <w:tc>
          <w:tcPr>
            <w:tcW w:w="1150" w:type="dxa"/>
          </w:tcPr>
          <w:p w:rsidR="00462B51" w:rsidRDefault="00462B51" w:rsidP="00546935">
            <w:r>
              <w:t>Code</w:t>
            </w:r>
          </w:p>
        </w:tc>
        <w:tc>
          <w:tcPr>
            <w:tcW w:w="6693" w:type="dxa"/>
          </w:tcPr>
          <w:p w:rsidR="00462B51" w:rsidRDefault="00462B51" w:rsidP="00546935">
            <w:pPr>
              <w:jc w:val="left"/>
            </w:pPr>
            <w:r>
              <w:t>urp</w:t>
            </w:r>
          </w:p>
        </w:tc>
      </w:tr>
      <w:tr w:rsidR="00462B51" w:rsidTr="00546935">
        <w:tc>
          <w:tcPr>
            <w:tcW w:w="1150" w:type="dxa"/>
          </w:tcPr>
          <w:p w:rsidR="00462B51" w:rsidRDefault="00462B51" w:rsidP="00546935">
            <w:r>
              <w:t>Description</w:t>
            </w:r>
          </w:p>
        </w:tc>
        <w:tc>
          <w:tcPr>
            <w:tcW w:w="6693" w:type="dxa"/>
          </w:tcPr>
          <w:p w:rsidR="00462B51" w:rsidRDefault="00462B51" w:rsidP="00AB16F5">
            <w:pPr>
              <w:jc w:val="left"/>
            </w:pPr>
            <w:r>
              <w:t xml:space="preserve">Optional attribute sent </w:t>
            </w:r>
            <w:r w:rsidR="00AB16F5">
              <w:t xml:space="preserve">in REGISTER_SERVER </w:t>
            </w:r>
            <w:r>
              <w:t xml:space="preserve">by servers residing in Tomcat in order to identify the web application </w:t>
            </w:r>
            <w:r w:rsidR="00AB16F5">
              <w:t>instance</w:t>
            </w:r>
            <w:r>
              <w:t>.</w:t>
            </w:r>
          </w:p>
        </w:tc>
      </w:tr>
      <w:tr w:rsidR="00462B51" w:rsidTr="00546935">
        <w:tc>
          <w:tcPr>
            <w:tcW w:w="1150" w:type="dxa"/>
          </w:tcPr>
          <w:p w:rsidR="00462B51" w:rsidRDefault="00462B51" w:rsidP="00546935">
            <w:r>
              <w:t>Validation</w:t>
            </w:r>
          </w:p>
        </w:tc>
        <w:tc>
          <w:tcPr>
            <w:tcW w:w="6693" w:type="dxa"/>
          </w:tcPr>
          <w:p w:rsidR="00462B51" w:rsidRDefault="00462B51" w:rsidP="00546935">
            <w:pPr>
              <w:jc w:val="left"/>
            </w:pPr>
            <w:r>
              <w:t>Any printable character, length ≥ 0 and ≤ 256Byte</w:t>
            </w:r>
          </w:p>
        </w:tc>
      </w:tr>
      <w:tr w:rsidR="00462B51" w:rsidTr="00546935">
        <w:tc>
          <w:tcPr>
            <w:tcW w:w="1150" w:type="dxa"/>
          </w:tcPr>
          <w:p w:rsidR="00462B51" w:rsidRDefault="00462B51" w:rsidP="00546935">
            <w:r>
              <w:t>Comment</w:t>
            </w:r>
          </w:p>
        </w:tc>
        <w:tc>
          <w:tcPr>
            <w:tcW w:w="6693" w:type="dxa"/>
          </w:tcPr>
          <w:p w:rsidR="00462B51" w:rsidRDefault="00AB16F5" w:rsidP="005E4C68">
            <w:pPr>
              <w:jc w:val="left"/>
            </w:pPr>
            <w:r>
              <w:t xml:space="preserve">This string is </w:t>
            </w:r>
            <w:r w:rsidR="005E4C68">
              <w:t>used</w:t>
            </w:r>
            <w:r>
              <w:t xml:space="preserve"> in web.xml as </w:t>
            </w:r>
            <w:r w:rsidR="005E4C68">
              <w:t xml:space="preserve">&lt;url-pattern&gt; in section &lt;filter-mapping&gt; </w:t>
            </w:r>
            <w:r>
              <w:t xml:space="preserve">to </w:t>
            </w:r>
            <w:r w:rsidR="005E4C68">
              <w:t xml:space="preserve">define </w:t>
            </w:r>
            <w:r>
              <w:t>dispatch</w:t>
            </w:r>
            <w:r w:rsidR="005E4C68">
              <w:t>ing</w:t>
            </w:r>
            <w:r>
              <w:t xml:space="preserve"> </w:t>
            </w:r>
            <w:r w:rsidR="005E4C68">
              <w:t xml:space="preserve">of </w:t>
            </w:r>
            <w:r>
              <w:t>incoming http request to the web-application that implements the service</w:t>
            </w:r>
            <w:r w:rsidR="00462B51">
              <w:t>.</w:t>
            </w:r>
          </w:p>
        </w:tc>
      </w:tr>
      <w:tr w:rsidR="00462B51" w:rsidTr="00546935">
        <w:tc>
          <w:tcPr>
            <w:tcW w:w="1150" w:type="dxa"/>
          </w:tcPr>
          <w:p w:rsidR="00462B51" w:rsidRDefault="00462B51" w:rsidP="00546935">
            <w:r>
              <w:t>Example</w:t>
            </w:r>
          </w:p>
        </w:tc>
        <w:tc>
          <w:tcPr>
            <w:tcW w:w="6693" w:type="dxa"/>
          </w:tcPr>
          <w:p w:rsidR="00462B51" w:rsidRDefault="00410807" w:rsidP="00AB16F5">
            <w:pPr>
              <w:jc w:val="left"/>
            </w:pPr>
            <w:r>
              <w:t>urp</w:t>
            </w:r>
            <w:r w:rsidR="00462B51">
              <w:t>=</w:t>
            </w:r>
            <w:r w:rsidR="00AB16F5">
              <w:t>/scmp/t02/dcm-service/</w:t>
            </w:r>
          </w:p>
        </w:tc>
      </w:tr>
    </w:tbl>
    <w:p w:rsidR="004B7ECC" w:rsidRDefault="004B7ECC" w:rsidP="004B7ECC">
      <w:pPr>
        <w:pStyle w:val="Heading2"/>
      </w:pPr>
      <w:bookmarkStart w:id="363" w:name="_Toc337458301"/>
      <w:r>
        <w:t>appendixNumber (anr)</w:t>
      </w:r>
      <w:bookmarkEnd w:id="3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4B7ECC" w:rsidTr="00617E70">
        <w:tc>
          <w:tcPr>
            <w:tcW w:w="1150" w:type="dxa"/>
          </w:tcPr>
          <w:p w:rsidR="004B7ECC" w:rsidRDefault="004B7ECC" w:rsidP="00617E70">
            <w:r>
              <w:t>Name</w:t>
            </w:r>
          </w:p>
        </w:tc>
        <w:tc>
          <w:tcPr>
            <w:tcW w:w="6693" w:type="dxa"/>
          </w:tcPr>
          <w:p w:rsidR="004B7ECC" w:rsidRDefault="004B7ECC" w:rsidP="00617E70">
            <w:pPr>
              <w:jc w:val="left"/>
            </w:pPr>
            <w:r>
              <w:t>appendixNumber</w:t>
            </w:r>
          </w:p>
        </w:tc>
      </w:tr>
      <w:tr w:rsidR="004B7ECC" w:rsidTr="00617E70">
        <w:tc>
          <w:tcPr>
            <w:tcW w:w="1150" w:type="dxa"/>
          </w:tcPr>
          <w:p w:rsidR="004B7ECC" w:rsidRDefault="004B7ECC" w:rsidP="00617E70">
            <w:r>
              <w:t>Code</w:t>
            </w:r>
          </w:p>
        </w:tc>
        <w:tc>
          <w:tcPr>
            <w:tcW w:w="6693" w:type="dxa"/>
          </w:tcPr>
          <w:p w:rsidR="004B7ECC" w:rsidRDefault="004B7ECC" w:rsidP="00617E70">
            <w:pPr>
              <w:jc w:val="left"/>
            </w:pPr>
            <w:r>
              <w:t>anr</w:t>
            </w:r>
          </w:p>
        </w:tc>
      </w:tr>
      <w:tr w:rsidR="004B7ECC" w:rsidTr="00617E70">
        <w:tc>
          <w:tcPr>
            <w:tcW w:w="1150" w:type="dxa"/>
          </w:tcPr>
          <w:p w:rsidR="004B7ECC" w:rsidRDefault="004B7ECC" w:rsidP="00617E70">
            <w:r>
              <w:t>Description</w:t>
            </w:r>
          </w:p>
        </w:tc>
        <w:tc>
          <w:tcPr>
            <w:tcW w:w="6693" w:type="dxa"/>
          </w:tcPr>
          <w:p w:rsidR="004B7ECC" w:rsidRDefault="004B7ECC" w:rsidP="00F247E9">
            <w:pPr>
              <w:jc w:val="left"/>
            </w:pPr>
            <w:r>
              <w:t xml:space="preserve">Header attribute indicates what position current appendix in context of the whole message takes in. This supports the process of </w:t>
            </w:r>
            <w:r w:rsidR="00F247E9">
              <w:t>reading</w:t>
            </w:r>
            <w:r>
              <w:t xml:space="preserve"> appendices between clients and proxies. </w:t>
            </w:r>
          </w:p>
        </w:tc>
      </w:tr>
      <w:tr w:rsidR="004B7ECC" w:rsidTr="00617E70">
        <w:tc>
          <w:tcPr>
            <w:tcW w:w="1150" w:type="dxa"/>
          </w:tcPr>
          <w:p w:rsidR="004B7ECC" w:rsidRDefault="004B7ECC" w:rsidP="00617E70">
            <w:r>
              <w:t>Validation</w:t>
            </w:r>
          </w:p>
        </w:tc>
        <w:tc>
          <w:tcPr>
            <w:tcW w:w="6693" w:type="dxa"/>
          </w:tcPr>
          <w:p w:rsidR="004B7ECC" w:rsidRDefault="004B7ECC" w:rsidP="004B7ECC">
            <w:pPr>
              <w:jc w:val="left"/>
            </w:pPr>
            <w:r>
              <w:t>Running number in format &gt; 0.</w:t>
            </w:r>
          </w:p>
        </w:tc>
      </w:tr>
      <w:tr w:rsidR="004B7ECC" w:rsidTr="00617E70">
        <w:tc>
          <w:tcPr>
            <w:tcW w:w="1150" w:type="dxa"/>
          </w:tcPr>
          <w:p w:rsidR="004B7ECC" w:rsidRDefault="004B7ECC" w:rsidP="00617E70">
            <w:r>
              <w:t>Comment</w:t>
            </w:r>
          </w:p>
        </w:tc>
        <w:tc>
          <w:tcPr>
            <w:tcW w:w="6693" w:type="dxa"/>
          </w:tcPr>
          <w:p w:rsidR="004B7ECC" w:rsidRDefault="00E360CF" w:rsidP="00E360CF">
            <w:pPr>
              <w:jc w:val="left"/>
            </w:pPr>
            <w:r>
              <w:t xml:space="preserve">This number is used for execute requests to read appendices cached on a proxy. </w:t>
            </w:r>
          </w:p>
        </w:tc>
      </w:tr>
      <w:tr w:rsidR="004B7ECC" w:rsidTr="00617E70">
        <w:tc>
          <w:tcPr>
            <w:tcW w:w="1150" w:type="dxa"/>
          </w:tcPr>
          <w:p w:rsidR="004B7ECC" w:rsidRDefault="004B7ECC" w:rsidP="00617E70">
            <w:r>
              <w:t>Example</w:t>
            </w:r>
          </w:p>
        </w:tc>
        <w:tc>
          <w:tcPr>
            <w:tcW w:w="6693" w:type="dxa"/>
          </w:tcPr>
          <w:p w:rsidR="004B7ECC" w:rsidRDefault="004B7ECC" w:rsidP="00617E70">
            <w:pPr>
              <w:jc w:val="left"/>
            </w:pPr>
            <w:r>
              <w:t>anr=3</w:t>
            </w:r>
          </w:p>
        </w:tc>
      </w:tr>
    </w:tbl>
    <w:p w:rsidR="00B848B1" w:rsidRDefault="00B848B1" w:rsidP="00B848B1">
      <w:pPr>
        <w:pStyle w:val="Heading2"/>
      </w:pPr>
      <w:bookmarkStart w:id="364" w:name="_Toc337458302"/>
      <w:r>
        <w:t>numberOfAppendix (</w:t>
      </w:r>
      <w:r w:rsidR="0099481A">
        <w:t>nra</w:t>
      </w:r>
      <w:r>
        <w:t>)</w:t>
      </w:r>
      <w:bookmarkEnd w:id="3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848B1" w:rsidTr="00617E70">
        <w:tc>
          <w:tcPr>
            <w:tcW w:w="1150" w:type="dxa"/>
          </w:tcPr>
          <w:p w:rsidR="00B848B1" w:rsidRDefault="00B848B1" w:rsidP="00617E70">
            <w:r>
              <w:t>Name</w:t>
            </w:r>
          </w:p>
        </w:tc>
        <w:tc>
          <w:tcPr>
            <w:tcW w:w="6693" w:type="dxa"/>
          </w:tcPr>
          <w:p w:rsidR="00B848B1" w:rsidRDefault="0099481A" w:rsidP="00617E70">
            <w:pPr>
              <w:jc w:val="left"/>
            </w:pPr>
            <w:r>
              <w:t>numberOfAppendix</w:t>
            </w:r>
          </w:p>
        </w:tc>
      </w:tr>
      <w:tr w:rsidR="00B848B1" w:rsidTr="00617E70">
        <w:tc>
          <w:tcPr>
            <w:tcW w:w="1150" w:type="dxa"/>
          </w:tcPr>
          <w:p w:rsidR="00B848B1" w:rsidRDefault="00B848B1" w:rsidP="00617E70">
            <w:r>
              <w:t>Code</w:t>
            </w:r>
          </w:p>
        </w:tc>
        <w:tc>
          <w:tcPr>
            <w:tcW w:w="6693" w:type="dxa"/>
          </w:tcPr>
          <w:p w:rsidR="00B848B1" w:rsidRDefault="0099481A" w:rsidP="00617E70">
            <w:pPr>
              <w:jc w:val="left"/>
            </w:pPr>
            <w:r>
              <w:t>nra</w:t>
            </w:r>
          </w:p>
        </w:tc>
      </w:tr>
      <w:tr w:rsidR="00B848B1" w:rsidTr="00617E70">
        <w:tc>
          <w:tcPr>
            <w:tcW w:w="1150" w:type="dxa"/>
          </w:tcPr>
          <w:p w:rsidR="00B848B1" w:rsidRDefault="00B848B1" w:rsidP="00617E70">
            <w:r>
              <w:t>Description</w:t>
            </w:r>
          </w:p>
        </w:tc>
        <w:tc>
          <w:tcPr>
            <w:tcW w:w="6693" w:type="dxa"/>
          </w:tcPr>
          <w:p w:rsidR="00B848B1" w:rsidRDefault="00B848B1" w:rsidP="0099481A">
            <w:pPr>
              <w:jc w:val="left"/>
            </w:pPr>
            <w:r>
              <w:t xml:space="preserve">Header attribute indicates </w:t>
            </w:r>
            <w:r w:rsidR="0099481A">
              <w:t xml:space="preserve">how many appendices belonging to the parent message exist. </w:t>
            </w:r>
            <w:r>
              <w:t xml:space="preserve">This supports the process of loading appendices between clients and proxies. </w:t>
            </w:r>
          </w:p>
        </w:tc>
      </w:tr>
      <w:tr w:rsidR="00B848B1" w:rsidTr="00617E70">
        <w:tc>
          <w:tcPr>
            <w:tcW w:w="1150" w:type="dxa"/>
          </w:tcPr>
          <w:p w:rsidR="00B848B1" w:rsidRDefault="00B848B1" w:rsidP="00617E70">
            <w:r>
              <w:t>Validation</w:t>
            </w:r>
          </w:p>
        </w:tc>
        <w:tc>
          <w:tcPr>
            <w:tcW w:w="6693" w:type="dxa"/>
          </w:tcPr>
          <w:p w:rsidR="00B848B1" w:rsidRDefault="00B848B1" w:rsidP="00617E70">
            <w:pPr>
              <w:jc w:val="left"/>
            </w:pPr>
            <w:r>
              <w:t>Running number in format &gt; 0.</w:t>
            </w:r>
          </w:p>
        </w:tc>
      </w:tr>
      <w:tr w:rsidR="00B848B1" w:rsidTr="00617E70">
        <w:tc>
          <w:tcPr>
            <w:tcW w:w="1150" w:type="dxa"/>
          </w:tcPr>
          <w:p w:rsidR="00B848B1" w:rsidRDefault="00B848B1" w:rsidP="00617E70">
            <w:r>
              <w:t>Comment</w:t>
            </w:r>
          </w:p>
        </w:tc>
        <w:tc>
          <w:tcPr>
            <w:tcW w:w="6693" w:type="dxa"/>
          </w:tcPr>
          <w:p w:rsidR="00B848B1" w:rsidRDefault="00B848B1" w:rsidP="00CC4629">
            <w:pPr>
              <w:jc w:val="left"/>
            </w:pPr>
            <w:r>
              <w:t xml:space="preserve">This number is used for execute requests to </w:t>
            </w:r>
            <w:r w:rsidR="00CC4629">
              <w:t>load</w:t>
            </w:r>
            <w:r>
              <w:t xml:space="preserve"> appendices cached on a proxy. </w:t>
            </w:r>
          </w:p>
        </w:tc>
      </w:tr>
      <w:tr w:rsidR="00B848B1" w:rsidTr="00617E70">
        <w:tc>
          <w:tcPr>
            <w:tcW w:w="1150" w:type="dxa"/>
          </w:tcPr>
          <w:p w:rsidR="00B848B1" w:rsidRDefault="00B848B1" w:rsidP="00617E70">
            <w:r>
              <w:t>Example</w:t>
            </w:r>
          </w:p>
        </w:tc>
        <w:tc>
          <w:tcPr>
            <w:tcW w:w="6693" w:type="dxa"/>
          </w:tcPr>
          <w:p w:rsidR="00B848B1" w:rsidRDefault="00CC4629" w:rsidP="00617E70">
            <w:pPr>
              <w:jc w:val="left"/>
            </w:pPr>
            <w:r>
              <w:t>nra</w:t>
            </w:r>
            <w:r w:rsidR="00B848B1">
              <w:t>=3</w:t>
            </w:r>
          </w:p>
        </w:tc>
      </w:tr>
    </w:tbl>
    <w:p w:rsidR="00CC4629" w:rsidRDefault="00CC4629" w:rsidP="00CC4629">
      <w:pPr>
        <w:pStyle w:val="Heading2"/>
      </w:pPr>
      <w:bookmarkStart w:id="365" w:name="_Toc337458303"/>
      <w:r>
        <w:t>cachingMethod (cmt)</w:t>
      </w:r>
      <w:bookmarkEnd w:id="3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CC4629" w:rsidTr="00617E70">
        <w:tc>
          <w:tcPr>
            <w:tcW w:w="1150" w:type="dxa"/>
          </w:tcPr>
          <w:p w:rsidR="00CC4629" w:rsidRDefault="00CC4629" w:rsidP="00617E70">
            <w:r>
              <w:t>Name</w:t>
            </w:r>
          </w:p>
        </w:tc>
        <w:tc>
          <w:tcPr>
            <w:tcW w:w="6693" w:type="dxa"/>
          </w:tcPr>
          <w:p w:rsidR="00CC4629" w:rsidRDefault="005130F8" w:rsidP="00617E70">
            <w:pPr>
              <w:jc w:val="left"/>
            </w:pPr>
            <w:r>
              <w:t>cachingMethod</w:t>
            </w:r>
          </w:p>
        </w:tc>
      </w:tr>
      <w:tr w:rsidR="00CC4629" w:rsidTr="00617E70">
        <w:tc>
          <w:tcPr>
            <w:tcW w:w="1150" w:type="dxa"/>
          </w:tcPr>
          <w:p w:rsidR="00CC4629" w:rsidRDefault="00CC4629" w:rsidP="00617E70">
            <w:r>
              <w:t>Code</w:t>
            </w:r>
          </w:p>
        </w:tc>
        <w:tc>
          <w:tcPr>
            <w:tcW w:w="6693" w:type="dxa"/>
          </w:tcPr>
          <w:p w:rsidR="00CC4629" w:rsidRDefault="00A17C6E" w:rsidP="00617E70">
            <w:pPr>
              <w:jc w:val="left"/>
            </w:pPr>
            <w:r>
              <w:t>c</w:t>
            </w:r>
            <w:r w:rsidR="005130F8">
              <w:t>mt</w:t>
            </w:r>
          </w:p>
        </w:tc>
      </w:tr>
      <w:tr w:rsidR="00CC4629" w:rsidTr="00617E70">
        <w:tc>
          <w:tcPr>
            <w:tcW w:w="1150" w:type="dxa"/>
          </w:tcPr>
          <w:p w:rsidR="00CC4629" w:rsidRDefault="00CC4629" w:rsidP="00617E70">
            <w:r>
              <w:t>Description</w:t>
            </w:r>
          </w:p>
        </w:tc>
        <w:tc>
          <w:tcPr>
            <w:tcW w:w="6693" w:type="dxa"/>
          </w:tcPr>
          <w:p w:rsidR="00CC4629" w:rsidRDefault="00A17C6E" w:rsidP="00A17C6E">
            <w:pPr>
              <w:jc w:val="left"/>
            </w:pPr>
            <w:r>
              <w:t xml:space="preserve">Attribute sent in Publish or Response of Session request. More details in </w:t>
            </w:r>
            <w:r w:rsidRPr="00A17C6E">
              <w:t>3.1.3 in SC_CC_V1.1.pdf</w:t>
            </w:r>
            <w:r>
              <w:t>.</w:t>
            </w:r>
          </w:p>
        </w:tc>
      </w:tr>
      <w:tr w:rsidR="00CC4629" w:rsidTr="00617E70">
        <w:tc>
          <w:tcPr>
            <w:tcW w:w="1150" w:type="dxa"/>
          </w:tcPr>
          <w:p w:rsidR="00CC4629" w:rsidRDefault="00CC4629" w:rsidP="00617E70">
            <w:r>
              <w:t>Validation</w:t>
            </w:r>
          </w:p>
        </w:tc>
        <w:tc>
          <w:tcPr>
            <w:tcW w:w="6693" w:type="dxa"/>
          </w:tcPr>
          <w:p w:rsidR="00CC4629" w:rsidRDefault="00556785" w:rsidP="00AD0831">
            <w:pPr>
              <w:jc w:val="left"/>
            </w:pPr>
            <w:r>
              <w:t>Possible values for cmt</w:t>
            </w:r>
            <w:r w:rsidR="00A17C6E">
              <w:t>: initial, remove, append</w:t>
            </w:r>
            <w:r>
              <w:t>, empty string</w:t>
            </w:r>
            <w:r w:rsidR="00A17C6E">
              <w:t xml:space="preserve">. Empty string </w:t>
            </w:r>
            <w:r w:rsidR="00AD0831">
              <w:t>causes data to be unmanaged</w:t>
            </w:r>
            <w:r w:rsidR="00A17C6E">
              <w:t>.</w:t>
            </w:r>
          </w:p>
        </w:tc>
      </w:tr>
      <w:tr w:rsidR="00CC4629" w:rsidTr="00617E70">
        <w:tc>
          <w:tcPr>
            <w:tcW w:w="1150" w:type="dxa"/>
          </w:tcPr>
          <w:p w:rsidR="00CC4629" w:rsidRDefault="00CC4629" w:rsidP="00617E70">
            <w:r>
              <w:t>Comment</w:t>
            </w:r>
          </w:p>
        </w:tc>
        <w:tc>
          <w:tcPr>
            <w:tcW w:w="6693" w:type="dxa"/>
          </w:tcPr>
          <w:p w:rsidR="00CC4629" w:rsidRDefault="00556785" w:rsidP="00617E70">
            <w:pPr>
              <w:jc w:val="left"/>
            </w:pPr>
            <w:r>
              <w:t>Attribute needed by the cache module to evaluate how to manage received data.</w:t>
            </w:r>
          </w:p>
        </w:tc>
      </w:tr>
      <w:tr w:rsidR="00CC4629" w:rsidTr="00617E70">
        <w:tc>
          <w:tcPr>
            <w:tcW w:w="1150" w:type="dxa"/>
          </w:tcPr>
          <w:p w:rsidR="00CC4629" w:rsidRDefault="00CC4629" w:rsidP="00617E70">
            <w:r>
              <w:t>Example</w:t>
            </w:r>
          </w:p>
        </w:tc>
        <w:tc>
          <w:tcPr>
            <w:tcW w:w="6693" w:type="dxa"/>
          </w:tcPr>
          <w:p w:rsidR="00CC4629" w:rsidRDefault="00A17C6E" w:rsidP="00617E70">
            <w:pPr>
              <w:jc w:val="left"/>
            </w:pPr>
            <w:r>
              <w:t>cmt=initial</w:t>
            </w:r>
          </w:p>
        </w:tc>
      </w:tr>
    </w:tbl>
    <w:p w:rsidR="00CC4629" w:rsidRDefault="00CC4629" w:rsidP="00B848B1">
      <w:pPr>
        <w:rPr>
          <w:lang w:val="en-US"/>
        </w:rPr>
      </w:pPr>
    </w:p>
    <w:p w:rsidR="004B7ECC" w:rsidRDefault="004B7ECC" w:rsidP="00462B51">
      <w:pPr>
        <w:rPr>
          <w:lang w:val="en-US"/>
        </w:rPr>
      </w:pPr>
    </w:p>
    <w:p w:rsidR="00E10FA8" w:rsidRPr="00326E23" w:rsidRDefault="001706CD" w:rsidP="008F5812">
      <w:pPr>
        <w:pStyle w:val="Heading1"/>
        <w:rPr>
          <w:lang w:val="en-US"/>
        </w:rPr>
      </w:pPr>
      <w:r>
        <w:rPr>
          <w:lang w:val="en-US"/>
        </w:rPr>
        <w:lastRenderedPageBreak/>
        <w:tab/>
      </w:r>
      <w:bookmarkStart w:id="366" w:name="_Toc337458304"/>
      <w:r w:rsidR="00E10FA8" w:rsidRPr="00326E23">
        <w:rPr>
          <w:lang w:val="en-US"/>
        </w:rPr>
        <w:t>Glossary</w:t>
      </w:r>
      <w:bookmarkEnd w:id="359"/>
      <w:bookmarkEnd w:id="360"/>
      <w:bookmarkEnd w:id="361"/>
      <w:bookmarkEnd w:id="366"/>
    </w:p>
    <w:p w:rsidR="00E10FA8" w:rsidRPr="0084441A" w:rsidRDefault="00730DAF" w:rsidP="0084441A">
      <w:pPr>
        <w:pStyle w:val="Glossaryitem"/>
      </w:pPr>
      <w:r w:rsidRPr="0084441A">
        <w:t>Client</w:t>
      </w:r>
    </w:p>
    <w:p w:rsidR="00240A03" w:rsidRPr="00326E23" w:rsidRDefault="00730DAF" w:rsidP="00240A03">
      <w:pPr>
        <w:rPr>
          <w:lang w:val="en-US"/>
        </w:rPr>
      </w:pPr>
      <w:r w:rsidRPr="00730DAF">
        <w:rPr>
          <w:lang w:val="en-US"/>
        </w:rPr>
        <w:t>Piece of an application consuming services and initiating actions</w:t>
      </w:r>
      <w:r>
        <w:rPr>
          <w:lang w:val="en-US"/>
        </w:rPr>
        <w:t>.</w:t>
      </w:r>
    </w:p>
    <w:p w:rsidR="00730DAF" w:rsidRPr="0084441A" w:rsidRDefault="00730DAF" w:rsidP="0084441A">
      <w:pPr>
        <w:pStyle w:val="Glossaryitem"/>
      </w:pPr>
      <w:r w:rsidRPr="0084441A">
        <w:t>Server</w:t>
      </w:r>
    </w:p>
    <w:p w:rsidR="00730DAF" w:rsidRPr="00326E23" w:rsidRDefault="00730DAF" w:rsidP="00730DAF">
      <w:pPr>
        <w:rPr>
          <w:lang w:val="en-US"/>
        </w:rPr>
      </w:pPr>
      <w:r w:rsidRPr="00730DAF">
        <w:rPr>
          <w:lang w:val="en-US"/>
        </w:rPr>
        <w:t>Piece of an application providing services to clients</w:t>
      </w:r>
      <w:r>
        <w:rPr>
          <w:lang w:val="en-US"/>
        </w:rPr>
        <w:t>.</w:t>
      </w:r>
    </w:p>
    <w:p w:rsidR="00730DAF" w:rsidRPr="0084441A" w:rsidRDefault="00730DAF" w:rsidP="0084441A">
      <w:pPr>
        <w:pStyle w:val="Glossaryitem"/>
      </w:pPr>
      <w:r w:rsidRPr="0084441A">
        <w:t>Service</w:t>
      </w:r>
    </w:p>
    <w:p w:rsidR="00730DAF" w:rsidRPr="00326E23" w:rsidRDefault="00730DAF" w:rsidP="00730DAF">
      <w:pPr>
        <w:rPr>
          <w:lang w:val="en-US"/>
        </w:rPr>
      </w:pPr>
      <w:r w:rsidRPr="00730DAF">
        <w:rPr>
          <w:lang w:val="en-US"/>
        </w:rPr>
        <w:t>Abstract unit of work provided by the server and delivered to the client in order to implement a specific function</w:t>
      </w:r>
      <w:r>
        <w:rPr>
          <w:lang w:val="en-US"/>
        </w:rPr>
        <w:t>a</w:t>
      </w:r>
      <w:r w:rsidRPr="00730DAF">
        <w:rPr>
          <w:lang w:val="en-US"/>
        </w:rPr>
        <w:t>lity.</w:t>
      </w:r>
      <w:r>
        <w:rPr>
          <w:lang w:val="en-US"/>
        </w:rPr>
        <w:t xml:space="preserve"> </w:t>
      </w:r>
      <w:r w:rsidRPr="00730DAF">
        <w:rPr>
          <w:lang w:val="en-US"/>
        </w:rPr>
        <w:t>SC supports session, publishing and file services</w:t>
      </w:r>
      <w:r>
        <w:rPr>
          <w:lang w:val="en-US"/>
        </w:rPr>
        <w:t>.</w:t>
      </w:r>
    </w:p>
    <w:p w:rsidR="00730DAF" w:rsidRPr="0084441A" w:rsidRDefault="00730DAF" w:rsidP="0084441A">
      <w:pPr>
        <w:pStyle w:val="Glossaryitem"/>
      </w:pPr>
      <w:r w:rsidRPr="0084441A">
        <w:t>Session</w:t>
      </w:r>
    </w:p>
    <w:p w:rsidR="00730DAF" w:rsidRPr="00326E23" w:rsidRDefault="00730DAF" w:rsidP="00730DAF">
      <w:pPr>
        <w:rPr>
          <w:lang w:val="en-US"/>
        </w:rPr>
      </w:pPr>
      <w:r w:rsidRPr="00730DAF">
        <w:rPr>
          <w:lang w:val="en-US"/>
        </w:rPr>
        <w:t>Temporary allocation of a dedicated server to a client.</w:t>
      </w:r>
      <w:r w:rsidRPr="00730DAF">
        <w:t xml:space="preserve"> </w:t>
      </w:r>
      <w:r w:rsidRPr="00730DAF">
        <w:rPr>
          <w:lang w:val="en-US"/>
        </w:rPr>
        <w:t>Session ensures information flow between a client and the allocated server.</w:t>
      </w:r>
      <w:r>
        <w:rPr>
          <w:lang w:val="en-US"/>
        </w:rPr>
        <w:t xml:space="preserve"> </w:t>
      </w:r>
      <w:r w:rsidRPr="00730DAF">
        <w:rPr>
          <w:lang w:val="en-US"/>
        </w:rPr>
        <w:t>SC supports request/response sessions and subscription sessions.</w:t>
      </w:r>
    </w:p>
    <w:p w:rsidR="00730DAF" w:rsidRPr="0084441A" w:rsidRDefault="00730DAF" w:rsidP="0084441A">
      <w:pPr>
        <w:pStyle w:val="Glossaryitem"/>
      </w:pPr>
      <w:r w:rsidRPr="0084441A">
        <w:t>Call</w:t>
      </w:r>
    </w:p>
    <w:p w:rsidR="00730DAF" w:rsidRPr="00326E23" w:rsidRDefault="00730DAF" w:rsidP="00730DAF">
      <w:pPr>
        <w:rPr>
          <w:lang w:val="en-US"/>
        </w:rPr>
      </w:pPr>
      <w:r w:rsidRPr="00730DAF">
        <w:rPr>
          <w:lang w:val="en-US"/>
        </w:rPr>
        <w:t>A call represents a pair of a request and response.</w:t>
      </w:r>
    </w:p>
    <w:p w:rsidR="00730DAF" w:rsidRPr="0084441A" w:rsidRDefault="00730DAF" w:rsidP="0084441A">
      <w:pPr>
        <w:pStyle w:val="Glossaryitem"/>
      </w:pPr>
      <w:r w:rsidRPr="0084441A">
        <w:t>Command</w:t>
      </w:r>
    </w:p>
    <w:p w:rsidR="00730DAF" w:rsidRPr="00326E23" w:rsidRDefault="00730DAF" w:rsidP="00730DAF">
      <w:pPr>
        <w:rPr>
          <w:lang w:val="en-US"/>
        </w:rPr>
      </w:pPr>
      <w:r w:rsidRPr="00730DAF">
        <w:rPr>
          <w:lang w:val="en-US"/>
        </w:rPr>
        <w:t xml:space="preserve">A command </w:t>
      </w:r>
      <w:r w:rsidR="007B2513" w:rsidRPr="00730DAF">
        <w:rPr>
          <w:lang w:val="en-US"/>
        </w:rPr>
        <w:t>dispatches</w:t>
      </w:r>
      <w:r w:rsidRPr="00730DAF">
        <w:rPr>
          <w:lang w:val="en-US"/>
        </w:rPr>
        <w:t xml:space="preserve"> specific actions on a server according to the incoming request.</w:t>
      </w:r>
    </w:p>
    <w:p w:rsidR="00730DAF" w:rsidRPr="0084441A" w:rsidRDefault="00730DAF" w:rsidP="0084441A">
      <w:pPr>
        <w:pStyle w:val="Glossaryitem"/>
      </w:pPr>
      <w:r w:rsidRPr="0084441A">
        <w:t>Request</w:t>
      </w:r>
    </w:p>
    <w:p w:rsidR="00730DAF" w:rsidRPr="00326E23" w:rsidRDefault="00730DAF" w:rsidP="00730DAF">
      <w:pPr>
        <w:rPr>
          <w:lang w:val="en-US"/>
        </w:rPr>
      </w:pPr>
      <w:r w:rsidRPr="00730DAF">
        <w:rPr>
          <w:lang w:val="en-US"/>
        </w:rPr>
        <w:t>Data structure created by the Client or SC in order to initiate an information exchange. It may contain one or more messages.</w:t>
      </w:r>
    </w:p>
    <w:p w:rsidR="00730DAF" w:rsidRPr="0084441A" w:rsidRDefault="00730DAF" w:rsidP="0084441A">
      <w:pPr>
        <w:pStyle w:val="Glossaryitem"/>
      </w:pPr>
      <w:r w:rsidRPr="0084441A">
        <w:t>Response</w:t>
      </w:r>
    </w:p>
    <w:p w:rsidR="00730DAF" w:rsidRPr="00326E23" w:rsidRDefault="00730DAF" w:rsidP="0084441A">
      <w:pPr>
        <w:rPr>
          <w:lang w:val="en-US"/>
        </w:rPr>
      </w:pPr>
      <w:r w:rsidRPr="00730DAF">
        <w:rPr>
          <w:lang w:val="en-US"/>
        </w:rPr>
        <w:t>Data structure created by the Server or SC in order to deliver the requested information. It may contain one or more messages.</w:t>
      </w:r>
    </w:p>
    <w:p w:rsidR="00730DAF" w:rsidRPr="0084441A" w:rsidRDefault="00730DAF" w:rsidP="0084441A">
      <w:pPr>
        <w:pStyle w:val="Glossaryitem"/>
      </w:pPr>
      <w:r w:rsidRPr="0084441A">
        <w:t>Message</w:t>
      </w:r>
    </w:p>
    <w:p w:rsidR="00730DAF" w:rsidRPr="00326E23" w:rsidRDefault="00730DAF" w:rsidP="00730DAF">
      <w:pPr>
        <w:rPr>
          <w:lang w:val="en-US"/>
        </w:rPr>
      </w:pPr>
      <w:r w:rsidRPr="00730DAF">
        <w:rPr>
          <w:lang w:val="en-US"/>
        </w:rPr>
        <w:t>Basic transport instrument to exchange information between client, SC and the server. It belongs to a request or to a response.</w:t>
      </w:r>
    </w:p>
    <w:p w:rsidR="00730DAF" w:rsidRPr="0084441A" w:rsidRDefault="00730DAF" w:rsidP="0084441A">
      <w:pPr>
        <w:pStyle w:val="Glossaryitem"/>
      </w:pPr>
      <w:r w:rsidRPr="0084441A">
        <w:t>Message Part</w:t>
      </w:r>
    </w:p>
    <w:p w:rsidR="00730DAF" w:rsidRPr="00326E23" w:rsidRDefault="00730DAF" w:rsidP="00730DAF">
      <w:pPr>
        <w:rPr>
          <w:lang w:val="en-US"/>
        </w:rPr>
      </w:pPr>
      <w:r w:rsidRPr="00730DAF">
        <w:rPr>
          <w:lang w:val="en-US"/>
        </w:rPr>
        <w:t>Message part is a piece of a large me</w:t>
      </w:r>
      <w:r w:rsidR="007334F4">
        <w:rPr>
          <w:lang w:val="en-US"/>
        </w:rPr>
        <w:t>ssage. Large message is broken</w:t>
      </w:r>
      <w:r w:rsidRPr="00730DAF">
        <w:rPr>
          <w:lang w:val="en-US"/>
        </w:rPr>
        <w:t xml:space="preserve"> into parts.</w:t>
      </w:r>
    </w:p>
    <w:p w:rsidR="00730DAF" w:rsidRPr="0084441A" w:rsidRDefault="00730DAF" w:rsidP="0084441A">
      <w:pPr>
        <w:pStyle w:val="Glossaryitem"/>
      </w:pPr>
      <w:r w:rsidRPr="0084441A">
        <w:t>Composite</w:t>
      </w:r>
    </w:p>
    <w:p w:rsidR="00730DAF" w:rsidRPr="00326E23" w:rsidRDefault="00730DAF" w:rsidP="000A7E4C">
      <w:pPr>
        <w:rPr>
          <w:lang w:val="en-US"/>
        </w:rPr>
      </w:pPr>
      <w:r w:rsidRPr="00730DAF">
        <w:rPr>
          <w:lang w:val="en-US"/>
        </w:rPr>
        <w:t>Data structure prepared to hold all message parts of a large message</w:t>
      </w:r>
    </w:p>
    <w:p w:rsidR="00730DAF" w:rsidRPr="0084441A" w:rsidRDefault="00730DAF" w:rsidP="0084441A">
      <w:pPr>
        <w:pStyle w:val="Glossaryitem"/>
      </w:pPr>
      <w:r w:rsidRPr="0084441A">
        <w:t>Registry</w:t>
      </w:r>
    </w:p>
    <w:p w:rsidR="00730DAF" w:rsidRDefault="00730DAF" w:rsidP="00730DAF">
      <w:pPr>
        <w:rPr>
          <w:lang w:val="en-US"/>
        </w:rPr>
      </w:pPr>
      <w:r w:rsidRPr="00730DAF">
        <w:rPr>
          <w:lang w:val="en-US"/>
        </w:rPr>
        <w:t>Common list of known objects that ensures their uniq</w:t>
      </w:r>
      <w:r>
        <w:rPr>
          <w:lang w:val="en-US"/>
        </w:rPr>
        <w:t>ue</w:t>
      </w:r>
      <w:r w:rsidRPr="00730DAF">
        <w:rPr>
          <w:lang w:val="en-US"/>
        </w:rPr>
        <w:t>ness, organized in a way to find them easily.</w:t>
      </w:r>
    </w:p>
    <w:p w:rsidR="00AA573F" w:rsidRPr="0084441A" w:rsidRDefault="00AA573F" w:rsidP="0084441A">
      <w:pPr>
        <w:pStyle w:val="Glossaryitem"/>
      </w:pPr>
      <w:r w:rsidRPr="0084441A">
        <w:t>Requester</w:t>
      </w:r>
    </w:p>
    <w:p w:rsidR="00AA573F" w:rsidRDefault="00AA573F" w:rsidP="000A7E4C">
      <w:pPr>
        <w:rPr>
          <w:lang w:val="en-US"/>
        </w:rPr>
      </w:pPr>
      <w:r w:rsidRPr="00AA573F">
        <w:rPr>
          <w:lang w:val="en-US"/>
        </w:rPr>
        <w:t xml:space="preserve">Piece of </w:t>
      </w:r>
      <w:r>
        <w:rPr>
          <w:lang w:val="en-US"/>
        </w:rPr>
        <w:t>code</w:t>
      </w:r>
      <w:r w:rsidRPr="00AA573F">
        <w:rPr>
          <w:lang w:val="en-US"/>
        </w:rPr>
        <w:t xml:space="preserve"> in SC or client initiating </w:t>
      </w:r>
      <w:r>
        <w:rPr>
          <w:lang w:val="en-US"/>
        </w:rPr>
        <w:t xml:space="preserve">the </w:t>
      </w:r>
      <w:r w:rsidRPr="00AA573F">
        <w:rPr>
          <w:lang w:val="en-US"/>
        </w:rPr>
        <w:t>information</w:t>
      </w:r>
      <w:r>
        <w:rPr>
          <w:lang w:val="en-US"/>
        </w:rPr>
        <w:t xml:space="preserve"> exchange</w:t>
      </w:r>
    </w:p>
    <w:p w:rsidR="00AA573F" w:rsidRPr="0084441A" w:rsidRDefault="00AA573F" w:rsidP="0084441A">
      <w:pPr>
        <w:pStyle w:val="Glossaryitem"/>
      </w:pPr>
      <w:r w:rsidRPr="0084441A">
        <w:t>Responder</w:t>
      </w:r>
    </w:p>
    <w:p w:rsidR="00AA573F" w:rsidRDefault="00AA573F" w:rsidP="000A7E4C">
      <w:pPr>
        <w:rPr>
          <w:lang w:val="en-US"/>
        </w:rPr>
      </w:pPr>
      <w:r w:rsidRPr="00AA573F">
        <w:rPr>
          <w:lang w:val="en-US"/>
        </w:rPr>
        <w:t xml:space="preserve">Piece of </w:t>
      </w:r>
      <w:r>
        <w:rPr>
          <w:lang w:val="en-US"/>
        </w:rPr>
        <w:t>code</w:t>
      </w:r>
      <w:r w:rsidRPr="00AA573F">
        <w:rPr>
          <w:lang w:val="en-US"/>
        </w:rPr>
        <w:t xml:space="preserve"> in SC or server deliver</w:t>
      </w:r>
      <w:r>
        <w:rPr>
          <w:lang w:val="en-US"/>
        </w:rPr>
        <w:t>ing the</w:t>
      </w:r>
      <w:r w:rsidRPr="00AA573F">
        <w:rPr>
          <w:lang w:val="en-US"/>
        </w:rPr>
        <w:t xml:space="preserve"> requested information</w:t>
      </w:r>
    </w:p>
    <w:p w:rsidR="00AA573F" w:rsidRPr="00326E23" w:rsidRDefault="00AA573F" w:rsidP="00730DAF">
      <w:pPr>
        <w:rPr>
          <w:lang w:val="en-US"/>
        </w:rPr>
      </w:pPr>
    </w:p>
    <w:p w:rsidR="00730DAF" w:rsidRPr="0084441A" w:rsidRDefault="00730DAF" w:rsidP="0084441A">
      <w:pPr>
        <w:pStyle w:val="Glossaryitem"/>
      </w:pPr>
      <w:r w:rsidRPr="0084441A">
        <w:t>Connection</w:t>
      </w:r>
    </w:p>
    <w:p w:rsidR="00240A03" w:rsidRDefault="00730DAF" w:rsidP="000A7E4C">
      <w:pPr>
        <w:rPr>
          <w:lang w:val="en-US"/>
        </w:rPr>
      </w:pPr>
      <w:r w:rsidRPr="00730DAF">
        <w:rPr>
          <w:lang w:val="en-US"/>
        </w:rPr>
        <w:t>Network communication between client and SC or SC and the server</w:t>
      </w:r>
    </w:p>
    <w:p w:rsidR="00AA573F" w:rsidRPr="0084441A" w:rsidRDefault="00AA573F" w:rsidP="0084441A">
      <w:pPr>
        <w:pStyle w:val="Glossaryitem"/>
      </w:pPr>
      <w:r w:rsidRPr="0084441A">
        <w:t>Endpoint</w:t>
      </w:r>
    </w:p>
    <w:p w:rsidR="00AA573F" w:rsidRPr="00326E23" w:rsidRDefault="00AA573F" w:rsidP="000A7E4C">
      <w:pPr>
        <w:rPr>
          <w:lang w:val="en-US"/>
        </w:rPr>
      </w:pPr>
      <w:r w:rsidRPr="00AA573F">
        <w:rPr>
          <w:lang w:val="en-US"/>
        </w:rPr>
        <w:lastRenderedPageBreak/>
        <w:t>Network communication part on SC or server</w:t>
      </w:r>
    </w:p>
    <w:p w:rsidR="00AA573F" w:rsidRPr="00326E23" w:rsidRDefault="00AA573F" w:rsidP="00AA573F">
      <w:pPr>
        <w:rPr>
          <w:lang w:val="en-US"/>
        </w:rPr>
      </w:pPr>
    </w:p>
    <w:p w:rsidR="00AA573F" w:rsidRPr="00326E23" w:rsidRDefault="00AA573F" w:rsidP="00240A03">
      <w:pPr>
        <w:rPr>
          <w:lang w:val="en-US"/>
        </w:rPr>
      </w:pPr>
    </w:p>
    <w:p w:rsidR="00240A03" w:rsidRDefault="00240A03" w:rsidP="00240A03">
      <w:pPr>
        <w:rPr>
          <w:lang w:val="en-US"/>
        </w:rPr>
      </w:pPr>
    </w:p>
    <w:p w:rsidR="00240A03" w:rsidRPr="00326E23" w:rsidRDefault="00240A03" w:rsidP="00240A03">
      <w:pPr>
        <w:rPr>
          <w:lang w:val="en-US"/>
        </w:rPr>
        <w:sectPr w:rsidR="00240A03" w:rsidRPr="00326E23">
          <w:headerReference w:type="even" r:id="rId130"/>
          <w:headerReference w:type="default" r:id="rId131"/>
          <w:footerReference w:type="default" r:id="rId132"/>
          <w:headerReference w:type="first" r:id="rId133"/>
          <w:footerReference w:type="first" r:id="rId134"/>
          <w:pgSz w:w="11907" w:h="16840" w:code="9"/>
          <w:pgMar w:top="1276" w:right="1418" w:bottom="1304" w:left="2835" w:header="567" w:footer="831" w:gutter="0"/>
          <w:cols w:space="720"/>
          <w:formProt w:val="0"/>
        </w:sectPr>
      </w:pPr>
    </w:p>
    <w:p w:rsidR="00240A03" w:rsidRDefault="00240A03" w:rsidP="005B259B">
      <w:pPr>
        <w:pStyle w:val="Appendix"/>
        <w:numPr>
          <w:ilvl w:val="0"/>
          <w:numId w:val="6"/>
        </w:numPr>
        <w:ind w:left="-142"/>
        <w:outlineLvl w:val="0"/>
        <w:rPr>
          <w:lang w:val="en-US"/>
        </w:rPr>
      </w:pPr>
      <w:bookmarkStart w:id="367" w:name="_Toc259004474"/>
      <w:bookmarkStart w:id="368" w:name="_Ref263800125"/>
      <w:bookmarkStart w:id="369" w:name="_Ref263800133"/>
      <w:bookmarkStart w:id="370" w:name="_Toc337458305"/>
      <w:r w:rsidRPr="001A4BB5">
        <w:lastRenderedPageBreak/>
        <w:t>Appendix</w:t>
      </w:r>
      <w:r w:rsidRPr="00326E23">
        <w:rPr>
          <w:lang w:val="en-US"/>
        </w:rPr>
        <w:t xml:space="preserve"> </w:t>
      </w:r>
      <w:r>
        <w:rPr>
          <w:lang w:val="en-US"/>
        </w:rPr>
        <w:t>A</w:t>
      </w:r>
      <w:bookmarkEnd w:id="367"/>
      <w:r>
        <w:rPr>
          <w:lang w:val="en-US"/>
        </w:rPr>
        <w:t xml:space="preserve"> </w:t>
      </w:r>
      <w:r w:rsidR="007210BA">
        <w:rPr>
          <w:lang w:val="en-US"/>
        </w:rPr>
        <w:t xml:space="preserve">- </w:t>
      </w:r>
      <w:r w:rsidR="00DD3EE3">
        <w:rPr>
          <w:lang w:val="en-US"/>
        </w:rPr>
        <w:t>Message Header Matrix</w:t>
      </w:r>
      <w:bookmarkEnd w:id="368"/>
      <w:bookmarkEnd w:id="369"/>
      <w:bookmarkEnd w:id="3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467"/>
        <w:gridCol w:w="99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tblGrid>
      <w:tr w:rsidR="005B259B" w:rsidRPr="003B1706" w:rsidTr="000345C0">
        <w:trPr>
          <w:cantSplit/>
          <w:trHeight w:val="2419"/>
          <w:tblHeader/>
        </w:trPr>
        <w:tc>
          <w:tcPr>
            <w:tcW w:w="2467" w:type="dxa"/>
            <w:tcMar>
              <w:left w:w="57" w:type="dxa"/>
              <w:right w:w="57" w:type="dxa"/>
            </w:tcMar>
          </w:tcPr>
          <w:p w:rsidR="005B259B" w:rsidRPr="003B1706" w:rsidRDefault="005B259B" w:rsidP="003B1706">
            <w:pPr>
              <w:pStyle w:val="Heading3"/>
              <w:numPr>
                <w:ilvl w:val="0"/>
                <w:numId w:val="0"/>
              </w:numPr>
              <w:rPr>
                <w:rFonts w:ascii="Courier New" w:hAnsi="Courier New" w:cs="Courier New"/>
                <w:b w:val="0"/>
                <w:sz w:val="16"/>
                <w:szCs w:val="16"/>
                <w:lang w:val="en-US"/>
              </w:rPr>
            </w:pPr>
          </w:p>
        </w:tc>
        <w:tc>
          <w:tcPr>
            <w:tcW w:w="992" w:type="dxa"/>
            <w:textDirection w:val="btLr"/>
          </w:tcPr>
          <w:p w:rsidR="005B259B" w:rsidRPr="003B1706" w:rsidRDefault="005B259B" w:rsidP="00147BDF">
            <w:pPr>
              <w:rPr>
                <w:b/>
                <w:sz w:val="16"/>
                <w:szCs w:val="16"/>
                <w:lang w:val="en-US"/>
              </w:rPr>
            </w:pP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actualMask (ams)</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appErrorCode (aec)</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appErrorText(aet)</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bodyType (bty)</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cacheId (cid)</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cachePartNumber (cpn)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cacheExpoirationDateTime (ced)</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cascadedMask (cma)</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cascadedSubscriptionId(csi)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compression (cmp)</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checkRegistrationInterval (cri)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echoInterval (eci)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immediateConnect (imc)</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ipAddressList (ipl)</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keepAliveInterval (kpi)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localDateTime (ldt)</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messageInfo (min)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messageSequenceNumber (msn)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messageType (mty)</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mask (msk)</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maxConnections (mxc)</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maxSessions (mxs)</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noData (nod)</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noDataInterval (noi)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operationTimeout (oti)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portNr (pnr)</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rejectSession (rej)</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remoteFileName (rfn)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scErrorCode (sec)</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scErrorText (set)</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scVersion (ver)</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serviceName (nam)</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sessionId (sid)</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sessionInfo (sin)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urlPath (urp)</w:t>
            </w:r>
          </w:p>
        </w:tc>
        <w:tc>
          <w:tcPr>
            <w:tcW w:w="312" w:type="dxa"/>
            <w:textDirection w:val="btLr"/>
          </w:tcPr>
          <w:p w:rsidR="005B259B" w:rsidRPr="003B1706" w:rsidRDefault="005B259B" w:rsidP="00147BDF">
            <w:pPr>
              <w:rPr>
                <w:b/>
                <w:sz w:val="16"/>
                <w:szCs w:val="16"/>
                <w:lang w:val="en-US"/>
              </w:rPr>
            </w:pPr>
            <w:r>
              <w:rPr>
                <w:b/>
                <w:sz w:val="16"/>
                <w:szCs w:val="16"/>
                <w:lang w:val="en-US"/>
              </w:rPr>
              <w:t>appendixNumber (anr)</w:t>
            </w:r>
          </w:p>
        </w:tc>
        <w:tc>
          <w:tcPr>
            <w:tcW w:w="312" w:type="dxa"/>
            <w:textDirection w:val="btLr"/>
          </w:tcPr>
          <w:p w:rsidR="005B259B" w:rsidRDefault="005B259B" w:rsidP="00147BDF">
            <w:pPr>
              <w:rPr>
                <w:b/>
                <w:sz w:val="16"/>
                <w:szCs w:val="16"/>
                <w:lang w:val="en-US"/>
              </w:rPr>
            </w:pPr>
            <w:r>
              <w:rPr>
                <w:b/>
                <w:sz w:val="16"/>
                <w:szCs w:val="16"/>
                <w:lang w:val="en-US"/>
              </w:rPr>
              <w:t>numberOfAppendix (nr)</w:t>
            </w:r>
          </w:p>
        </w:tc>
        <w:tc>
          <w:tcPr>
            <w:tcW w:w="312" w:type="dxa"/>
            <w:textDirection w:val="btLr"/>
          </w:tcPr>
          <w:p w:rsidR="005B259B" w:rsidRDefault="005B259B" w:rsidP="00147BDF">
            <w:pPr>
              <w:rPr>
                <w:b/>
                <w:sz w:val="16"/>
                <w:szCs w:val="16"/>
                <w:lang w:val="en-US"/>
              </w:rPr>
            </w:pPr>
            <w:r>
              <w:rPr>
                <w:b/>
                <w:sz w:val="16"/>
                <w:szCs w:val="16"/>
                <w:lang w:val="en-US"/>
              </w:rPr>
              <w:t>cachingMethod (cmt)</w:t>
            </w: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ATTACH</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DETACH</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INSPECT</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MANAGE</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CLN_CREATE_SESSION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CSC_CREATE_SESSION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SRV_CREATE_SESSION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CLN_DELETE_SESSION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CSC_DELETE_SESSION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SRV_DELETE_SESSION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SRV_ABORT_SESSION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REGISTER_SERVER</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CHECK_REGISTRATION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tcBorders>
              <w:bottom w:val="single" w:sz="4" w:space="0" w:color="000000"/>
            </w:tcBorders>
            <w:shd w:val="clear" w:color="auto" w:fill="F2F2F2"/>
            <w:tcMar>
              <w:left w:w="57" w:type="dxa"/>
              <w:right w:w="57" w:type="dxa"/>
            </w:tcMar>
            <w:vAlign w:val="center"/>
          </w:tcPr>
          <w:p w:rsidR="005B259B" w:rsidRPr="003B1706" w:rsidRDefault="005B259B" w:rsidP="00147BDF">
            <w:pPr>
              <w:jc w:val="left"/>
              <w:rPr>
                <w:rFonts w:ascii="Courier New" w:hAnsi="Courier New" w:cs="Courier New"/>
                <w:sz w:val="16"/>
                <w:szCs w:val="16"/>
                <w:lang w:val="en-US"/>
              </w:rPr>
            </w:pPr>
          </w:p>
        </w:tc>
        <w:tc>
          <w:tcPr>
            <w:tcW w:w="992" w:type="dxa"/>
            <w:tcBorders>
              <w:bottom w:val="single" w:sz="4" w:space="0" w:color="000000"/>
            </w:tcBorders>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r w:rsidRPr="003B1706">
              <w:rPr>
                <w:rFonts w:ascii="Courier New" w:hAnsi="Courier New" w:cs="Courier New"/>
                <w:sz w:val="16"/>
                <w:szCs w:val="16"/>
                <w:lang w:val="en-US"/>
              </w:rPr>
              <w:t>X</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r w:rsidRPr="003B1706">
              <w:rPr>
                <w:rFonts w:ascii="Courier New" w:hAnsi="Courier New" w:cs="Courier New"/>
                <w:sz w:val="16"/>
                <w:szCs w:val="16"/>
                <w:lang w:val="en-US"/>
              </w:rPr>
              <w:t>E</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r w:rsidRPr="003B1706">
              <w:rPr>
                <w:rFonts w:ascii="Courier New" w:hAnsi="Courier New" w:cs="Courier New"/>
                <w:sz w:val="16"/>
                <w:szCs w:val="16"/>
                <w:lang w:val="en-US"/>
              </w:rPr>
              <w:t>E</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r w:rsidRPr="003B1706">
              <w:rPr>
                <w:rFonts w:ascii="Courier New" w:hAnsi="Courier New" w:cs="Courier New"/>
                <w:sz w:val="16"/>
                <w:szCs w:val="16"/>
                <w:lang w:val="en-US"/>
              </w:rPr>
              <w:t>X</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5B259B" w:rsidRPr="003B1706" w:rsidRDefault="005B259B" w:rsidP="00147BDF">
            <w:pPr>
              <w:jc w:val="center"/>
              <w:rPr>
                <w:rFonts w:ascii="Courier New" w:hAnsi="Courier New" w:cs="Courier New"/>
                <w:sz w:val="16"/>
                <w:szCs w:val="16"/>
                <w:lang w:val="en-US"/>
              </w:rPr>
            </w:pPr>
          </w:p>
        </w:tc>
      </w:tr>
      <w:tr w:rsidR="005B259B" w:rsidRPr="00FE01B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DEREGISTER_SERVER</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FE01B6" w:rsidRPr="00FE01B6" w:rsidTr="004B7ECC">
        <w:trPr>
          <w:trHeight w:val="144"/>
        </w:trPr>
        <w:tc>
          <w:tcPr>
            <w:tcW w:w="2467" w:type="dxa"/>
            <w:tcBorders>
              <w:bottom w:val="single" w:sz="4" w:space="0" w:color="000000"/>
            </w:tcBorders>
            <w:tcMar>
              <w:left w:w="57" w:type="dxa"/>
              <w:right w:w="57" w:type="dxa"/>
            </w:tcMar>
            <w:vAlign w:val="center"/>
          </w:tcPr>
          <w:p w:rsidR="00FE01B6" w:rsidRPr="00FE01B6" w:rsidRDefault="00FE01B6"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CLN_EXECUTE</w:t>
            </w:r>
          </w:p>
        </w:tc>
        <w:tc>
          <w:tcPr>
            <w:tcW w:w="992" w:type="dxa"/>
            <w:tcBorders>
              <w:bottom w:val="single" w:sz="4" w:space="0" w:color="000000"/>
            </w:tcBorders>
            <w:vAlign w:val="center"/>
          </w:tcPr>
          <w:p w:rsidR="00FE01B6" w:rsidRPr="00FE01B6" w:rsidRDefault="00FE01B6"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REQ/PRQ</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3B1706" w:rsidRDefault="00FE01B6" w:rsidP="00147BDF">
            <w:pPr>
              <w:jc w:val="center"/>
              <w:rPr>
                <w:rFonts w:ascii="Courier New" w:hAnsi="Courier New" w:cs="Courier New"/>
                <w:b/>
                <w:sz w:val="16"/>
                <w:szCs w:val="16"/>
                <w:lang w:val="en-US"/>
              </w:rPr>
            </w:pPr>
          </w:p>
        </w:tc>
        <w:tc>
          <w:tcPr>
            <w:tcW w:w="312" w:type="dxa"/>
            <w:tcBorders>
              <w:bottom w:val="single" w:sz="4" w:space="0" w:color="000000"/>
            </w:tcBorders>
          </w:tcPr>
          <w:p w:rsidR="00FE01B6" w:rsidRPr="003B1706" w:rsidRDefault="004B7ECC"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tcPr>
          <w:p w:rsidR="00FE01B6" w:rsidRPr="003B1706" w:rsidRDefault="00FE01B6" w:rsidP="00147BDF">
            <w:pPr>
              <w:jc w:val="center"/>
              <w:rPr>
                <w:rFonts w:ascii="Courier New" w:hAnsi="Courier New" w:cs="Courier New"/>
                <w:b/>
                <w:sz w:val="16"/>
                <w:szCs w:val="16"/>
                <w:lang w:val="en-US"/>
              </w:rPr>
            </w:pPr>
          </w:p>
        </w:tc>
        <w:tc>
          <w:tcPr>
            <w:tcW w:w="312" w:type="dxa"/>
            <w:tcBorders>
              <w:bottom w:val="single" w:sz="4" w:space="0" w:color="000000"/>
            </w:tcBorders>
          </w:tcPr>
          <w:p w:rsidR="00FE01B6" w:rsidRPr="003B1706" w:rsidRDefault="00FE01B6" w:rsidP="00147BDF">
            <w:pPr>
              <w:jc w:val="center"/>
              <w:rPr>
                <w:rFonts w:ascii="Courier New" w:hAnsi="Courier New" w:cs="Courier New"/>
                <w:b/>
                <w:sz w:val="16"/>
                <w:szCs w:val="16"/>
                <w:lang w:val="en-US"/>
              </w:rPr>
            </w:pPr>
          </w:p>
        </w:tc>
      </w:tr>
      <w:tr w:rsidR="000345C0" w:rsidRPr="00FE01B6" w:rsidTr="004B7ECC">
        <w:trPr>
          <w:trHeight w:val="144"/>
        </w:trPr>
        <w:tc>
          <w:tcPr>
            <w:tcW w:w="2467" w:type="dxa"/>
            <w:shd w:val="clear" w:color="auto" w:fill="F2F2F2"/>
            <w:tcMar>
              <w:left w:w="57" w:type="dxa"/>
              <w:right w:w="57" w:type="dxa"/>
            </w:tcMar>
            <w:vAlign w:val="center"/>
          </w:tcPr>
          <w:p w:rsidR="00FE01B6" w:rsidRPr="00FE01B6" w:rsidRDefault="00FE01B6" w:rsidP="00617E70">
            <w:pPr>
              <w:jc w:val="left"/>
              <w:rPr>
                <w:rFonts w:ascii="Courier New" w:hAnsi="Courier New" w:cs="Courier New"/>
                <w:b/>
                <w:sz w:val="16"/>
                <w:szCs w:val="16"/>
                <w:lang w:val="en-US"/>
              </w:rPr>
            </w:pPr>
          </w:p>
        </w:tc>
        <w:tc>
          <w:tcPr>
            <w:tcW w:w="992" w:type="dxa"/>
            <w:shd w:val="clear" w:color="auto" w:fill="F2F2F2"/>
            <w:vAlign w:val="center"/>
          </w:tcPr>
          <w:p w:rsidR="00FE01B6" w:rsidRPr="00FE01B6" w:rsidRDefault="00FE01B6"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RES/PRS</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3B1706" w:rsidRDefault="00FE01B6" w:rsidP="00FE01B6">
            <w:pPr>
              <w:jc w:val="left"/>
              <w:rPr>
                <w:rFonts w:ascii="Courier New" w:hAnsi="Courier New" w:cs="Courier New"/>
                <w:b/>
                <w:sz w:val="16"/>
                <w:szCs w:val="16"/>
                <w:lang w:val="en-US"/>
              </w:rPr>
            </w:pPr>
          </w:p>
        </w:tc>
        <w:tc>
          <w:tcPr>
            <w:tcW w:w="312" w:type="dxa"/>
            <w:shd w:val="clear" w:color="auto" w:fill="F2F2F2"/>
          </w:tcPr>
          <w:p w:rsidR="00FE01B6" w:rsidRPr="003B1706" w:rsidRDefault="00FE01B6" w:rsidP="00FE01B6">
            <w:pPr>
              <w:jc w:val="left"/>
              <w:rPr>
                <w:rFonts w:ascii="Courier New" w:hAnsi="Courier New" w:cs="Courier New"/>
                <w:b/>
                <w:sz w:val="16"/>
                <w:szCs w:val="16"/>
                <w:lang w:val="en-US"/>
              </w:rPr>
            </w:pPr>
          </w:p>
        </w:tc>
        <w:tc>
          <w:tcPr>
            <w:tcW w:w="312" w:type="dxa"/>
            <w:shd w:val="clear" w:color="auto" w:fill="F2F2F2"/>
          </w:tcPr>
          <w:p w:rsidR="00FE01B6" w:rsidRPr="003B1706" w:rsidRDefault="004B7ECC" w:rsidP="00FE01B6">
            <w:pPr>
              <w:jc w:val="left"/>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FE01B6" w:rsidRPr="003B1706" w:rsidRDefault="00FE01B6" w:rsidP="00FE01B6">
            <w:pPr>
              <w:jc w:val="left"/>
              <w:rPr>
                <w:rFonts w:ascii="Courier New" w:hAnsi="Courier New" w:cs="Courier New"/>
                <w:b/>
                <w:sz w:val="16"/>
                <w:szCs w:val="16"/>
                <w:lang w:val="en-US"/>
              </w:rPr>
            </w:pPr>
          </w:p>
        </w:tc>
      </w:tr>
      <w:tr w:rsidR="000345C0"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PAC</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auto"/>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CSC_EXECUTE</w:t>
            </w:r>
          </w:p>
        </w:tc>
        <w:tc>
          <w:tcPr>
            <w:tcW w:w="992" w:type="dxa"/>
            <w:shd w:val="clear" w:color="auto" w:fill="auto"/>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REQ/PRQ</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r>
      <w:tr w:rsidR="000345C0"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RES/PRS</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r>
      <w:tr w:rsidR="000345C0"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PAC</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auto"/>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SRV_EXECUTE</w:t>
            </w:r>
          </w:p>
        </w:tc>
        <w:tc>
          <w:tcPr>
            <w:tcW w:w="992" w:type="dxa"/>
            <w:shd w:val="clear" w:color="auto" w:fill="auto"/>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REQ/PRQ</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r>
      <w:tr w:rsidR="000345C0"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RES/PRS</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r>
      <w:tr w:rsidR="000345C0"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PAC</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auto"/>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ECHO</w:t>
            </w:r>
          </w:p>
        </w:tc>
        <w:tc>
          <w:tcPr>
            <w:tcW w:w="992" w:type="dxa"/>
            <w:shd w:val="clear" w:color="auto" w:fill="auto"/>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r>
      <w:tr w:rsidR="000345C0"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FILE_DOWNLOAD</w:t>
            </w:r>
          </w:p>
        </w:tc>
        <w:tc>
          <w:tcPr>
            <w:tcW w:w="992" w:type="dxa"/>
            <w:shd w:val="clear" w:color="auto" w:fill="auto"/>
            <w:vAlign w:val="center"/>
          </w:tcPr>
          <w:p w:rsidR="004B7ECC" w:rsidRPr="003B1706" w:rsidRDefault="004B7ECC" w:rsidP="00053754">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r w:rsidR="00053754">
              <w:rPr>
                <w:rFonts w:ascii="Courier New" w:hAnsi="Courier New" w:cs="Courier New"/>
                <w:b/>
                <w:sz w:val="16"/>
                <w:szCs w:val="16"/>
                <w:lang w:val="en-US"/>
              </w:rPr>
              <w:t>/PRS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053754" w:rsidRPr="003B1706" w:rsidTr="00834406">
        <w:trPr>
          <w:trHeight w:val="144"/>
        </w:trPr>
        <w:tc>
          <w:tcPr>
            <w:tcW w:w="2467" w:type="dxa"/>
            <w:shd w:val="clear" w:color="auto" w:fill="F2F2F2"/>
            <w:tcMar>
              <w:left w:w="57" w:type="dxa"/>
              <w:right w:w="57" w:type="dxa"/>
            </w:tcMar>
            <w:vAlign w:val="center"/>
          </w:tcPr>
          <w:p w:rsidR="00053754" w:rsidRPr="003B1706" w:rsidRDefault="00053754" w:rsidP="00834406">
            <w:pPr>
              <w:jc w:val="left"/>
              <w:rPr>
                <w:rFonts w:ascii="Courier New" w:hAnsi="Courier New" w:cs="Courier New"/>
                <w:b/>
                <w:sz w:val="16"/>
                <w:szCs w:val="16"/>
                <w:lang w:val="en-US"/>
              </w:rPr>
            </w:pPr>
          </w:p>
        </w:tc>
        <w:tc>
          <w:tcPr>
            <w:tcW w:w="992" w:type="dxa"/>
            <w:shd w:val="clear" w:color="auto" w:fill="F2F2F2"/>
            <w:vAlign w:val="center"/>
          </w:tcPr>
          <w:p w:rsidR="00053754" w:rsidRPr="003B1706" w:rsidRDefault="00053754" w:rsidP="00834406">
            <w:pPr>
              <w:jc w:val="left"/>
              <w:rPr>
                <w:rFonts w:ascii="Courier New" w:hAnsi="Courier New" w:cs="Courier New"/>
                <w:b/>
                <w:sz w:val="16"/>
                <w:szCs w:val="16"/>
                <w:lang w:val="en-US"/>
              </w:rPr>
            </w:pPr>
            <w:r>
              <w:rPr>
                <w:rFonts w:ascii="Courier New" w:hAnsi="Courier New" w:cs="Courier New"/>
                <w:b/>
                <w:sz w:val="16"/>
                <w:szCs w:val="16"/>
                <w:lang w:val="en-US"/>
              </w:rPr>
              <w:t>PAC</w:t>
            </w: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tcPr>
          <w:p w:rsidR="00053754" w:rsidRPr="003B1706" w:rsidRDefault="00053754" w:rsidP="00834406">
            <w:pPr>
              <w:jc w:val="center"/>
              <w:rPr>
                <w:rFonts w:ascii="Courier New" w:hAnsi="Courier New" w:cs="Courier New"/>
                <w:b/>
                <w:sz w:val="16"/>
                <w:szCs w:val="16"/>
                <w:lang w:val="en-US"/>
              </w:rPr>
            </w:pPr>
          </w:p>
        </w:tc>
        <w:tc>
          <w:tcPr>
            <w:tcW w:w="312" w:type="dxa"/>
            <w:shd w:val="clear" w:color="auto" w:fill="F2F2F2"/>
          </w:tcPr>
          <w:p w:rsidR="00053754" w:rsidRPr="003B1706" w:rsidRDefault="00053754" w:rsidP="00834406">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FILE_UPLOAD</w:t>
            </w:r>
          </w:p>
        </w:tc>
        <w:tc>
          <w:tcPr>
            <w:tcW w:w="992" w:type="dxa"/>
            <w:shd w:val="clear" w:color="auto" w:fill="auto"/>
            <w:vAlign w:val="center"/>
          </w:tcPr>
          <w:p w:rsidR="004B7ECC" w:rsidRPr="003B1706" w:rsidRDefault="004B7ECC" w:rsidP="00053754">
            <w:pPr>
              <w:jc w:val="left"/>
              <w:rPr>
                <w:rFonts w:ascii="Courier New" w:hAnsi="Courier New" w:cs="Courier New"/>
                <w:b/>
                <w:sz w:val="16"/>
                <w:szCs w:val="16"/>
                <w:lang w:val="en-US"/>
              </w:rPr>
            </w:pPr>
            <w:r w:rsidRPr="003B1706">
              <w:rPr>
                <w:rFonts w:ascii="Courier New" w:hAnsi="Courier New" w:cs="Courier New"/>
                <w:b/>
                <w:sz w:val="16"/>
                <w:szCs w:val="16"/>
                <w:lang w:val="en-US"/>
              </w:rPr>
              <w:t>REQ</w:t>
            </w:r>
            <w:r w:rsidR="00053754">
              <w:rPr>
                <w:rFonts w:ascii="Courier New" w:hAnsi="Courier New" w:cs="Courier New"/>
                <w:b/>
                <w:sz w:val="16"/>
                <w:szCs w:val="16"/>
                <w:lang w:val="en-US"/>
              </w:rPr>
              <w:t>/PRQ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r w:rsidR="00053754">
              <w:rPr>
                <w:rFonts w:ascii="Courier New" w:hAnsi="Courier New" w:cs="Courier New"/>
                <w:b/>
                <w:sz w:val="16"/>
                <w:szCs w:val="16"/>
                <w:lang w:val="en-US"/>
              </w:rPr>
              <w:t>/PRS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053754" w:rsidRPr="003B1706" w:rsidTr="004B7ECC">
        <w:trPr>
          <w:trHeight w:val="144"/>
        </w:trPr>
        <w:tc>
          <w:tcPr>
            <w:tcW w:w="2467" w:type="dxa"/>
            <w:shd w:val="clear" w:color="auto" w:fill="F2F2F2"/>
            <w:tcMar>
              <w:left w:w="57" w:type="dxa"/>
              <w:right w:w="57" w:type="dxa"/>
            </w:tcMar>
            <w:vAlign w:val="center"/>
          </w:tcPr>
          <w:p w:rsidR="00053754" w:rsidRPr="003B1706" w:rsidRDefault="00053754" w:rsidP="00617E70">
            <w:pPr>
              <w:jc w:val="left"/>
              <w:rPr>
                <w:rFonts w:ascii="Courier New" w:hAnsi="Courier New" w:cs="Courier New"/>
                <w:b/>
                <w:sz w:val="16"/>
                <w:szCs w:val="16"/>
                <w:lang w:val="en-US"/>
              </w:rPr>
            </w:pPr>
          </w:p>
        </w:tc>
        <w:tc>
          <w:tcPr>
            <w:tcW w:w="992" w:type="dxa"/>
            <w:shd w:val="clear" w:color="auto" w:fill="F2F2F2"/>
            <w:vAlign w:val="center"/>
          </w:tcPr>
          <w:p w:rsidR="00053754" w:rsidRPr="003B1706" w:rsidRDefault="00053754" w:rsidP="00617E70">
            <w:pPr>
              <w:jc w:val="left"/>
              <w:rPr>
                <w:rFonts w:ascii="Courier New" w:hAnsi="Courier New" w:cs="Courier New"/>
                <w:b/>
                <w:sz w:val="16"/>
                <w:szCs w:val="16"/>
                <w:lang w:val="en-US"/>
              </w:rPr>
            </w:pPr>
            <w:r>
              <w:rPr>
                <w:rFonts w:ascii="Courier New" w:hAnsi="Courier New" w:cs="Courier New"/>
                <w:b/>
                <w:sz w:val="16"/>
                <w:szCs w:val="16"/>
                <w:lang w:val="en-US"/>
              </w:rPr>
              <w:t>PAC</w:t>
            </w: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053754">
            <w:pP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vAlign w:val="center"/>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tcPr>
          <w:p w:rsidR="00053754" w:rsidRPr="003B1706" w:rsidRDefault="00053754" w:rsidP="00617E70">
            <w:pPr>
              <w:jc w:val="center"/>
              <w:rPr>
                <w:rFonts w:ascii="Courier New" w:hAnsi="Courier New" w:cs="Courier New"/>
                <w:b/>
                <w:sz w:val="16"/>
                <w:szCs w:val="16"/>
                <w:lang w:val="en-US"/>
              </w:rPr>
            </w:pPr>
          </w:p>
        </w:tc>
        <w:tc>
          <w:tcPr>
            <w:tcW w:w="312" w:type="dxa"/>
            <w:shd w:val="clear" w:color="auto" w:fill="F2F2F2"/>
          </w:tcPr>
          <w:p w:rsidR="00053754" w:rsidRPr="003B1706" w:rsidRDefault="00053754"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FILE_LIST</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CLN_SUBSCRIBE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CLN_CHANGE_SUBSCRIPTION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CSC_CHANGE_SUBSCRIPTION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lastRenderedPageBreak/>
              <w:t>SRV_CHANGE_SUBSCRIPTION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CLN_UNSUBSCRIBE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CSC_UNSUBSCRIBE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SRV_UNSUBSCRIBE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CSC_ABORT_SUBSCRIPTION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SRV_ABORT_SUBSCRIPTION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RECEIVE_PUBLICATION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REQ/PAC</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0345C0"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RES/PRS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I</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7E0BEC" w:rsidP="00617E70">
            <w:pPr>
              <w:jc w:val="center"/>
              <w:rPr>
                <w:rFonts w:ascii="Courier New" w:hAnsi="Courier New" w:cs="Courier New"/>
                <w:b/>
                <w:sz w:val="16"/>
                <w:szCs w:val="16"/>
                <w:lang w:val="en-US"/>
              </w:rPr>
            </w:pPr>
            <w:r>
              <w:rPr>
                <w:rFonts w:ascii="Courier New" w:hAnsi="Courier New" w:cs="Courier New"/>
                <w:b/>
                <w:sz w:val="16"/>
                <w:szCs w:val="16"/>
                <w:lang w:val="en-US"/>
              </w:rPr>
              <w:t>O</w:t>
            </w:r>
          </w:p>
        </w:tc>
      </w:tr>
      <w:tr w:rsidR="004B7ECC" w:rsidRPr="003B1706" w:rsidTr="000345C0">
        <w:trPr>
          <w:trHeight w:val="144"/>
        </w:trPr>
        <w:tc>
          <w:tcPr>
            <w:tcW w:w="2467" w:type="dxa"/>
            <w:tcBorders>
              <w:bottom w:val="single" w:sz="4" w:space="0" w:color="000000"/>
            </w:tcBorders>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PUBLISH</w:t>
            </w:r>
          </w:p>
        </w:tc>
        <w:tc>
          <w:tcPr>
            <w:tcW w:w="992" w:type="dxa"/>
            <w:tcBorders>
              <w:bottom w:val="single" w:sz="4" w:space="0" w:color="000000"/>
            </w:tcBorders>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REQ/PRQ</w:t>
            </w: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shd w:val="clear" w:color="auto" w:fill="auto"/>
            <w:vAlign w:val="center"/>
          </w:tcPr>
          <w:p w:rsidR="004B7ECC" w:rsidRPr="003B1706" w:rsidRDefault="002B2002"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r>
      <w:tr w:rsidR="000345C0" w:rsidRPr="000345C0" w:rsidTr="000345C0">
        <w:trPr>
          <w:trHeight w:val="144"/>
        </w:trPr>
        <w:tc>
          <w:tcPr>
            <w:tcW w:w="2467" w:type="dxa"/>
            <w:shd w:val="clear" w:color="auto" w:fill="F2F2F2" w:themeFill="background1" w:themeFillShade="F2"/>
            <w:tcMar>
              <w:left w:w="57" w:type="dxa"/>
              <w:right w:w="57" w:type="dxa"/>
            </w:tcMar>
            <w:vAlign w:val="center"/>
          </w:tcPr>
          <w:p w:rsidR="000345C0" w:rsidRPr="003B1706" w:rsidRDefault="000345C0" w:rsidP="00617E70">
            <w:pPr>
              <w:jc w:val="left"/>
              <w:rPr>
                <w:rFonts w:ascii="Courier New" w:hAnsi="Courier New" w:cs="Courier New"/>
                <w:b/>
                <w:sz w:val="16"/>
                <w:szCs w:val="16"/>
                <w:lang w:val="en-US"/>
              </w:rPr>
            </w:pPr>
          </w:p>
        </w:tc>
        <w:tc>
          <w:tcPr>
            <w:tcW w:w="992" w:type="dxa"/>
            <w:shd w:val="clear" w:color="auto" w:fill="F2F2F2" w:themeFill="background1" w:themeFillShade="F2"/>
            <w:vAlign w:val="center"/>
          </w:tcPr>
          <w:p w:rsidR="000345C0" w:rsidRPr="003B1706" w:rsidRDefault="000345C0" w:rsidP="00617E70">
            <w:pPr>
              <w:jc w:val="left"/>
              <w:rPr>
                <w:rFonts w:ascii="Courier New" w:hAnsi="Courier New" w:cs="Courier New"/>
                <w:b/>
                <w:sz w:val="16"/>
                <w:szCs w:val="16"/>
                <w:lang w:val="en-US"/>
              </w:rPr>
            </w:pPr>
            <w:r>
              <w:rPr>
                <w:rFonts w:ascii="Courier New" w:hAnsi="Courier New" w:cs="Courier New"/>
                <w:b/>
                <w:sz w:val="16"/>
                <w:szCs w:val="16"/>
                <w:lang w:val="en-US"/>
              </w:rPr>
              <w:t>RES</w:t>
            </w: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r>
              <w:rPr>
                <w:rFonts w:ascii="Courier New" w:hAnsi="Courier New" w:cs="Courier New"/>
                <w:b/>
                <w:sz w:val="16"/>
                <w:szCs w:val="16"/>
                <w:lang w:val="en-US"/>
              </w:rPr>
              <w:t>E</w:t>
            </w: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r>
              <w:rPr>
                <w:rFonts w:ascii="Courier New" w:hAnsi="Courier New" w:cs="Courier New"/>
                <w:b/>
                <w:sz w:val="16"/>
                <w:szCs w:val="16"/>
                <w:lang w:val="en-US"/>
              </w:rPr>
              <w:t>E</w:t>
            </w: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r>
      <w:tr w:rsidR="000345C0" w:rsidRPr="000345C0" w:rsidTr="000345C0">
        <w:trPr>
          <w:trHeight w:val="144"/>
        </w:trPr>
        <w:tc>
          <w:tcPr>
            <w:tcW w:w="2467" w:type="dxa"/>
            <w:shd w:val="clear" w:color="auto" w:fill="F2F2F2" w:themeFill="background1" w:themeFillShade="F2"/>
            <w:tcMar>
              <w:left w:w="57" w:type="dxa"/>
              <w:right w:w="57" w:type="dxa"/>
            </w:tcMar>
            <w:vAlign w:val="center"/>
          </w:tcPr>
          <w:p w:rsidR="000345C0" w:rsidRPr="003B1706" w:rsidRDefault="000345C0" w:rsidP="00617E70">
            <w:pPr>
              <w:jc w:val="left"/>
              <w:rPr>
                <w:rFonts w:ascii="Courier New" w:hAnsi="Courier New" w:cs="Courier New"/>
                <w:b/>
                <w:sz w:val="16"/>
                <w:szCs w:val="16"/>
                <w:lang w:val="en-US"/>
              </w:rPr>
            </w:pPr>
          </w:p>
        </w:tc>
        <w:tc>
          <w:tcPr>
            <w:tcW w:w="992" w:type="dxa"/>
            <w:shd w:val="clear" w:color="auto" w:fill="F2F2F2" w:themeFill="background1" w:themeFillShade="F2"/>
            <w:vAlign w:val="center"/>
          </w:tcPr>
          <w:p w:rsidR="000345C0" w:rsidRDefault="000345C0" w:rsidP="00617E70">
            <w:pPr>
              <w:jc w:val="left"/>
              <w:rPr>
                <w:rFonts w:ascii="Courier New" w:hAnsi="Courier New" w:cs="Courier New"/>
                <w:b/>
                <w:sz w:val="16"/>
                <w:szCs w:val="16"/>
                <w:lang w:val="en-US"/>
              </w:rPr>
            </w:pPr>
            <w:r>
              <w:rPr>
                <w:rFonts w:ascii="Courier New" w:hAnsi="Courier New" w:cs="Courier New"/>
                <w:b/>
                <w:sz w:val="16"/>
                <w:szCs w:val="16"/>
                <w:lang w:val="en-US"/>
              </w:rPr>
              <w:t>PAC</w:t>
            </w: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0345C0" w:rsidRPr="003B1706" w:rsidRDefault="000345C0"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0345C0" w:rsidRPr="003B1706" w:rsidRDefault="000345C0" w:rsidP="000345C0">
            <w:pPr>
              <w:jc w:val="left"/>
              <w:rPr>
                <w:rFonts w:ascii="Courier New" w:hAnsi="Courier New" w:cs="Courier New"/>
                <w:b/>
                <w:sz w:val="16"/>
                <w:szCs w:val="16"/>
                <w:lang w:val="en-US"/>
              </w:rPr>
            </w:pPr>
          </w:p>
        </w:tc>
      </w:tr>
    </w:tbl>
    <w:p w:rsidR="003B1706" w:rsidRPr="00326E23" w:rsidRDefault="003B1706" w:rsidP="00BF54DC">
      <w:pPr>
        <w:rPr>
          <w:lang w:val="en-US"/>
        </w:rPr>
        <w:sectPr w:rsidR="003B1706" w:rsidRPr="00326E23" w:rsidSect="00950E77">
          <w:headerReference w:type="even" r:id="rId135"/>
          <w:headerReference w:type="default" r:id="rId136"/>
          <w:footerReference w:type="even" r:id="rId137"/>
          <w:footerReference w:type="default" r:id="rId138"/>
          <w:headerReference w:type="first" r:id="rId139"/>
          <w:footerReference w:type="first" r:id="rId140"/>
          <w:pgSz w:w="16840" w:h="11907" w:orient="landscape" w:code="9"/>
          <w:pgMar w:top="1276" w:right="680" w:bottom="1418" w:left="851" w:header="567" w:footer="831" w:gutter="0"/>
          <w:cols w:space="720"/>
          <w:formProt w:val="0"/>
          <w:docGrid w:linePitch="272"/>
        </w:sectPr>
      </w:pPr>
    </w:p>
    <w:p w:rsidR="000D765F" w:rsidRDefault="000D765F" w:rsidP="00C86DD6">
      <w:pPr>
        <w:tabs>
          <w:tab w:val="left" w:pos="4111"/>
        </w:tabs>
        <w:rPr>
          <w:sz w:val="16"/>
          <w:szCs w:val="16"/>
          <w:lang w:val="en-US"/>
        </w:rPr>
      </w:pPr>
    </w:p>
    <w:p w:rsidR="004767F2" w:rsidRPr="00E45FF8" w:rsidRDefault="004767F2" w:rsidP="00C86DD6">
      <w:pPr>
        <w:tabs>
          <w:tab w:val="left" w:pos="4111"/>
        </w:tabs>
        <w:rPr>
          <w:sz w:val="16"/>
          <w:szCs w:val="16"/>
          <w:lang w:val="en-US"/>
        </w:rPr>
      </w:pPr>
      <w:r w:rsidRPr="00E45FF8">
        <w:rPr>
          <w:sz w:val="16"/>
          <w:szCs w:val="16"/>
          <w:lang w:val="en-US"/>
        </w:rPr>
        <w:t>Legend:</w:t>
      </w:r>
      <w:r w:rsidR="00554D27" w:rsidRPr="00E45FF8">
        <w:rPr>
          <w:sz w:val="16"/>
          <w:szCs w:val="16"/>
          <w:lang w:val="en-US"/>
        </w:rPr>
        <w:tab/>
        <w:t>Headline Keys:</w:t>
      </w:r>
    </w:p>
    <w:p w:rsidR="004767F2" w:rsidRPr="00E45FF8" w:rsidRDefault="003B76CA" w:rsidP="00C86DD6">
      <w:pPr>
        <w:tabs>
          <w:tab w:val="left" w:pos="4111"/>
        </w:tabs>
        <w:rPr>
          <w:sz w:val="16"/>
          <w:szCs w:val="16"/>
          <w:lang w:val="en-US"/>
        </w:rPr>
      </w:pPr>
      <w:r w:rsidRPr="00E45FF8">
        <w:rPr>
          <w:sz w:val="16"/>
          <w:szCs w:val="16"/>
          <w:lang w:val="en-US"/>
        </w:rPr>
        <w:t>X</w:t>
      </w:r>
      <w:r w:rsidR="004767F2" w:rsidRPr="00E45FF8">
        <w:rPr>
          <w:sz w:val="16"/>
          <w:szCs w:val="16"/>
          <w:lang w:val="en-US"/>
        </w:rPr>
        <w:t xml:space="preserve"> =&gt; </w:t>
      </w:r>
      <w:r w:rsidRPr="00E45FF8">
        <w:rPr>
          <w:sz w:val="16"/>
          <w:szCs w:val="16"/>
          <w:lang w:val="en-US"/>
        </w:rPr>
        <w:t>required</w:t>
      </w:r>
      <w:r w:rsidR="004767F2" w:rsidRPr="00E45FF8">
        <w:rPr>
          <w:sz w:val="16"/>
          <w:szCs w:val="16"/>
          <w:lang w:val="en-US"/>
        </w:rPr>
        <w:t xml:space="preserve"> </w:t>
      </w:r>
      <w:r w:rsidRPr="00E45FF8">
        <w:rPr>
          <w:sz w:val="16"/>
          <w:szCs w:val="16"/>
          <w:lang w:val="en-US"/>
        </w:rPr>
        <w:t>attribute</w:t>
      </w:r>
      <w:r w:rsidR="00554D27" w:rsidRPr="00E45FF8">
        <w:rPr>
          <w:sz w:val="16"/>
          <w:szCs w:val="16"/>
          <w:lang w:val="en-US"/>
        </w:rPr>
        <w:tab/>
        <w:t>REQ =&gt; request</w:t>
      </w:r>
    </w:p>
    <w:p w:rsidR="003B76CA" w:rsidRPr="00E45FF8" w:rsidRDefault="003B76CA" w:rsidP="00C86DD6">
      <w:pPr>
        <w:tabs>
          <w:tab w:val="left" w:pos="4111"/>
        </w:tabs>
        <w:rPr>
          <w:sz w:val="16"/>
          <w:szCs w:val="16"/>
          <w:lang w:val="en-US"/>
        </w:rPr>
      </w:pPr>
      <w:r w:rsidRPr="00E45FF8">
        <w:rPr>
          <w:sz w:val="16"/>
          <w:szCs w:val="16"/>
          <w:lang w:val="en-US"/>
        </w:rPr>
        <w:t>O =&gt; optional attribute</w:t>
      </w:r>
      <w:r w:rsidR="00554D27" w:rsidRPr="00E45FF8">
        <w:rPr>
          <w:sz w:val="16"/>
          <w:szCs w:val="16"/>
          <w:lang w:val="en-US"/>
        </w:rPr>
        <w:tab/>
        <w:t>RES =&gt; response</w:t>
      </w:r>
    </w:p>
    <w:p w:rsidR="00DD3EE3" w:rsidRPr="00E45FF8" w:rsidRDefault="003B76CA" w:rsidP="00C86DD6">
      <w:pPr>
        <w:tabs>
          <w:tab w:val="left" w:pos="4111"/>
        </w:tabs>
        <w:rPr>
          <w:sz w:val="16"/>
          <w:szCs w:val="16"/>
          <w:lang w:val="en-US"/>
        </w:rPr>
      </w:pPr>
      <w:r w:rsidRPr="00E45FF8">
        <w:rPr>
          <w:sz w:val="16"/>
          <w:szCs w:val="16"/>
          <w:lang w:val="en-US"/>
        </w:rPr>
        <w:t>I =&gt; informational only</w:t>
      </w:r>
      <w:r w:rsidR="00554D27" w:rsidRPr="00E45FF8">
        <w:rPr>
          <w:sz w:val="16"/>
          <w:szCs w:val="16"/>
          <w:lang w:val="en-US"/>
        </w:rPr>
        <w:tab/>
        <w:t>PRQ =&gt; part request (large message)</w:t>
      </w:r>
    </w:p>
    <w:p w:rsidR="00ED109A" w:rsidRDefault="00ED109A" w:rsidP="00C86DD6">
      <w:pPr>
        <w:tabs>
          <w:tab w:val="left" w:pos="4111"/>
        </w:tabs>
        <w:rPr>
          <w:sz w:val="16"/>
          <w:szCs w:val="16"/>
          <w:lang w:val="en-US"/>
        </w:rPr>
      </w:pPr>
      <w:r w:rsidRPr="00E45FF8">
        <w:rPr>
          <w:sz w:val="16"/>
          <w:szCs w:val="16"/>
          <w:lang w:val="en-US"/>
        </w:rPr>
        <w:t xml:space="preserve">E =&gt; </w:t>
      </w:r>
      <w:r w:rsidR="0074476B" w:rsidRPr="00E45FF8">
        <w:rPr>
          <w:sz w:val="16"/>
          <w:szCs w:val="16"/>
          <w:lang w:val="en-US"/>
        </w:rPr>
        <w:t xml:space="preserve">EXC </w:t>
      </w:r>
      <w:r w:rsidRPr="00E45FF8">
        <w:rPr>
          <w:sz w:val="16"/>
          <w:szCs w:val="16"/>
          <w:lang w:val="en-US"/>
        </w:rPr>
        <w:t>exception message only</w:t>
      </w:r>
      <w:r w:rsidRPr="00E45FF8">
        <w:rPr>
          <w:sz w:val="16"/>
          <w:szCs w:val="16"/>
          <w:lang w:val="en-US"/>
        </w:rPr>
        <w:tab/>
      </w:r>
      <w:r w:rsidR="00554D27" w:rsidRPr="00E45FF8">
        <w:rPr>
          <w:sz w:val="16"/>
          <w:szCs w:val="16"/>
          <w:lang w:val="en-US"/>
        </w:rPr>
        <w:t>PRS =&gt; part response (large message)</w:t>
      </w:r>
    </w:p>
    <w:p w:rsidR="00C86DD6" w:rsidRPr="00E45FF8" w:rsidRDefault="00C86DD6" w:rsidP="00C86DD6">
      <w:pPr>
        <w:tabs>
          <w:tab w:val="left" w:pos="4111"/>
        </w:tabs>
        <w:rPr>
          <w:sz w:val="16"/>
          <w:szCs w:val="16"/>
          <w:lang w:val="en-US"/>
        </w:rPr>
      </w:pPr>
      <w:r>
        <w:rPr>
          <w:sz w:val="16"/>
          <w:szCs w:val="16"/>
          <w:lang w:val="en-US"/>
        </w:rPr>
        <w:tab/>
        <w:t>P</w:t>
      </w:r>
      <w:r w:rsidR="002C6838">
        <w:rPr>
          <w:sz w:val="16"/>
          <w:szCs w:val="16"/>
          <w:lang w:val="en-US"/>
        </w:rPr>
        <w:t>AC</w:t>
      </w:r>
      <w:r>
        <w:rPr>
          <w:sz w:val="16"/>
          <w:szCs w:val="16"/>
          <w:lang w:val="en-US"/>
        </w:rPr>
        <w:t xml:space="preserve"> =&gt; part acknowledge </w:t>
      </w:r>
      <w:r w:rsidRPr="00E45FF8">
        <w:rPr>
          <w:sz w:val="16"/>
          <w:szCs w:val="16"/>
          <w:lang w:val="en-US"/>
        </w:rPr>
        <w:t>(large message)</w:t>
      </w:r>
    </w:p>
    <w:p w:rsidR="00B53AF6" w:rsidRPr="00E45FF8" w:rsidRDefault="00554D27" w:rsidP="00C86DD6">
      <w:pPr>
        <w:tabs>
          <w:tab w:val="left" w:pos="4111"/>
        </w:tabs>
        <w:rPr>
          <w:sz w:val="16"/>
          <w:szCs w:val="16"/>
          <w:lang w:val="en-US"/>
        </w:rPr>
      </w:pPr>
      <w:r w:rsidRPr="00E45FF8">
        <w:rPr>
          <w:sz w:val="16"/>
          <w:szCs w:val="16"/>
          <w:lang w:val="en-US"/>
        </w:rPr>
        <w:tab/>
      </w:r>
      <w:r w:rsidR="00B53AF6" w:rsidRPr="00E45FF8">
        <w:rPr>
          <w:sz w:val="16"/>
          <w:szCs w:val="16"/>
          <w:lang w:val="en-US"/>
        </w:rPr>
        <w:t>KRQ =&gt; keep</w:t>
      </w:r>
      <w:r w:rsidR="00C11ED5">
        <w:rPr>
          <w:sz w:val="16"/>
          <w:szCs w:val="16"/>
          <w:lang w:val="en-US"/>
        </w:rPr>
        <w:t>-</w:t>
      </w:r>
      <w:r w:rsidR="00B53AF6" w:rsidRPr="00E45FF8">
        <w:rPr>
          <w:sz w:val="16"/>
          <w:szCs w:val="16"/>
          <w:lang w:val="en-US"/>
        </w:rPr>
        <w:t>alive request</w:t>
      </w:r>
    </w:p>
    <w:p w:rsidR="00B53AF6" w:rsidRPr="00E45FF8" w:rsidRDefault="00B53AF6" w:rsidP="00C86DD6">
      <w:pPr>
        <w:tabs>
          <w:tab w:val="left" w:pos="4111"/>
        </w:tabs>
        <w:rPr>
          <w:sz w:val="16"/>
          <w:szCs w:val="16"/>
          <w:lang w:val="en-US"/>
        </w:rPr>
      </w:pPr>
      <w:r w:rsidRPr="00E45FF8">
        <w:rPr>
          <w:sz w:val="16"/>
          <w:szCs w:val="16"/>
          <w:lang w:val="en-US"/>
        </w:rPr>
        <w:tab/>
        <w:t>KRS =&gt; keep</w:t>
      </w:r>
      <w:r w:rsidR="00C11ED5">
        <w:rPr>
          <w:sz w:val="16"/>
          <w:szCs w:val="16"/>
          <w:lang w:val="en-US"/>
        </w:rPr>
        <w:t>-</w:t>
      </w:r>
      <w:r w:rsidRPr="00E45FF8">
        <w:rPr>
          <w:sz w:val="16"/>
          <w:szCs w:val="16"/>
          <w:lang w:val="en-US"/>
        </w:rPr>
        <w:t>alive response</w:t>
      </w:r>
    </w:p>
    <w:p w:rsidR="007B0AF2" w:rsidRPr="00C86DD6" w:rsidRDefault="00B53AF6" w:rsidP="00C86DD6">
      <w:pPr>
        <w:tabs>
          <w:tab w:val="left" w:pos="4111"/>
        </w:tabs>
        <w:rPr>
          <w:sz w:val="16"/>
          <w:szCs w:val="16"/>
          <w:lang w:val="en-US"/>
        </w:rPr>
      </w:pPr>
      <w:r w:rsidRPr="00E45FF8">
        <w:rPr>
          <w:sz w:val="16"/>
          <w:szCs w:val="16"/>
          <w:lang w:val="en-US"/>
        </w:rPr>
        <w:tab/>
      </w:r>
      <w:r w:rsidR="00C86DD6">
        <w:rPr>
          <w:sz w:val="16"/>
          <w:szCs w:val="16"/>
          <w:lang w:val="en-US"/>
        </w:rPr>
        <w:t>EXC =&gt; exception</w:t>
      </w:r>
    </w:p>
    <w:p w:rsidR="007B0AF2" w:rsidRDefault="007B0AF2" w:rsidP="007B0AF2">
      <w:pPr>
        <w:rPr>
          <w:lang w:val="en-US"/>
        </w:rPr>
      </w:pPr>
    </w:p>
    <w:p w:rsidR="007B0AF2" w:rsidRPr="00326E23" w:rsidRDefault="007B0AF2" w:rsidP="007B0AF2">
      <w:pPr>
        <w:rPr>
          <w:lang w:val="en-US"/>
        </w:rPr>
        <w:sectPr w:rsidR="007B0AF2" w:rsidRPr="00326E23">
          <w:headerReference w:type="even" r:id="rId141"/>
          <w:headerReference w:type="default" r:id="rId142"/>
          <w:footerReference w:type="even" r:id="rId143"/>
          <w:footerReference w:type="default" r:id="rId144"/>
          <w:headerReference w:type="first" r:id="rId145"/>
          <w:footerReference w:type="first" r:id="rId146"/>
          <w:pgSz w:w="11907" w:h="16840" w:code="9"/>
          <w:pgMar w:top="1276" w:right="1418" w:bottom="1304" w:left="2835" w:header="567" w:footer="831" w:gutter="0"/>
          <w:cols w:space="720"/>
          <w:formProt w:val="0"/>
        </w:sectPr>
      </w:pPr>
    </w:p>
    <w:p w:rsidR="007B0AF2" w:rsidRDefault="007B0AF2" w:rsidP="000D2606">
      <w:pPr>
        <w:pStyle w:val="Appendix"/>
        <w:numPr>
          <w:ilvl w:val="0"/>
          <w:numId w:val="6"/>
        </w:numPr>
        <w:outlineLvl w:val="0"/>
        <w:rPr>
          <w:lang w:val="en-US"/>
        </w:rPr>
      </w:pPr>
      <w:bookmarkStart w:id="371" w:name="_Toc337458306"/>
      <w:r w:rsidRPr="001A4BB5">
        <w:lastRenderedPageBreak/>
        <w:t>Appendix</w:t>
      </w:r>
      <w:r w:rsidRPr="00326E23">
        <w:rPr>
          <w:lang w:val="en-US"/>
        </w:rPr>
        <w:t xml:space="preserve"> </w:t>
      </w:r>
      <w:r>
        <w:rPr>
          <w:lang w:val="en-US"/>
        </w:rPr>
        <w:t xml:space="preserve">B – </w:t>
      </w:r>
      <w:r w:rsidR="009C6887">
        <w:rPr>
          <w:lang w:val="en-US"/>
        </w:rPr>
        <w:t>SC</w:t>
      </w:r>
      <w:r w:rsidR="0079130A">
        <w:rPr>
          <w:lang w:val="en-US"/>
        </w:rPr>
        <w:t xml:space="preserve"> </w:t>
      </w:r>
      <w:r>
        <w:rPr>
          <w:lang w:val="en-US"/>
        </w:rPr>
        <w:t>Error Codes and Messages</w:t>
      </w:r>
      <w:bookmarkEnd w:id="371"/>
    </w:p>
    <w:p w:rsidR="000D700A" w:rsidRPr="000D700A" w:rsidRDefault="000D700A" w:rsidP="000D700A">
      <w:pPr>
        <w:rPr>
          <w:lang w:val="en-US"/>
        </w:rPr>
      </w:pPr>
    </w:p>
    <w:tbl>
      <w:tblPr>
        <w:tblW w:w="0" w:type="auto"/>
        <w:tblInd w:w="-1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67"/>
        <w:gridCol w:w="2835"/>
        <w:gridCol w:w="6061"/>
      </w:tblGrid>
      <w:tr w:rsidR="000D700A" w:rsidRPr="009F2622" w:rsidTr="009F76DF">
        <w:tc>
          <w:tcPr>
            <w:tcW w:w="567" w:type="dxa"/>
          </w:tcPr>
          <w:p w:rsidR="000D700A" w:rsidRPr="009C6887" w:rsidRDefault="000D700A" w:rsidP="00240A03">
            <w:pPr>
              <w:rPr>
                <w:b/>
                <w:i/>
                <w:sz w:val="16"/>
                <w:szCs w:val="16"/>
                <w:lang w:val="en-US"/>
              </w:rPr>
            </w:pPr>
            <w:r w:rsidRPr="009C6887">
              <w:rPr>
                <w:b/>
                <w:i/>
                <w:sz w:val="16"/>
                <w:szCs w:val="16"/>
                <w:lang w:val="en-US"/>
              </w:rPr>
              <w:t>Code</w:t>
            </w:r>
          </w:p>
        </w:tc>
        <w:tc>
          <w:tcPr>
            <w:tcW w:w="2835" w:type="dxa"/>
          </w:tcPr>
          <w:p w:rsidR="000D700A" w:rsidRPr="009C6887" w:rsidRDefault="000D700A" w:rsidP="00240A03">
            <w:pPr>
              <w:rPr>
                <w:b/>
                <w:i/>
                <w:sz w:val="16"/>
                <w:szCs w:val="16"/>
                <w:lang w:val="en-US"/>
              </w:rPr>
            </w:pPr>
            <w:r w:rsidRPr="009C6887">
              <w:rPr>
                <w:b/>
                <w:i/>
                <w:sz w:val="16"/>
                <w:szCs w:val="16"/>
                <w:lang w:val="en-US"/>
              </w:rPr>
              <w:t>Internal Mnemonic</w:t>
            </w:r>
          </w:p>
        </w:tc>
        <w:tc>
          <w:tcPr>
            <w:tcW w:w="6061" w:type="dxa"/>
          </w:tcPr>
          <w:p w:rsidR="000D700A" w:rsidRPr="009C6887" w:rsidRDefault="000D700A" w:rsidP="00240A03">
            <w:pPr>
              <w:rPr>
                <w:b/>
                <w:i/>
                <w:sz w:val="16"/>
                <w:szCs w:val="16"/>
                <w:lang w:val="en-US"/>
              </w:rPr>
            </w:pPr>
            <w:r w:rsidRPr="009C6887">
              <w:rPr>
                <w:b/>
                <w:i/>
                <w:sz w:val="16"/>
                <w:szCs w:val="16"/>
                <w:lang w:val="en-US"/>
              </w:rPr>
              <w:t>Text</w:t>
            </w:r>
          </w:p>
        </w:tc>
      </w:tr>
      <w:tr w:rsidR="000D700A" w:rsidRPr="009F2622" w:rsidTr="009F76DF">
        <w:tc>
          <w:tcPr>
            <w:tcW w:w="567" w:type="dxa"/>
          </w:tcPr>
          <w:p w:rsidR="000D700A" w:rsidRPr="009F2622" w:rsidRDefault="000D700A" w:rsidP="008A363B">
            <w:pPr>
              <w:rPr>
                <w:rFonts w:ascii="Courier New" w:hAnsi="Courier New" w:cs="Courier New"/>
                <w:sz w:val="12"/>
                <w:szCs w:val="12"/>
              </w:rPr>
            </w:pPr>
            <w:r w:rsidRPr="009F2622">
              <w:rPr>
                <w:rFonts w:ascii="Courier New" w:hAnsi="Courier New" w:cs="Courier New"/>
                <w:iCs/>
                <w:sz w:val="12"/>
                <w:szCs w:val="12"/>
              </w:rPr>
              <w:t>400</w:t>
            </w:r>
          </w:p>
        </w:tc>
        <w:tc>
          <w:tcPr>
            <w:tcW w:w="2835" w:type="dxa"/>
          </w:tcPr>
          <w:p w:rsidR="000D700A" w:rsidRPr="009F2622" w:rsidRDefault="000D700A" w:rsidP="008A363B">
            <w:pPr>
              <w:rPr>
                <w:rFonts w:ascii="Courier New" w:hAnsi="Courier New" w:cs="Courier New"/>
                <w:sz w:val="12"/>
                <w:szCs w:val="12"/>
              </w:rPr>
            </w:pPr>
            <w:r w:rsidRPr="009F2622">
              <w:rPr>
                <w:rFonts w:ascii="Courier New" w:hAnsi="Courier New" w:cs="Courier New"/>
                <w:iCs/>
                <w:sz w:val="12"/>
                <w:szCs w:val="12"/>
              </w:rPr>
              <w:t>BAD_REQUEST</w:t>
            </w:r>
          </w:p>
        </w:tc>
        <w:tc>
          <w:tcPr>
            <w:tcW w:w="6061" w:type="dxa"/>
          </w:tcPr>
          <w:p w:rsidR="000D700A" w:rsidRPr="009F2622" w:rsidRDefault="00D1081E" w:rsidP="007F5336">
            <w:pPr>
              <w:rPr>
                <w:rFonts w:ascii="Courier New" w:hAnsi="Courier New" w:cs="Courier New"/>
                <w:sz w:val="12"/>
                <w:szCs w:val="12"/>
              </w:rPr>
            </w:pPr>
            <w:r w:rsidRPr="00D1081E">
              <w:rPr>
                <w:rFonts w:ascii="Courier New" w:hAnsi="Courier New" w:cs="Courier New"/>
                <w:iCs/>
                <w:sz w:val="12"/>
                <w:szCs w:val="12"/>
              </w:rPr>
              <w:t>Bad request. The incoming request could not be understood due to malformed syntax</w:t>
            </w:r>
            <w:r>
              <w:rPr>
                <w:rFonts w:ascii="Courier New" w:hAnsi="Courier New" w:cs="Courier New"/>
                <w:iCs/>
                <w:sz w:val="12"/>
                <w:szCs w:val="12"/>
              </w:rPr>
              <w:t>.</w:t>
            </w:r>
          </w:p>
        </w:tc>
      </w:tr>
      <w:tr w:rsidR="000D700A" w:rsidRPr="009F2622" w:rsidTr="009F76DF">
        <w:tc>
          <w:tcPr>
            <w:tcW w:w="567"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401</w:t>
            </w:r>
          </w:p>
        </w:tc>
        <w:tc>
          <w:tcPr>
            <w:tcW w:w="2835"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SERVICE_</w:t>
            </w:r>
            <w:r w:rsidR="000D700A" w:rsidRPr="009F2622">
              <w:rPr>
                <w:rFonts w:ascii="Courier New" w:hAnsi="Courier New" w:cs="Courier New"/>
                <w:iCs/>
                <w:sz w:val="12"/>
                <w:szCs w:val="12"/>
              </w:rPr>
              <w:t>NOT_FOUND</w:t>
            </w:r>
          </w:p>
        </w:tc>
        <w:tc>
          <w:tcPr>
            <w:tcW w:w="6061"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Service n</w:t>
            </w:r>
            <w:r w:rsidR="000D700A" w:rsidRPr="009F2622">
              <w:rPr>
                <w:rFonts w:ascii="Courier New" w:hAnsi="Courier New" w:cs="Courier New"/>
                <w:iCs/>
                <w:sz w:val="12"/>
                <w:szCs w:val="12"/>
              </w:rPr>
              <w:t>ot found.</w:t>
            </w:r>
          </w:p>
        </w:tc>
      </w:tr>
      <w:tr w:rsidR="00144DBE" w:rsidRPr="009F2622" w:rsidTr="009F76DF">
        <w:tc>
          <w:tcPr>
            <w:tcW w:w="567"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402</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SESSION_NOT_FOUND</w:t>
            </w:r>
          </w:p>
        </w:tc>
        <w:tc>
          <w:tcPr>
            <w:tcW w:w="6061"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Session not found.</w:t>
            </w:r>
          </w:p>
        </w:tc>
      </w:tr>
      <w:tr w:rsidR="00144DBE" w:rsidRPr="009F2622" w:rsidTr="009F76DF">
        <w:tc>
          <w:tcPr>
            <w:tcW w:w="567"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403</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SUBSCRIPTION_NOT_FOUND</w:t>
            </w:r>
          </w:p>
        </w:tc>
        <w:tc>
          <w:tcPr>
            <w:tcW w:w="6061"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Subscription not found.</w:t>
            </w:r>
          </w:p>
        </w:tc>
      </w:tr>
      <w:tr w:rsidR="00144DBE" w:rsidRPr="009F2622" w:rsidTr="009F76DF">
        <w:tc>
          <w:tcPr>
            <w:tcW w:w="567"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404</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SERVER_NOT_FOUND</w:t>
            </w:r>
          </w:p>
        </w:tc>
        <w:tc>
          <w:tcPr>
            <w:tcW w:w="6061"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Server not found.</w:t>
            </w:r>
          </w:p>
        </w:tc>
      </w:tr>
      <w:tr w:rsidR="000D700A" w:rsidRPr="009F2622" w:rsidTr="009F76DF">
        <w:tc>
          <w:tcPr>
            <w:tcW w:w="567" w:type="dxa"/>
          </w:tcPr>
          <w:p w:rsidR="000D700A" w:rsidRPr="009F2622" w:rsidRDefault="00C07070" w:rsidP="008A363B">
            <w:pPr>
              <w:rPr>
                <w:rFonts w:ascii="Courier New" w:hAnsi="Courier New" w:cs="Courier New"/>
                <w:iCs/>
                <w:sz w:val="12"/>
                <w:szCs w:val="12"/>
              </w:rPr>
            </w:pPr>
            <w:r>
              <w:rPr>
                <w:rFonts w:ascii="Courier New" w:hAnsi="Courier New" w:cs="Courier New"/>
                <w:iCs/>
                <w:sz w:val="12"/>
                <w:szCs w:val="12"/>
              </w:rPr>
              <w:t>405</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REQUEST_TIMEOUT</w:t>
            </w:r>
          </w:p>
        </w:tc>
        <w:tc>
          <w:tcPr>
            <w:tcW w:w="6061" w:type="dxa"/>
          </w:tcPr>
          <w:p w:rsidR="000D700A" w:rsidRPr="009F2622" w:rsidRDefault="000D700A" w:rsidP="00144DBE">
            <w:pPr>
              <w:rPr>
                <w:rFonts w:ascii="Courier New" w:hAnsi="Courier New" w:cs="Courier New"/>
                <w:iCs/>
                <w:sz w:val="12"/>
                <w:szCs w:val="12"/>
              </w:rPr>
            </w:pPr>
            <w:r w:rsidRPr="009F2622">
              <w:rPr>
                <w:rFonts w:ascii="Courier New" w:hAnsi="Courier New" w:cs="Courier New"/>
                <w:iCs/>
                <w:sz w:val="12"/>
                <w:szCs w:val="12"/>
              </w:rPr>
              <w:t xml:space="preserve">Request Timeout. The </w:t>
            </w:r>
            <w:r w:rsidR="00144DBE">
              <w:rPr>
                <w:rFonts w:ascii="Courier New" w:hAnsi="Courier New" w:cs="Courier New"/>
                <w:iCs/>
                <w:sz w:val="12"/>
                <w:szCs w:val="12"/>
              </w:rPr>
              <w:t>SC did not timely respond to the request</w:t>
            </w:r>
            <w:r w:rsidRPr="009F2622">
              <w:rPr>
                <w:rFonts w:ascii="Courier New" w:hAnsi="Courier New" w:cs="Courier New"/>
                <w:iCs/>
                <w:sz w:val="12"/>
                <w:szCs w:val="12"/>
              </w:rPr>
              <w:t>.</w:t>
            </w:r>
          </w:p>
        </w:tc>
      </w:tr>
      <w:tr w:rsidR="00144DBE" w:rsidRPr="009F2622" w:rsidTr="009F76DF">
        <w:tc>
          <w:tcPr>
            <w:tcW w:w="567" w:type="dxa"/>
          </w:tcPr>
          <w:p w:rsidR="00144DBE" w:rsidRDefault="00C07070" w:rsidP="008A363B">
            <w:pPr>
              <w:rPr>
                <w:rFonts w:ascii="Courier New" w:hAnsi="Courier New" w:cs="Courier New"/>
                <w:iCs/>
                <w:sz w:val="12"/>
                <w:szCs w:val="12"/>
              </w:rPr>
            </w:pPr>
            <w:r>
              <w:rPr>
                <w:rFonts w:ascii="Courier New" w:hAnsi="Courier New" w:cs="Courier New"/>
                <w:iCs/>
                <w:sz w:val="12"/>
                <w:szCs w:val="12"/>
              </w:rPr>
              <w:t>406</w:t>
            </w:r>
          </w:p>
        </w:tc>
        <w:tc>
          <w:tcPr>
            <w:tcW w:w="2835" w:type="dxa"/>
          </w:tcPr>
          <w:p w:rsidR="00144DBE" w:rsidRDefault="00144DBE" w:rsidP="008A363B">
            <w:pPr>
              <w:rPr>
                <w:rFonts w:ascii="Courier New" w:hAnsi="Courier New" w:cs="Courier New"/>
                <w:iCs/>
                <w:sz w:val="12"/>
                <w:szCs w:val="12"/>
              </w:rPr>
            </w:pPr>
            <w:r>
              <w:rPr>
                <w:rFonts w:ascii="Courier New" w:hAnsi="Courier New" w:cs="Courier New"/>
                <w:iCs/>
                <w:sz w:val="12"/>
                <w:szCs w:val="12"/>
              </w:rPr>
              <w:t>REQUEST_</w:t>
            </w:r>
            <w:r w:rsidR="00C07070">
              <w:rPr>
                <w:rFonts w:ascii="Courier New" w:hAnsi="Courier New" w:cs="Courier New"/>
                <w:iCs/>
                <w:sz w:val="12"/>
                <w:szCs w:val="12"/>
              </w:rPr>
              <w:t>WAIT_</w:t>
            </w:r>
            <w:r>
              <w:rPr>
                <w:rFonts w:ascii="Courier New" w:hAnsi="Courier New" w:cs="Courier New"/>
                <w:iCs/>
                <w:sz w:val="12"/>
                <w:szCs w:val="12"/>
              </w:rPr>
              <w:t>ABORT</w:t>
            </w:r>
          </w:p>
        </w:tc>
        <w:tc>
          <w:tcPr>
            <w:tcW w:w="6061" w:type="dxa"/>
          </w:tcPr>
          <w:p w:rsidR="00144DBE" w:rsidRDefault="00C07070" w:rsidP="008A363B">
            <w:pPr>
              <w:rPr>
                <w:rFonts w:ascii="Courier New" w:hAnsi="Courier New" w:cs="Courier New"/>
                <w:iCs/>
                <w:sz w:val="12"/>
                <w:szCs w:val="12"/>
              </w:rPr>
            </w:pPr>
            <w:r>
              <w:rPr>
                <w:rFonts w:ascii="Courier New" w:hAnsi="Courier New" w:cs="Courier New"/>
                <w:iCs/>
                <w:sz w:val="12"/>
                <w:szCs w:val="12"/>
              </w:rPr>
              <w:t>Emergency abort of the request</w:t>
            </w:r>
            <w:r w:rsidR="007F5336">
              <w:rPr>
                <w:rFonts w:ascii="Courier New" w:hAnsi="Courier New" w:cs="Courier New"/>
                <w:iCs/>
                <w:sz w:val="12"/>
                <w:szCs w:val="12"/>
              </w:rPr>
              <w:t>.</w:t>
            </w:r>
          </w:p>
        </w:tc>
      </w:tr>
      <w:tr w:rsidR="009C6887" w:rsidRPr="009F2622" w:rsidTr="009F76DF">
        <w:tc>
          <w:tcPr>
            <w:tcW w:w="567" w:type="dxa"/>
          </w:tcPr>
          <w:p w:rsidR="009C6887" w:rsidRPr="009F2622" w:rsidRDefault="00C07070" w:rsidP="008A363B">
            <w:pPr>
              <w:rPr>
                <w:rFonts w:ascii="Courier New" w:hAnsi="Courier New" w:cs="Courier New"/>
                <w:iCs/>
                <w:sz w:val="12"/>
                <w:szCs w:val="12"/>
              </w:rPr>
            </w:pPr>
            <w:r>
              <w:rPr>
                <w:rFonts w:ascii="Courier New" w:hAnsi="Courier New" w:cs="Courier New"/>
                <w:iCs/>
                <w:sz w:val="12"/>
                <w:szCs w:val="12"/>
              </w:rPr>
              <w:t>407</w:t>
            </w:r>
          </w:p>
        </w:tc>
        <w:tc>
          <w:tcPr>
            <w:tcW w:w="2835"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BROKEN_SESSION</w:t>
            </w:r>
          </w:p>
        </w:tc>
        <w:tc>
          <w:tcPr>
            <w:tcW w:w="6061"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Session is broken</w:t>
            </w:r>
            <w:r w:rsidR="007F5336">
              <w:rPr>
                <w:rFonts w:ascii="Courier New" w:hAnsi="Courier New" w:cs="Courier New"/>
                <w:iCs/>
                <w:sz w:val="12"/>
                <w:szCs w:val="12"/>
              </w:rPr>
              <w:t>.</w:t>
            </w:r>
          </w:p>
        </w:tc>
      </w:tr>
      <w:tr w:rsidR="009C6887" w:rsidRPr="009F2622" w:rsidTr="009F76DF">
        <w:tc>
          <w:tcPr>
            <w:tcW w:w="567" w:type="dxa"/>
          </w:tcPr>
          <w:p w:rsidR="009C6887" w:rsidRPr="009F2622" w:rsidRDefault="00C07070" w:rsidP="008A363B">
            <w:pPr>
              <w:rPr>
                <w:rFonts w:ascii="Courier New" w:hAnsi="Courier New" w:cs="Courier New"/>
                <w:iCs/>
                <w:sz w:val="12"/>
                <w:szCs w:val="12"/>
              </w:rPr>
            </w:pPr>
            <w:r>
              <w:rPr>
                <w:rFonts w:ascii="Courier New" w:hAnsi="Courier New" w:cs="Courier New"/>
                <w:iCs/>
                <w:sz w:val="12"/>
                <w:szCs w:val="12"/>
              </w:rPr>
              <w:t>408</w:t>
            </w:r>
          </w:p>
        </w:tc>
        <w:tc>
          <w:tcPr>
            <w:tcW w:w="2835"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BROKEN_SUBSCRIPTION</w:t>
            </w:r>
          </w:p>
        </w:tc>
        <w:tc>
          <w:tcPr>
            <w:tcW w:w="6061"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Subscription is broken</w:t>
            </w:r>
            <w:r w:rsidR="007F5336">
              <w:rPr>
                <w:rFonts w:ascii="Courier New" w:hAnsi="Courier New" w:cs="Courier New"/>
                <w:iCs/>
                <w:sz w:val="12"/>
                <w:szCs w:val="12"/>
              </w:rPr>
              <w:t>.</w:t>
            </w:r>
          </w:p>
        </w:tc>
      </w:tr>
      <w:tr w:rsidR="00735678" w:rsidRPr="009F2622" w:rsidTr="009F76DF">
        <w:tc>
          <w:tcPr>
            <w:tcW w:w="567" w:type="dxa"/>
          </w:tcPr>
          <w:p w:rsidR="00735678" w:rsidRPr="009F2622" w:rsidRDefault="00735678" w:rsidP="008A363B">
            <w:pPr>
              <w:rPr>
                <w:rFonts w:ascii="Courier New" w:hAnsi="Courier New" w:cs="Courier New"/>
                <w:iCs/>
                <w:sz w:val="12"/>
                <w:szCs w:val="12"/>
              </w:rPr>
            </w:pPr>
          </w:p>
        </w:tc>
        <w:tc>
          <w:tcPr>
            <w:tcW w:w="2835" w:type="dxa"/>
          </w:tcPr>
          <w:p w:rsidR="00735678" w:rsidRPr="009F2622" w:rsidRDefault="00735678" w:rsidP="008A363B">
            <w:pPr>
              <w:rPr>
                <w:rFonts w:ascii="Courier New" w:hAnsi="Courier New" w:cs="Courier New"/>
                <w:iCs/>
                <w:sz w:val="12"/>
                <w:szCs w:val="12"/>
              </w:rPr>
            </w:pPr>
          </w:p>
        </w:tc>
        <w:tc>
          <w:tcPr>
            <w:tcW w:w="6061" w:type="dxa"/>
          </w:tcPr>
          <w:p w:rsidR="00735678" w:rsidRDefault="00735678" w:rsidP="00823539">
            <w:pPr>
              <w:rPr>
                <w:rFonts w:ascii="Courier New" w:hAnsi="Courier New" w:cs="Courier New"/>
                <w:iCs/>
                <w:sz w:val="12"/>
                <w:szCs w:val="12"/>
              </w:rPr>
            </w:pPr>
          </w:p>
        </w:tc>
      </w:tr>
      <w:tr w:rsidR="000D700A" w:rsidRPr="009F2622" w:rsidTr="009F76DF">
        <w:tc>
          <w:tcPr>
            <w:tcW w:w="567"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420</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HV_ERROR</w:t>
            </w:r>
          </w:p>
        </w:tc>
        <w:tc>
          <w:tcPr>
            <w:tcW w:w="6061" w:type="dxa"/>
          </w:tcPr>
          <w:p w:rsidR="000D700A" w:rsidRPr="009F2622" w:rsidRDefault="00823539" w:rsidP="00823539">
            <w:pPr>
              <w:rPr>
                <w:rFonts w:ascii="Courier New" w:hAnsi="Courier New" w:cs="Courier New"/>
                <w:iCs/>
                <w:sz w:val="12"/>
                <w:szCs w:val="12"/>
              </w:rPr>
            </w:pPr>
            <w:r>
              <w:rPr>
                <w:rFonts w:ascii="Courier New" w:hAnsi="Courier New" w:cs="Courier New"/>
                <w:iCs/>
                <w:sz w:val="12"/>
                <w:szCs w:val="12"/>
              </w:rPr>
              <w:t>Validation error</w:t>
            </w:r>
            <w:r w:rsidR="000D700A" w:rsidRPr="009F2622">
              <w:rPr>
                <w:rFonts w:ascii="Courier New" w:hAnsi="Courier New" w:cs="Courier New"/>
                <w:iCs/>
                <w:sz w:val="12"/>
                <w:szCs w:val="12"/>
              </w:rPr>
              <w:t>.</w:t>
            </w:r>
          </w:p>
        </w:tc>
      </w:tr>
      <w:tr w:rsidR="000D700A" w:rsidRPr="009F2622" w:rsidTr="009F76DF">
        <w:tc>
          <w:tcPr>
            <w:tcW w:w="567" w:type="dxa"/>
          </w:tcPr>
          <w:p w:rsidR="000D700A" w:rsidRPr="009F2622" w:rsidRDefault="00144DBE" w:rsidP="00240A03">
            <w:pPr>
              <w:rPr>
                <w:rFonts w:ascii="Courier New" w:hAnsi="Courier New" w:cs="Courier New"/>
                <w:sz w:val="12"/>
                <w:szCs w:val="12"/>
                <w:lang w:val="en-US"/>
              </w:rPr>
            </w:pPr>
            <w:r>
              <w:rPr>
                <w:rFonts w:ascii="Courier New" w:hAnsi="Courier New" w:cs="Courier New"/>
                <w:sz w:val="12"/>
                <w:szCs w:val="12"/>
                <w:lang w:val="en-US"/>
              </w:rPr>
              <w:t>421</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HV_WRONG_SC_VERSION_FORMAT</w:t>
            </w:r>
          </w:p>
        </w:tc>
        <w:tc>
          <w:tcPr>
            <w:tcW w:w="6061"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Invalid SC</w:t>
            </w:r>
            <w:r w:rsidR="000D700A" w:rsidRPr="009F2622">
              <w:rPr>
                <w:rFonts w:ascii="Courier New" w:hAnsi="Courier New" w:cs="Courier New"/>
                <w:iCs/>
                <w:sz w:val="12"/>
                <w:szCs w:val="12"/>
              </w:rPr>
              <w:t xml:space="preserve"> version format.</w:t>
            </w:r>
          </w:p>
        </w:tc>
      </w:tr>
      <w:tr w:rsidR="000D700A" w:rsidRPr="009F2622" w:rsidTr="009F76DF">
        <w:tc>
          <w:tcPr>
            <w:tcW w:w="567" w:type="dxa"/>
          </w:tcPr>
          <w:p w:rsidR="000D700A" w:rsidRPr="009F2622" w:rsidRDefault="00144DBE" w:rsidP="00240A03">
            <w:pPr>
              <w:rPr>
                <w:rFonts w:ascii="Courier New" w:hAnsi="Courier New" w:cs="Courier New"/>
                <w:sz w:val="12"/>
                <w:szCs w:val="12"/>
                <w:lang w:val="en-US"/>
              </w:rPr>
            </w:pPr>
            <w:r>
              <w:rPr>
                <w:rFonts w:ascii="Courier New" w:hAnsi="Courier New" w:cs="Courier New"/>
                <w:sz w:val="12"/>
                <w:szCs w:val="12"/>
                <w:lang w:val="en-US"/>
              </w:rPr>
              <w:t>422</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HV_WRONG_SC_RELEASE_NR</w:t>
            </w:r>
          </w:p>
        </w:tc>
        <w:tc>
          <w:tcPr>
            <w:tcW w:w="6061" w:type="dxa"/>
          </w:tcPr>
          <w:p w:rsidR="000D700A" w:rsidRPr="009F2622" w:rsidRDefault="00144DBE" w:rsidP="00144DBE">
            <w:pPr>
              <w:rPr>
                <w:rFonts w:ascii="Courier New" w:hAnsi="Courier New" w:cs="Courier New"/>
                <w:iCs/>
                <w:sz w:val="12"/>
                <w:szCs w:val="12"/>
              </w:rPr>
            </w:pPr>
            <w:r>
              <w:rPr>
                <w:rFonts w:ascii="Courier New" w:hAnsi="Courier New" w:cs="Courier New"/>
                <w:iCs/>
                <w:sz w:val="12"/>
                <w:szCs w:val="12"/>
              </w:rPr>
              <w:t>Incompatible</w:t>
            </w:r>
            <w:r w:rsidR="000D700A" w:rsidRPr="009F2622">
              <w:rPr>
                <w:rFonts w:ascii="Courier New" w:hAnsi="Courier New" w:cs="Courier New"/>
                <w:iCs/>
                <w:sz w:val="12"/>
                <w:szCs w:val="12"/>
              </w:rPr>
              <w:t xml:space="preserve"> </w:t>
            </w:r>
            <w:r>
              <w:rPr>
                <w:rFonts w:ascii="Courier New" w:hAnsi="Courier New" w:cs="Courier New"/>
                <w:iCs/>
                <w:sz w:val="12"/>
                <w:szCs w:val="12"/>
              </w:rPr>
              <w:t>SC</w:t>
            </w:r>
            <w:r w:rsidR="000D700A" w:rsidRPr="009F2622">
              <w:rPr>
                <w:rFonts w:ascii="Courier New" w:hAnsi="Courier New" w:cs="Courier New"/>
                <w:iCs/>
                <w:sz w:val="12"/>
                <w:szCs w:val="12"/>
              </w:rPr>
              <w:t xml:space="preserve"> release nr.</w:t>
            </w:r>
          </w:p>
        </w:tc>
      </w:tr>
      <w:tr w:rsidR="00144DBE" w:rsidRPr="009F2622" w:rsidTr="009F76DF">
        <w:tc>
          <w:tcPr>
            <w:tcW w:w="567" w:type="dxa"/>
          </w:tcPr>
          <w:p w:rsidR="00144DBE" w:rsidRDefault="00144DBE" w:rsidP="00240A03">
            <w:pPr>
              <w:rPr>
                <w:rFonts w:ascii="Courier New" w:hAnsi="Courier New" w:cs="Courier New"/>
                <w:sz w:val="12"/>
                <w:szCs w:val="12"/>
                <w:lang w:val="en-US"/>
              </w:rPr>
            </w:pPr>
            <w:r>
              <w:rPr>
                <w:rFonts w:ascii="Courier New" w:hAnsi="Courier New" w:cs="Courier New"/>
                <w:sz w:val="12"/>
                <w:szCs w:val="12"/>
                <w:lang w:val="en-US"/>
              </w:rPr>
              <w:t>423</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HV_WRONGSC_VERSION_NR</w:t>
            </w:r>
          </w:p>
        </w:tc>
        <w:tc>
          <w:tcPr>
            <w:tcW w:w="6061" w:type="dxa"/>
          </w:tcPr>
          <w:p w:rsidR="00144DBE" w:rsidRDefault="00144DBE" w:rsidP="00144DBE">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Pr>
                <w:rFonts w:ascii="Courier New" w:hAnsi="Courier New" w:cs="Courier New"/>
                <w:iCs/>
                <w:sz w:val="12"/>
                <w:szCs w:val="12"/>
              </w:rPr>
              <w:t>SC</w:t>
            </w:r>
            <w:r w:rsidRPr="009F2622">
              <w:rPr>
                <w:rFonts w:ascii="Courier New" w:hAnsi="Courier New" w:cs="Courier New"/>
                <w:iCs/>
                <w:sz w:val="12"/>
                <w:szCs w:val="12"/>
              </w:rPr>
              <w:t xml:space="preserve"> </w:t>
            </w:r>
            <w:r>
              <w:rPr>
                <w:rFonts w:ascii="Courier New" w:hAnsi="Courier New" w:cs="Courier New"/>
                <w:iCs/>
                <w:sz w:val="12"/>
                <w:szCs w:val="12"/>
              </w:rPr>
              <w:t>version</w:t>
            </w:r>
            <w:r w:rsidRPr="009F2622">
              <w:rPr>
                <w:rFonts w:ascii="Courier New" w:hAnsi="Courier New" w:cs="Courier New"/>
                <w:iCs/>
                <w:sz w:val="12"/>
                <w:szCs w:val="12"/>
              </w:rPr>
              <w:t xml:space="preserve"> nr.</w:t>
            </w:r>
          </w:p>
        </w:tc>
      </w:tr>
      <w:tr w:rsidR="000D700A" w:rsidRPr="009F2622" w:rsidTr="009F76DF">
        <w:tc>
          <w:tcPr>
            <w:tcW w:w="567" w:type="dxa"/>
          </w:tcPr>
          <w:p w:rsidR="000D700A" w:rsidRPr="009F2622" w:rsidRDefault="00144DBE" w:rsidP="00240A03">
            <w:pPr>
              <w:rPr>
                <w:rFonts w:ascii="Courier New" w:hAnsi="Courier New" w:cs="Courier New"/>
                <w:sz w:val="12"/>
                <w:szCs w:val="12"/>
                <w:lang w:val="en-US"/>
              </w:rPr>
            </w:pPr>
            <w:r>
              <w:rPr>
                <w:rFonts w:ascii="Courier New" w:hAnsi="Courier New" w:cs="Courier New"/>
                <w:sz w:val="12"/>
                <w:szCs w:val="12"/>
                <w:lang w:val="en-US"/>
              </w:rPr>
              <w:t>424</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HV_WRONG_SC_REVISION_NR</w:t>
            </w:r>
          </w:p>
        </w:tc>
        <w:tc>
          <w:tcPr>
            <w:tcW w:w="6061"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sidR="000D700A" w:rsidRPr="009F2622">
              <w:rPr>
                <w:rFonts w:ascii="Courier New" w:hAnsi="Courier New" w:cs="Courier New"/>
                <w:iCs/>
                <w:sz w:val="12"/>
                <w:szCs w:val="12"/>
              </w:rPr>
              <w:t>sc revision nr.</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425</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HV_WRONG_SCMP_VERSION_FORMAT</w:t>
            </w:r>
          </w:p>
        </w:tc>
        <w:tc>
          <w:tcPr>
            <w:tcW w:w="6061"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 xml:space="preserve">Invalid </w:t>
            </w:r>
            <w:r w:rsidR="00144DBE" w:rsidRPr="009F2622">
              <w:rPr>
                <w:rFonts w:ascii="Courier New" w:hAnsi="Courier New" w:cs="Courier New"/>
                <w:iCs/>
                <w:sz w:val="12"/>
                <w:szCs w:val="12"/>
              </w:rPr>
              <w:t xml:space="preserve">SCMP </w:t>
            </w:r>
            <w:r w:rsidRPr="009F2622">
              <w:rPr>
                <w:rFonts w:ascii="Courier New" w:hAnsi="Courier New" w:cs="Courier New"/>
                <w:iCs/>
                <w:sz w:val="12"/>
                <w:szCs w:val="12"/>
              </w:rPr>
              <w:t>version format.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426</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HV_WRONG_SCMP_</w:t>
            </w:r>
            <w:r w:rsidR="005B3EE2" w:rsidRPr="009F2622">
              <w:rPr>
                <w:rFonts w:ascii="Courier New" w:hAnsi="Courier New" w:cs="Courier New"/>
                <w:iCs/>
                <w:sz w:val="12"/>
                <w:szCs w:val="12"/>
              </w:rPr>
              <w:t>RELEASE</w:t>
            </w:r>
            <w:r w:rsidRPr="009F2622">
              <w:rPr>
                <w:rFonts w:ascii="Courier New" w:hAnsi="Courier New" w:cs="Courier New"/>
                <w:iCs/>
                <w:sz w:val="12"/>
                <w:szCs w:val="12"/>
              </w:rPr>
              <w:t>_NR</w:t>
            </w:r>
          </w:p>
        </w:tc>
        <w:tc>
          <w:tcPr>
            <w:tcW w:w="6061" w:type="dxa"/>
          </w:tcPr>
          <w:p w:rsidR="000D700A" w:rsidRPr="009F2622" w:rsidRDefault="005B3EE2" w:rsidP="008A363B">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sidR="00144DBE" w:rsidRPr="009F2622">
              <w:rPr>
                <w:rFonts w:ascii="Courier New" w:hAnsi="Courier New" w:cs="Courier New"/>
                <w:iCs/>
                <w:sz w:val="12"/>
                <w:szCs w:val="12"/>
              </w:rPr>
              <w:t xml:space="preserve">SCMP </w:t>
            </w:r>
            <w:r w:rsidRPr="009F2622">
              <w:rPr>
                <w:rFonts w:ascii="Courier New" w:hAnsi="Courier New" w:cs="Courier New"/>
                <w:iCs/>
                <w:sz w:val="12"/>
                <w:szCs w:val="12"/>
              </w:rPr>
              <w:t xml:space="preserve">release </w:t>
            </w:r>
            <w:r w:rsidR="000D700A" w:rsidRPr="009F2622">
              <w:rPr>
                <w:rFonts w:ascii="Courier New" w:hAnsi="Courier New" w:cs="Courier New"/>
                <w:iCs/>
                <w:sz w:val="12"/>
                <w:szCs w:val="12"/>
              </w:rPr>
              <w:t>nr.</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427</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HV_WRONG_SCMP_</w:t>
            </w:r>
            <w:r w:rsidR="005B3EE2" w:rsidRPr="009F2622">
              <w:rPr>
                <w:rFonts w:ascii="Courier New" w:hAnsi="Courier New" w:cs="Courier New"/>
                <w:iCs/>
                <w:sz w:val="12"/>
                <w:szCs w:val="12"/>
              </w:rPr>
              <w:t>VERSION</w:t>
            </w:r>
            <w:r w:rsidRPr="009F2622">
              <w:rPr>
                <w:rFonts w:ascii="Courier New" w:hAnsi="Courier New" w:cs="Courier New"/>
                <w:iCs/>
                <w:sz w:val="12"/>
                <w:szCs w:val="12"/>
              </w:rPr>
              <w:t>_NR</w:t>
            </w:r>
          </w:p>
        </w:tc>
        <w:tc>
          <w:tcPr>
            <w:tcW w:w="6061" w:type="dxa"/>
          </w:tcPr>
          <w:p w:rsidR="000D700A" w:rsidRPr="009F2622" w:rsidRDefault="005B3EE2" w:rsidP="008A363B">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sidR="00144DBE" w:rsidRPr="009F2622">
              <w:rPr>
                <w:rFonts w:ascii="Courier New" w:hAnsi="Courier New" w:cs="Courier New"/>
                <w:iCs/>
                <w:sz w:val="12"/>
                <w:szCs w:val="12"/>
              </w:rPr>
              <w:t xml:space="preserve">SCMP </w:t>
            </w:r>
            <w:r w:rsidRPr="009F2622">
              <w:rPr>
                <w:rFonts w:ascii="Courier New" w:hAnsi="Courier New" w:cs="Courier New"/>
                <w:iCs/>
                <w:sz w:val="12"/>
                <w:szCs w:val="12"/>
              </w:rPr>
              <w:t xml:space="preserve">version </w:t>
            </w:r>
            <w:r w:rsidR="000D700A" w:rsidRPr="009F2622">
              <w:rPr>
                <w:rFonts w:ascii="Courier New" w:hAnsi="Courier New" w:cs="Courier New"/>
                <w:iCs/>
                <w:sz w:val="12"/>
                <w:szCs w:val="12"/>
              </w:rPr>
              <w:t>nr.</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428</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HV_WRONG_LDT</w:t>
            </w:r>
          </w:p>
        </w:tc>
        <w:tc>
          <w:tcPr>
            <w:tcW w:w="6061" w:type="dxa"/>
          </w:tcPr>
          <w:p w:rsidR="000D700A" w:rsidRPr="009F2622" w:rsidRDefault="005B3EE2" w:rsidP="005B3EE2">
            <w:pPr>
              <w:rPr>
                <w:rFonts w:ascii="Courier New" w:hAnsi="Courier New" w:cs="Courier New"/>
                <w:iCs/>
                <w:sz w:val="12"/>
                <w:szCs w:val="12"/>
              </w:rPr>
            </w:pPr>
            <w:r w:rsidRPr="009F2622">
              <w:rPr>
                <w:rFonts w:ascii="Courier New" w:hAnsi="Courier New" w:cs="Courier New"/>
                <w:iCs/>
                <w:sz w:val="12"/>
                <w:szCs w:val="12"/>
              </w:rPr>
              <w:t xml:space="preserve">Invalid </w:t>
            </w:r>
            <w:r w:rsidR="000D700A" w:rsidRPr="009F2622">
              <w:rPr>
                <w:rFonts w:ascii="Courier New" w:hAnsi="Courier New" w:cs="Courier New"/>
                <w:iCs/>
                <w:sz w:val="12"/>
                <w:szCs w:val="12"/>
              </w:rPr>
              <w:t xml:space="preserve">localDateTime </w:t>
            </w:r>
            <w:r>
              <w:rPr>
                <w:rFonts w:ascii="Courier New" w:hAnsi="Courier New" w:cs="Courier New"/>
                <w:iCs/>
                <w:sz w:val="12"/>
                <w:szCs w:val="12"/>
              </w:rPr>
              <w:t>format</w:t>
            </w:r>
            <w:r w:rsidR="000D700A" w:rsidRPr="009F2622">
              <w:rPr>
                <w:rFonts w:ascii="Courier New" w:hAnsi="Courier New" w:cs="Courier New"/>
                <w:iCs/>
                <w:sz w:val="12"/>
                <w:szCs w:val="12"/>
              </w:rPr>
              <w:t>.</w:t>
            </w:r>
          </w:p>
        </w:tc>
      </w:tr>
      <w:tr w:rsidR="005B3EE2" w:rsidRPr="009F2622" w:rsidTr="009F76DF">
        <w:tc>
          <w:tcPr>
            <w:tcW w:w="567" w:type="dxa"/>
          </w:tcPr>
          <w:p w:rsidR="005B3EE2"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429</w:t>
            </w:r>
          </w:p>
        </w:tc>
        <w:tc>
          <w:tcPr>
            <w:tcW w:w="2835" w:type="dxa"/>
          </w:tcPr>
          <w:p w:rsidR="005B3EE2" w:rsidRPr="009F2622" w:rsidRDefault="005B3EE2" w:rsidP="008A363B">
            <w:pPr>
              <w:rPr>
                <w:rFonts w:ascii="Courier New" w:hAnsi="Courier New" w:cs="Courier New"/>
                <w:iCs/>
                <w:sz w:val="12"/>
                <w:szCs w:val="12"/>
              </w:rPr>
            </w:pPr>
            <w:r>
              <w:rPr>
                <w:rFonts w:ascii="Courier New" w:hAnsi="Courier New" w:cs="Courier New"/>
                <w:iCs/>
                <w:sz w:val="12"/>
                <w:szCs w:val="12"/>
              </w:rPr>
              <w:t>HV_WRONG_CED</w:t>
            </w:r>
          </w:p>
        </w:tc>
        <w:tc>
          <w:tcPr>
            <w:tcW w:w="6061" w:type="dxa"/>
          </w:tcPr>
          <w:p w:rsidR="005B3EE2" w:rsidRPr="009F2622" w:rsidRDefault="005B3EE2" w:rsidP="008A363B">
            <w:pPr>
              <w:rPr>
                <w:rFonts w:ascii="Courier New" w:hAnsi="Courier New" w:cs="Courier New"/>
                <w:iCs/>
                <w:sz w:val="12"/>
                <w:szCs w:val="12"/>
              </w:rPr>
            </w:pPr>
            <w:r w:rsidRPr="009F2622">
              <w:rPr>
                <w:rFonts w:ascii="Courier New" w:hAnsi="Courier New" w:cs="Courier New"/>
                <w:iCs/>
                <w:sz w:val="12"/>
                <w:szCs w:val="12"/>
              </w:rPr>
              <w:t xml:space="preserve">Invalid </w:t>
            </w:r>
            <w:r>
              <w:rPr>
                <w:rFonts w:ascii="Courier New" w:hAnsi="Courier New" w:cs="Courier New"/>
                <w:iCs/>
                <w:sz w:val="12"/>
                <w:szCs w:val="12"/>
              </w:rPr>
              <w:t>cacheExpiration</w:t>
            </w:r>
            <w:r w:rsidRPr="009F2622">
              <w:rPr>
                <w:rFonts w:ascii="Courier New" w:hAnsi="Courier New" w:cs="Courier New"/>
                <w:iCs/>
                <w:sz w:val="12"/>
                <w:szCs w:val="12"/>
              </w:rPr>
              <w:t xml:space="preserve">DateTime </w:t>
            </w:r>
            <w:r>
              <w:rPr>
                <w:rFonts w:ascii="Courier New" w:hAnsi="Courier New" w:cs="Courier New"/>
                <w:iCs/>
                <w:sz w:val="12"/>
                <w:szCs w:val="12"/>
              </w:rPr>
              <w:t>format</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430</w:t>
            </w:r>
          </w:p>
        </w:tc>
        <w:tc>
          <w:tcPr>
            <w:tcW w:w="2835" w:type="dxa"/>
          </w:tcPr>
          <w:p w:rsidR="000D700A" w:rsidRPr="009F2622" w:rsidRDefault="000D700A" w:rsidP="005B3EE2">
            <w:pPr>
              <w:rPr>
                <w:rFonts w:ascii="Courier New" w:hAnsi="Courier New" w:cs="Courier New"/>
                <w:iCs/>
                <w:sz w:val="12"/>
                <w:szCs w:val="12"/>
              </w:rPr>
            </w:pPr>
            <w:r w:rsidRPr="009F2622">
              <w:rPr>
                <w:rFonts w:ascii="Courier New" w:hAnsi="Courier New" w:cs="Courier New"/>
                <w:iCs/>
                <w:sz w:val="12"/>
                <w:szCs w:val="12"/>
              </w:rPr>
              <w:t>HV_WRONG_IPLIST</w:t>
            </w:r>
          </w:p>
        </w:tc>
        <w:tc>
          <w:tcPr>
            <w:tcW w:w="6061" w:type="dxa"/>
          </w:tcPr>
          <w:p w:rsidR="000D700A" w:rsidRPr="009F2622" w:rsidRDefault="000D700A" w:rsidP="005B3EE2">
            <w:pPr>
              <w:rPr>
                <w:rFonts w:ascii="Courier New" w:hAnsi="Courier New" w:cs="Courier New"/>
                <w:iCs/>
                <w:sz w:val="12"/>
                <w:szCs w:val="12"/>
              </w:rPr>
            </w:pPr>
            <w:r w:rsidRPr="009F2622">
              <w:rPr>
                <w:rFonts w:ascii="Courier New" w:hAnsi="Courier New" w:cs="Courier New"/>
                <w:iCs/>
                <w:sz w:val="12"/>
                <w:szCs w:val="12"/>
              </w:rPr>
              <w:t xml:space="preserve">Invalid iplist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431</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HV_WRONG_MAX_SESSIONS</w:t>
            </w:r>
          </w:p>
        </w:tc>
        <w:tc>
          <w:tcPr>
            <w:tcW w:w="6061" w:type="dxa"/>
          </w:tcPr>
          <w:p w:rsidR="000D700A" w:rsidRPr="009F2622" w:rsidRDefault="000D700A" w:rsidP="009F2622">
            <w:pPr>
              <w:tabs>
                <w:tab w:val="left" w:pos="911"/>
              </w:tabs>
              <w:rPr>
                <w:rFonts w:ascii="Courier New" w:hAnsi="Courier New" w:cs="Courier New"/>
                <w:iCs/>
                <w:sz w:val="12"/>
                <w:szCs w:val="12"/>
              </w:rPr>
            </w:pPr>
            <w:r w:rsidRPr="009F2622">
              <w:rPr>
                <w:rFonts w:ascii="Courier New" w:hAnsi="Courier New" w:cs="Courier New"/>
                <w:iCs/>
                <w:sz w:val="12"/>
                <w:szCs w:val="12"/>
              </w:rPr>
              <w:t xml:space="preserve">Invalid maxSessions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5B3EE2" w:rsidRPr="009F2622" w:rsidTr="009F76DF">
        <w:tc>
          <w:tcPr>
            <w:tcW w:w="567" w:type="dxa"/>
          </w:tcPr>
          <w:p w:rsidR="005B3EE2"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432</w:t>
            </w:r>
          </w:p>
        </w:tc>
        <w:tc>
          <w:tcPr>
            <w:tcW w:w="2835" w:type="dxa"/>
          </w:tcPr>
          <w:p w:rsidR="005B3EE2" w:rsidRPr="009F2622" w:rsidRDefault="005B3EE2" w:rsidP="008A363B">
            <w:pPr>
              <w:rPr>
                <w:rFonts w:ascii="Courier New" w:hAnsi="Courier New" w:cs="Courier New"/>
                <w:iCs/>
                <w:sz w:val="12"/>
                <w:szCs w:val="12"/>
              </w:rPr>
            </w:pPr>
            <w:r>
              <w:rPr>
                <w:rFonts w:ascii="Courier New" w:hAnsi="Courier New" w:cs="Courier New"/>
                <w:iCs/>
                <w:sz w:val="12"/>
                <w:szCs w:val="12"/>
              </w:rPr>
              <w:t>HV_WRONG_MAX_CONNECTIONS</w:t>
            </w:r>
          </w:p>
        </w:tc>
        <w:tc>
          <w:tcPr>
            <w:tcW w:w="6061" w:type="dxa"/>
          </w:tcPr>
          <w:p w:rsidR="005B3EE2" w:rsidRPr="009F2622" w:rsidRDefault="005B3EE2" w:rsidP="005B3EE2">
            <w:pPr>
              <w:rPr>
                <w:rFonts w:ascii="Courier New" w:hAnsi="Courier New" w:cs="Courier New"/>
                <w:iCs/>
                <w:sz w:val="12"/>
                <w:szCs w:val="12"/>
              </w:rPr>
            </w:pPr>
            <w:r w:rsidRPr="009F2622">
              <w:rPr>
                <w:rFonts w:ascii="Courier New" w:hAnsi="Courier New" w:cs="Courier New"/>
                <w:iCs/>
                <w:sz w:val="12"/>
                <w:szCs w:val="12"/>
              </w:rPr>
              <w:t>Invalid max</w:t>
            </w:r>
            <w:r>
              <w:rPr>
                <w:rFonts w:ascii="Courier New" w:hAnsi="Courier New" w:cs="Courier New"/>
                <w:iCs/>
                <w:sz w:val="12"/>
                <w:szCs w:val="12"/>
              </w:rPr>
              <w:t>Connections</w:t>
            </w:r>
            <w:r w:rsidRPr="009F2622">
              <w:rPr>
                <w:rFonts w:ascii="Courier New" w:hAnsi="Courier New" w:cs="Courier New"/>
                <w:iCs/>
                <w:sz w:val="12"/>
                <w:szCs w:val="12"/>
              </w:rPr>
              <w:t xml:space="preserve"> </w:t>
            </w:r>
            <w:r>
              <w:rPr>
                <w:rFonts w:ascii="Courier New" w:hAnsi="Courier New" w:cs="Courier New"/>
                <w:iCs/>
                <w:sz w:val="12"/>
                <w:szCs w:val="12"/>
              </w:rPr>
              <w:t>value</w:t>
            </w:r>
            <w:r w:rsidRPr="009F2622">
              <w:rPr>
                <w:rFonts w:ascii="Courier New" w:hAnsi="Courier New" w:cs="Courier New"/>
                <w:iCs/>
                <w:sz w:val="12"/>
                <w:szCs w:val="12"/>
              </w:rPr>
              <w:t>.</w:t>
            </w:r>
          </w:p>
        </w:tc>
      </w:tr>
      <w:tr w:rsidR="005B3EE2" w:rsidRPr="009F2622" w:rsidTr="009F76DF">
        <w:tc>
          <w:tcPr>
            <w:tcW w:w="567" w:type="dxa"/>
          </w:tcPr>
          <w:p w:rsidR="005B3EE2"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433</w:t>
            </w:r>
          </w:p>
        </w:tc>
        <w:tc>
          <w:tcPr>
            <w:tcW w:w="2835" w:type="dxa"/>
          </w:tcPr>
          <w:p w:rsidR="005B3EE2" w:rsidRPr="009F2622" w:rsidRDefault="005B3EE2" w:rsidP="008A363B">
            <w:pPr>
              <w:rPr>
                <w:rFonts w:ascii="Courier New" w:hAnsi="Courier New" w:cs="Courier New"/>
                <w:iCs/>
                <w:sz w:val="12"/>
                <w:szCs w:val="12"/>
              </w:rPr>
            </w:pPr>
            <w:r>
              <w:rPr>
                <w:rFonts w:ascii="Courier New" w:hAnsi="Courier New" w:cs="Courier New"/>
                <w:iCs/>
                <w:sz w:val="12"/>
                <w:szCs w:val="12"/>
              </w:rPr>
              <w:t>HV_WRON_OPERATION_TIMEOUT</w:t>
            </w:r>
          </w:p>
        </w:tc>
        <w:tc>
          <w:tcPr>
            <w:tcW w:w="6061" w:type="dxa"/>
          </w:tcPr>
          <w:p w:rsidR="005B3EE2" w:rsidRPr="009F2622" w:rsidRDefault="005B3EE2" w:rsidP="005B3EE2">
            <w:pPr>
              <w:rPr>
                <w:rFonts w:ascii="Courier New" w:hAnsi="Courier New" w:cs="Courier New"/>
                <w:iCs/>
                <w:sz w:val="12"/>
                <w:szCs w:val="12"/>
              </w:rPr>
            </w:pPr>
            <w:r w:rsidRPr="009F2622">
              <w:rPr>
                <w:rFonts w:ascii="Courier New" w:hAnsi="Courier New" w:cs="Courier New"/>
                <w:iCs/>
                <w:sz w:val="12"/>
                <w:szCs w:val="12"/>
              </w:rPr>
              <w:t xml:space="preserve">Invalid </w:t>
            </w:r>
            <w:r>
              <w:rPr>
                <w:rFonts w:ascii="Courier New" w:hAnsi="Courier New" w:cs="Courier New"/>
                <w:iCs/>
                <w:sz w:val="12"/>
                <w:szCs w:val="12"/>
              </w:rPr>
              <w:t>operationTimeout</w:t>
            </w:r>
            <w:r w:rsidRPr="009F2622">
              <w:rPr>
                <w:rFonts w:ascii="Courier New" w:hAnsi="Courier New" w:cs="Courier New"/>
                <w:iCs/>
                <w:sz w:val="12"/>
                <w:szCs w:val="12"/>
              </w:rPr>
              <w:t xml:space="preserve"> </w:t>
            </w:r>
            <w:r>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434</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HV_WRONG_ECHO_TIMEOUT</w:t>
            </w:r>
          </w:p>
        </w:tc>
        <w:tc>
          <w:tcPr>
            <w:tcW w:w="6061"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 xml:space="preserve">Invalid echoTimeout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435</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HV_WRONG_ECHO_INTERVAL</w:t>
            </w:r>
          </w:p>
        </w:tc>
        <w:tc>
          <w:tcPr>
            <w:tcW w:w="6061"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 xml:space="preserve">Invalid echoInterval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436</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HV_WRONG_PORTNR</w:t>
            </w:r>
          </w:p>
        </w:tc>
        <w:tc>
          <w:tcPr>
            <w:tcW w:w="6061" w:type="dxa"/>
          </w:tcPr>
          <w:p w:rsidR="000D700A" w:rsidRPr="009F2622" w:rsidRDefault="005B3EE2" w:rsidP="00C07070">
            <w:pPr>
              <w:rPr>
                <w:rFonts w:ascii="Courier New" w:hAnsi="Courier New" w:cs="Courier New"/>
                <w:iCs/>
                <w:sz w:val="12"/>
                <w:szCs w:val="12"/>
              </w:rPr>
            </w:pPr>
            <w:r>
              <w:rPr>
                <w:rFonts w:ascii="Courier New" w:hAnsi="Courier New" w:cs="Courier New"/>
                <w:iCs/>
                <w:sz w:val="12"/>
                <w:szCs w:val="12"/>
              </w:rPr>
              <w:t>Invalid port</w:t>
            </w:r>
            <w:r w:rsidR="00C07070">
              <w:rPr>
                <w:rFonts w:ascii="Courier New" w:hAnsi="Courier New" w:cs="Courier New"/>
                <w:iCs/>
                <w:sz w:val="12"/>
                <w:szCs w:val="12"/>
              </w:rPr>
              <w:t>N</w:t>
            </w:r>
            <w:r>
              <w:rPr>
                <w:rFonts w:ascii="Courier New" w:hAnsi="Courier New" w:cs="Courier New"/>
                <w:iCs/>
                <w:sz w:val="12"/>
                <w:szCs w:val="12"/>
              </w:rPr>
              <w:t>r</w:t>
            </w:r>
            <w:r w:rsidR="000D700A"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893627">
            <w:pPr>
              <w:rPr>
                <w:rFonts w:ascii="Courier New" w:hAnsi="Courier New" w:cs="Courier New"/>
                <w:sz w:val="12"/>
                <w:szCs w:val="12"/>
                <w:lang w:val="en-US"/>
              </w:rPr>
            </w:pPr>
            <w:r>
              <w:rPr>
                <w:rFonts w:ascii="Courier New" w:hAnsi="Courier New" w:cs="Courier New"/>
                <w:sz w:val="12"/>
                <w:szCs w:val="12"/>
                <w:lang w:val="en-US"/>
              </w:rPr>
              <w:t>437</w:t>
            </w:r>
          </w:p>
        </w:tc>
        <w:tc>
          <w:tcPr>
            <w:tcW w:w="2835" w:type="dxa"/>
          </w:tcPr>
          <w:p w:rsidR="00C70780" w:rsidRPr="009F2622" w:rsidRDefault="00C70780" w:rsidP="00893627">
            <w:pPr>
              <w:rPr>
                <w:rFonts w:ascii="Courier New" w:hAnsi="Courier New" w:cs="Courier New"/>
                <w:iCs/>
                <w:sz w:val="12"/>
                <w:szCs w:val="12"/>
              </w:rPr>
            </w:pPr>
            <w:r w:rsidRPr="009F2622">
              <w:rPr>
                <w:rFonts w:ascii="Courier New" w:hAnsi="Courier New" w:cs="Courier New"/>
                <w:iCs/>
                <w:sz w:val="12"/>
                <w:szCs w:val="12"/>
              </w:rPr>
              <w:t>HV_WRONG_KEEPALIVE_INTERVAL</w:t>
            </w:r>
          </w:p>
        </w:tc>
        <w:tc>
          <w:tcPr>
            <w:tcW w:w="6061" w:type="dxa"/>
          </w:tcPr>
          <w:p w:rsidR="00C70780" w:rsidRPr="009F2622" w:rsidRDefault="00C70780" w:rsidP="00893627">
            <w:pPr>
              <w:rPr>
                <w:rFonts w:ascii="Courier New" w:hAnsi="Courier New" w:cs="Courier New"/>
                <w:iCs/>
                <w:sz w:val="12"/>
                <w:szCs w:val="12"/>
              </w:rPr>
            </w:pPr>
            <w:r>
              <w:rPr>
                <w:rFonts w:ascii="Courier New" w:hAnsi="Courier New" w:cs="Courier New"/>
                <w:iCs/>
                <w:sz w:val="12"/>
                <w:szCs w:val="12"/>
              </w:rPr>
              <w:t>Invalid keepaliveI</w:t>
            </w:r>
            <w:r w:rsidRPr="009F2622">
              <w:rPr>
                <w:rFonts w:ascii="Courier New" w:hAnsi="Courier New" w:cs="Courier New"/>
                <w:iCs/>
                <w:sz w:val="12"/>
                <w:szCs w:val="12"/>
              </w:rPr>
              <w:t xml:space="preserve">nterval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438</w:t>
            </w:r>
          </w:p>
        </w:tc>
        <w:tc>
          <w:tcPr>
            <w:tcW w:w="2835" w:type="dxa"/>
          </w:tcPr>
          <w:p w:rsidR="00C70780" w:rsidRPr="009F2622" w:rsidRDefault="00C70780" w:rsidP="00C70780">
            <w:pPr>
              <w:rPr>
                <w:rFonts w:ascii="Courier New" w:hAnsi="Courier New" w:cs="Courier New"/>
                <w:iCs/>
                <w:sz w:val="12"/>
                <w:szCs w:val="12"/>
              </w:rPr>
            </w:pPr>
            <w:r w:rsidRPr="009F2622">
              <w:rPr>
                <w:rFonts w:ascii="Courier New" w:hAnsi="Courier New" w:cs="Courier New"/>
                <w:iCs/>
                <w:sz w:val="12"/>
                <w:szCs w:val="12"/>
              </w:rPr>
              <w:t>HV_WRONG_KEEPALIVE_</w:t>
            </w:r>
            <w:r>
              <w:rPr>
                <w:rFonts w:ascii="Courier New" w:hAnsi="Courier New" w:cs="Courier New"/>
                <w:iCs/>
                <w:sz w:val="12"/>
                <w:szCs w:val="12"/>
              </w:rPr>
              <w:t>TIMEOUT</w:t>
            </w:r>
          </w:p>
        </w:tc>
        <w:tc>
          <w:tcPr>
            <w:tcW w:w="6061" w:type="dxa"/>
          </w:tcPr>
          <w:p w:rsidR="00C70780" w:rsidRPr="009F2622" w:rsidRDefault="00C70780" w:rsidP="00C70780">
            <w:pPr>
              <w:rPr>
                <w:rFonts w:ascii="Courier New" w:hAnsi="Courier New" w:cs="Courier New"/>
                <w:iCs/>
                <w:sz w:val="12"/>
                <w:szCs w:val="12"/>
              </w:rPr>
            </w:pPr>
            <w:r>
              <w:rPr>
                <w:rFonts w:ascii="Courier New" w:hAnsi="Courier New" w:cs="Courier New"/>
                <w:iCs/>
                <w:sz w:val="12"/>
                <w:szCs w:val="12"/>
              </w:rPr>
              <w:t>Invalid keepaliveTimeout</w:t>
            </w:r>
            <w:r w:rsidRPr="009F2622">
              <w:rPr>
                <w:rFonts w:ascii="Courier New" w:hAnsi="Courier New" w:cs="Courier New"/>
                <w:iCs/>
                <w:sz w:val="12"/>
                <w:szCs w:val="12"/>
              </w:rPr>
              <w:t xml:space="preserve">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439</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HV_WRONG_NODATA_INTERVAL</w:t>
            </w:r>
          </w:p>
        </w:tc>
        <w:tc>
          <w:tcPr>
            <w:tcW w:w="6061"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Invalid notDataI</w:t>
            </w:r>
            <w:r w:rsidRPr="009F2622">
              <w:rPr>
                <w:rFonts w:ascii="Courier New" w:hAnsi="Courier New" w:cs="Courier New"/>
                <w:iCs/>
                <w:sz w:val="12"/>
                <w:szCs w:val="12"/>
              </w:rPr>
              <w:t xml:space="preserve">nterval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440</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HV_WRONG_MASK</w:t>
            </w:r>
          </w:p>
        </w:tc>
        <w:tc>
          <w:tcPr>
            <w:tcW w:w="6061"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Invalid mask.</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441</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HV_WRONG_SESSION_INFO</w:t>
            </w:r>
          </w:p>
        </w:tc>
        <w:tc>
          <w:tcPr>
            <w:tcW w:w="6061"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Invalid sessionI</w:t>
            </w:r>
            <w:r w:rsidRPr="009F2622">
              <w:rPr>
                <w:rFonts w:ascii="Courier New" w:hAnsi="Courier New" w:cs="Courier New"/>
                <w:iCs/>
                <w:sz w:val="12"/>
                <w:szCs w:val="12"/>
              </w:rPr>
              <w:t xml:space="preserve">nfo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442</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HV_WRONG_SERVICE_NAME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serviceN</w:t>
            </w:r>
            <w:r w:rsidRPr="009F2622">
              <w:rPr>
                <w:rFonts w:ascii="Courier New" w:hAnsi="Courier New" w:cs="Courier New"/>
                <w:iCs/>
                <w:sz w:val="12"/>
                <w:szCs w:val="12"/>
              </w:rPr>
              <w:t xml:space="preserve">ame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443</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HV_WRONG_MESSAGE_INFO</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messageI</w:t>
            </w:r>
            <w:r w:rsidRPr="009F2622">
              <w:rPr>
                <w:rFonts w:ascii="Courier New" w:hAnsi="Courier New" w:cs="Courier New"/>
                <w:iCs/>
                <w:sz w:val="12"/>
                <w:szCs w:val="12"/>
              </w:rPr>
              <w:t xml:space="preserve">nfo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444</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HV_WRONG_MESSAGE</w:t>
            </w:r>
            <w:r>
              <w:rPr>
                <w:rFonts w:ascii="Courier New" w:hAnsi="Courier New" w:cs="Courier New"/>
                <w:iCs/>
                <w:sz w:val="12"/>
                <w:szCs w:val="12"/>
              </w:rPr>
              <w:t>_SEQUENCE_NR</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messageSequenceNumber</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445</w:t>
            </w:r>
          </w:p>
        </w:tc>
        <w:tc>
          <w:tcPr>
            <w:tcW w:w="2835"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HV_WRONG_REMOTE_FILE_NAME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remoteFileName value.</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446</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HV_WRONG_SESSION_ID</w:t>
            </w:r>
          </w:p>
        </w:tc>
        <w:tc>
          <w:tcPr>
            <w:tcW w:w="6061" w:type="dxa"/>
          </w:tcPr>
          <w:p w:rsidR="00C70780" w:rsidRPr="009F2622" w:rsidRDefault="00C70780" w:rsidP="00C07070">
            <w:pPr>
              <w:rPr>
                <w:rFonts w:ascii="Courier New" w:hAnsi="Courier New" w:cs="Courier New"/>
                <w:iCs/>
                <w:sz w:val="12"/>
                <w:szCs w:val="12"/>
              </w:rPr>
            </w:pPr>
            <w:r w:rsidRPr="009F2622">
              <w:rPr>
                <w:rFonts w:ascii="Courier New" w:hAnsi="Courier New" w:cs="Courier New"/>
                <w:iCs/>
                <w:sz w:val="12"/>
                <w:szCs w:val="12"/>
              </w:rPr>
              <w:t>Inv</w:t>
            </w:r>
            <w:r>
              <w:rPr>
                <w:rFonts w:ascii="Courier New" w:hAnsi="Courier New" w:cs="Courier New"/>
                <w:iCs/>
                <w:sz w:val="12"/>
                <w:szCs w:val="12"/>
              </w:rPr>
              <w:t>alid sessionI</w:t>
            </w:r>
            <w:r w:rsidRPr="009F2622">
              <w:rPr>
                <w:rFonts w:ascii="Courier New" w:hAnsi="Courier New" w:cs="Courier New"/>
                <w:iCs/>
                <w:sz w:val="12"/>
                <w:szCs w:val="12"/>
              </w:rPr>
              <w:t xml:space="preserve">d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447</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HV_WRONG_SC_ERROR_CODE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scE</w:t>
            </w:r>
            <w:r w:rsidRPr="009F2622">
              <w:rPr>
                <w:rFonts w:ascii="Courier New" w:hAnsi="Courier New" w:cs="Courier New"/>
                <w:iCs/>
                <w:sz w:val="12"/>
                <w:szCs w:val="12"/>
              </w:rPr>
              <w:t>rror</w:t>
            </w:r>
            <w:r>
              <w:rPr>
                <w:rFonts w:ascii="Courier New" w:hAnsi="Courier New" w:cs="Courier New"/>
                <w:iCs/>
                <w:sz w:val="12"/>
                <w:szCs w:val="12"/>
              </w:rPr>
              <w:t>C</w:t>
            </w:r>
            <w:r w:rsidRPr="009F2622">
              <w:rPr>
                <w:rFonts w:ascii="Courier New" w:hAnsi="Courier New" w:cs="Courier New"/>
                <w:iCs/>
                <w:sz w:val="12"/>
                <w:szCs w:val="12"/>
              </w:rPr>
              <w:t xml:space="preserve">ode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448</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HV_WRONG_SC_ERROR_TEXT</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scErrorT</w:t>
            </w:r>
            <w:r w:rsidRPr="009F2622">
              <w:rPr>
                <w:rFonts w:ascii="Courier New" w:hAnsi="Courier New" w:cs="Courier New"/>
                <w:iCs/>
                <w:sz w:val="12"/>
                <w:szCs w:val="12"/>
              </w:rPr>
              <w:t xml:space="preserve">ext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449</w:t>
            </w:r>
          </w:p>
        </w:tc>
        <w:tc>
          <w:tcPr>
            <w:tcW w:w="2835"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HV_WRONG_APP_ERROR_CODE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appErrorCode value.</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450</w:t>
            </w:r>
          </w:p>
        </w:tc>
        <w:tc>
          <w:tcPr>
            <w:tcW w:w="2835"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HV_WRONG_APP_ERROR_TEXT</w:t>
            </w:r>
          </w:p>
        </w:tc>
        <w:tc>
          <w:tcPr>
            <w:tcW w:w="6061" w:type="dxa"/>
          </w:tcPr>
          <w:p w:rsidR="00C70780" w:rsidRPr="009F2622" w:rsidRDefault="00C70780" w:rsidP="00C07070">
            <w:pPr>
              <w:rPr>
                <w:rFonts w:ascii="Courier New" w:hAnsi="Courier New" w:cs="Courier New"/>
                <w:iCs/>
                <w:sz w:val="12"/>
                <w:szCs w:val="12"/>
              </w:rPr>
            </w:pPr>
            <w:bookmarkStart w:id="372" w:name="OLE_LINK111"/>
            <w:bookmarkStart w:id="373" w:name="OLE_LINK112"/>
            <w:r>
              <w:rPr>
                <w:rFonts w:ascii="Courier New" w:hAnsi="Courier New" w:cs="Courier New"/>
                <w:iCs/>
                <w:sz w:val="12"/>
                <w:szCs w:val="12"/>
              </w:rPr>
              <w:t xml:space="preserve">Invalid </w:t>
            </w:r>
            <w:bookmarkEnd w:id="372"/>
            <w:bookmarkEnd w:id="373"/>
            <w:r>
              <w:rPr>
                <w:rFonts w:ascii="Courier New" w:hAnsi="Courier New" w:cs="Courier New"/>
                <w:iCs/>
                <w:sz w:val="12"/>
                <w:szCs w:val="12"/>
              </w:rPr>
              <w:t>appErrorText value.</w:t>
            </w:r>
          </w:p>
        </w:tc>
      </w:tr>
      <w:tr w:rsidR="009F76DF" w:rsidRPr="009F2622" w:rsidTr="009F76DF">
        <w:tc>
          <w:tcPr>
            <w:tcW w:w="567" w:type="dxa"/>
          </w:tcPr>
          <w:p w:rsidR="009F76DF" w:rsidRPr="009F2622" w:rsidRDefault="009F76DF" w:rsidP="00EB473C">
            <w:pPr>
              <w:rPr>
                <w:rFonts w:ascii="Courier New" w:hAnsi="Courier New" w:cs="Courier New"/>
                <w:sz w:val="12"/>
                <w:szCs w:val="12"/>
                <w:lang w:val="en-US"/>
              </w:rPr>
            </w:pPr>
            <w:r>
              <w:rPr>
                <w:rFonts w:ascii="Courier New" w:hAnsi="Courier New" w:cs="Courier New"/>
                <w:sz w:val="12"/>
                <w:szCs w:val="12"/>
                <w:lang w:val="en-US"/>
              </w:rPr>
              <w:t>451</w:t>
            </w:r>
          </w:p>
        </w:tc>
        <w:tc>
          <w:tcPr>
            <w:tcW w:w="2835" w:type="dxa"/>
          </w:tcPr>
          <w:p w:rsidR="009F76DF" w:rsidRPr="009F2622" w:rsidRDefault="009F76DF" w:rsidP="00EB473C">
            <w:pPr>
              <w:rPr>
                <w:rFonts w:ascii="Courier New" w:hAnsi="Courier New" w:cs="Courier New"/>
                <w:iCs/>
                <w:sz w:val="12"/>
                <w:szCs w:val="12"/>
              </w:rPr>
            </w:pPr>
            <w:r>
              <w:rPr>
                <w:rFonts w:ascii="Courier New" w:hAnsi="Courier New" w:cs="Courier New"/>
                <w:iCs/>
                <w:sz w:val="12"/>
                <w:szCs w:val="12"/>
              </w:rPr>
              <w:t>HV_WRONG_</w:t>
            </w:r>
            <w:r w:rsidRPr="009F76DF">
              <w:rPr>
                <w:rFonts w:ascii="Courier New" w:hAnsi="Courier New" w:cs="Courier New"/>
                <w:iCs/>
                <w:sz w:val="12"/>
                <w:szCs w:val="12"/>
              </w:rPr>
              <w:t>RECEIVE_PUBLICAION_TIMEOUT</w:t>
            </w:r>
          </w:p>
        </w:tc>
        <w:tc>
          <w:tcPr>
            <w:tcW w:w="6061" w:type="dxa"/>
          </w:tcPr>
          <w:p w:rsidR="009F76DF" w:rsidRPr="009F2622" w:rsidRDefault="009F76DF" w:rsidP="00EB473C">
            <w:pPr>
              <w:rPr>
                <w:rFonts w:ascii="Courier New" w:hAnsi="Courier New" w:cs="Courier New"/>
                <w:iCs/>
                <w:sz w:val="12"/>
                <w:szCs w:val="12"/>
              </w:rPr>
            </w:pPr>
            <w:r>
              <w:rPr>
                <w:rFonts w:ascii="Courier New" w:hAnsi="Courier New" w:cs="Courier New"/>
                <w:iCs/>
                <w:sz w:val="12"/>
                <w:szCs w:val="12"/>
              </w:rPr>
              <w:t xml:space="preserve">Invalid </w:t>
            </w:r>
            <w:r w:rsidRPr="009F76DF">
              <w:rPr>
                <w:rFonts w:ascii="Courier New" w:hAnsi="Courier New" w:cs="Courier New"/>
                <w:iCs/>
                <w:sz w:val="12"/>
                <w:szCs w:val="12"/>
              </w:rPr>
              <w:t xml:space="preserve">receivePublicationTimeout </w:t>
            </w:r>
            <w:r>
              <w:rPr>
                <w:rFonts w:ascii="Courier New" w:hAnsi="Courier New" w:cs="Courier New"/>
                <w:iCs/>
                <w:sz w:val="12"/>
                <w:szCs w:val="12"/>
              </w:rPr>
              <w:t>value.</w:t>
            </w:r>
          </w:p>
        </w:tc>
      </w:tr>
      <w:tr w:rsidR="004D695C" w:rsidRPr="009F2622" w:rsidTr="009F76DF">
        <w:tc>
          <w:tcPr>
            <w:tcW w:w="567" w:type="dxa"/>
          </w:tcPr>
          <w:p w:rsidR="004D695C" w:rsidRPr="009F2622" w:rsidRDefault="004D695C" w:rsidP="004E7758">
            <w:pPr>
              <w:rPr>
                <w:rFonts w:ascii="Courier New" w:hAnsi="Courier New" w:cs="Courier New"/>
                <w:sz w:val="12"/>
                <w:szCs w:val="12"/>
                <w:lang w:val="en-US"/>
              </w:rPr>
            </w:pPr>
            <w:r>
              <w:rPr>
                <w:rFonts w:ascii="Courier New" w:hAnsi="Courier New" w:cs="Courier New"/>
                <w:sz w:val="12"/>
                <w:szCs w:val="12"/>
                <w:lang w:val="en-US"/>
              </w:rPr>
              <w:t>452</w:t>
            </w:r>
          </w:p>
        </w:tc>
        <w:tc>
          <w:tcPr>
            <w:tcW w:w="2835" w:type="dxa"/>
          </w:tcPr>
          <w:p w:rsidR="004D695C" w:rsidRPr="009F2622" w:rsidRDefault="004D695C" w:rsidP="004D695C">
            <w:pPr>
              <w:rPr>
                <w:rFonts w:ascii="Courier New" w:hAnsi="Courier New" w:cs="Courier New"/>
                <w:iCs/>
                <w:sz w:val="12"/>
                <w:szCs w:val="12"/>
              </w:rPr>
            </w:pPr>
            <w:r>
              <w:rPr>
                <w:rFonts w:ascii="Courier New" w:hAnsi="Courier New" w:cs="Courier New"/>
                <w:iCs/>
                <w:sz w:val="12"/>
                <w:szCs w:val="12"/>
              </w:rPr>
              <w:t>HV_WRONG_CHECK_REGISTRATION_INTERVAL</w:t>
            </w:r>
          </w:p>
        </w:tc>
        <w:tc>
          <w:tcPr>
            <w:tcW w:w="6061" w:type="dxa"/>
          </w:tcPr>
          <w:p w:rsidR="004D695C" w:rsidRPr="009F2622" w:rsidRDefault="004D695C" w:rsidP="004E7758">
            <w:pPr>
              <w:rPr>
                <w:rFonts w:ascii="Courier New" w:hAnsi="Courier New" w:cs="Courier New"/>
                <w:iCs/>
                <w:sz w:val="12"/>
                <w:szCs w:val="12"/>
              </w:rPr>
            </w:pPr>
            <w:r>
              <w:rPr>
                <w:rFonts w:ascii="Courier New" w:hAnsi="Courier New" w:cs="Courier New"/>
                <w:iCs/>
                <w:sz w:val="12"/>
                <w:szCs w:val="12"/>
              </w:rPr>
              <w:t xml:space="preserve">Invalid </w:t>
            </w:r>
            <w:r w:rsidRPr="004D695C">
              <w:rPr>
                <w:rFonts w:ascii="Courier New" w:hAnsi="Courier New" w:cs="Courier New"/>
                <w:iCs/>
                <w:sz w:val="12"/>
                <w:szCs w:val="12"/>
              </w:rPr>
              <w:t xml:space="preserve">checkRegistrationInterval </w:t>
            </w:r>
            <w:r>
              <w:rPr>
                <w:rFonts w:ascii="Courier New" w:hAnsi="Courier New" w:cs="Courier New"/>
                <w:iCs/>
                <w:sz w:val="12"/>
                <w:szCs w:val="12"/>
              </w:rPr>
              <w:t>value.</w:t>
            </w:r>
          </w:p>
        </w:tc>
      </w:tr>
      <w:tr w:rsidR="001A037B" w:rsidRPr="001A037B" w:rsidTr="009F76DF">
        <w:tc>
          <w:tcPr>
            <w:tcW w:w="567" w:type="dxa"/>
          </w:tcPr>
          <w:p w:rsidR="001A037B" w:rsidRDefault="001A037B" w:rsidP="004E7758">
            <w:pPr>
              <w:rPr>
                <w:rFonts w:ascii="Courier New" w:hAnsi="Courier New" w:cs="Courier New"/>
                <w:sz w:val="12"/>
                <w:szCs w:val="12"/>
                <w:lang w:val="en-US"/>
              </w:rPr>
            </w:pPr>
            <w:r>
              <w:rPr>
                <w:rFonts w:ascii="Courier New" w:hAnsi="Courier New" w:cs="Courier New"/>
                <w:sz w:val="12"/>
                <w:szCs w:val="12"/>
                <w:lang w:val="en-US"/>
              </w:rPr>
              <w:t>453</w:t>
            </w:r>
          </w:p>
        </w:tc>
        <w:tc>
          <w:tcPr>
            <w:tcW w:w="2835" w:type="dxa"/>
          </w:tcPr>
          <w:p w:rsidR="001A037B" w:rsidRPr="001A037B" w:rsidRDefault="001A037B" w:rsidP="004D695C">
            <w:pPr>
              <w:rPr>
                <w:rFonts w:ascii="Courier New" w:hAnsi="Courier New" w:cs="Courier New"/>
                <w:sz w:val="12"/>
                <w:szCs w:val="12"/>
                <w:lang w:val="en-US"/>
              </w:rPr>
            </w:pPr>
            <w:r w:rsidRPr="001A037B">
              <w:rPr>
                <w:rFonts w:ascii="Courier New" w:hAnsi="Courier New" w:cs="Courier New"/>
                <w:sz w:val="12"/>
                <w:szCs w:val="12"/>
                <w:lang w:val="en-US"/>
              </w:rPr>
              <w:t>HV_WRONG_CACHING_METHOD_VALUE</w:t>
            </w:r>
          </w:p>
        </w:tc>
        <w:tc>
          <w:tcPr>
            <w:tcW w:w="6061" w:type="dxa"/>
          </w:tcPr>
          <w:p w:rsidR="001A037B" w:rsidRPr="001A037B" w:rsidRDefault="001A037B" w:rsidP="004E7758">
            <w:pPr>
              <w:rPr>
                <w:rFonts w:ascii="Courier New" w:hAnsi="Courier New" w:cs="Courier New"/>
                <w:sz w:val="12"/>
                <w:szCs w:val="12"/>
                <w:lang w:val="en-US"/>
              </w:rPr>
            </w:pPr>
            <w:r>
              <w:rPr>
                <w:rFonts w:ascii="Courier New" w:hAnsi="Courier New" w:cs="Courier New"/>
                <w:sz w:val="12"/>
                <w:szCs w:val="12"/>
                <w:lang w:val="en-US"/>
              </w:rPr>
              <w:t>Invalid cachingMethod value.</w:t>
            </w:r>
          </w:p>
        </w:tc>
      </w:tr>
      <w:tr w:rsidR="004D695C" w:rsidRPr="009F2622" w:rsidTr="009F76DF">
        <w:tc>
          <w:tcPr>
            <w:tcW w:w="567" w:type="dxa"/>
          </w:tcPr>
          <w:p w:rsidR="004D695C" w:rsidRDefault="004D695C" w:rsidP="00240A03">
            <w:pPr>
              <w:rPr>
                <w:rFonts w:ascii="Courier New" w:hAnsi="Courier New" w:cs="Courier New"/>
                <w:sz w:val="12"/>
                <w:szCs w:val="12"/>
                <w:lang w:val="en-US"/>
              </w:rPr>
            </w:pPr>
          </w:p>
        </w:tc>
        <w:tc>
          <w:tcPr>
            <w:tcW w:w="2835" w:type="dxa"/>
          </w:tcPr>
          <w:p w:rsidR="004D695C" w:rsidRPr="009F2622" w:rsidRDefault="004D695C" w:rsidP="008A363B">
            <w:pPr>
              <w:rPr>
                <w:rFonts w:ascii="Courier New" w:hAnsi="Courier New" w:cs="Courier New"/>
                <w:iCs/>
                <w:sz w:val="12"/>
                <w:szCs w:val="12"/>
              </w:rPr>
            </w:pPr>
          </w:p>
        </w:tc>
        <w:tc>
          <w:tcPr>
            <w:tcW w:w="6061" w:type="dxa"/>
          </w:tcPr>
          <w:p w:rsidR="004D695C" w:rsidRPr="009F2622" w:rsidRDefault="004D695C" w:rsidP="008A363B">
            <w:pPr>
              <w:rPr>
                <w:rFonts w:ascii="Courier New" w:hAnsi="Courier New" w:cs="Courier New"/>
                <w:iCs/>
                <w:sz w:val="12"/>
                <w:szCs w:val="12"/>
              </w:rPr>
            </w:pP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460</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V_WRONG_CONFIGURATION_FILE</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Invalid configuration file.</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461</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V_WRONG_INSPECT_COMMAND</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Invalid inspect command.</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462</w:t>
            </w:r>
          </w:p>
        </w:tc>
        <w:tc>
          <w:tcPr>
            <w:tcW w:w="2835"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V_WRONG_MANAGE_COMMAND</w:t>
            </w:r>
          </w:p>
        </w:tc>
        <w:tc>
          <w:tcPr>
            <w:tcW w:w="6061"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Invalid manage command.</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463</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V_WRONG_SERVICE_TYPE</w:t>
            </w:r>
          </w:p>
        </w:tc>
        <w:tc>
          <w:tcPr>
            <w:tcW w:w="6061"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Invalid service type.</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464</w:t>
            </w:r>
          </w:p>
        </w:tc>
        <w:tc>
          <w:tcPr>
            <w:tcW w:w="2835"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V_WRONG_SERVER_TYPE</w:t>
            </w:r>
          </w:p>
        </w:tc>
        <w:tc>
          <w:tcPr>
            <w:tcW w:w="6061"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Invalid server type.</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p>
        </w:tc>
        <w:tc>
          <w:tcPr>
            <w:tcW w:w="2835" w:type="dxa"/>
          </w:tcPr>
          <w:p w:rsidR="004D695C" w:rsidRPr="009F2622" w:rsidRDefault="004D695C" w:rsidP="008A363B">
            <w:pPr>
              <w:rPr>
                <w:rFonts w:ascii="Courier New" w:hAnsi="Courier New" w:cs="Courier New"/>
                <w:iCs/>
                <w:sz w:val="12"/>
                <w:szCs w:val="12"/>
              </w:rPr>
            </w:pPr>
          </w:p>
        </w:tc>
        <w:tc>
          <w:tcPr>
            <w:tcW w:w="6061" w:type="dxa"/>
          </w:tcPr>
          <w:p w:rsidR="004D695C" w:rsidRPr="009F2622" w:rsidRDefault="004D695C" w:rsidP="008A363B">
            <w:pPr>
              <w:rPr>
                <w:rFonts w:ascii="Courier New" w:hAnsi="Courier New" w:cs="Courier New"/>
                <w:iCs/>
                <w:sz w:val="12"/>
                <w:szCs w:val="12"/>
              </w:rPr>
            </w:pP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500</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SERVER_ERROR</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Server error.</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501</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SERVICE_DISABLED</w:t>
            </w:r>
          </w:p>
        </w:tc>
        <w:tc>
          <w:tcPr>
            <w:tcW w:w="6061" w:type="dxa"/>
          </w:tcPr>
          <w:p w:rsidR="004D695C" w:rsidRPr="009F2622" w:rsidRDefault="004D695C" w:rsidP="009F2622">
            <w:pPr>
              <w:tabs>
                <w:tab w:val="left" w:pos="953"/>
              </w:tabs>
              <w:rPr>
                <w:rFonts w:ascii="Courier New" w:hAnsi="Courier New" w:cs="Courier New"/>
                <w:iCs/>
                <w:sz w:val="12"/>
                <w:szCs w:val="12"/>
              </w:rPr>
            </w:pPr>
            <w:r>
              <w:rPr>
                <w:rFonts w:ascii="Courier New" w:hAnsi="Courier New" w:cs="Courier New"/>
                <w:iCs/>
                <w:sz w:val="12"/>
                <w:szCs w:val="12"/>
              </w:rPr>
              <w:t>Service is disabled</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504</w:t>
            </w:r>
          </w:p>
        </w:tc>
        <w:tc>
          <w:tcPr>
            <w:tcW w:w="2835"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OPERATION</w:t>
            </w:r>
            <w:r w:rsidRPr="009F2622">
              <w:rPr>
                <w:rFonts w:ascii="Courier New" w:hAnsi="Courier New" w:cs="Courier New"/>
                <w:iCs/>
                <w:sz w:val="12"/>
                <w:szCs w:val="12"/>
              </w:rPr>
              <w:t>_TIMEOUT</w:t>
            </w:r>
            <w:r>
              <w:rPr>
                <w:rFonts w:ascii="Courier New" w:hAnsi="Courier New" w:cs="Courier New"/>
                <w:iCs/>
                <w:sz w:val="12"/>
                <w:szCs w:val="12"/>
              </w:rPr>
              <w:t>_EXPIRED</w:t>
            </w:r>
          </w:p>
        </w:tc>
        <w:tc>
          <w:tcPr>
            <w:tcW w:w="6061" w:type="dxa"/>
          </w:tcPr>
          <w:p w:rsidR="004D695C" w:rsidRPr="009F2622" w:rsidRDefault="004D695C" w:rsidP="004C3813">
            <w:pPr>
              <w:tabs>
                <w:tab w:val="left" w:pos="953"/>
              </w:tabs>
              <w:rPr>
                <w:rFonts w:ascii="Courier New" w:hAnsi="Courier New" w:cs="Courier New"/>
                <w:iCs/>
                <w:sz w:val="12"/>
                <w:szCs w:val="12"/>
              </w:rPr>
            </w:pPr>
            <w:r>
              <w:rPr>
                <w:rFonts w:ascii="Courier New" w:hAnsi="Courier New" w:cs="Courier New"/>
                <w:iCs/>
                <w:sz w:val="12"/>
                <w:szCs w:val="12"/>
              </w:rPr>
              <w:t>The server did not timely respond to the request</w:t>
            </w:r>
            <w:r w:rsidRPr="009F2622">
              <w:rPr>
                <w:rFonts w:ascii="Courier New" w:hAnsi="Courier New" w:cs="Courier New"/>
                <w:iCs/>
                <w:sz w:val="12"/>
                <w:szCs w:val="12"/>
              </w:rPr>
              <w:t>.</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505</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UPLOAD_FILE</w:t>
            </w:r>
          </w:p>
        </w:tc>
        <w:tc>
          <w:tcPr>
            <w:tcW w:w="6061" w:type="dxa"/>
          </w:tcPr>
          <w:p w:rsidR="004D695C" w:rsidRPr="009F2622" w:rsidRDefault="004D695C" w:rsidP="009F2622">
            <w:pPr>
              <w:tabs>
                <w:tab w:val="left" w:pos="953"/>
              </w:tabs>
              <w:rPr>
                <w:rFonts w:ascii="Courier New" w:hAnsi="Courier New" w:cs="Courier New"/>
                <w:iCs/>
                <w:sz w:val="12"/>
                <w:szCs w:val="12"/>
              </w:rPr>
            </w:pPr>
            <w:r>
              <w:rPr>
                <w:rFonts w:ascii="Courier New" w:hAnsi="Courier New" w:cs="Courier New"/>
                <w:iCs/>
                <w:sz w:val="12"/>
                <w:szCs w:val="12"/>
              </w:rPr>
              <w:t>Upload file failed.</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p>
        </w:tc>
        <w:tc>
          <w:tcPr>
            <w:tcW w:w="2835" w:type="dxa"/>
          </w:tcPr>
          <w:p w:rsidR="004D695C" w:rsidRPr="009F2622" w:rsidRDefault="004D695C" w:rsidP="008A363B">
            <w:pPr>
              <w:rPr>
                <w:rFonts w:ascii="Courier New" w:hAnsi="Courier New" w:cs="Courier New"/>
                <w:iCs/>
                <w:sz w:val="12"/>
                <w:szCs w:val="12"/>
              </w:rPr>
            </w:pPr>
          </w:p>
        </w:tc>
        <w:tc>
          <w:tcPr>
            <w:tcW w:w="6061" w:type="dxa"/>
          </w:tcPr>
          <w:p w:rsidR="004D695C" w:rsidRPr="009F2622" w:rsidRDefault="004D695C" w:rsidP="008A363B">
            <w:pPr>
              <w:rPr>
                <w:rFonts w:ascii="Courier New" w:hAnsi="Courier New" w:cs="Courier New"/>
                <w:iCs/>
                <w:sz w:val="12"/>
                <w:szCs w:val="12"/>
              </w:rPr>
            </w:pP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600</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SC_ERROR</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Service Connector error.</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601</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NO_SERVER</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No server.</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602</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NO_FREE_SERVER</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No free server</w:t>
            </w:r>
            <w:r>
              <w:rPr>
                <w:rFonts w:ascii="Courier New" w:hAnsi="Courier New" w:cs="Courier New"/>
                <w:iCs/>
                <w:sz w:val="12"/>
                <w:szCs w:val="12"/>
              </w:rPr>
              <w:t xml:space="preserve"> available</w:t>
            </w:r>
            <w:r w:rsidRPr="009F2622">
              <w:rPr>
                <w:rFonts w:ascii="Courier New" w:hAnsi="Courier New" w:cs="Courier New"/>
                <w:iCs/>
                <w:sz w:val="12"/>
                <w:szCs w:val="12"/>
              </w:rPr>
              <w:t>.</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603</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NO_FREE_CONNECTION</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 xml:space="preserve">No free </w:t>
            </w:r>
            <w:r>
              <w:rPr>
                <w:rFonts w:ascii="Courier New" w:hAnsi="Courier New" w:cs="Courier New"/>
                <w:iCs/>
                <w:sz w:val="12"/>
                <w:szCs w:val="12"/>
              </w:rPr>
              <w:t xml:space="preserve">connection to </w:t>
            </w:r>
            <w:r w:rsidRPr="009F2622">
              <w:rPr>
                <w:rFonts w:ascii="Courier New" w:hAnsi="Courier New" w:cs="Courier New"/>
                <w:iCs/>
                <w:sz w:val="12"/>
                <w:szCs w:val="12"/>
              </w:rPr>
              <w:t>server</w:t>
            </w:r>
            <w:r>
              <w:rPr>
                <w:rFonts w:ascii="Courier New" w:hAnsi="Courier New" w:cs="Courier New"/>
                <w:iCs/>
                <w:sz w:val="12"/>
                <w:szCs w:val="12"/>
              </w:rPr>
              <w:t xml:space="preserve"> available</w:t>
            </w:r>
            <w:r w:rsidRPr="009F2622">
              <w:rPr>
                <w:rFonts w:ascii="Courier New" w:hAnsi="Courier New" w:cs="Courier New"/>
                <w:iCs/>
                <w:sz w:val="12"/>
                <w:szCs w:val="12"/>
              </w:rPr>
              <w:t>.</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604</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SERVER_ALREADY_REGISTERED</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 xml:space="preserve">Server </w:t>
            </w:r>
            <w:r>
              <w:rPr>
                <w:rFonts w:ascii="Courier New" w:hAnsi="Courier New" w:cs="Courier New"/>
                <w:iCs/>
                <w:sz w:val="12"/>
                <w:szCs w:val="12"/>
              </w:rPr>
              <w:t xml:space="preserve">is </w:t>
            </w:r>
            <w:r w:rsidRPr="009F2622">
              <w:rPr>
                <w:rFonts w:ascii="Courier New" w:hAnsi="Courier New" w:cs="Courier New"/>
                <w:iCs/>
                <w:sz w:val="12"/>
                <w:szCs w:val="12"/>
              </w:rPr>
              <w:t>already registered for the service.</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605</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FRAME_DECODER</w:t>
            </w:r>
          </w:p>
        </w:tc>
        <w:tc>
          <w:tcPr>
            <w:tcW w:w="6061" w:type="dxa"/>
          </w:tcPr>
          <w:p w:rsidR="004D695C" w:rsidRPr="009F2622" w:rsidRDefault="004D695C" w:rsidP="00735678">
            <w:pPr>
              <w:rPr>
                <w:rFonts w:ascii="Courier New" w:hAnsi="Courier New" w:cs="Courier New"/>
                <w:iCs/>
                <w:sz w:val="12"/>
                <w:szCs w:val="12"/>
              </w:rPr>
            </w:pPr>
            <w:r>
              <w:rPr>
                <w:rFonts w:ascii="Courier New" w:hAnsi="Courier New" w:cs="Courier New"/>
                <w:iCs/>
                <w:sz w:val="12"/>
                <w:szCs w:val="12"/>
              </w:rPr>
              <w:t xml:space="preserve">Unable </w:t>
            </w:r>
            <w:r w:rsidRPr="009F2622">
              <w:rPr>
                <w:rFonts w:ascii="Courier New" w:hAnsi="Courier New" w:cs="Courier New"/>
                <w:iCs/>
                <w:sz w:val="12"/>
                <w:szCs w:val="12"/>
              </w:rPr>
              <w:t xml:space="preserve">to decode </w:t>
            </w:r>
            <w:r>
              <w:rPr>
                <w:rFonts w:ascii="Courier New" w:hAnsi="Courier New" w:cs="Courier New"/>
                <w:iCs/>
                <w:sz w:val="12"/>
                <w:szCs w:val="12"/>
              </w:rPr>
              <w:t>message</w:t>
            </w:r>
            <w:r w:rsidRPr="009F2622">
              <w:rPr>
                <w:rFonts w:ascii="Courier New" w:hAnsi="Courier New" w:cs="Courier New"/>
                <w:iCs/>
                <w:sz w:val="12"/>
                <w:szCs w:val="12"/>
              </w:rPr>
              <w:t xml:space="preserve">, SCMP </w:t>
            </w:r>
            <w:r>
              <w:rPr>
                <w:rFonts w:ascii="Courier New" w:hAnsi="Courier New" w:cs="Courier New"/>
                <w:iCs/>
                <w:sz w:val="12"/>
                <w:szCs w:val="12"/>
              </w:rPr>
              <w:t>head</w:t>
            </w:r>
            <w:r w:rsidRPr="009F2622">
              <w:rPr>
                <w:rFonts w:ascii="Courier New" w:hAnsi="Courier New" w:cs="Courier New"/>
                <w:iCs/>
                <w:sz w:val="12"/>
                <w:szCs w:val="12"/>
              </w:rPr>
              <w:t xml:space="preserve">line </w:t>
            </w:r>
            <w:r>
              <w:rPr>
                <w:rFonts w:ascii="Courier New" w:hAnsi="Courier New" w:cs="Courier New"/>
                <w:iCs/>
                <w:sz w:val="12"/>
                <w:szCs w:val="12"/>
              </w:rPr>
              <w:t xml:space="preserve">is </w:t>
            </w:r>
            <w:r w:rsidRPr="009F2622">
              <w:rPr>
                <w:rFonts w:ascii="Courier New" w:hAnsi="Courier New" w:cs="Courier New"/>
                <w:iCs/>
                <w:sz w:val="12"/>
                <w:szCs w:val="12"/>
              </w:rPr>
              <w:t>wrong.</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606</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SESSION_ABORT</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Session aborted.</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607</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CONNECTION_EXCEPTION</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Connection error.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608</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CACHE_ERROR</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Cache error.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609</w:t>
            </w:r>
          </w:p>
        </w:tc>
        <w:tc>
          <w:tcPr>
            <w:tcW w:w="2835"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CACHE_LOADING</w:t>
            </w:r>
          </w:p>
        </w:tc>
        <w:tc>
          <w:tcPr>
            <w:tcW w:w="6061" w:type="dxa"/>
          </w:tcPr>
          <w:p w:rsidR="004D695C" w:rsidRPr="00624246" w:rsidRDefault="004D695C" w:rsidP="008A363B">
            <w:pPr>
              <w:rPr>
                <w:rFonts w:ascii="Courier New" w:hAnsi="Courier New" w:cs="Courier New"/>
                <w:b/>
                <w:iCs/>
                <w:sz w:val="12"/>
                <w:szCs w:val="12"/>
              </w:rPr>
            </w:pPr>
            <w:r>
              <w:rPr>
                <w:rFonts w:ascii="Courier New" w:hAnsi="Courier New" w:cs="Courier New"/>
                <w:iCs/>
                <w:sz w:val="12"/>
                <w:szCs w:val="12"/>
              </w:rPr>
              <w:t>Cache loading. Retry later.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610</w:t>
            </w:r>
          </w:p>
        </w:tc>
        <w:tc>
          <w:tcPr>
            <w:tcW w:w="2835"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CACHE_MANAGER_ERROR</w:t>
            </w:r>
          </w:p>
        </w:tc>
        <w:tc>
          <w:tcPr>
            <w:tcW w:w="6061" w:type="dxa"/>
          </w:tcPr>
          <w:p w:rsidR="004D695C" w:rsidRDefault="004D695C" w:rsidP="00C43C48">
            <w:pPr>
              <w:rPr>
                <w:rFonts w:ascii="Courier New" w:hAnsi="Courier New" w:cs="Courier New"/>
                <w:iCs/>
                <w:sz w:val="12"/>
                <w:szCs w:val="12"/>
              </w:rPr>
            </w:pPr>
            <w:r>
              <w:rPr>
                <w:rFonts w:ascii="Courier New" w:hAnsi="Courier New" w:cs="Courier New"/>
                <w:iCs/>
                <w:sz w:val="12"/>
                <w:szCs w:val="12"/>
              </w:rPr>
              <w:t>Cache Manager error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611</w:t>
            </w:r>
          </w:p>
        </w:tc>
        <w:tc>
          <w:tcPr>
            <w:tcW w:w="2835" w:type="dxa"/>
          </w:tcPr>
          <w:p w:rsidR="004D695C" w:rsidRDefault="004D695C" w:rsidP="00C43C48">
            <w:pPr>
              <w:rPr>
                <w:rFonts w:ascii="Courier New" w:hAnsi="Courier New" w:cs="Courier New"/>
                <w:iCs/>
                <w:sz w:val="12"/>
                <w:szCs w:val="12"/>
              </w:rPr>
            </w:pPr>
            <w:r>
              <w:rPr>
                <w:rFonts w:ascii="Courier New" w:hAnsi="Courier New" w:cs="Courier New"/>
                <w:iCs/>
                <w:sz w:val="12"/>
                <w:szCs w:val="12"/>
              </w:rPr>
              <w:t>PARALLEL_REQUEST</w:t>
            </w:r>
          </w:p>
        </w:tc>
        <w:tc>
          <w:tcPr>
            <w:tcW w:w="6061" w:type="dxa"/>
          </w:tcPr>
          <w:p w:rsidR="004D695C" w:rsidRDefault="004D695C" w:rsidP="00C43C48">
            <w:pPr>
              <w:rPr>
                <w:rFonts w:ascii="Courier New" w:hAnsi="Courier New" w:cs="Courier New"/>
                <w:iCs/>
                <w:sz w:val="12"/>
                <w:szCs w:val="12"/>
              </w:rPr>
            </w:pPr>
            <w:r>
              <w:rPr>
                <w:rFonts w:ascii="Courier New" w:hAnsi="Courier New" w:cs="Courier New"/>
                <w:iCs/>
                <w:sz w:val="12"/>
                <w:szCs w:val="12"/>
              </w:rPr>
              <w:t>Parallel client request rejected</w:t>
            </w:r>
          </w:p>
        </w:tc>
      </w:tr>
    </w:tbl>
    <w:p w:rsidR="00240A03" w:rsidRDefault="00240A03" w:rsidP="00240A03">
      <w:pPr>
        <w:rPr>
          <w:lang w:val="en-US"/>
        </w:rPr>
        <w:sectPr w:rsidR="00240A03">
          <w:headerReference w:type="even" r:id="rId147"/>
          <w:headerReference w:type="default" r:id="rId148"/>
          <w:headerReference w:type="first" r:id="rId149"/>
          <w:pgSz w:w="11907" w:h="16840" w:code="9"/>
          <w:pgMar w:top="1276" w:right="1418" w:bottom="1304" w:left="2835" w:header="567" w:footer="832" w:gutter="0"/>
          <w:cols w:space="720"/>
          <w:formProt w:val="0"/>
        </w:sectPr>
      </w:pPr>
    </w:p>
    <w:p w:rsidR="00240A03" w:rsidRPr="00326E23" w:rsidRDefault="00240A03" w:rsidP="008F5812">
      <w:pPr>
        <w:pStyle w:val="Index"/>
        <w:numPr>
          <w:ilvl w:val="0"/>
          <w:numId w:val="2"/>
        </w:numPr>
        <w:outlineLvl w:val="0"/>
        <w:rPr>
          <w:lang w:val="en-US"/>
        </w:rPr>
      </w:pPr>
      <w:bookmarkStart w:id="374" w:name="_Toc259004475"/>
      <w:bookmarkStart w:id="375" w:name="_Toc337458307"/>
      <w:bookmarkEnd w:id="374"/>
      <w:bookmarkEnd w:id="375"/>
    </w:p>
    <w:p w:rsidR="00240A03" w:rsidRPr="00326E23" w:rsidRDefault="004A4633" w:rsidP="000A7E4C">
      <w:pPr>
        <w:rPr>
          <w:lang w:val="en-US"/>
        </w:rPr>
      </w:pPr>
      <w:r w:rsidRPr="00326E23">
        <w:rPr>
          <w:lang w:val="en-US"/>
        </w:rPr>
        <w:fldChar w:fldCharType="begin"/>
      </w:r>
      <w:r w:rsidR="00240A03" w:rsidRPr="00326E23">
        <w:rPr>
          <w:lang w:val="en-US"/>
        </w:rPr>
        <w:instrText xml:space="preserve"> INDEX \e " • " \h "A" \c "2" </w:instrText>
      </w:r>
      <w:r w:rsidRPr="00326E23">
        <w:rPr>
          <w:lang w:val="en-US"/>
        </w:rPr>
        <w:fldChar w:fldCharType="separate"/>
      </w:r>
      <w:r w:rsidR="00B31E7E">
        <w:rPr>
          <w:b/>
          <w:bCs/>
          <w:noProof/>
          <w:lang w:val="en-US"/>
        </w:rPr>
        <w:t>No index entries found.</w:t>
      </w:r>
      <w:r w:rsidRPr="00326E23">
        <w:rPr>
          <w:lang w:val="en-US"/>
        </w:rPr>
        <w:fldChar w:fldCharType="end"/>
      </w:r>
    </w:p>
    <w:p w:rsidR="00240A03" w:rsidRPr="00326E23" w:rsidRDefault="00240A03" w:rsidP="00240A03">
      <w:pPr>
        <w:rPr>
          <w:lang w:val="en-US"/>
        </w:rPr>
      </w:pPr>
    </w:p>
    <w:p w:rsidR="00E10FA8" w:rsidRPr="00326E23" w:rsidRDefault="00E10FA8" w:rsidP="00240A03">
      <w:pPr>
        <w:rPr>
          <w:lang w:val="en-US"/>
        </w:rPr>
      </w:pPr>
    </w:p>
    <w:sectPr w:rsidR="00E10FA8" w:rsidRPr="00326E23" w:rsidSect="00240A03">
      <w:headerReference w:type="even" r:id="rId150"/>
      <w:headerReference w:type="default" r:id="rId151"/>
      <w:headerReference w:type="first" r:id="rId152"/>
      <w:pgSz w:w="11907" w:h="16840" w:code="9"/>
      <w:pgMar w:top="1276" w:right="1418" w:bottom="1304" w:left="2835" w:header="567" w:footer="831" w:gutter="0"/>
      <w:cols w:space="720"/>
      <w:formProt w:val="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159A" w:rsidRDefault="00B2159A" w:rsidP="00F416B6">
      <w:r>
        <w:separator/>
      </w:r>
    </w:p>
  </w:endnote>
  <w:endnote w:type="continuationSeparator" w:id="0">
    <w:p w:rsidR="00B2159A" w:rsidRDefault="00B2159A" w:rsidP="00F416B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 w:rsidR="000345C0" w:rsidRDefault="000345C0" w:rsidP="00F416B6">
    <w:pPr>
      <w:rPr>
        <w:sz w:val="15"/>
      </w:rPr>
    </w:pPr>
    <w:r w:rsidRPr="004A4633">
      <w:rPr>
        <w:sz w:val="15"/>
      </w:rPr>
      <w:object w:dxaOrig="2409" w:dyaOrig="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62.5pt;height:9.5pt" o:ole="">
          <v:imagedata r:id="rId1" o:title=""/>
        </v:shape>
        <o:OLEObject Type="Embed" ProgID="CDraw" ShapeID="_x0000_i1066" DrawAspect="Content" ObjectID="_1411200295" r:id="rId2">
          <o:FieldCodes>\s</o:FieldCodes>
        </o:OLEObject>
      </w:object>
    </w:r>
    <w:r>
      <w:rPr>
        <w:sz w:val="15"/>
      </w:rPr>
      <w:tab/>
    </w:r>
    <w:fldSimple w:instr=" FILENAME \p\* LOWER \* MERGEFORMAT ">
      <w:r w:rsidR="005E7D95">
        <w:rPr>
          <w:noProof/>
        </w:rPr>
        <w:t>c:\stabilit\projects\eurex\sc\documents\sc_0_scmp_e-v2.42.docx</w:t>
      </w:r>
    </w:fldSimple>
  </w:p>
  <w:p w:rsidR="000345C0" w:rsidRDefault="000345C0" w:rsidP="00F416B6"/>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r>
      <w:tab/>
    </w:r>
    <w:fldSimple w:instr="STYLEREF Z_classification">
      <w:r w:rsidR="005E7D95">
        <w:rPr>
          <w:noProof/>
        </w:rPr>
        <w:t>Public</w:t>
      </w:r>
    </w:fldSimple>
    <w:r>
      <w:br/>
    </w:r>
    <w:r>
      <w:rPr>
        <w:rStyle w:val="Printnote"/>
      </w:rPr>
      <w:fldChar w:fldCharType="begin"/>
    </w:r>
    <w:r>
      <w:rPr>
        <w:rStyle w:val="Printnote"/>
        <w:lang w:val="en-GB"/>
      </w:rPr>
      <w:instrText xml:space="preserve"> FILENAME \p\* LOWER</w:instrText>
    </w:r>
    <w:r>
      <w:rPr>
        <w:rStyle w:val="Printnote"/>
      </w:rPr>
      <w:fldChar w:fldCharType="separate"/>
    </w:r>
    <w:r w:rsidR="005E7D95">
      <w:rPr>
        <w:rStyle w:val="Printnote"/>
        <w:noProof/>
        <w:lang w:val="en-GB"/>
      </w:rPr>
      <w:t>c:\stabilit\projects\eurex\sc\documents\sc_0_scmp_e-v2.42.docx</w:t>
    </w:r>
    <w:r>
      <w:rPr>
        <w:rStyle w:val="Printnote"/>
      </w:rPr>
      <w:fldChar w:fldCharType="end"/>
    </w:r>
    <w:r>
      <w:rPr>
        <w:sz w:val="10"/>
      </w:rPr>
      <w:tab/>
    </w:r>
    <w:r>
      <w:t xml:space="preserve">Copyright © </w:t>
    </w:r>
    <w:fldSimple w:instr=" DATE  \@ &quot;yyyy&quot;  \* MERGEFORMAT ">
      <w:r w:rsidR="005E7D95">
        <w:rPr>
          <w:noProof/>
        </w:rPr>
        <w:t>2012</w:t>
      </w:r>
    </w:fldSimple>
    <w:r>
      <w:t xml:space="preserve"> by STABILIT Informatik AG</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r>
      <w:fldChar w:fldCharType="begin"/>
    </w:r>
    <w:r>
      <w:instrText xml:space="preserve"> AUTOTEXT Footer_odd_page_e </w:instrText>
    </w:r>
    <w:r>
      <w:fldChar w:fldCharType="separate"/>
    </w:r>
    <w:r w:rsidR="005E7D95">
      <w:rPr>
        <w:b/>
        <w:bCs/>
        <w:lang w:val="en-US"/>
      </w:rPr>
      <w:t>Error! AutoText entry not defined.</w:t>
    </w:r>
    <w:r>
      <w:fldChar w:fldCharType="end"/>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rPr>
        <w:sz w:val="10"/>
      </w:rPr>
    </w:pPr>
    <w:fldSimple w:instr="STYLEREF Z_classification">
      <w:r w:rsidR="005E7D95">
        <w:rPr>
          <w:noProof/>
        </w:rPr>
        <w:t>Public</w:t>
      </w:r>
    </w:fldSimple>
    <w:r>
      <w:tab/>
    </w:r>
    <w:r>
      <w:rPr>
        <w:rStyle w:val="Printnote"/>
      </w:rPr>
      <w:fldChar w:fldCharType="begin"/>
    </w:r>
    <w:r>
      <w:rPr>
        <w:rStyle w:val="Printnote"/>
        <w:lang w:val="en-GB"/>
      </w:rPr>
      <w:instrText xml:space="preserve"> FILENAME \p\* LOWER</w:instrText>
    </w:r>
    <w:r>
      <w:rPr>
        <w:rStyle w:val="Printnote"/>
      </w:rPr>
      <w:fldChar w:fldCharType="separate"/>
    </w:r>
    <w:r w:rsidR="005E7D95">
      <w:rPr>
        <w:rStyle w:val="Printnote"/>
        <w:noProof/>
        <w:lang w:val="en-GB"/>
      </w:rPr>
      <w:t>c:\stabilit\projects\eurex\sc\documents\sc_0_scmp_e-v2.42.docx</w:t>
    </w:r>
    <w:r>
      <w:rPr>
        <w:rStyle w:val="Printnote"/>
      </w:rPr>
      <w:fldChar w:fldCharType="end"/>
    </w:r>
    <w:r>
      <w:rPr>
        <w:sz w:val="10"/>
      </w:rPr>
      <w:tab/>
    </w:r>
  </w:p>
  <w:p w:rsidR="000345C0" w:rsidRDefault="000345C0" w:rsidP="00F416B6">
    <w:pPr>
      <w:pStyle w:val="Footer"/>
    </w:pPr>
    <w:r>
      <w:t xml:space="preserve">Copyright © </w:t>
    </w:r>
    <w:fldSimple w:instr=" DATE  \@ &quot;yyyy&quot;  \* MERGEFORMAT ">
      <w:r w:rsidR="005E7D95">
        <w:rPr>
          <w:noProof/>
        </w:rPr>
        <w:t>2012</w:t>
      </w:r>
    </w:fldSimple>
    <w:r>
      <w:t xml:space="preserve"> by STABILIT Informatik AG</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r>
      <w:fldChar w:fldCharType="begin"/>
    </w:r>
    <w:r>
      <w:instrText xml:space="preserve"> AUTOTEXT Repo_footer_even_page_e </w:instrText>
    </w:r>
    <w:r>
      <w:fldChar w:fldCharType="separate"/>
    </w:r>
    <w:r w:rsidR="005E7D95">
      <w:rPr>
        <w:b/>
        <w:bCs/>
        <w:lang w:val="en-US"/>
      </w:rPr>
      <w:t>Error! AutoText entry not defined.</w:t>
    </w:r>
    <w:r>
      <w:fldChar w:fldCharType="end"/>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9E2898">
    <w:pPr>
      <w:pStyle w:val="Footer"/>
      <w:ind w:left="0"/>
    </w:pPr>
    <w:fldSimple w:instr="STYLEREF Z_classification">
      <w:r w:rsidR="005E7D95">
        <w:rPr>
          <w:noProof/>
        </w:rPr>
        <w:t>Public</w:t>
      </w:r>
    </w:fldSimple>
    <w:r>
      <w:tab/>
    </w:r>
    <w:r>
      <w:tab/>
    </w:r>
    <w:r>
      <w:tab/>
    </w:r>
    <w:r>
      <w:tab/>
    </w:r>
    <w:r>
      <w:tab/>
    </w:r>
    <w:r>
      <w:tab/>
      <w:t xml:space="preserve">      </w:t>
    </w:r>
    <w:fldSimple w:instr=" FILENAME \p\* LOWER">
      <w:r w:rsidR="005E7D95">
        <w:rPr>
          <w:noProof/>
        </w:rPr>
        <w:t>c:\stabilit\projects\eurex\sc\documents\sc_0_scmp_e-v2.42.docx</w:t>
      </w:r>
    </w:fldSimple>
    <w:r>
      <w:br/>
      <w:t xml:space="preserve">Copyright © </w:t>
    </w:r>
    <w:fldSimple w:instr=" DATE  \@ &quot;yyyy&quot;  \* MERGEFORMAT ">
      <w:r w:rsidR="005E7D95">
        <w:rPr>
          <w:noProof/>
        </w:rPr>
        <w:t>2012</w:t>
      </w:r>
    </w:fldSimple>
    <w:r>
      <w:t xml:space="preserve"> by STABILIT Informatik AG </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9E2898" w:rsidRDefault="000345C0" w:rsidP="009E2898">
    <w:pPr>
      <w:pStyle w:val="Footer"/>
      <w:ind w:left="0"/>
    </w:pPr>
    <w:fldSimple w:instr="STYLEREF Z_classification">
      <w:r w:rsidR="005E7D95">
        <w:rPr>
          <w:noProof/>
        </w:rPr>
        <w:t>Public</w:t>
      </w:r>
    </w:fldSimple>
    <w:r>
      <w:tab/>
    </w:r>
    <w:r>
      <w:tab/>
    </w:r>
    <w:r>
      <w:tab/>
    </w:r>
    <w:r>
      <w:tab/>
    </w:r>
    <w:r>
      <w:tab/>
    </w:r>
    <w:r>
      <w:tab/>
      <w:t xml:space="preserve">      </w:t>
    </w:r>
    <w:fldSimple w:instr=" FILENAME \p\* LOWER">
      <w:r w:rsidR="005E7D95">
        <w:rPr>
          <w:noProof/>
        </w:rPr>
        <w:t>c:\stabilit\projects\eurex\sc\documents\sc_0_scmp_e-v2.42.docx</w:t>
      </w:r>
    </w:fldSimple>
  </w:p>
  <w:p w:rsidR="000345C0" w:rsidRDefault="000345C0" w:rsidP="009E2898">
    <w:pPr>
      <w:pStyle w:val="Footer"/>
      <w:ind w:left="0"/>
    </w:pPr>
    <w:r>
      <w:t xml:space="preserve">Copyright © </w:t>
    </w:r>
    <w:fldSimple w:instr=" DATE  \@ &quot;yyyy&quot;  \* MERGEFORMAT ">
      <w:r w:rsidR="005E7D95">
        <w:rPr>
          <w:noProof/>
        </w:rPr>
        <w:t>2012</w:t>
      </w:r>
    </w:fldSimple>
    <w:r>
      <w:t xml:space="preserve"> by STABILIT Informatik AG</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r>
      <w:fldChar w:fldCharType="begin"/>
    </w:r>
    <w:r>
      <w:instrText xml:space="preserve"> AUTOTEXT Repo_footer_even_page_e </w:instrText>
    </w:r>
    <w:r>
      <w:fldChar w:fldCharType="separate"/>
    </w:r>
    <w:r w:rsidR="005E7D95">
      <w:rPr>
        <w:b/>
        <w:bCs/>
        <w:lang w:val="en-US"/>
      </w:rPr>
      <w:t>Error! AutoText entry not defined.</w:t>
    </w:r>
    <w:r>
      <w:fldChar w:fldCharType="end"/>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950E77">
    <w:pPr>
      <w:pStyle w:val="Footer"/>
      <w:rPr>
        <w:sz w:val="10"/>
      </w:rPr>
    </w:pPr>
    <w:fldSimple w:instr="STYLEREF Z_classification">
      <w:r w:rsidR="005E7D95">
        <w:rPr>
          <w:noProof/>
        </w:rPr>
        <w:t>Public</w:t>
      </w:r>
    </w:fldSimple>
    <w:r>
      <w:tab/>
    </w:r>
    <w:r>
      <w:rPr>
        <w:rStyle w:val="Printnote"/>
      </w:rPr>
      <w:fldChar w:fldCharType="begin"/>
    </w:r>
    <w:r>
      <w:rPr>
        <w:rStyle w:val="Printnote"/>
        <w:lang w:val="en-GB"/>
      </w:rPr>
      <w:instrText xml:space="preserve"> FILENAME \p\* LOWER</w:instrText>
    </w:r>
    <w:r>
      <w:rPr>
        <w:rStyle w:val="Printnote"/>
      </w:rPr>
      <w:fldChar w:fldCharType="separate"/>
    </w:r>
    <w:r w:rsidR="005E7D95">
      <w:rPr>
        <w:rStyle w:val="Printnote"/>
        <w:noProof/>
        <w:lang w:val="en-GB"/>
      </w:rPr>
      <w:t>c:\stabilit\projects\eurex\sc\documents\sc_0_scmp_e-v2.42.docx</w:t>
    </w:r>
    <w:r>
      <w:rPr>
        <w:rStyle w:val="Printnote"/>
      </w:rPr>
      <w:fldChar w:fldCharType="end"/>
    </w:r>
    <w:r>
      <w:rPr>
        <w:sz w:val="10"/>
      </w:rPr>
      <w:tab/>
    </w:r>
  </w:p>
  <w:p w:rsidR="000345C0" w:rsidRDefault="000345C0" w:rsidP="00950E77">
    <w:pPr>
      <w:pStyle w:val="Footer"/>
    </w:pPr>
    <w:r>
      <w:t xml:space="preserve">Copyright © </w:t>
    </w:r>
    <w:fldSimple w:instr=" DATE  \@ &quot;yyyy&quot;  \* MERGEFORMAT ">
      <w:r w:rsidR="005E7D95">
        <w:rPr>
          <w:noProof/>
        </w:rPr>
        <w:t>2012</w:t>
      </w:r>
    </w:fldSimple>
    <w:r>
      <w:t xml:space="preserve"> by STABILIT Informatik AG</w:t>
    </w:r>
  </w:p>
  <w:p w:rsidR="000345C0" w:rsidRPr="00950E77" w:rsidRDefault="000345C0" w:rsidP="00950E77">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r>
      <w:tab/>
    </w:r>
    <w:fldSimple w:instr="STYLEREF Z_classification">
      <w:r w:rsidR="005E7D95">
        <w:rPr>
          <w:noProof/>
        </w:rPr>
        <w:t>Public</w:t>
      </w:r>
    </w:fldSimple>
    <w:r>
      <w:br/>
    </w:r>
    <w:r>
      <w:rPr>
        <w:rStyle w:val="Printnote"/>
      </w:rPr>
      <w:fldChar w:fldCharType="begin"/>
    </w:r>
    <w:r>
      <w:rPr>
        <w:rStyle w:val="Printnote"/>
        <w:lang w:val="en-GB"/>
      </w:rPr>
      <w:instrText xml:space="preserve"> FILENAME \p\* LOWER</w:instrText>
    </w:r>
    <w:r>
      <w:rPr>
        <w:rStyle w:val="Printnote"/>
      </w:rPr>
      <w:fldChar w:fldCharType="separate"/>
    </w:r>
    <w:r w:rsidR="005E7D95">
      <w:rPr>
        <w:rStyle w:val="Printnote"/>
        <w:noProof/>
        <w:lang w:val="en-GB"/>
      </w:rPr>
      <w:t>c:\stabilit\projects\eurex\sc\documents\sc_0_scmp_e-v2.42.docx</w:t>
    </w:r>
    <w:r>
      <w:rPr>
        <w:rStyle w:val="Printnote"/>
      </w:rPr>
      <w:fldChar w:fldCharType="end"/>
    </w:r>
    <w:r>
      <w:rPr>
        <w:sz w:val="10"/>
      </w:rPr>
      <w:tab/>
    </w:r>
    <w:r>
      <w:t xml:space="preserve">Copyright © </w:t>
    </w:r>
    <w:fldSimple w:instr=" DATE  \@ &quot;yyyy&quot;  \* MERGEFORMAT ">
      <w:r w:rsidR="005E7D95">
        <w:rPr>
          <w:noProof/>
        </w:rPr>
        <w:t>2012</w:t>
      </w:r>
    </w:fldSimple>
    <w:r>
      <w:t xml:space="preserve"> by STABILIT Informatik AG</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r>
      <w:fldChar w:fldCharType="begin"/>
    </w:r>
    <w:r>
      <w:instrText xml:space="preserve"> AUTOTEXT Repo_footer_even_page_e </w:instrText>
    </w:r>
    <w:r>
      <w:fldChar w:fldCharType="separate"/>
    </w:r>
    <w:r w:rsidR="005E7D95">
      <w:rPr>
        <w:b/>
        <w:bCs/>
        <w:lang w:val="en-US"/>
      </w:rPr>
      <w:t>Error! AutoText entry not defined.</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rPr>
        <w:sz w:val="15"/>
      </w:rPr>
    </w:pPr>
    <w:r w:rsidRPr="004A4633">
      <w:fldChar w:fldCharType="begin"/>
    </w:r>
    <w:r>
      <w:instrText xml:space="preserve"> AUTOTEXT Footer_cover_page_g \* MERGEFORMAT </w:instrText>
    </w:r>
    <w:r w:rsidRPr="004A4633">
      <w:fldChar w:fldCharType="separate"/>
    </w:r>
    <w:r w:rsidR="005E7D95">
      <w:rPr>
        <w:b/>
        <w:bCs/>
        <w:lang w:val="en-US"/>
      </w:rPr>
      <w:t>Error! AutoText entry not defined.</w:t>
    </w:r>
    <w:r>
      <w:rPr>
        <w:sz w:val="15"/>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r>
      <w:tab/>
    </w:r>
    <w:fldSimple w:instr="STYLEREF Z_classification">
      <w:r w:rsidR="005E7D95">
        <w:rPr>
          <w:noProof/>
        </w:rPr>
        <w:t>Public</w:t>
      </w:r>
    </w:fldSimple>
    <w:r>
      <w:br/>
    </w:r>
    <w:r>
      <w:rPr>
        <w:rStyle w:val="Printnote"/>
      </w:rPr>
      <w:fldChar w:fldCharType="begin"/>
    </w:r>
    <w:r>
      <w:rPr>
        <w:rStyle w:val="Printnote"/>
        <w:lang w:val="en-US"/>
      </w:rPr>
      <w:instrText xml:space="preserve"> FILENAME \p\* LOWER</w:instrText>
    </w:r>
    <w:r>
      <w:rPr>
        <w:rStyle w:val="Printnote"/>
      </w:rPr>
      <w:fldChar w:fldCharType="separate"/>
    </w:r>
    <w:r w:rsidR="005E7D95">
      <w:rPr>
        <w:rStyle w:val="Printnote"/>
        <w:noProof/>
        <w:lang w:val="en-US"/>
      </w:rPr>
      <w:t>c:\stabilit\projects\eurex\sc\documents\sc_0_scmp_e-v2.42.docx</w:t>
    </w:r>
    <w:r>
      <w:rPr>
        <w:rStyle w:val="Printnote"/>
      </w:rPr>
      <w:fldChar w:fldCharType="end"/>
    </w:r>
    <w:r>
      <w:rPr>
        <w:sz w:val="10"/>
      </w:rPr>
      <w:tab/>
    </w:r>
    <w:r>
      <w:t xml:space="preserve">Copyright © </w:t>
    </w:r>
    <w:fldSimple w:instr=" DATE  \@ &quot;yyyy&quot;  \* MERGEFORMAT ">
      <w:r w:rsidR="005E7D95">
        <w:rPr>
          <w:noProof/>
        </w:rPr>
        <w:t>2012</w:t>
      </w:r>
    </w:fldSimple>
    <w:r>
      <w:t xml:space="preserve"> by STABILIT Informatik AG</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fldSimple w:instr="STYLEREF Z_classification">
      <w:r w:rsidR="005E7D95">
        <w:rPr>
          <w:noProof/>
        </w:rPr>
        <w:t>Public</w:t>
      </w:r>
    </w:fldSimple>
    <w:r>
      <w:br/>
      <w:t xml:space="preserve">Copyright © </w:t>
    </w:r>
    <w:fldSimple w:instr=" DATE  \@ &quot;yyyy&quot;  \* MERGEFORMAT ">
      <w:r w:rsidR="005E7D95">
        <w:rPr>
          <w:noProof/>
        </w:rPr>
        <w:t>2012</w:t>
      </w:r>
    </w:fldSimple>
    <w:r>
      <w:t xml:space="preserve"> by STABILIT Informatik AG</w:t>
    </w:r>
    <w:r>
      <w:tab/>
    </w:r>
    <w:r>
      <w:rPr>
        <w:rStyle w:val="Printnote"/>
      </w:rPr>
      <w:fldChar w:fldCharType="begin"/>
    </w:r>
    <w:r>
      <w:rPr>
        <w:rStyle w:val="Printnote"/>
        <w:lang w:val="en-GB"/>
      </w:rPr>
      <w:instrText xml:space="preserve"> FILENAME \p\* LOWER</w:instrText>
    </w:r>
    <w:r>
      <w:rPr>
        <w:rStyle w:val="Printnote"/>
      </w:rPr>
      <w:fldChar w:fldCharType="separate"/>
    </w:r>
    <w:r w:rsidR="005E7D95">
      <w:rPr>
        <w:rStyle w:val="Printnote"/>
        <w:noProof/>
        <w:lang w:val="en-GB"/>
      </w:rPr>
      <w:t>c:\stabilit\projects\eurex\sc\documents\sc_0_scmp_e-v2.42.docx</w:t>
    </w:r>
    <w:r>
      <w:rPr>
        <w:rStyle w:val="Printnote"/>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r>
      <w:tab/>
    </w:r>
    <w:fldSimple w:instr="STYLEREF Z_classification">
      <w:r w:rsidR="005E7D95">
        <w:rPr>
          <w:noProof/>
        </w:rPr>
        <w:t>Public</w:t>
      </w:r>
    </w:fldSimple>
    <w:r>
      <w:br/>
    </w:r>
    <w:r>
      <w:rPr>
        <w:rStyle w:val="Printnote"/>
      </w:rPr>
      <w:fldChar w:fldCharType="begin"/>
    </w:r>
    <w:r>
      <w:rPr>
        <w:rStyle w:val="Printnote"/>
        <w:lang w:val="en-GB"/>
      </w:rPr>
      <w:instrText xml:space="preserve"> FILENAME \p\* LOWER</w:instrText>
    </w:r>
    <w:r>
      <w:rPr>
        <w:rStyle w:val="Printnote"/>
      </w:rPr>
      <w:fldChar w:fldCharType="separate"/>
    </w:r>
    <w:r w:rsidR="005E7D95">
      <w:rPr>
        <w:rStyle w:val="Printnote"/>
        <w:noProof/>
        <w:lang w:val="en-GB"/>
      </w:rPr>
      <w:t>c:\stabilit\projects\eurex\sc\documents\sc_0_scmp_e-v2.42.docx</w:t>
    </w:r>
    <w:r>
      <w:rPr>
        <w:rStyle w:val="Printnote"/>
      </w:rPr>
      <w:fldChar w:fldCharType="end"/>
    </w:r>
    <w:r>
      <w:rPr>
        <w:sz w:val="10"/>
      </w:rPr>
      <w:tab/>
    </w:r>
    <w:r>
      <w:t xml:space="preserve">Copyright © </w:t>
    </w:r>
    <w:fldSimple w:instr=" DATE \@ &quot;yyyy&quot; ">
      <w:r w:rsidR="005E7D95">
        <w:rPr>
          <w:noProof/>
        </w:rPr>
        <w:t>2012</w:t>
      </w:r>
    </w:fldSimple>
    <w:r>
      <w:t xml:space="preserve"> by STABILIT Informatik AG</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fldSimple w:instr="STYLEREF Z_classification">
      <w:r w:rsidR="005E7D95">
        <w:rPr>
          <w:noProof/>
        </w:rPr>
        <w:t>Public</w:t>
      </w:r>
    </w:fldSimple>
    <w:r>
      <w:br/>
      <w:t xml:space="preserve">Copyright © </w:t>
    </w:r>
    <w:fldSimple w:instr=" DATE  \@ &quot;yyyy&quot;  \* MERGEFORMAT ">
      <w:r w:rsidR="005E7D95">
        <w:rPr>
          <w:noProof/>
        </w:rPr>
        <w:t>2012</w:t>
      </w:r>
    </w:fldSimple>
    <w:r>
      <w:t xml:space="preserve"> by STABILIT Informatik AG</w:t>
    </w:r>
    <w:r>
      <w:tab/>
    </w:r>
    <w:r>
      <w:rPr>
        <w:rStyle w:val="Printnote"/>
      </w:rPr>
      <w:fldChar w:fldCharType="begin"/>
    </w:r>
    <w:r>
      <w:rPr>
        <w:rStyle w:val="Printnote"/>
        <w:lang w:val="en-GB"/>
      </w:rPr>
      <w:instrText xml:space="preserve"> FILENAME \p\* LOWER</w:instrText>
    </w:r>
    <w:r>
      <w:rPr>
        <w:rStyle w:val="Printnote"/>
      </w:rPr>
      <w:fldChar w:fldCharType="separate"/>
    </w:r>
    <w:r w:rsidR="005E7D95">
      <w:rPr>
        <w:rStyle w:val="Printnote"/>
        <w:noProof/>
        <w:lang w:val="en-GB"/>
      </w:rPr>
      <w:t>c:\stabilit\projects\eurex\sc\documents\sc_0_scmp_e-v2.42.docx</w:t>
    </w:r>
    <w:r>
      <w:rPr>
        <w:rStyle w:val="Printnote"/>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8B71BD">
    <w:pPr>
      <w:pStyle w:val="Footer"/>
    </w:pPr>
    <w:fldSimple w:instr="STYLEREF Z_classification">
      <w:r w:rsidR="005E7D95">
        <w:rPr>
          <w:noProof/>
        </w:rPr>
        <w:t>Public</w:t>
      </w:r>
    </w:fldSimple>
    <w:r>
      <w:br/>
      <w:t xml:space="preserve">Copyright © </w:t>
    </w:r>
    <w:fldSimple w:instr=" DATE  \@ &quot;yyyy&quot;  \* MERGEFORMAT ">
      <w:r w:rsidR="005E7D95">
        <w:rPr>
          <w:noProof/>
        </w:rPr>
        <w:t>2012</w:t>
      </w:r>
    </w:fldSimple>
    <w:r>
      <w:t xml:space="preserve"> by STABILIT Informatik AG</w:t>
    </w:r>
    <w:r>
      <w:tab/>
    </w:r>
    <w:r>
      <w:rPr>
        <w:rStyle w:val="Printnote"/>
      </w:rPr>
      <w:fldChar w:fldCharType="begin"/>
    </w:r>
    <w:r>
      <w:rPr>
        <w:rStyle w:val="Printnote"/>
        <w:lang w:val="en-GB"/>
      </w:rPr>
      <w:instrText xml:space="preserve"> FILENAME \p\* LOWER</w:instrText>
    </w:r>
    <w:r>
      <w:rPr>
        <w:rStyle w:val="Printnote"/>
      </w:rPr>
      <w:fldChar w:fldCharType="separate"/>
    </w:r>
    <w:r w:rsidR="005E7D95">
      <w:rPr>
        <w:rStyle w:val="Printnote"/>
        <w:noProof/>
        <w:lang w:val="en-GB"/>
      </w:rPr>
      <w:t>c:\stabilit\projects\eurex\sc\documents\sc_0_scmp_e-v2.42.docx</w:t>
    </w:r>
    <w:r>
      <w:rPr>
        <w:rStyle w:val="Printnote"/>
      </w:rPr>
      <w:fldChar w:fldCharType="end"/>
    </w:r>
  </w:p>
  <w:p w:rsidR="000345C0" w:rsidRPr="008B71BD" w:rsidRDefault="000345C0" w:rsidP="008B71BD">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Footer"/>
    </w:pPr>
    <w:r>
      <w:tab/>
    </w:r>
    <w:fldSimple w:instr="STYLEREF Z_classification">
      <w:r w:rsidR="005E7D95">
        <w:rPr>
          <w:noProof/>
        </w:rPr>
        <w:t>Public</w:t>
      </w:r>
    </w:fldSimple>
    <w:r>
      <w:br/>
    </w:r>
    <w:r>
      <w:rPr>
        <w:rStyle w:val="Printnote"/>
      </w:rPr>
      <w:fldChar w:fldCharType="begin"/>
    </w:r>
    <w:r>
      <w:rPr>
        <w:rStyle w:val="Printnote"/>
        <w:lang w:val="en-GB"/>
      </w:rPr>
      <w:instrText xml:space="preserve"> FILENAME \p\* LOWER</w:instrText>
    </w:r>
    <w:r>
      <w:rPr>
        <w:rStyle w:val="Printnote"/>
      </w:rPr>
      <w:fldChar w:fldCharType="separate"/>
    </w:r>
    <w:r w:rsidR="005E7D95">
      <w:rPr>
        <w:rStyle w:val="Printnote"/>
        <w:noProof/>
        <w:lang w:val="en-GB"/>
      </w:rPr>
      <w:t>c:\stabilit\projects\eurex\sc\documents\sc_0_scmp_e-v2.42.docx</w:t>
    </w:r>
    <w:r>
      <w:rPr>
        <w:rStyle w:val="Printnote"/>
      </w:rPr>
      <w:fldChar w:fldCharType="end"/>
    </w:r>
    <w:r>
      <w:rPr>
        <w:sz w:val="10"/>
      </w:rPr>
      <w:tab/>
    </w:r>
    <w:r>
      <w:t xml:space="preserve">Copyright © </w:t>
    </w:r>
    <w:fldSimple w:instr=" DATE  \@ &quot;yyyy&quot;  \* MERGEFORMAT ">
      <w:r w:rsidR="005E7D95">
        <w:rPr>
          <w:noProof/>
        </w:rPr>
        <w:t>2012</w:t>
      </w:r>
    </w:fldSimple>
    <w:r>
      <w:t xml:space="preserve"> by STABILIT Informatik AG</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7325BC">
    <w:pPr>
      <w:pStyle w:val="Footer"/>
    </w:pPr>
    <w:fldSimple w:instr="STYLEREF Z_classification">
      <w:r w:rsidR="005E7D95">
        <w:rPr>
          <w:noProof/>
        </w:rPr>
        <w:t>Public</w:t>
      </w:r>
    </w:fldSimple>
    <w:r>
      <w:tab/>
    </w:r>
    <w:r>
      <w:tab/>
    </w:r>
    <w:r>
      <w:tab/>
    </w:r>
    <w:r>
      <w:tab/>
    </w:r>
    <w:r>
      <w:tab/>
    </w:r>
    <w:r>
      <w:tab/>
    </w:r>
    <w:r>
      <w:tab/>
    </w:r>
    <w:r>
      <w:tab/>
      <w:t xml:space="preserve">      </w:t>
    </w:r>
    <w:fldSimple w:instr=" FILENAME \p\* LOWER">
      <w:r w:rsidR="005E7D95">
        <w:rPr>
          <w:noProof/>
        </w:rPr>
        <w:t>c:\stabilit\projects\eurex\sc\documents\sc_0_scmp_e-v2.42.docx</w:t>
      </w:r>
    </w:fldSimple>
    <w:r>
      <w:br/>
      <w:t xml:space="preserve">Copyright © </w:t>
    </w:r>
    <w:fldSimple w:instr=" DATE  \@ &quot;yyyy&quot;  \* MERGEFORMAT ">
      <w:r w:rsidR="005E7D95">
        <w:rPr>
          <w:noProof/>
        </w:rPr>
        <w:t>2012</w:t>
      </w:r>
    </w:fldSimple>
    <w:r>
      <w:t xml:space="preserve"> by STABILIT Informatik AG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159A" w:rsidRDefault="00B2159A" w:rsidP="00F416B6">
      <w:r>
        <w:separator/>
      </w:r>
    </w:p>
  </w:footnote>
  <w:footnote w:type="continuationSeparator" w:id="0">
    <w:p w:rsidR="00B2159A" w:rsidRDefault="00B2159A" w:rsidP="00F416B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r>
      <w:rPr>
        <w:lang w:val="de-CH"/>
      </w:rPr>
      <w:t xml:space="preserve">Seite </w:t>
    </w:r>
    <w:r>
      <w:fldChar w:fldCharType="begin"/>
    </w:r>
    <w:r>
      <w:rPr>
        <w:lang w:val="de-CH"/>
      </w:rPr>
      <w:instrText>PAGE</w:instrText>
    </w:r>
    <w:r>
      <w:fldChar w:fldCharType="separate"/>
    </w:r>
    <w:r>
      <w:rPr>
        <w:noProof/>
        <w:lang w:val="de-CH"/>
      </w:rPr>
      <w:t>ii</w:t>
    </w:r>
    <w:r>
      <w:fldChar w:fldCharType="end"/>
    </w:r>
    <w:r>
      <w:rPr>
        <w:lang w:val="de-CH"/>
      </w:rPr>
      <w:tab/>
      <w:t xml:space="preserve">Projekt </w:t>
    </w:r>
    <w:r>
      <w:fldChar w:fldCharType="begin"/>
    </w:r>
    <w:r>
      <w:rPr>
        <w:lang w:val="de-CH"/>
      </w:rPr>
      <w:instrText xml:space="preserve"> STYLEREF Z_Projekt </w:instrText>
    </w:r>
    <w:r>
      <w:fldChar w:fldCharType="separate"/>
    </w:r>
    <w:r w:rsidR="005E7D95">
      <w:rPr>
        <w:b/>
        <w:bCs/>
        <w:noProof/>
        <w:lang w:val="en-US"/>
      </w:rPr>
      <w:t>Error! Use the Home tab to apply Z_Projekt to the text that you want to appear here.</w:t>
    </w:r>
    <w:r>
      <w:fldChar w:fldCharType="end"/>
    </w:r>
  </w:p>
  <w:p w:rsidR="000345C0" w:rsidRDefault="000345C0" w:rsidP="00F416B6">
    <w:r>
      <w:fldChar w:fldCharType="begin"/>
    </w:r>
    <w:r>
      <w:instrText xml:space="preserve"> STYLEREF Z_Referenz</w:instrText>
    </w:r>
    <w:r>
      <w:fldChar w:fldCharType="separate"/>
    </w:r>
    <w:r w:rsidR="005E7D95">
      <w:rPr>
        <w:b/>
        <w:bCs/>
        <w:noProof/>
        <w:lang w:val="en-US"/>
      </w:rPr>
      <w:t>Error! Use the Home tab to apply Z_Referenz to the text that you want to appear here.</w:t>
    </w:r>
    <w:r>
      <w:fldChar w:fldCharType="end"/>
    </w:r>
    <w:r>
      <w:tab/>
    </w:r>
    <w:r>
      <w:fldChar w:fldCharType="begin"/>
    </w:r>
    <w:r>
      <w:instrText>STYLEREF Z_Titel</w:instrText>
    </w:r>
    <w:r>
      <w:fldChar w:fldCharType="separate"/>
    </w:r>
    <w:r w:rsidR="005E7D95">
      <w:rPr>
        <w:b/>
        <w:bCs/>
        <w:noProof/>
        <w:lang w:val="en-US"/>
      </w:rPr>
      <w:t>Error! Use the Home tab to apply Z_Titel to the text that you want to appear here.</w:t>
    </w:r>
    <w:r>
      <w:fldChar w:fldCharType="end"/>
    </w:r>
  </w:p>
  <w:p w:rsidR="000345C0" w:rsidRDefault="000345C0" w:rsidP="00F416B6">
    <w:fldSimple w:instr="STYLEREF Z_Version">
      <w:r w:rsidR="005E7D95">
        <w:rPr>
          <w:noProof/>
        </w:rPr>
        <w:t>V2.42</w:t>
      </w:r>
    </w:fldSimple>
    <w:r>
      <w:tab/>
      <w:t>Identifikation</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7153D4" w:rsidRDefault="000345C0"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5E7D95">
      <w:rPr>
        <w:noProof/>
        <w:lang w:val="en-US"/>
      </w:rPr>
      <w:t>4</w:t>
    </w:r>
    <w:r>
      <w:fldChar w:fldCharType="end"/>
    </w:r>
    <w:r w:rsidRPr="007153D4">
      <w:rPr>
        <w:lang w:val="en-US"/>
      </w:rPr>
      <w:tab/>
    </w:r>
    <w:r>
      <w:fldChar w:fldCharType="begin"/>
    </w:r>
    <w:r w:rsidRPr="007153D4">
      <w:rPr>
        <w:lang w:val="en-US"/>
      </w:rPr>
      <w:instrText xml:space="preserve">STYLEREF Z_project </w:instrText>
    </w:r>
    <w:r>
      <w:fldChar w:fldCharType="separate"/>
    </w:r>
    <w:r w:rsidR="005E7D95">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5E7D95">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5E7D95">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5E7D95">
      <w:rPr>
        <w:noProof/>
        <w:lang w:val="en-US"/>
      </w:rPr>
      <w:t>V2.42</w:t>
    </w:r>
    <w:r>
      <w:fldChar w:fldCharType="end"/>
    </w:r>
    <w:r w:rsidRPr="007153D4">
      <w:rPr>
        <w:lang w:val="en-US"/>
      </w:rPr>
      <w:tab/>
      <w:t>Table of Contents</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401E39" w:rsidRDefault="000345C0" w:rsidP="00F416B6">
    <w:pPr>
      <w:pStyle w:val="Header"/>
      <w:rPr>
        <w:lang w:val="en-US"/>
      </w:rPr>
    </w:pPr>
    <w:r>
      <w:fldChar w:fldCharType="begin"/>
    </w:r>
    <w:r w:rsidRPr="00401E39">
      <w:rPr>
        <w:lang w:val="en-US"/>
      </w:rPr>
      <w:instrText xml:space="preserve">STYLEREF Z_project </w:instrText>
    </w:r>
    <w:r>
      <w:fldChar w:fldCharType="separate"/>
    </w:r>
    <w:r w:rsidR="005E7D95">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sidR="005E7D95">
      <w:rPr>
        <w:noProof/>
        <w:lang w:val="en-US"/>
      </w:rPr>
      <w:t>3</w:t>
    </w:r>
    <w:r>
      <w:fldChar w:fldCharType="end"/>
    </w:r>
    <w:r w:rsidRPr="00401E39">
      <w:rPr>
        <w:lang w:val="en-US"/>
      </w:rPr>
      <w:br/>
    </w:r>
    <w:r>
      <w:fldChar w:fldCharType="begin"/>
    </w:r>
    <w:r w:rsidRPr="00401E39">
      <w:rPr>
        <w:lang w:val="en-US"/>
      </w:rPr>
      <w:instrText xml:space="preserve"> STYLEREF Z_title</w:instrText>
    </w:r>
    <w:r>
      <w:fldChar w:fldCharType="separate"/>
    </w:r>
    <w:r w:rsidR="005E7D95">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5E7D95">
      <w:rPr>
        <w:noProof/>
        <w:lang w:val="en-US"/>
      </w:rPr>
      <w:t>SC_0_SCMP-V1.3_E</w:t>
    </w:r>
    <w:r>
      <w:fldChar w:fldCharType="end"/>
    </w:r>
    <w:r w:rsidRPr="00401E39">
      <w:rPr>
        <w:lang w:val="en-US"/>
      </w:rPr>
      <w:br/>
      <w:t>Table of Contents</w:t>
    </w:r>
    <w:r w:rsidRPr="00401E39">
      <w:rPr>
        <w:lang w:val="en-US"/>
      </w:rPr>
      <w:tab/>
    </w:r>
    <w:r>
      <w:fldChar w:fldCharType="begin"/>
    </w:r>
    <w:r w:rsidRPr="00401E39">
      <w:rPr>
        <w:lang w:val="en-US"/>
      </w:rPr>
      <w:instrText>STYLEREF Z_version</w:instrText>
    </w:r>
    <w:r>
      <w:fldChar w:fldCharType="separate"/>
    </w:r>
    <w:r w:rsidR="005E7D95">
      <w:rPr>
        <w:noProof/>
        <w:lang w:val="en-US"/>
      </w:rPr>
      <w:t>V2.42</w:t>
    </w:r>
    <w: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Header"/>
    </w:pPr>
    <w:r>
      <w:fldChar w:fldCharType="begin"/>
    </w:r>
    <w:r>
      <w:instrText xml:space="preserve"> AUTOTEXT Header_TOC_page_e </w:instrText>
    </w:r>
    <w:r>
      <w:fldChar w:fldCharType="separate"/>
    </w:r>
    <w:r w:rsidR="005E7D95">
      <w:rPr>
        <w:b/>
        <w:bCs/>
        <w:lang w:val="en-US"/>
      </w:rPr>
      <w:t>Error! AutoText entry not defined.</w:t>
    </w:r>
    <w: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7153D4" w:rsidRDefault="000345C0"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5E7D95">
      <w:rPr>
        <w:noProof/>
        <w:lang w:val="en-US"/>
      </w:rPr>
      <w:t>72</w:t>
    </w:r>
    <w:r>
      <w:fldChar w:fldCharType="end"/>
    </w:r>
    <w:r w:rsidRPr="007153D4">
      <w:rPr>
        <w:lang w:val="en-US"/>
      </w:rPr>
      <w:tab/>
    </w:r>
    <w:r>
      <w:fldChar w:fldCharType="begin"/>
    </w:r>
    <w:r w:rsidRPr="007153D4">
      <w:rPr>
        <w:lang w:val="en-US"/>
      </w:rPr>
      <w:instrText xml:space="preserve">STYLEREF Z_project </w:instrText>
    </w:r>
    <w:r>
      <w:fldChar w:fldCharType="separate"/>
    </w:r>
    <w:r w:rsidR="005E7D95">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5E7D95">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5E7D95">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5E7D95">
      <w:rPr>
        <w:noProof/>
        <w:lang w:val="en-US"/>
      </w:rPr>
      <w:t>V2.42</w:t>
    </w:r>
    <w:r>
      <w:fldChar w:fldCharType="end"/>
    </w:r>
    <w:r w:rsidRPr="007153D4">
      <w:rPr>
        <w:lang w:val="en-US"/>
      </w:rPr>
      <w:tab/>
    </w:r>
    <w:r>
      <w:fldChar w:fldCharType="begin"/>
    </w:r>
    <w:r w:rsidRPr="007153D4">
      <w:rPr>
        <w:lang w:val="en-US"/>
      </w:rPr>
      <w:instrText xml:space="preserve"> STYLEREF "Heading 1"</w:instrText>
    </w:r>
    <w:r>
      <w:fldChar w:fldCharType="separate"/>
    </w:r>
    <w:r w:rsidR="005E7D95">
      <w:rPr>
        <w:noProof/>
        <w:lang w:val="en-US"/>
      </w:rPr>
      <w:t>Glossary</w:t>
    </w:r>
    <w:r>
      <w:fldChar w:fldCharType="end"/>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62637A" w:rsidRDefault="000345C0" w:rsidP="00F416B6">
    <w:pPr>
      <w:pStyle w:val="Header"/>
      <w:rPr>
        <w:lang w:val="en-US"/>
      </w:rPr>
    </w:pPr>
    <w:r>
      <w:fldChar w:fldCharType="begin"/>
    </w:r>
    <w:r w:rsidRPr="0062637A">
      <w:rPr>
        <w:lang w:val="en-US"/>
      </w:rPr>
      <w:instrText xml:space="preserve">STYLEREF Z_project </w:instrText>
    </w:r>
    <w:r>
      <w:fldChar w:fldCharType="separate"/>
    </w:r>
    <w:r w:rsidR="005E7D95">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5E7D95">
      <w:rPr>
        <w:noProof/>
        <w:lang w:val="en-US"/>
      </w:rPr>
      <w:t>73</w:t>
    </w:r>
    <w:r>
      <w:fldChar w:fldCharType="end"/>
    </w:r>
    <w:r w:rsidRPr="0062637A">
      <w:rPr>
        <w:lang w:val="en-US"/>
      </w:rPr>
      <w:br/>
    </w:r>
    <w:r>
      <w:fldChar w:fldCharType="begin"/>
    </w:r>
    <w:r w:rsidRPr="0062637A">
      <w:rPr>
        <w:lang w:val="en-US"/>
      </w:rPr>
      <w:instrText xml:space="preserve"> STYLEREF Z_title</w:instrText>
    </w:r>
    <w:r>
      <w:fldChar w:fldCharType="separate"/>
    </w:r>
    <w:r w:rsidR="005E7D95">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5E7D95">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5E7D95">
      <w:rPr>
        <w:noProof/>
        <w:lang w:val="en-US"/>
      </w:rPr>
      <w:t>Glossary</w:t>
    </w:r>
    <w:r>
      <w:fldChar w:fldCharType="end"/>
    </w:r>
    <w:r w:rsidRPr="0062637A">
      <w:rPr>
        <w:lang w:val="en-US"/>
      </w:rPr>
      <w:tab/>
    </w:r>
    <w:r>
      <w:fldChar w:fldCharType="begin"/>
    </w:r>
    <w:r w:rsidRPr="0062637A">
      <w:rPr>
        <w:lang w:val="en-US"/>
      </w:rPr>
      <w:instrText>STYLEREF Z_version</w:instrText>
    </w:r>
    <w:r>
      <w:fldChar w:fldCharType="separate"/>
    </w:r>
    <w:r w:rsidR="005E7D95">
      <w:rPr>
        <w:noProof/>
        <w:lang w:val="en-US"/>
      </w:rPr>
      <w:t>V2.42</w:t>
    </w:r>
    <w: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Header"/>
    </w:pPr>
    <w:r>
      <w:fldChar w:fldCharType="begin"/>
    </w:r>
    <w:r>
      <w:instrText xml:space="preserve"> AUTOTEXT Repo_header_even_page_e </w:instrText>
    </w:r>
    <w:r>
      <w:fldChar w:fldCharType="separate"/>
    </w:r>
    <w:r w:rsidR="005E7D95">
      <w:rPr>
        <w:b/>
        <w:bCs/>
        <w:lang w:val="en-US"/>
      </w:rPr>
      <w:t>Error! AutoText entry not defined.</w:t>
    </w:r>
    <w:r>
      <w:fldChar w:fldCharType="end"/>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950E77" w:rsidRDefault="000345C0" w:rsidP="00950E77">
    <w:pPr>
      <w:pStyle w:val="Header"/>
      <w:ind w:left="0" w:right="-1"/>
    </w:pPr>
    <w:r>
      <w:fldChar w:fldCharType="begin"/>
    </w:r>
    <w:r w:rsidRPr="0062637A">
      <w:rPr>
        <w:lang w:val="en-US"/>
      </w:rPr>
      <w:instrText xml:space="preserve">STYLEREF Z_project </w:instrText>
    </w:r>
    <w:r>
      <w:fldChar w:fldCharType="separate"/>
    </w:r>
    <w:r w:rsidR="005E7D95">
      <w:rPr>
        <w:noProof/>
        <w:lang w:val="en-US"/>
      </w:rPr>
      <w:t>SC</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rsidRPr="0062637A">
      <w:rPr>
        <w:lang w:val="en-US"/>
      </w:rPr>
      <w:t xml:space="preserve">Page </w:t>
    </w:r>
    <w:r>
      <w:fldChar w:fldCharType="begin"/>
    </w:r>
    <w:r w:rsidRPr="0062637A">
      <w:rPr>
        <w:lang w:val="en-US"/>
      </w:rPr>
      <w:instrText>PAGE</w:instrText>
    </w:r>
    <w:r>
      <w:fldChar w:fldCharType="separate"/>
    </w:r>
    <w:r w:rsidR="005E7D95">
      <w:rPr>
        <w:noProof/>
        <w:lang w:val="en-US"/>
      </w:rPr>
      <w:t>76</w:t>
    </w:r>
    <w:r>
      <w:fldChar w:fldCharType="end"/>
    </w:r>
    <w:r w:rsidRPr="0062637A">
      <w:rPr>
        <w:lang w:val="en-US"/>
      </w:rPr>
      <w:br/>
    </w:r>
    <w:r>
      <w:fldChar w:fldCharType="begin"/>
    </w:r>
    <w:r w:rsidRPr="0062637A">
      <w:rPr>
        <w:lang w:val="en-US"/>
      </w:rPr>
      <w:instrText xml:space="preserve"> STYLEREF Z_title</w:instrText>
    </w:r>
    <w:r>
      <w:fldChar w:fldCharType="separate"/>
    </w:r>
    <w:r w:rsidR="005E7D95">
      <w:rPr>
        <w:noProof/>
        <w:lang w:val="en-US"/>
      </w:rPr>
      <w:t>Service Connector</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fldChar w:fldCharType="begin"/>
    </w:r>
    <w:r w:rsidRPr="0062637A">
      <w:rPr>
        <w:lang w:val="en-US"/>
      </w:rPr>
      <w:instrText xml:space="preserve">STYLEREF Z_reference </w:instrText>
    </w:r>
    <w:r>
      <w:fldChar w:fldCharType="separate"/>
    </w:r>
    <w:r w:rsidR="005E7D95">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5E7D95">
      <w:rPr>
        <w:noProof/>
        <w:lang w:val="en-US"/>
      </w:rPr>
      <w:t>Glossary</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rsidRPr="0062637A">
      <w:rPr>
        <w:lang w:val="en-US"/>
      </w:rPr>
      <w:instrText>STYLEREF Z_version</w:instrText>
    </w:r>
    <w:r>
      <w:fldChar w:fldCharType="separate"/>
    </w:r>
    <w:r w:rsidR="005E7D95">
      <w:rPr>
        <w:noProof/>
        <w:lang w:val="en-US"/>
      </w:rPr>
      <w:t>V2.42</w:t>
    </w:r>
    <w:r>
      <w:fldChar w:fldCharType="end"/>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62637A" w:rsidRDefault="000345C0" w:rsidP="00EF2156">
    <w:pPr>
      <w:pStyle w:val="Header"/>
      <w:ind w:left="0" w:right="-1"/>
      <w:rPr>
        <w:lang w:val="en-US"/>
      </w:rPr>
    </w:pPr>
    <w:r>
      <w:fldChar w:fldCharType="begin"/>
    </w:r>
    <w:r w:rsidRPr="0062637A">
      <w:rPr>
        <w:lang w:val="en-US"/>
      </w:rPr>
      <w:instrText xml:space="preserve">STYLEREF Z_project </w:instrText>
    </w:r>
    <w:r>
      <w:fldChar w:fldCharType="separate"/>
    </w:r>
    <w:r w:rsidR="005E7D95">
      <w:rPr>
        <w:noProof/>
        <w:lang w:val="en-US"/>
      </w:rPr>
      <w:t>SC</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rsidRPr="0062637A">
      <w:rPr>
        <w:lang w:val="en-US"/>
      </w:rPr>
      <w:t xml:space="preserve">Page </w:t>
    </w:r>
    <w:r>
      <w:fldChar w:fldCharType="begin"/>
    </w:r>
    <w:r w:rsidRPr="0062637A">
      <w:rPr>
        <w:lang w:val="en-US"/>
      </w:rPr>
      <w:instrText>PAGE</w:instrText>
    </w:r>
    <w:r>
      <w:fldChar w:fldCharType="separate"/>
    </w:r>
    <w:r w:rsidR="005E7D95">
      <w:rPr>
        <w:noProof/>
        <w:lang w:val="en-US"/>
      </w:rPr>
      <w:t>75</w:t>
    </w:r>
    <w:r>
      <w:fldChar w:fldCharType="end"/>
    </w:r>
    <w:r w:rsidRPr="0062637A">
      <w:rPr>
        <w:lang w:val="en-US"/>
      </w:rPr>
      <w:br/>
    </w:r>
    <w:r>
      <w:fldChar w:fldCharType="begin"/>
    </w:r>
    <w:r w:rsidRPr="0062637A">
      <w:rPr>
        <w:lang w:val="en-US"/>
      </w:rPr>
      <w:instrText xml:space="preserve"> STYLEREF Z_title</w:instrText>
    </w:r>
    <w:r>
      <w:fldChar w:fldCharType="separate"/>
    </w:r>
    <w:r w:rsidR="005E7D95">
      <w:rPr>
        <w:noProof/>
        <w:lang w:val="en-US"/>
      </w:rPr>
      <w:t>Service Connector</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fldChar w:fldCharType="begin"/>
    </w:r>
    <w:r w:rsidRPr="0062637A">
      <w:rPr>
        <w:lang w:val="en-US"/>
      </w:rPr>
      <w:instrText xml:space="preserve">STYLEREF Z_reference </w:instrText>
    </w:r>
    <w:r>
      <w:fldChar w:fldCharType="separate"/>
    </w:r>
    <w:r w:rsidR="005E7D95">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5E7D95">
      <w:rPr>
        <w:noProof/>
        <w:lang w:val="en-US"/>
      </w:rPr>
      <w:t>Glossary</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rsidRPr="0062637A">
      <w:rPr>
        <w:lang w:val="en-US"/>
      </w:rPr>
      <w:instrText>STYLEREF Z_version</w:instrText>
    </w:r>
    <w:r>
      <w:fldChar w:fldCharType="separate"/>
    </w:r>
    <w:r w:rsidR="005E7D95">
      <w:rPr>
        <w:noProof/>
        <w:lang w:val="en-US"/>
      </w:rPr>
      <w:t>V2.42</w:t>
    </w:r>
    <w: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Header"/>
    </w:pPr>
    <w:r>
      <w:fldChar w:fldCharType="begin"/>
    </w:r>
    <w:r>
      <w:instrText xml:space="preserve"> AUTOTEXT Repo_header_even_page_e </w:instrText>
    </w:r>
    <w:r>
      <w:fldChar w:fldCharType="separate"/>
    </w:r>
    <w:r w:rsidR="005E7D95">
      <w:rPr>
        <w:b/>
        <w:bCs/>
        <w:lang w:val="en-US"/>
      </w:rPr>
      <w:t>Error! AutoText entry not defined.</w:t>
    </w:r>
    <w:r>
      <w:fldChar w:fldCharType="end"/>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62637A" w:rsidRDefault="000345C0" w:rsidP="00950E77">
    <w:pPr>
      <w:pStyle w:val="Header"/>
      <w:rPr>
        <w:lang w:val="en-US"/>
      </w:rPr>
    </w:pPr>
    <w:r>
      <w:fldChar w:fldCharType="begin"/>
    </w:r>
    <w:r w:rsidRPr="0062637A">
      <w:rPr>
        <w:lang w:val="en-US"/>
      </w:rPr>
      <w:instrText xml:space="preserve">STYLEREF Z_project </w:instrText>
    </w:r>
    <w:r>
      <w:fldChar w:fldCharType="separate"/>
    </w:r>
    <w:r w:rsidR="005E7D95">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Pr>
        <w:noProof/>
        <w:lang w:val="en-US"/>
      </w:rPr>
      <w:t>76</w:t>
    </w:r>
    <w:r>
      <w:fldChar w:fldCharType="end"/>
    </w:r>
    <w:r w:rsidRPr="0062637A">
      <w:rPr>
        <w:lang w:val="en-US"/>
      </w:rPr>
      <w:br/>
    </w:r>
    <w:r>
      <w:fldChar w:fldCharType="begin"/>
    </w:r>
    <w:r w:rsidRPr="0062637A">
      <w:rPr>
        <w:lang w:val="en-US"/>
      </w:rPr>
      <w:instrText xml:space="preserve"> STYLEREF Z_title</w:instrText>
    </w:r>
    <w:r>
      <w:fldChar w:fldCharType="separate"/>
    </w:r>
    <w:r w:rsidR="005E7D95">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5E7D95">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5E7D95">
      <w:rPr>
        <w:noProof/>
        <w:lang w:val="en-US"/>
      </w:rPr>
      <w:t>Glossary</w:t>
    </w:r>
    <w:r>
      <w:fldChar w:fldCharType="end"/>
    </w:r>
    <w:r w:rsidRPr="0062637A">
      <w:rPr>
        <w:lang w:val="en-US"/>
      </w:rPr>
      <w:tab/>
    </w:r>
    <w:r>
      <w:fldChar w:fldCharType="begin"/>
    </w:r>
    <w:r w:rsidRPr="0062637A">
      <w:rPr>
        <w:lang w:val="en-US"/>
      </w:rPr>
      <w:instrText>STYLEREF Z_version</w:instrText>
    </w:r>
    <w:r>
      <w:fldChar w:fldCharType="separate"/>
    </w:r>
    <w:r w:rsidR="005E7D95">
      <w:rPr>
        <w:noProof/>
        <w:lang w:val="en-US"/>
      </w:rPr>
      <w:t>V2.42</w:t>
    </w:r>
    <w: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r>
      <w:fldChar w:fldCharType="begin"/>
    </w:r>
    <w:r>
      <w:instrText xml:space="preserve"> AUTOTEXT Header_cover_page_g \* MERGEFORMAT </w:instrText>
    </w:r>
    <w:r>
      <w:fldChar w:fldCharType="separate"/>
    </w:r>
    <w:r w:rsidR="005E7D95">
      <w:rPr>
        <w:b/>
        <w:bCs/>
        <w:lang w:val="en-US"/>
      </w:rPr>
      <w:t>Error! AutoText entry not defined.</w:t>
    </w:r>
    <w:r>
      <w:fldChar w:fldCharType="end"/>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62637A" w:rsidRDefault="000345C0" w:rsidP="00F416B6">
    <w:pPr>
      <w:pStyle w:val="Header"/>
      <w:rPr>
        <w:lang w:val="en-US"/>
      </w:rPr>
    </w:pPr>
    <w:r>
      <w:fldChar w:fldCharType="begin"/>
    </w:r>
    <w:r w:rsidRPr="0062637A">
      <w:rPr>
        <w:lang w:val="en-US"/>
      </w:rPr>
      <w:instrText xml:space="preserve">STYLEREF Z_project </w:instrText>
    </w:r>
    <w:r>
      <w:fldChar w:fldCharType="separate"/>
    </w:r>
    <w:r w:rsidR="005E7D95">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5E7D95">
      <w:rPr>
        <w:noProof/>
        <w:lang w:val="en-US"/>
      </w:rPr>
      <w:t>77</w:t>
    </w:r>
    <w:r>
      <w:fldChar w:fldCharType="end"/>
    </w:r>
    <w:r w:rsidRPr="0062637A">
      <w:rPr>
        <w:lang w:val="en-US"/>
      </w:rPr>
      <w:br/>
    </w:r>
    <w:r>
      <w:fldChar w:fldCharType="begin"/>
    </w:r>
    <w:r w:rsidRPr="0062637A">
      <w:rPr>
        <w:lang w:val="en-US"/>
      </w:rPr>
      <w:instrText xml:space="preserve"> STYLEREF Z_title</w:instrText>
    </w:r>
    <w:r>
      <w:fldChar w:fldCharType="separate"/>
    </w:r>
    <w:r w:rsidR="005E7D95">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5E7D95">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5E7D95">
      <w:rPr>
        <w:noProof/>
        <w:lang w:val="en-US"/>
      </w:rPr>
      <w:t>Glossary</w:t>
    </w:r>
    <w:r>
      <w:fldChar w:fldCharType="end"/>
    </w:r>
    <w:r w:rsidRPr="0062637A">
      <w:rPr>
        <w:lang w:val="en-US"/>
      </w:rPr>
      <w:tab/>
    </w:r>
    <w:r>
      <w:fldChar w:fldCharType="begin"/>
    </w:r>
    <w:r w:rsidRPr="0062637A">
      <w:rPr>
        <w:lang w:val="en-US"/>
      </w:rPr>
      <w:instrText>STYLEREF Z_version</w:instrText>
    </w:r>
    <w:r>
      <w:fldChar w:fldCharType="separate"/>
    </w:r>
    <w:r w:rsidR="005E7D95">
      <w:rPr>
        <w:noProof/>
        <w:lang w:val="en-US"/>
      </w:rPr>
      <w:t>V2.42</w:t>
    </w:r>
    <w:r>
      <w:fldChar w:fldCharType="end"/>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Header"/>
    </w:pPr>
    <w:r>
      <w:fldChar w:fldCharType="begin"/>
    </w:r>
    <w:r>
      <w:instrText xml:space="preserve"> AUTOTEXT Repo_header_even_page_e </w:instrText>
    </w:r>
    <w:r>
      <w:fldChar w:fldCharType="separate"/>
    </w:r>
    <w:r w:rsidR="005E7D95">
      <w:rPr>
        <w:b/>
        <w:bCs/>
        <w:lang w:val="en-US"/>
      </w:rPr>
      <w:t>Error! AutoText entry not defined.</w:t>
    </w:r>
    <w:r>
      <w:fldChar w:fldCharType="end"/>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62637A" w:rsidRDefault="000345C0" w:rsidP="00240A03">
    <w:pPr>
      <w:pStyle w:val="Header"/>
      <w:rPr>
        <w:lang w:val="en-US"/>
      </w:rPr>
    </w:pPr>
    <w:r>
      <w:fldChar w:fldCharType="begin"/>
    </w:r>
    <w:r w:rsidRPr="0062637A">
      <w:rPr>
        <w:lang w:val="en-US"/>
      </w:rPr>
      <w:instrText xml:space="preserve">STYLEREF Z_project </w:instrText>
    </w:r>
    <w:r>
      <w:fldChar w:fldCharType="separate"/>
    </w:r>
    <w:r w:rsidR="005E7D95">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5E7D95">
      <w:rPr>
        <w:noProof/>
        <w:lang w:val="en-US"/>
      </w:rPr>
      <w:t>78</w:t>
    </w:r>
    <w:r>
      <w:fldChar w:fldCharType="end"/>
    </w:r>
    <w:r w:rsidRPr="0062637A">
      <w:rPr>
        <w:lang w:val="en-US"/>
      </w:rPr>
      <w:br/>
    </w:r>
    <w:r>
      <w:fldChar w:fldCharType="begin"/>
    </w:r>
    <w:r w:rsidRPr="0062637A">
      <w:rPr>
        <w:lang w:val="en-US"/>
      </w:rPr>
      <w:instrText xml:space="preserve"> STYLEREF Z_title</w:instrText>
    </w:r>
    <w:r>
      <w:fldChar w:fldCharType="separate"/>
    </w:r>
    <w:r w:rsidR="005E7D95">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5E7D95">
      <w:rPr>
        <w:noProof/>
        <w:lang w:val="en-US"/>
      </w:rPr>
      <w:t>SC_0_SCMP-V1.3_E</w:t>
    </w:r>
    <w:r>
      <w:fldChar w:fldCharType="end"/>
    </w:r>
    <w:r w:rsidRPr="0062637A">
      <w:rPr>
        <w:lang w:val="en-US"/>
      </w:rPr>
      <w:br/>
    </w:r>
    <w:r>
      <w:fldChar w:fldCharType="begin"/>
    </w:r>
    <w:r w:rsidRPr="0062637A">
      <w:rPr>
        <w:lang w:val="en-US"/>
      </w:rPr>
      <w:instrText xml:space="preserve"> STYLEREF "Appendix"</w:instrText>
    </w:r>
    <w:r>
      <w:fldChar w:fldCharType="separate"/>
    </w:r>
    <w:r w:rsidR="005E7D95">
      <w:rPr>
        <w:noProof/>
        <w:lang w:val="en-US"/>
      </w:rPr>
      <w:t>Appendix B – SC Error Codes and Messages</w:t>
    </w:r>
    <w:r>
      <w:fldChar w:fldCharType="end"/>
    </w:r>
    <w:r w:rsidRPr="0062637A">
      <w:rPr>
        <w:lang w:val="en-US"/>
      </w:rPr>
      <w:tab/>
    </w:r>
    <w:r>
      <w:fldChar w:fldCharType="begin"/>
    </w:r>
    <w:r w:rsidRPr="0062637A">
      <w:rPr>
        <w:lang w:val="en-US"/>
      </w:rPr>
      <w:instrText>STYLEREF Z_version</w:instrText>
    </w:r>
    <w:r>
      <w:fldChar w:fldCharType="separate"/>
    </w:r>
    <w:r w:rsidR="005E7D95">
      <w:rPr>
        <w:noProof/>
        <w:lang w:val="en-US"/>
      </w:rPr>
      <w:t>V2.42</w:t>
    </w:r>
    <w:r>
      <w:fldChar w:fldCharType="end"/>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62637A" w:rsidRDefault="000345C0" w:rsidP="00F416B6">
    <w:pPr>
      <w:pStyle w:val="Header"/>
      <w:rPr>
        <w:lang w:val="en-US"/>
      </w:rPr>
    </w:pPr>
    <w:r>
      <w:fldChar w:fldCharType="begin"/>
    </w:r>
    <w:r w:rsidRPr="0062637A">
      <w:rPr>
        <w:lang w:val="en-US"/>
      </w:rPr>
      <w:instrText xml:space="preserve">STYLEREF Z_project </w:instrText>
    </w:r>
    <w:r>
      <w:fldChar w:fldCharType="separate"/>
    </w:r>
    <w:r w:rsidR="005E7D95">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Pr>
        <w:noProof/>
        <w:lang w:val="en-US"/>
      </w:rPr>
      <w:t>77</w:t>
    </w:r>
    <w:r>
      <w:fldChar w:fldCharType="end"/>
    </w:r>
    <w:r w:rsidRPr="0062637A">
      <w:rPr>
        <w:lang w:val="en-US"/>
      </w:rPr>
      <w:br/>
    </w:r>
    <w:r>
      <w:fldChar w:fldCharType="begin"/>
    </w:r>
    <w:r w:rsidRPr="0062637A">
      <w:rPr>
        <w:lang w:val="en-US"/>
      </w:rPr>
      <w:instrText xml:space="preserve"> STYLEREF Z_title</w:instrText>
    </w:r>
    <w:r>
      <w:fldChar w:fldCharType="separate"/>
    </w:r>
    <w:r w:rsidR="005E7D95">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5E7D95">
      <w:rPr>
        <w:noProof/>
        <w:lang w:val="en-US"/>
      </w:rPr>
      <w:t>SC_0_SCMP-V1.3_E</w:t>
    </w:r>
    <w:r>
      <w:fldChar w:fldCharType="end"/>
    </w:r>
    <w:r w:rsidRPr="0062637A">
      <w:rPr>
        <w:lang w:val="en-US"/>
      </w:rPr>
      <w:br/>
    </w:r>
    <w:r>
      <w:fldChar w:fldCharType="begin"/>
    </w:r>
    <w:r w:rsidRPr="0062637A">
      <w:rPr>
        <w:lang w:val="en-US"/>
      </w:rPr>
      <w:instrText xml:space="preserve"> STYLEREF "Appendix"</w:instrText>
    </w:r>
    <w:r>
      <w:fldChar w:fldCharType="separate"/>
    </w:r>
    <w:r w:rsidR="005E7D95">
      <w:rPr>
        <w:noProof/>
        <w:lang w:val="en-US"/>
      </w:rPr>
      <w:t>Appendix A - Message Header Matrix</w:t>
    </w:r>
    <w:r>
      <w:fldChar w:fldCharType="end"/>
    </w:r>
    <w:r w:rsidRPr="0062637A">
      <w:rPr>
        <w:lang w:val="en-US"/>
      </w:rPr>
      <w:tab/>
    </w:r>
    <w:r>
      <w:fldChar w:fldCharType="begin"/>
    </w:r>
    <w:r w:rsidRPr="0062637A">
      <w:rPr>
        <w:lang w:val="en-US"/>
      </w:rPr>
      <w:instrText>STYLEREF Z_version</w:instrText>
    </w:r>
    <w:r>
      <w:fldChar w:fldCharType="separate"/>
    </w:r>
    <w:r w:rsidR="005E7D95">
      <w:rPr>
        <w:noProof/>
        <w:lang w:val="en-US"/>
      </w:rPr>
      <w:t>V2.42</w:t>
    </w:r>
    <w:r>
      <w:fldChar w:fldCharType="end"/>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Header"/>
    </w:pPr>
    <w:r>
      <w:fldChar w:fldCharType="begin"/>
    </w:r>
    <w:r>
      <w:instrText xml:space="preserve"> AUTOTEXT Repo_header_appendix_page_e </w:instrText>
    </w:r>
    <w:r>
      <w:fldChar w:fldCharType="separate"/>
    </w:r>
    <w:r w:rsidR="005E7D95">
      <w:rPr>
        <w:b/>
        <w:bCs/>
        <w:lang w:val="en-US"/>
      </w:rPr>
      <w:t>Error! AutoText entry not defined.</w:t>
    </w:r>
    <w:r>
      <w:fldChar w:fldCharType="end"/>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7153D4" w:rsidRDefault="000345C0"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Pr>
        <w:noProof/>
        <w:lang w:val="en-US"/>
      </w:rPr>
      <w:t>78</w:t>
    </w:r>
    <w:r>
      <w:fldChar w:fldCharType="end"/>
    </w:r>
    <w:r w:rsidRPr="007153D4">
      <w:rPr>
        <w:lang w:val="en-US"/>
      </w:rPr>
      <w:tab/>
    </w:r>
    <w:r>
      <w:fldChar w:fldCharType="begin"/>
    </w:r>
    <w:r w:rsidRPr="007153D4">
      <w:rPr>
        <w:lang w:val="en-US"/>
      </w:rPr>
      <w:instrText xml:space="preserve">STYLEREF Z_project </w:instrText>
    </w:r>
    <w:r>
      <w:fldChar w:fldCharType="separate"/>
    </w:r>
    <w:r w:rsidR="005E7D95">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5E7D95">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5E7D95">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5E7D95">
      <w:rPr>
        <w:noProof/>
        <w:lang w:val="en-US"/>
      </w:rPr>
      <w:t>V2.42</w:t>
    </w:r>
    <w:r>
      <w:fldChar w:fldCharType="end"/>
    </w:r>
    <w:r w:rsidRPr="007153D4">
      <w:rPr>
        <w:lang w:val="en-US"/>
      </w:rPr>
      <w:tab/>
      <w:t>Index</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62637A" w:rsidRDefault="000345C0" w:rsidP="00F416B6">
    <w:pPr>
      <w:pStyle w:val="Header"/>
      <w:rPr>
        <w:lang w:val="en-US"/>
      </w:rPr>
    </w:pPr>
    <w:r>
      <w:fldChar w:fldCharType="begin"/>
    </w:r>
    <w:r w:rsidRPr="0062637A">
      <w:rPr>
        <w:lang w:val="en-US"/>
      </w:rPr>
      <w:instrText xml:space="preserve">STYLEREF Z_project </w:instrText>
    </w:r>
    <w:r>
      <w:fldChar w:fldCharType="separate"/>
    </w:r>
    <w:r w:rsidR="005E7D95">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5E7D95">
      <w:rPr>
        <w:noProof/>
        <w:lang w:val="en-US"/>
      </w:rPr>
      <w:t>79</w:t>
    </w:r>
    <w:r>
      <w:fldChar w:fldCharType="end"/>
    </w:r>
    <w:r w:rsidRPr="0062637A">
      <w:rPr>
        <w:lang w:val="en-US"/>
      </w:rPr>
      <w:br/>
    </w:r>
    <w:r>
      <w:fldChar w:fldCharType="begin"/>
    </w:r>
    <w:r w:rsidRPr="0062637A">
      <w:rPr>
        <w:lang w:val="en-US"/>
      </w:rPr>
      <w:instrText xml:space="preserve"> STYLEREF Z_title</w:instrText>
    </w:r>
    <w:r>
      <w:fldChar w:fldCharType="separate"/>
    </w:r>
    <w:r w:rsidR="005E7D95">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5E7D95">
      <w:rPr>
        <w:noProof/>
        <w:lang w:val="en-US"/>
      </w:rPr>
      <w:t>SC_0_SCMP-V1.3_E</w:t>
    </w:r>
    <w:r>
      <w:fldChar w:fldCharType="end"/>
    </w:r>
    <w:r w:rsidRPr="0062637A">
      <w:rPr>
        <w:lang w:val="en-US"/>
      </w:rPr>
      <w:br/>
      <w:t>Index</w:t>
    </w:r>
    <w:r w:rsidRPr="0062637A">
      <w:rPr>
        <w:lang w:val="en-US"/>
      </w:rPr>
      <w:tab/>
    </w:r>
    <w:r>
      <w:fldChar w:fldCharType="begin"/>
    </w:r>
    <w:r w:rsidRPr="0062637A">
      <w:rPr>
        <w:lang w:val="en-US"/>
      </w:rPr>
      <w:instrText>STYLEREF Z_version</w:instrText>
    </w:r>
    <w:r>
      <w:fldChar w:fldCharType="separate"/>
    </w:r>
    <w:r w:rsidR="005E7D95">
      <w:rPr>
        <w:noProof/>
        <w:lang w:val="en-US"/>
      </w:rPr>
      <w:t>V2.42</w:t>
    </w:r>
    <w:r>
      <w:fldChar w:fldCharType="end"/>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Header"/>
    </w:pPr>
    <w:r>
      <w:fldChar w:fldCharType="begin"/>
    </w:r>
    <w:r>
      <w:instrText xml:space="preserve"> AUTOTEXT Repo_header_index_page_e </w:instrText>
    </w:r>
    <w:r>
      <w:fldChar w:fldCharType="separate"/>
    </w:r>
    <w:r w:rsidR="005E7D95">
      <w:rPr>
        <w:b/>
        <w:bCs/>
        <w:lang w:val="en-US"/>
      </w:rPr>
      <w:t>Error! AutoText entry not defined.</w:t>
    </w:r>
    <w: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537016" w:rsidRDefault="000345C0" w:rsidP="00F416B6">
    <w:pPr>
      <w:pStyle w:val="Header"/>
      <w:rPr>
        <w:sz w:val="32"/>
        <w:szCs w:val="32"/>
        <w:lang w:val="de-CH"/>
      </w:rPr>
    </w:pPr>
    <w:r>
      <w:rPr>
        <w:noProof/>
        <w:lang w:val="en-US"/>
      </w:rPr>
      <w:drawing>
        <wp:anchor distT="0" distB="0" distL="114300" distR="114300" simplePos="0" relativeHeight="251657728" behindDoc="1" locked="0" layoutInCell="1" allowOverlap="1">
          <wp:simplePos x="0" y="0"/>
          <wp:positionH relativeFrom="column">
            <wp:posOffset>1108710</wp:posOffset>
          </wp:positionH>
          <wp:positionV relativeFrom="paragraph">
            <wp:posOffset>-14605</wp:posOffset>
          </wp:positionV>
          <wp:extent cx="1877060" cy="433070"/>
          <wp:effectExtent l="19050" t="0" r="8890" b="0"/>
          <wp:wrapTight wrapText="bothSides">
            <wp:wrapPolygon edited="0">
              <wp:start x="-219" y="0"/>
              <wp:lineTo x="-219" y="20903"/>
              <wp:lineTo x="21702" y="20903"/>
              <wp:lineTo x="21702" y="0"/>
              <wp:lineTo x="-219" y="0"/>
            </wp:wrapPolygon>
          </wp:wrapTight>
          <wp:docPr id="3" name="Picture 3" descr="stabilit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t_small"/>
                  <pic:cNvPicPr>
                    <a:picLocks noChangeAspect="1" noChangeArrowheads="1"/>
                  </pic:cNvPicPr>
                </pic:nvPicPr>
                <pic:blipFill>
                  <a:blip r:embed="rId1"/>
                  <a:srcRect/>
                  <a:stretch>
                    <a:fillRect/>
                  </a:stretch>
                </pic:blipFill>
                <pic:spPr bwMode="auto">
                  <a:xfrm>
                    <a:off x="0" y="0"/>
                    <a:ext cx="1877060" cy="433070"/>
                  </a:xfrm>
                  <a:prstGeom prst="rect">
                    <a:avLst/>
                  </a:prstGeom>
                  <a:noFill/>
                  <a:ln w="9525">
                    <a:noFill/>
                    <a:miter lim="800000"/>
                    <a:headEnd/>
                    <a:tailEnd/>
                  </a:ln>
                </pic:spPr>
              </pic:pic>
            </a:graphicData>
          </a:graphic>
        </wp:anchor>
      </w:drawing>
    </w:r>
  </w:p>
  <w:p w:rsidR="000345C0" w:rsidRPr="00FD39A8" w:rsidRDefault="000345C0" w:rsidP="00F416B6">
    <w:pPr>
      <w:pStyle w:val="Header"/>
    </w:pPr>
    <w:r w:rsidRPr="00537016">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Default="000345C0" w:rsidP="00F416B6">
    <w:pPr>
      <w:pStyle w:val="Header"/>
    </w:pPr>
    <w:r>
      <w:fldChar w:fldCharType="begin"/>
    </w:r>
    <w:r>
      <w:instrText xml:space="preserve"> AUTOTEXT Header_copyright_page_g \* MERGEFORMAT </w:instrText>
    </w:r>
    <w:r>
      <w:fldChar w:fldCharType="separate"/>
    </w:r>
    <w:r w:rsidR="005E7D95">
      <w:rPr>
        <w:b/>
        <w:bCs/>
        <w:lang w:val="en-US"/>
      </w:rPr>
      <w:t>Error! AutoText entry not defined.</w:t>
    </w:r>
    <w: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401E39" w:rsidRDefault="000345C0" w:rsidP="00F416B6">
    <w:pPr>
      <w:pStyle w:val="Header"/>
      <w:rPr>
        <w:lang w:val="en-US"/>
      </w:rPr>
    </w:pPr>
    <w:r>
      <w:fldChar w:fldCharType="begin"/>
    </w:r>
    <w:r w:rsidRPr="00401E39">
      <w:rPr>
        <w:lang w:val="en-US"/>
      </w:rPr>
      <w:instrText xml:space="preserve">STYLEREF Z_project </w:instrText>
    </w:r>
    <w:r>
      <w:fldChar w:fldCharType="separate"/>
    </w:r>
    <w:r w:rsidR="005E7D95">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Pr>
        <w:noProof/>
        <w:lang w:val="en-US"/>
      </w:rPr>
      <w:t>iii</w:t>
    </w:r>
    <w:r>
      <w:fldChar w:fldCharType="end"/>
    </w:r>
    <w:r w:rsidRPr="00401E39">
      <w:rPr>
        <w:lang w:val="en-US"/>
      </w:rPr>
      <w:br/>
    </w:r>
    <w:r>
      <w:fldChar w:fldCharType="begin"/>
    </w:r>
    <w:r w:rsidRPr="00401E39">
      <w:rPr>
        <w:lang w:val="en-US"/>
      </w:rPr>
      <w:instrText xml:space="preserve"> STYLEREF Z_title</w:instrText>
    </w:r>
    <w:r>
      <w:fldChar w:fldCharType="separate"/>
    </w:r>
    <w:r w:rsidR="005E7D95">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5E7D95">
      <w:rPr>
        <w:noProof/>
        <w:lang w:val="en-US"/>
      </w:rPr>
      <w:t>SC_0_SCMP-V1.3_E</w:t>
    </w:r>
    <w:r>
      <w:fldChar w:fldCharType="end"/>
    </w:r>
    <w:r w:rsidRPr="00401E39">
      <w:rPr>
        <w:lang w:val="en-US"/>
      </w:rPr>
      <w:br/>
      <w:t>Identification</w:t>
    </w:r>
    <w:r w:rsidRPr="00401E39">
      <w:rPr>
        <w:lang w:val="en-US"/>
      </w:rPr>
      <w:tab/>
    </w:r>
    <w:r>
      <w:fldChar w:fldCharType="begin"/>
    </w:r>
    <w:r w:rsidRPr="00401E39">
      <w:rPr>
        <w:lang w:val="en-US"/>
      </w:rPr>
      <w:instrText>STYLEREF Z_version</w:instrText>
    </w:r>
    <w:r>
      <w:fldChar w:fldCharType="separate"/>
    </w:r>
    <w:r w:rsidR="005E7D95">
      <w:rPr>
        <w:noProof/>
        <w:lang w:val="en-US"/>
      </w:rPr>
      <w:t>V2.42</w:t>
    </w:r>
    <w: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401E39" w:rsidRDefault="000345C0" w:rsidP="00F416B6">
    <w:pPr>
      <w:pStyle w:val="Header"/>
      <w:rPr>
        <w:lang w:val="en-US"/>
      </w:rPr>
    </w:pPr>
    <w:r w:rsidRPr="00401E39">
      <w:rPr>
        <w:lang w:val="en-US"/>
      </w:rPr>
      <w:t xml:space="preserve">Page </w:t>
    </w:r>
    <w:r>
      <w:fldChar w:fldCharType="begin"/>
    </w:r>
    <w:r w:rsidRPr="00401E39">
      <w:rPr>
        <w:lang w:val="en-US"/>
      </w:rPr>
      <w:instrText>PAGE</w:instrText>
    </w:r>
    <w:r>
      <w:fldChar w:fldCharType="separate"/>
    </w:r>
    <w:r w:rsidR="005E7D95">
      <w:rPr>
        <w:noProof/>
        <w:lang w:val="en-US"/>
      </w:rPr>
      <w:t>ii</w:t>
    </w:r>
    <w:r>
      <w:fldChar w:fldCharType="end"/>
    </w:r>
    <w:r w:rsidRPr="00401E39">
      <w:rPr>
        <w:lang w:val="en-US"/>
      </w:rPr>
      <w:tab/>
    </w:r>
    <w:r>
      <w:fldChar w:fldCharType="begin"/>
    </w:r>
    <w:r w:rsidRPr="00401E39">
      <w:rPr>
        <w:lang w:val="en-US"/>
      </w:rPr>
      <w:instrText xml:space="preserve">STYLEREF Z_project </w:instrText>
    </w:r>
    <w:r>
      <w:fldChar w:fldCharType="separate"/>
    </w:r>
    <w:r w:rsidR="005E7D95">
      <w:rPr>
        <w:noProof/>
        <w:lang w:val="en-US"/>
      </w:rPr>
      <w:t>SC</w:t>
    </w:r>
    <w:r>
      <w:fldChar w:fldCharType="end"/>
    </w:r>
    <w:r w:rsidRPr="00401E39">
      <w:rPr>
        <w:lang w:val="en-US"/>
      </w:rPr>
      <w:br/>
    </w:r>
    <w:r>
      <w:fldChar w:fldCharType="begin"/>
    </w:r>
    <w:r w:rsidRPr="00401E39">
      <w:rPr>
        <w:lang w:val="en-US"/>
      </w:rPr>
      <w:instrText xml:space="preserve">STYLEREF Z_reference </w:instrText>
    </w:r>
    <w:r>
      <w:fldChar w:fldCharType="separate"/>
    </w:r>
    <w:r w:rsidR="005E7D95">
      <w:rPr>
        <w:noProof/>
        <w:lang w:val="en-US"/>
      </w:rPr>
      <w:t>SC_0_SCMP-V1.3_E</w:t>
    </w:r>
    <w:r>
      <w:fldChar w:fldCharType="end"/>
    </w:r>
    <w:r w:rsidRPr="00401E39">
      <w:rPr>
        <w:lang w:val="en-US"/>
      </w:rPr>
      <w:tab/>
    </w:r>
    <w:r>
      <w:fldChar w:fldCharType="begin"/>
    </w:r>
    <w:r w:rsidRPr="00401E39">
      <w:rPr>
        <w:lang w:val="en-US"/>
      </w:rPr>
      <w:instrText xml:space="preserve"> STYLEREF Z_title</w:instrText>
    </w:r>
    <w:r>
      <w:fldChar w:fldCharType="separate"/>
    </w:r>
    <w:r w:rsidR="005E7D95">
      <w:rPr>
        <w:noProof/>
        <w:lang w:val="en-US"/>
      </w:rPr>
      <w:t>Service Connector</w:t>
    </w:r>
    <w:r>
      <w:fldChar w:fldCharType="end"/>
    </w:r>
    <w:r w:rsidRPr="00401E39">
      <w:rPr>
        <w:lang w:val="en-US"/>
      </w:rPr>
      <w:br/>
    </w:r>
    <w:r>
      <w:fldChar w:fldCharType="begin"/>
    </w:r>
    <w:r w:rsidRPr="00401E39">
      <w:rPr>
        <w:lang w:val="en-US"/>
      </w:rPr>
      <w:instrText>STYLEREF Z_version</w:instrText>
    </w:r>
    <w:r>
      <w:fldChar w:fldCharType="separate"/>
    </w:r>
    <w:r w:rsidR="005E7D95">
      <w:rPr>
        <w:noProof/>
        <w:lang w:val="en-US"/>
      </w:rPr>
      <w:t>V2.42</w:t>
    </w:r>
    <w:r>
      <w:fldChar w:fldCharType="end"/>
    </w:r>
    <w:r w:rsidRPr="00401E39">
      <w:rPr>
        <w:lang w:val="en-US"/>
      </w:rPr>
      <w:tab/>
      <w:t>Ownership</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7153D4" w:rsidRDefault="000345C0"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5E7D95">
      <w:rPr>
        <w:noProof/>
        <w:lang w:val="en-US"/>
      </w:rPr>
      <w:t>iv</w:t>
    </w:r>
    <w:r>
      <w:fldChar w:fldCharType="end"/>
    </w:r>
    <w:r w:rsidRPr="007153D4">
      <w:rPr>
        <w:lang w:val="en-US"/>
      </w:rPr>
      <w:tab/>
    </w:r>
    <w:r>
      <w:fldChar w:fldCharType="begin"/>
    </w:r>
    <w:r w:rsidRPr="007153D4">
      <w:rPr>
        <w:lang w:val="en-US"/>
      </w:rPr>
      <w:instrText xml:space="preserve">STYLEREF Z_project </w:instrText>
    </w:r>
    <w:r>
      <w:fldChar w:fldCharType="separate"/>
    </w:r>
    <w:r w:rsidR="005E7D95">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5E7D95">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5E7D95">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5E7D95">
      <w:rPr>
        <w:noProof/>
        <w:lang w:val="en-US"/>
      </w:rPr>
      <w:t>V2.42</w:t>
    </w:r>
    <w:r>
      <w:fldChar w:fldCharType="end"/>
    </w:r>
    <w:r w:rsidRPr="007153D4">
      <w:rPr>
        <w:lang w:val="en-US"/>
      </w:rPr>
      <w:tab/>
      <w:t>Identification</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401E39" w:rsidRDefault="000345C0" w:rsidP="00F416B6">
    <w:pPr>
      <w:pStyle w:val="Header"/>
      <w:rPr>
        <w:sz w:val="17"/>
        <w:lang w:val="en-US"/>
      </w:rPr>
    </w:pPr>
    <w:r>
      <w:fldChar w:fldCharType="begin"/>
    </w:r>
    <w:r w:rsidRPr="00401E39">
      <w:rPr>
        <w:lang w:val="en-US"/>
      </w:rPr>
      <w:instrText xml:space="preserve">STYLEREF Z_project </w:instrText>
    </w:r>
    <w:r>
      <w:fldChar w:fldCharType="separate"/>
    </w:r>
    <w:r w:rsidR="005E7D95">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sidR="005E7D95">
      <w:rPr>
        <w:noProof/>
        <w:lang w:val="en-US"/>
      </w:rPr>
      <w:t>v</w:t>
    </w:r>
    <w:r>
      <w:fldChar w:fldCharType="end"/>
    </w:r>
    <w:r w:rsidRPr="00401E39">
      <w:rPr>
        <w:lang w:val="en-US"/>
      </w:rPr>
      <w:br/>
    </w:r>
    <w:r>
      <w:fldChar w:fldCharType="begin"/>
    </w:r>
    <w:r w:rsidRPr="00401E39">
      <w:rPr>
        <w:lang w:val="en-US"/>
      </w:rPr>
      <w:instrText xml:space="preserve"> STYLEREF Z_title</w:instrText>
    </w:r>
    <w:r>
      <w:fldChar w:fldCharType="separate"/>
    </w:r>
    <w:r w:rsidR="005E7D95">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5E7D95">
      <w:rPr>
        <w:noProof/>
        <w:lang w:val="en-US"/>
      </w:rPr>
      <w:t>SC_0_SCMP-V1.3_E</w:t>
    </w:r>
    <w:r>
      <w:fldChar w:fldCharType="end"/>
    </w:r>
    <w:r w:rsidRPr="00401E39">
      <w:rPr>
        <w:lang w:val="en-US"/>
      </w:rPr>
      <w:br/>
      <w:t>Table of Contents</w:t>
    </w:r>
    <w:r w:rsidRPr="00401E39">
      <w:rPr>
        <w:lang w:val="en-US"/>
      </w:rPr>
      <w:tab/>
    </w:r>
    <w:r>
      <w:fldChar w:fldCharType="begin"/>
    </w:r>
    <w:r w:rsidRPr="00401E39">
      <w:rPr>
        <w:lang w:val="en-US"/>
      </w:rPr>
      <w:instrText>STYLEREF Z_version</w:instrText>
    </w:r>
    <w:r>
      <w:fldChar w:fldCharType="separate"/>
    </w:r>
    <w:r w:rsidR="005E7D95">
      <w:rPr>
        <w:noProof/>
        <w:lang w:val="en-US"/>
      </w:rPr>
      <w:t>V2.42</w:t>
    </w:r>
    <w: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45C0" w:rsidRPr="00401E39" w:rsidRDefault="000345C0" w:rsidP="00F416B6">
    <w:pPr>
      <w:pStyle w:val="Header"/>
      <w:rPr>
        <w:lang w:val="en-US"/>
      </w:rPr>
    </w:pPr>
    <w:r>
      <w:fldChar w:fldCharType="begin"/>
    </w:r>
    <w:r w:rsidRPr="00401E39">
      <w:rPr>
        <w:lang w:val="en-US"/>
      </w:rPr>
      <w:instrText xml:space="preserve">STYLEREF Z_project </w:instrText>
    </w:r>
    <w:r>
      <w:fldChar w:fldCharType="separate"/>
    </w:r>
    <w:r w:rsidR="005E7D95">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sidR="005E7D95">
      <w:rPr>
        <w:noProof/>
        <w:lang w:val="en-US"/>
      </w:rPr>
      <w:t>iii</w:t>
    </w:r>
    <w:r>
      <w:fldChar w:fldCharType="end"/>
    </w:r>
    <w:r w:rsidRPr="00401E39">
      <w:rPr>
        <w:lang w:val="en-US"/>
      </w:rPr>
      <w:br/>
    </w:r>
    <w:r>
      <w:fldChar w:fldCharType="begin"/>
    </w:r>
    <w:r w:rsidRPr="00401E39">
      <w:rPr>
        <w:lang w:val="en-US"/>
      </w:rPr>
      <w:instrText xml:space="preserve"> STYLEREF Z_title</w:instrText>
    </w:r>
    <w:r>
      <w:fldChar w:fldCharType="separate"/>
    </w:r>
    <w:r w:rsidR="005E7D95">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5E7D95">
      <w:rPr>
        <w:noProof/>
        <w:lang w:val="en-US"/>
      </w:rPr>
      <w:t>SC_0_SCMP-V1.3_E</w:t>
    </w:r>
    <w:r>
      <w:fldChar w:fldCharType="end"/>
    </w:r>
    <w:r w:rsidRPr="00401E39">
      <w:rPr>
        <w:lang w:val="en-US"/>
      </w:rPr>
      <w:br/>
      <w:t>Identification</w:t>
    </w:r>
    <w:r w:rsidRPr="00401E39">
      <w:rPr>
        <w:lang w:val="en-US"/>
      </w:rPr>
      <w:tab/>
    </w:r>
    <w:r>
      <w:fldChar w:fldCharType="begin"/>
    </w:r>
    <w:r w:rsidRPr="00401E39">
      <w:rPr>
        <w:lang w:val="en-US"/>
      </w:rPr>
      <w:instrText>STYLEREF Z_version</w:instrText>
    </w:r>
    <w:r>
      <w:fldChar w:fldCharType="separate"/>
    </w:r>
    <w:r w:rsidR="005E7D95">
      <w:rPr>
        <w:noProof/>
        <w:lang w:val="en-US"/>
      </w:rPr>
      <w:t>V2.42</w: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B7C8AC4"/>
    <w:lvl w:ilvl="0">
      <w:start w:val="1"/>
      <w:numFmt w:val="decimal"/>
      <w:lvlText w:val="%1."/>
      <w:lvlJc w:val="left"/>
      <w:pPr>
        <w:tabs>
          <w:tab w:val="num" w:pos="1492"/>
        </w:tabs>
        <w:ind w:left="1492" w:hanging="360"/>
      </w:pPr>
    </w:lvl>
  </w:abstractNum>
  <w:abstractNum w:abstractNumId="1">
    <w:nsid w:val="FFFFFF7D"/>
    <w:multiLevelType w:val="singleLevel"/>
    <w:tmpl w:val="3A3C5FC4"/>
    <w:lvl w:ilvl="0">
      <w:start w:val="1"/>
      <w:numFmt w:val="decimal"/>
      <w:lvlText w:val="%1."/>
      <w:lvlJc w:val="left"/>
      <w:pPr>
        <w:tabs>
          <w:tab w:val="num" w:pos="1209"/>
        </w:tabs>
        <w:ind w:left="1209" w:hanging="360"/>
      </w:pPr>
    </w:lvl>
  </w:abstractNum>
  <w:abstractNum w:abstractNumId="2">
    <w:nsid w:val="FFFFFF7E"/>
    <w:multiLevelType w:val="singleLevel"/>
    <w:tmpl w:val="F516EA7C"/>
    <w:lvl w:ilvl="0">
      <w:start w:val="1"/>
      <w:numFmt w:val="decimal"/>
      <w:lvlText w:val="%1."/>
      <w:lvlJc w:val="left"/>
      <w:pPr>
        <w:tabs>
          <w:tab w:val="num" w:pos="926"/>
        </w:tabs>
        <w:ind w:left="926" w:hanging="360"/>
      </w:pPr>
    </w:lvl>
  </w:abstractNum>
  <w:abstractNum w:abstractNumId="3">
    <w:nsid w:val="FFFFFF7F"/>
    <w:multiLevelType w:val="singleLevel"/>
    <w:tmpl w:val="AF087498"/>
    <w:lvl w:ilvl="0">
      <w:start w:val="1"/>
      <w:numFmt w:val="decimal"/>
      <w:lvlText w:val="%1."/>
      <w:lvlJc w:val="left"/>
      <w:pPr>
        <w:tabs>
          <w:tab w:val="num" w:pos="643"/>
        </w:tabs>
        <w:ind w:left="643" w:hanging="360"/>
      </w:pPr>
    </w:lvl>
  </w:abstractNum>
  <w:abstractNum w:abstractNumId="4">
    <w:nsid w:val="FFFFFF80"/>
    <w:multiLevelType w:val="singleLevel"/>
    <w:tmpl w:val="5A560F7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D8C5A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CBE57C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5DCFC2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8887FD6"/>
    <w:lvl w:ilvl="0">
      <w:start w:val="1"/>
      <w:numFmt w:val="decimal"/>
      <w:lvlText w:val="%1."/>
      <w:lvlJc w:val="left"/>
      <w:pPr>
        <w:tabs>
          <w:tab w:val="num" w:pos="360"/>
        </w:tabs>
        <w:ind w:left="360" w:hanging="360"/>
      </w:pPr>
    </w:lvl>
  </w:abstractNum>
  <w:abstractNum w:abstractNumId="9">
    <w:nsid w:val="FFFFFF89"/>
    <w:multiLevelType w:val="singleLevel"/>
    <w:tmpl w:val="72D25F66"/>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FFFFFFFF"/>
    <w:lvl w:ilvl="0">
      <w:start w:val="1"/>
      <w:numFmt w:val="decimal"/>
      <w:pStyle w:val="Heading1"/>
      <w:lvlText w:val="%1"/>
      <w:legacy w:legacy="1" w:legacySpace="144" w:legacyIndent="0"/>
      <w:lvlJc w:val="left"/>
      <w:rPr>
        <w:rFonts w:ascii="Times New Roman" w:hAnsi="Times New Roman"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0061CD2"/>
    <w:multiLevelType w:val="hybridMultilevel"/>
    <w:tmpl w:val="C18829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00C07E36"/>
    <w:multiLevelType w:val="singleLevel"/>
    <w:tmpl w:val="03D67AA6"/>
    <w:lvl w:ilvl="0">
      <w:start w:val="1"/>
      <w:numFmt w:val="none"/>
      <w:lvlText w:val=""/>
      <w:legacy w:legacy="1" w:legacySpace="0" w:legacyIndent="0"/>
      <w:lvlJc w:val="left"/>
      <w:pPr>
        <w:ind w:left="-1418" w:firstLine="0"/>
      </w:pPr>
      <w:rPr>
        <w:rFonts w:ascii="Times New Roman" w:hAnsi="Times New Roman" w:cs="Times New Roman" w:hint="default"/>
        <w:b/>
        <w:i w:val="0"/>
        <w:sz w:val="40"/>
      </w:rPr>
    </w:lvl>
  </w:abstractNum>
  <w:abstractNum w:abstractNumId="13">
    <w:nsid w:val="06911FE8"/>
    <w:multiLevelType w:val="hybridMultilevel"/>
    <w:tmpl w:val="987C3E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076A2048"/>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08B119C9"/>
    <w:multiLevelType w:val="hybridMultilevel"/>
    <w:tmpl w:val="C78030E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0DB91BE3"/>
    <w:multiLevelType w:val="hybridMultilevel"/>
    <w:tmpl w:val="987C3E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0FCC3311"/>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18047D1C"/>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1C8E35EF"/>
    <w:multiLevelType w:val="hybridMultilevel"/>
    <w:tmpl w:val="8F38BF16"/>
    <w:lvl w:ilvl="0" w:tplc="0409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1E8059E"/>
    <w:multiLevelType w:val="hybridMultilevel"/>
    <w:tmpl w:val="52D66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2570743F"/>
    <w:multiLevelType w:val="hybridMultilevel"/>
    <w:tmpl w:val="EA5C87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2BC71AB8"/>
    <w:multiLevelType w:val="hybridMultilevel"/>
    <w:tmpl w:val="8CA4D3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2CE6408F"/>
    <w:multiLevelType w:val="hybridMultilevel"/>
    <w:tmpl w:val="E91C76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2D7F2296"/>
    <w:multiLevelType w:val="hybridMultilevel"/>
    <w:tmpl w:val="3216EA38"/>
    <w:lvl w:ilvl="0" w:tplc="EECA7EA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39292E"/>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nsid w:val="3C8D2F26"/>
    <w:multiLevelType w:val="hybridMultilevel"/>
    <w:tmpl w:val="D5FCA92A"/>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7">
    <w:nsid w:val="4E3C1C32"/>
    <w:multiLevelType w:val="hybridMultilevel"/>
    <w:tmpl w:val="C32C18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0B026C0"/>
    <w:multiLevelType w:val="hybridMultilevel"/>
    <w:tmpl w:val="B7F0F95E"/>
    <w:lvl w:ilvl="0" w:tplc="7042285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51114F23"/>
    <w:multiLevelType w:val="hybridMultilevel"/>
    <w:tmpl w:val="504CC80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nsid w:val="52413C0B"/>
    <w:multiLevelType w:val="hybridMultilevel"/>
    <w:tmpl w:val="8466E0D8"/>
    <w:lvl w:ilvl="0" w:tplc="04090019">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532D1B6B"/>
    <w:multiLevelType w:val="hybridMultilevel"/>
    <w:tmpl w:val="F8CAF19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5B3141D9"/>
    <w:multiLevelType w:val="hybridMultilevel"/>
    <w:tmpl w:val="AF68DF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nsid w:val="5C3A7640"/>
    <w:multiLevelType w:val="singleLevel"/>
    <w:tmpl w:val="75B63632"/>
    <w:lvl w:ilvl="0">
      <w:start w:val="1"/>
      <w:numFmt w:val="none"/>
      <w:lvlText w:val="Index"/>
      <w:legacy w:legacy="1" w:legacySpace="284" w:legacyIndent="0"/>
      <w:lvlJc w:val="left"/>
    </w:lvl>
  </w:abstractNum>
  <w:abstractNum w:abstractNumId="34">
    <w:nsid w:val="5E8A1A91"/>
    <w:multiLevelType w:val="hybridMultilevel"/>
    <w:tmpl w:val="37122E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5FDC54FF"/>
    <w:multiLevelType w:val="hybridMultilevel"/>
    <w:tmpl w:val="DF6A7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649A4208"/>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nsid w:val="64DF02FE"/>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nsid w:val="64FC65E9"/>
    <w:multiLevelType w:val="hybridMultilevel"/>
    <w:tmpl w:val="D8EA33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66C016E5"/>
    <w:multiLevelType w:val="hybridMultilevel"/>
    <w:tmpl w:val="10363312"/>
    <w:lvl w:ilvl="0" w:tplc="7042285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nsid w:val="69ED7AA8"/>
    <w:multiLevelType w:val="singleLevel"/>
    <w:tmpl w:val="75B63632"/>
    <w:lvl w:ilvl="0">
      <w:start w:val="1"/>
      <w:numFmt w:val="none"/>
      <w:lvlText w:val="Index"/>
      <w:legacy w:legacy="1" w:legacySpace="284" w:legacyIndent="0"/>
      <w:lvlJc w:val="left"/>
    </w:lvl>
  </w:abstractNum>
  <w:abstractNum w:abstractNumId="41">
    <w:nsid w:val="6C6415DE"/>
    <w:multiLevelType w:val="hybridMultilevel"/>
    <w:tmpl w:val="1C7044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1D40F8B"/>
    <w:multiLevelType w:val="hybridMultilevel"/>
    <w:tmpl w:val="14347E2A"/>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nsid w:val="72DD641F"/>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nsid w:val="73345D19"/>
    <w:multiLevelType w:val="hybridMultilevel"/>
    <w:tmpl w:val="93A247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9435582"/>
    <w:multiLevelType w:val="hybridMultilevel"/>
    <w:tmpl w:val="53F2BD56"/>
    <w:lvl w:ilvl="0" w:tplc="0409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nsid w:val="7A777698"/>
    <w:multiLevelType w:val="hybridMultilevel"/>
    <w:tmpl w:val="F9DC0A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FFA5C16"/>
    <w:multiLevelType w:val="singleLevel"/>
    <w:tmpl w:val="03D67AA6"/>
    <w:lvl w:ilvl="0">
      <w:start w:val="1"/>
      <w:numFmt w:val="none"/>
      <w:lvlText w:val=""/>
      <w:legacy w:legacy="1" w:legacySpace="0" w:legacyIndent="0"/>
      <w:lvlJc w:val="left"/>
      <w:pPr>
        <w:ind w:left="-1418" w:firstLine="0"/>
      </w:pPr>
      <w:rPr>
        <w:rFonts w:ascii="Times New Roman" w:hAnsi="Times New Roman" w:hint="default"/>
        <w:b/>
        <w:i w:val="0"/>
        <w:sz w:val="40"/>
      </w:rPr>
    </w:lvl>
  </w:abstractNum>
  <w:num w:numId="1">
    <w:abstractNumId w:val="10"/>
  </w:num>
  <w:num w:numId="2">
    <w:abstractNumId w:val="40"/>
  </w:num>
  <w:num w:numId="3">
    <w:abstractNumId w:val="41"/>
  </w:num>
  <w:num w:numId="4">
    <w:abstractNumId w:val="31"/>
  </w:num>
  <w:num w:numId="5">
    <w:abstractNumId w:val="38"/>
  </w:num>
  <w:num w:numId="6">
    <w:abstractNumId w:val="12"/>
  </w:num>
  <w:num w:numId="7">
    <w:abstractNumId w:val="25"/>
  </w:num>
  <w:num w:numId="8">
    <w:abstractNumId w:val="43"/>
  </w:num>
  <w:num w:numId="9">
    <w:abstractNumId w:val="18"/>
  </w:num>
  <w:num w:numId="10">
    <w:abstractNumId w:val="17"/>
  </w:num>
  <w:num w:numId="11">
    <w:abstractNumId w:val="37"/>
  </w:num>
  <w:num w:numId="12">
    <w:abstractNumId w:val="36"/>
  </w:num>
  <w:num w:numId="13">
    <w:abstractNumId w:val="14"/>
  </w:num>
  <w:num w:numId="14">
    <w:abstractNumId w:val="26"/>
  </w:num>
  <w:num w:numId="15">
    <w:abstractNumId w:val="27"/>
  </w:num>
  <w:num w:numId="16">
    <w:abstractNumId w:val="44"/>
  </w:num>
  <w:num w:numId="17">
    <w:abstractNumId w:val="11"/>
  </w:num>
  <w:num w:numId="18">
    <w:abstractNumId w:val="20"/>
  </w:num>
  <w:num w:numId="19">
    <w:abstractNumId w:val="46"/>
  </w:num>
  <w:num w:numId="20">
    <w:abstractNumId w:val="15"/>
  </w:num>
  <w:num w:numId="21">
    <w:abstractNumId w:val="32"/>
  </w:num>
  <w:num w:numId="22">
    <w:abstractNumId w:val="23"/>
  </w:num>
  <w:num w:numId="23">
    <w:abstractNumId w:val="13"/>
  </w:num>
  <w:num w:numId="24">
    <w:abstractNumId w:val="16"/>
  </w:num>
  <w:num w:numId="25">
    <w:abstractNumId w:val="29"/>
  </w:num>
  <w:num w:numId="26">
    <w:abstractNumId w:val="24"/>
  </w:num>
  <w:num w:numId="27">
    <w:abstractNumId w:val="34"/>
  </w:num>
  <w:num w:numId="28">
    <w:abstractNumId w:val="39"/>
  </w:num>
  <w:num w:numId="29">
    <w:abstractNumId w:val="28"/>
  </w:num>
  <w:num w:numId="30">
    <w:abstractNumId w:val="30"/>
  </w:num>
  <w:num w:numId="31">
    <w:abstractNumId w:val="22"/>
  </w:num>
  <w:num w:numId="32">
    <w:abstractNumId w:val="42"/>
  </w:num>
  <w:num w:numId="33">
    <w:abstractNumId w:val="35"/>
  </w:num>
  <w:num w:numId="34">
    <w:abstractNumId w:val="21"/>
  </w:num>
  <w:num w:numId="35">
    <w:abstractNumId w:val="47"/>
  </w:num>
  <w:num w:numId="36">
    <w:abstractNumId w:val="33"/>
  </w:num>
  <w:num w:numId="37">
    <w:abstractNumId w:val="9"/>
  </w:num>
  <w:num w:numId="38">
    <w:abstractNumId w:val="7"/>
  </w:num>
  <w:num w:numId="39">
    <w:abstractNumId w:val="6"/>
  </w:num>
  <w:num w:numId="40">
    <w:abstractNumId w:val="5"/>
  </w:num>
  <w:num w:numId="41">
    <w:abstractNumId w:val="4"/>
  </w:num>
  <w:num w:numId="42">
    <w:abstractNumId w:val="8"/>
  </w:num>
  <w:num w:numId="43">
    <w:abstractNumId w:val="3"/>
  </w:num>
  <w:num w:numId="44">
    <w:abstractNumId w:val="2"/>
  </w:num>
  <w:num w:numId="45">
    <w:abstractNumId w:val="1"/>
  </w:num>
  <w:num w:numId="46">
    <w:abstractNumId w:val="0"/>
  </w:num>
  <w:num w:numId="47">
    <w:abstractNumId w:val="19"/>
  </w:num>
  <w:num w:numId="48">
    <w:abstractNumId w:val="4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attachedTemplate r:id="rId1"/>
  <w:linkStyles/>
  <w:stylePaneFormatFilter w:val="0004"/>
  <w:defaultTabStop w:val="709"/>
  <w:hyphenationZone w:val="425"/>
  <w:evenAndOddHeaders/>
  <w:drawingGridHorizontalSpacing w:val="100"/>
  <w:displayHorizontalDrawingGridEvery w:val="0"/>
  <w:displayVerticalDrawingGridEvery w:val="0"/>
  <w:noPunctuationKerning/>
  <w:characterSpacingControl w:val="doNotCompress"/>
  <w:hdrShapeDefaults>
    <o:shapedefaults v:ext="edit" spidmax="6146"/>
  </w:hdrShapeDefaults>
  <w:footnotePr>
    <w:footnote w:id="-1"/>
    <w:footnote w:id="0"/>
  </w:footnotePr>
  <w:endnotePr>
    <w:endnote w:id="-1"/>
    <w:endnote w:id="0"/>
  </w:endnotePr>
  <w:compat/>
  <w:docVars>
    <w:docVar w:name="ZWordType" w:val="&lt;Word 6.0&gt;"/>
  </w:docVars>
  <w:rsids>
    <w:rsidRoot w:val="007A770C"/>
    <w:rsid w:val="0000150B"/>
    <w:rsid w:val="000015AC"/>
    <w:rsid w:val="000042E7"/>
    <w:rsid w:val="0000441D"/>
    <w:rsid w:val="0000547F"/>
    <w:rsid w:val="000065BF"/>
    <w:rsid w:val="000075BD"/>
    <w:rsid w:val="0001071A"/>
    <w:rsid w:val="0001559A"/>
    <w:rsid w:val="00023F39"/>
    <w:rsid w:val="00024CEB"/>
    <w:rsid w:val="00025A7E"/>
    <w:rsid w:val="00026C93"/>
    <w:rsid w:val="00027041"/>
    <w:rsid w:val="00027659"/>
    <w:rsid w:val="00030070"/>
    <w:rsid w:val="00030328"/>
    <w:rsid w:val="00030503"/>
    <w:rsid w:val="00030E62"/>
    <w:rsid w:val="00032835"/>
    <w:rsid w:val="000330B2"/>
    <w:rsid w:val="000345C0"/>
    <w:rsid w:val="000352FE"/>
    <w:rsid w:val="00036FDE"/>
    <w:rsid w:val="000401AD"/>
    <w:rsid w:val="0004033D"/>
    <w:rsid w:val="00040412"/>
    <w:rsid w:val="00041730"/>
    <w:rsid w:val="000426EF"/>
    <w:rsid w:val="0004334A"/>
    <w:rsid w:val="000440EE"/>
    <w:rsid w:val="000442E8"/>
    <w:rsid w:val="00045449"/>
    <w:rsid w:val="00046EAB"/>
    <w:rsid w:val="00046F4D"/>
    <w:rsid w:val="000479F9"/>
    <w:rsid w:val="000500F7"/>
    <w:rsid w:val="000506EC"/>
    <w:rsid w:val="00051687"/>
    <w:rsid w:val="00051AF9"/>
    <w:rsid w:val="00052BC6"/>
    <w:rsid w:val="00052F06"/>
    <w:rsid w:val="00053754"/>
    <w:rsid w:val="00054E68"/>
    <w:rsid w:val="00055E6B"/>
    <w:rsid w:val="00055E9F"/>
    <w:rsid w:val="000618C9"/>
    <w:rsid w:val="000624B0"/>
    <w:rsid w:val="000632DE"/>
    <w:rsid w:val="000638BE"/>
    <w:rsid w:val="000650FC"/>
    <w:rsid w:val="00065DC2"/>
    <w:rsid w:val="000662AF"/>
    <w:rsid w:val="0007085B"/>
    <w:rsid w:val="00071065"/>
    <w:rsid w:val="00071F14"/>
    <w:rsid w:val="00074675"/>
    <w:rsid w:val="00076A08"/>
    <w:rsid w:val="00077735"/>
    <w:rsid w:val="000835FA"/>
    <w:rsid w:val="00083686"/>
    <w:rsid w:val="00083D43"/>
    <w:rsid w:val="00086E41"/>
    <w:rsid w:val="00087123"/>
    <w:rsid w:val="0009006F"/>
    <w:rsid w:val="000913D5"/>
    <w:rsid w:val="0009217A"/>
    <w:rsid w:val="00092AF3"/>
    <w:rsid w:val="00093855"/>
    <w:rsid w:val="000940E8"/>
    <w:rsid w:val="0009410D"/>
    <w:rsid w:val="00095B90"/>
    <w:rsid w:val="0009646E"/>
    <w:rsid w:val="000A0FE4"/>
    <w:rsid w:val="000A2C09"/>
    <w:rsid w:val="000A2D14"/>
    <w:rsid w:val="000A379D"/>
    <w:rsid w:val="000A438F"/>
    <w:rsid w:val="000A4F1A"/>
    <w:rsid w:val="000A4FC8"/>
    <w:rsid w:val="000A739B"/>
    <w:rsid w:val="000A7E4C"/>
    <w:rsid w:val="000B12ED"/>
    <w:rsid w:val="000B3353"/>
    <w:rsid w:val="000B40E1"/>
    <w:rsid w:val="000C173F"/>
    <w:rsid w:val="000C40F0"/>
    <w:rsid w:val="000C4CE5"/>
    <w:rsid w:val="000C5929"/>
    <w:rsid w:val="000C7954"/>
    <w:rsid w:val="000D01D5"/>
    <w:rsid w:val="000D20EF"/>
    <w:rsid w:val="000D2606"/>
    <w:rsid w:val="000D2E11"/>
    <w:rsid w:val="000D3642"/>
    <w:rsid w:val="000D4E69"/>
    <w:rsid w:val="000D5967"/>
    <w:rsid w:val="000D5CE9"/>
    <w:rsid w:val="000D648C"/>
    <w:rsid w:val="000D6C75"/>
    <w:rsid w:val="000D700A"/>
    <w:rsid w:val="000D765F"/>
    <w:rsid w:val="000E09D2"/>
    <w:rsid w:val="000E104A"/>
    <w:rsid w:val="000E2897"/>
    <w:rsid w:val="000E33DB"/>
    <w:rsid w:val="000E33E9"/>
    <w:rsid w:val="000E46C4"/>
    <w:rsid w:val="000F027E"/>
    <w:rsid w:val="000F078C"/>
    <w:rsid w:val="000F080B"/>
    <w:rsid w:val="000F2396"/>
    <w:rsid w:val="000F3CF2"/>
    <w:rsid w:val="000F4F49"/>
    <w:rsid w:val="000F5406"/>
    <w:rsid w:val="000F602D"/>
    <w:rsid w:val="000F6542"/>
    <w:rsid w:val="000F6A2C"/>
    <w:rsid w:val="000F6C5C"/>
    <w:rsid w:val="00102303"/>
    <w:rsid w:val="00107AFF"/>
    <w:rsid w:val="00107D09"/>
    <w:rsid w:val="0011017F"/>
    <w:rsid w:val="00110BA3"/>
    <w:rsid w:val="00111F37"/>
    <w:rsid w:val="00112514"/>
    <w:rsid w:val="00113125"/>
    <w:rsid w:val="00113269"/>
    <w:rsid w:val="00113E4D"/>
    <w:rsid w:val="00116280"/>
    <w:rsid w:val="00120DB3"/>
    <w:rsid w:val="00121515"/>
    <w:rsid w:val="00122C68"/>
    <w:rsid w:val="00123309"/>
    <w:rsid w:val="0012504A"/>
    <w:rsid w:val="001254CF"/>
    <w:rsid w:val="0012615B"/>
    <w:rsid w:val="0012629B"/>
    <w:rsid w:val="001305C6"/>
    <w:rsid w:val="001305F0"/>
    <w:rsid w:val="001308C3"/>
    <w:rsid w:val="00131C4F"/>
    <w:rsid w:val="001325F6"/>
    <w:rsid w:val="001338B3"/>
    <w:rsid w:val="00134F3F"/>
    <w:rsid w:val="0013517E"/>
    <w:rsid w:val="00135B1E"/>
    <w:rsid w:val="00136559"/>
    <w:rsid w:val="001407E6"/>
    <w:rsid w:val="00140EC8"/>
    <w:rsid w:val="00142FE6"/>
    <w:rsid w:val="00144DBE"/>
    <w:rsid w:val="0014651B"/>
    <w:rsid w:val="00147A75"/>
    <w:rsid w:val="00147BDF"/>
    <w:rsid w:val="00152823"/>
    <w:rsid w:val="001530AE"/>
    <w:rsid w:val="001538F9"/>
    <w:rsid w:val="00154553"/>
    <w:rsid w:val="00154E52"/>
    <w:rsid w:val="00157D1E"/>
    <w:rsid w:val="00160A17"/>
    <w:rsid w:val="00160CF1"/>
    <w:rsid w:val="00161A4B"/>
    <w:rsid w:val="00161FFE"/>
    <w:rsid w:val="0016276D"/>
    <w:rsid w:val="00162DCE"/>
    <w:rsid w:val="00163B5F"/>
    <w:rsid w:val="001646BA"/>
    <w:rsid w:val="00164E62"/>
    <w:rsid w:val="00166A97"/>
    <w:rsid w:val="0016753D"/>
    <w:rsid w:val="001706CD"/>
    <w:rsid w:val="00171FA2"/>
    <w:rsid w:val="001727F5"/>
    <w:rsid w:val="00173879"/>
    <w:rsid w:val="00174914"/>
    <w:rsid w:val="0017643D"/>
    <w:rsid w:val="0017679F"/>
    <w:rsid w:val="00176988"/>
    <w:rsid w:val="00176F71"/>
    <w:rsid w:val="00180D75"/>
    <w:rsid w:val="00184F8E"/>
    <w:rsid w:val="0018573F"/>
    <w:rsid w:val="0018626A"/>
    <w:rsid w:val="00186DC4"/>
    <w:rsid w:val="00187FE9"/>
    <w:rsid w:val="001925CB"/>
    <w:rsid w:val="00193202"/>
    <w:rsid w:val="001946E7"/>
    <w:rsid w:val="001952BA"/>
    <w:rsid w:val="00197870"/>
    <w:rsid w:val="001A037B"/>
    <w:rsid w:val="001A2376"/>
    <w:rsid w:val="001A388A"/>
    <w:rsid w:val="001A3EF9"/>
    <w:rsid w:val="001A4463"/>
    <w:rsid w:val="001A4BB5"/>
    <w:rsid w:val="001A6380"/>
    <w:rsid w:val="001B185F"/>
    <w:rsid w:val="001B2628"/>
    <w:rsid w:val="001B7595"/>
    <w:rsid w:val="001C0034"/>
    <w:rsid w:val="001C09A5"/>
    <w:rsid w:val="001C1254"/>
    <w:rsid w:val="001C17D4"/>
    <w:rsid w:val="001C2950"/>
    <w:rsid w:val="001C40C3"/>
    <w:rsid w:val="001C5CAF"/>
    <w:rsid w:val="001C6BAC"/>
    <w:rsid w:val="001C72E3"/>
    <w:rsid w:val="001D23A4"/>
    <w:rsid w:val="001D34A5"/>
    <w:rsid w:val="001D36CE"/>
    <w:rsid w:val="001D44BE"/>
    <w:rsid w:val="001D58BD"/>
    <w:rsid w:val="001D685F"/>
    <w:rsid w:val="001D7751"/>
    <w:rsid w:val="001E2854"/>
    <w:rsid w:val="001E3A48"/>
    <w:rsid w:val="001E5AAE"/>
    <w:rsid w:val="001F0988"/>
    <w:rsid w:val="001F1A00"/>
    <w:rsid w:val="001F4FF5"/>
    <w:rsid w:val="001F5400"/>
    <w:rsid w:val="001F59AF"/>
    <w:rsid w:val="001F5B4E"/>
    <w:rsid w:val="001F5B52"/>
    <w:rsid w:val="001F5C6E"/>
    <w:rsid w:val="00200036"/>
    <w:rsid w:val="002002A0"/>
    <w:rsid w:val="002012C6"/>
    <w:rsid w:val="002045FC"/>
    <w:rsid w:val="00205197"/>
    <w:rsid w:val="00205678"/>
    <w:rsid w:val="002079EA"/>
    <w:rsid w:val="0021035E"/>
    <w:rsid w:val="00210A98"/>
    <w:rsid w:val="002113C5"/>
    <w:rsid w:val="00216A00"/>
    <w:rsid w:val="0021705D"/>
    <w:rsid w:val="0022040A"/>
    <w:rsid w:val="0022225E"/>
    <w:rsid w:val="002232E4"/>
    <w:rsid w:val="00223CF1"/>
    <w:rsid w:val="002244C1"/>
    <w:rsid w:val="00224E46"/>
    <w:rsid w:val="002259E9"/>
    <w:rsid w:val="00226835"/>
    <w:rsid w:val="00226D33"/>
    <w:rsid w:val="00226D6D"/>
    <w:rsid w:val="002279BC"/>
    <w:rsid w:val="002279EC"/>
    <w:rsid w:val="00231A09"/>
    <w:rsid w:val="00231E9B"/>
    <w:rsid w:val="002327F3"/>
    <w:rsid w:val="00233637"/>
    <w:rsid w:val="00234E38"/>
    <w:rsid w:val="00235B3C"/>
    <w:rsid w:val="00240A03"/>
    <w:rsid w:val="00240A32"/>
    <w:rsid w:val="0024226C"/>
    <w:rsid w:val="00243F35"/>
    <w:rsid w:val="00244C2C"/>
    <w:rsid w:val="00245C5C"/>
    <w:rsid w:val="00247E3A"/>
    <w:rsid w:val="00247F7C"/>
    <w:rsid w:val="002501CB"/>
    <w:rsid w:val="00253F28"/>
    <w:rsid w:val="0025549C"/>
    <w:rsid w:val="002579D2"/>
    <w:rsid w:val="00257EF0"/>
    <w:rsid w:val="00257F6B"/>
    <w:rsid w:val="002611B1"/>
    <w:rsid w:val="00262930"/>
    <w:rsid w:val="00262C8F"/>
    <w:rsid w:val="002659B7"/>
    <w:rsid w:val="00267438"/>
    <w:rsid w:val="00267A47"/>
    <w:rsid w:val="002704B3"/>
    <w:rsid w:val="00272B90"/>
    <w:rsid w:val="00274130"/>
    <w:rsid w:val="002756EF"/>
    <w:rsid w:val="0027589A"/>
    <w:rsid w:val="00276641"/>
    <w:rsid w:val="00276C56"/>
    <w:rsid w:val="00277A51"/>
    <w:rsid w:val="00280603"/>
    <w:rsid w:val="00280BC3"/>
    <w:rsid w:val="00281C75"/>
    <w:rsid w:val="002839F9"/>
    <w:rsid w:val="00283B5D"/>
    <w:rsid w:val="0028560A"/>
    <w:rsid w:val="0028786D"/>
    <w:rsid w:val="002923B6"/>
    <w:rsid w:val="002925E3"/>
    <w:rsid w:val="00293BAB"/>
    <w:rsid w:val="0029622C"/>
    <w:rsid w:val="00297CA9"/>
    <w:rsid w:val="002A3D38"/>
    <w:rsid w:val="002A3EE6"/>
    <w:rsid w:val="002A6259"/>
    <w:rsid w:val="002A687B"/>
    <w:rsid w:val="002A6E33"/>
    <w:rsid w:val="002A6E74"/>
    <w:rsid w:val="002A7BEA"/>
    <w:rsid w:val="002A7F20"/>
    <w:rsid w:val="002B0ADA"/>
    <w:rsid w:val="002B0D5E"/>
    <w:rsid w:val="002B1BFF"/>
    <w:rsid w:val="002B2002"/>
    <w:rsid w:val="002B27B4"/>
    <w:rsid w:val="002B2D8D"/>
    <w:rsid w:val="002B7357"/>
    <w:rsid w:val="002C2034"/>
    <w:rsid w:val="002C2AE8"/>
    <w:rsid w:val="002C4134"/>
    <w:rsid w:val="002C41FA"/>
    <w:rsid w:val="002C4437"/>
    <w:rsid w:val="002C46A1"/>
    <w:rsid w:val="002C6838"/>
    <w:rsid w:val="002C7A7B"/>
    <w:rsid w:val="002C7EDE"/>
    <w:rsid w:val="002D00D3"/>
    <w:rsid w:val="002D042C"/>
    <w:rsid w:val="002D0808"/>
    <w:rsid w:val="002D1A4E"/>
    <w:rsid w:val="002D4961"/>
    <w:rsid w:val="002D4D20"/>
    <w:rsid w:val="002D4F3C"/>
    <w:rsid w:val="002D5824"/>
    <w:rsid w:val="002D662A"/>
    <w:rsid w:val="002D751F"/>
    <w:rsid w:val="002D75DA"/>
    <w:rsid w:val="002E1F46"/>
    <w:rsid w:val="002E3EDE"/>
    <w:rsid w:val="002E505B"/>
    <w:rsid w:val="002E76FC"/>
    <w:rsid w:val="002F01E7"/>
    <w:rsid w:val="002F4DFF"/>
    <w:rsid w:val="002F511D"/>
    <w:rsid w:val="002F566B"/>
    <w:rsid w:val="002F6A5C"/>
    <w:rsid w:val="002F7A3F"/>
    <w:rsid w:val="00300203"/>
    <w:rsid w:val="003003D2"/>
    <w:rsid w:val="00300478"/>
    <w:rsid w:val="00304455"/>
    <w:rsid w:val="00305A84"/>
    <w:rsid w:val="00306D33"/>
    <w:rsid w:val="00310935"/>
    <w:rsid w:val="00311F56"/>
    <w:rsid w:val="003149E5"/>
    <w:rsid w:val="00314F67"/>
    <w:rsid w:val="0031635A"/>
    <w:rsid w:val="00316B57"/>
    <w:rsid w:val="0032016C"/>
    <w:rsid w:val="00323176"/>
    <w:rsid w:val="003241FC"/>
    <w:rsid w:val="00324A24"/>
    <w:rsid w:val="003250B5"/>
    <w:rsid w:val="00325989"/>
    <w:rsid w:val="00325F01"/>
    <w:rsid w:val="00325FA1"/>
    <w:rsid w:val="0032625A"/>
    <w:rsid w:val="00326E23"/>
    <w:rsid w:val="00330171"/>
    <w:rsid w:val="00331170"/>
    <w:rsid w:val="00337A33"/>
    <w:rsid w:val="00340E6D"/>
    <w:rsid w:val="00341A8F"/>
    <w:rsid w:val="0034269B"/>
    <w:rsid w:val="00343D85"/>
    <w:rsid w:val="003459DB"/>
    <w:rsid w:val="00350542"/>
    <w:rsid w:val="00350CD2"/>
    <w:rsid w:val="003512C1"/>
    <w:rsid w:val="0035140D"/>
    <w:rsid w:val="00356236"/>
    <w:rsid w:val="00357223"/>
    <w:rsid w:val="003600CC"/>
    <w:rsid w:val="0036011C"/>
    <w:rsid w:val="00361EEC"/>
    <w:rsid w:val="00362397"/>
    <w:rsid w:val="003626A1"/>
    <w:rsid w:val="00362BD0"/>
    <w:rsid w:val="00365777"/>
    <w:rsid w:val="00370832"/>
    <w:rsid w:val="00371938"/>
    <w:rsid w:val="003727C3"/>
    <w:rsid w:val="0037287C"/>
    <w:rsid w:val="003739D5"/>
    <w:rsid w:val="00375321"/>
    <w:rsid w:val="00377B63"/>
    <w:rsid w:val="00380CCB"/>
    <w:rsid w:val="00381708"/>
    <w:rsid w:val="00383A87"/>
    <w:rsid w:val="00383BE5"/>
    <w:rsid w:val="00384701"/>
    <w:rsid w:val="00385C4C"/>
    <w:rsid w:val="00386173"/>
    <w:rsid w:val="00386AB4"/>
    <w:rsid w:val="00386F4A"/>
    <w:rsid w:val="00390011"/>
    <w:rsid w:val="003903F8"/>
    <w:rsid w:val="00391AA8"/>
    <w:rsid w:val="00391C2D"/>
    <w:rsid w:val="00393A1F"/>
    <w:rsid w:val="0039469E"/>
    <w:rsid w:val="00394D40"/>
    <w:rsid w:val="0039694E"/>
    <w:rsid w:val="00396D60"/>
    <w:rsid w:val="00397175"/>
    <w:rsid w:val="00397CBE"/>
    <w:rsid w:val="003A0012"/>
    <w:rsid w:val="003A0BC6"/>
    <w:rsid w:val="003A1026"/>
    <w:rsid w:val="003A2B6B"/>
    <w:rsid w:val="003A2D62"/>
    <w:rsid w:val="003A36B8"/>
    <w:rsid w:val="003A3E9C"/>
    <w:rsid w:val="003A41ED"/>
    <w:rsid w:val="003A4BA1"/>
    <w:rsid w:val="003A55C5"/>
    <w:rsid w:val="003A67F9"/>
    <w:rsid w:val="003A793D"/>
    <w:rsid w:val="003B169F"/>
    <w:rsid w:val="003B1706"/>
    <w:rsid w:val="003B23FE"/>
    <w:rsid w:val="003B2681"/>
    <w:rsid w:val="003B31F9"/>
    <w:rsid w:val="003B76CA"/>
    <w:rsid w:val="003C0A68"/>
    <w:rsid w:val="003C6B5F"/>
    <w:rsid w:val="003C753F"/>
    <w:rsid w:val="003D1F1B"/>
    <w:rsid w:val="003D2DBF"/>
    <w:rsid w:val="003D4ADA"/>
    <w:rsid w:val="003D4D0C"/>
    <w:rsid w:val="003D4E21"/>
    <w:rsid w:val="003D6A3A"/>
    <w:rsid w:val="003E0AEE"/>
    <w:rsid w:val="003E3C24"/>
    <w:rsid w:val="003E4F88"/>
    <w:rsid w:val="003E516C"/>
    <w:rsid w:val="003E5D98"/>
    <w:rsid w:val="003E7D20"/>
    <w:rsid w:val="003F0974"/>
    <w:rsid w:val="003F200F"/>
    <w:rsid w:val="003F29DD"/>
    <w:rsid w:val="003F2F0C"/>
    <w:rsid w:val="003F5342"/>
    <w:rsid w:val="004002A5"/>
    <w:rsid w:val="00400487"/>
    <w:rsid w:val="00400B14"/>
    <w:rsid w:val="004017B2"/>
    <w:rsid w:val="00401ADD"/>
    <w:rsid w:val="00401E39"/>
    <w:rsid w:val="00402F39"/>
    <w:rsid w:val="00403464"/>
    <w:rsid w:val="004047CD"/>
    <w:rsid w:val="004053C1"/>
    <w:rsid w:val="004062B0"/>
    <w:rsid w:val="004066D8"/>
    <w:rsid w:val="0040749A"/>
    <w:rsid w:val="00410807"/>
    <w:rsid w:val="0041122E"/>
    <w:rsid w:val="0041158A"/>
    <w:rsid w:val="00412583"/>
    <w:rsid w:val="00412AB2"/>
    <w:rsid w:val="00415935"/>
    <w:rsid w:val="0042248B"/>
    <w:rsid w:val="00422B2D"/>
    <w:rsid w:val="00427D1D"/>
    <w:rsid w:val="00430134"/>
    <w:rsid w:val="00431912"/>
    <w:rsid w:val="00432FC6"/>
    <w:rsid w:val="004337AF"/>
    <w:rsid w:val="00435305"/>
    <w:rsid w:val="004356E2"/>
    <w:rsid w:val="0044110D"/>
    <w:rsid w:val="0044332B"/>
    <w:rsid w:val="00444D69"/>
    <w:rsid w:val="004469C5"/>
    <w:rsid w:val="00451388"/>
    <w:rsid w:val="00453DC7"/>
    <w:rsid w:val="004542AB"/>
    <w:rsid w:val="00454E3E"/>
    <w:rsid w:val="00455AED"/>
    <w:rsid w:val="00455EBE"/>
    <w:rsid w:val="004612A2"/>
    <w:rsid w:val="004625FE"/>
    <w:rsid w:val="00462B51"/>
    <w:rsid w:val="004631B5"/>
    <w:rsid w:val="00463892"/>
    <w:rsid w:val="004638F3"/>
    <w:rsid w:val="00473610"/>
    <w:rsid w:val="00473E9C"/>
    <w:rsid w:val="00474D11"/>
    <w:rsid w:val="004755EE"/>
    <w:rsid w:val="00475BD6"/>
    <w:rsid w:val="004767C5"/>
    <w:rsid w:val="004767F2"/>
    <w:rsid w:val="00476CF4"/>
    <w:rsid w:val="00481D41"/>
    <w:rsid w:val="004831F5"/>
    <w:rsid w:val="004836BB"/>
    <w:rsid w:val="004858D8"/>
    <w:rsid w:val="00490FC5"/>
    <w:rsid w:val="00493486"/>
    <w:rsid w:val="00496A0D"/>
    <w:rsid w:val="004A160F"/>
    <w:rsid w:val="004A2110"/>
    <w:rsid w:val="004A422D"/>
    <w:rsid w:val="004A44F1"/>
    <w:rsid w:val="004A4633"/>
    <w:rsid w:val="004A6DCB"/>
    <w:rsid w:val="004A71F2"/>
    <w:rsid w:val="004B14F0"/>
    <w:rsid w:val="004B2305"/>
    <w:rsid w:val="004B37C3"/>
    <w:rsid w:val="004B3953"/>
    <w:rsid w:val="004B4A6B"/>
    <w:rsid w:val="004B4F2C"/>
    <w:rsid w:val="004B6CA8"/>
    <w:rsid w:val="004B7ECC"/>
    <w:rsid w:val="004C0D95"/>
    <w:rsid w:val="004C3615"/>
    <w:rsid w:val="004C3813"/>
    <w:rsid w:val="004C527D"/>
    <w:rsid w:val="004C6C4F"/>
    <w:rsid w:val="004C7E79"/>
    <w:rsid w:val="004D2C55"/>
    <w:rsid w:val="004D2C81"/>
    <w:rsid w:val="004D53B6"/>
    <w:rsid w:val="004D5B45"/>
    <w:rsid w:val="004D63C3"/>
    <w:rsid w:val="004D654A"/>
    <w:rsid w:val="004D695C"/>
    <w:rsid w:val="004D73C4"/>
    <w:rsid w:val="004D76BF"/>
    <w:rsid w:val="004E2186"/>
    <w:rsid w:val="004E3A9B"/>
    <w:rsid w:val="004E4DC5"/>
    <w:rsid w:val="004E7758"/>
    <w:rsid w:val="004F0415"/>
    <w:rsid w:val="004F084E"/>
    <w:rsid w:val="004F0A7A"/>
    <w:rsid w:val="004F0E79"/>
    <w:rsid w:val="004F191A"/>
    <w:rsid w:val="004F3970"/>
    <w:rsid w:val="004F7313"/>
    <w:rsid w:val="004F7332"/>
    <w:rsid w:val="005008A0"/>
    <w:rsid w:val="005053F3"/>
    <w:rsid w:val="00506778"/>
    <w:rsid w:val="00506E56"/>
    <w:rsid w:val="00511E2F"/>
    <w:rsid w:val="005130F8"/>
    <w:rsid w:val="00513691"/>
    <w:rsid w:val="0051488D"/>
    <w:rsid w:val="0051587A"/>
    <w:rsid w:val="00515BE2"/>
    <w:rsid w:val="00516700"/>
    <w:rsid w:val="00517499"/>
    <w:rsid w:val="0052029A"/>
    <w:rsid w:val="005210C5"/>
    <w:rsid w:val="00521778"/>
    <w:rsid w:val="00521D3D"/>
    <w:rsid w:val="005229C6"/>
    <w:rsid w:val="00522D6E"/>
    <w:rsid w:val="005246EE"/>
    <w:rsid w:val="005252B8"/>
    <w:rsid w:val="0052578B"/>
    <w:rsid w:val="00525A17"/>
    <w:rsid w:val="005266C5"/>
    <w:rsid w:val="00526CDA"/>
    <w:rsid w:val="00526EE5"/>
    <w:rsid w:val="00527671"/>
    <w:rsid w:val="005276CD"/>
    <w:rsid w:val="00527CC5"/>
    <w:rsid w:val="00532411"/>
    <w:rsid w:val="005331B1"/>
    <w:rsid w:val="00533253"/>
    <w:rsid w:val="00533623"/>
    <w:rsid w:val="00534C73"/>
    <w:rsid w:val="00535889"/>
    <w:rsid w:val="00536532"/>
    <w:rsid w:val="0053682F"/>
    <w:rsid w:val="00536F11"/>
    <w:rsid w:val="00537498"/>
    <w:rsid w:val="005400A1"/>
    <w:rsid w:val="005408DC"/>
    <w:rsid w:val="00542B8F"/>
    <w:rsid w:val="00543321"/>
    <w:rsid w:val="005438D5"/>
    <w:rsid w:val="00543BF4"/>
    <w:rsid w:val="00544F72"/>
    <w:rsid w:val="0054535B"/>
    <w:rsid w:val="00546935"/>
    <w:rsid w:val="00547380"/>
    <w:rsid w:val="00550FD9"/>
    <w:rsid w:val="005515FB"/>
    <w:rsid w:val="00552C19"/>
    <w:rsid w:val="00552E8F"/>
    <w:rsid w:val="00554463"/>
    <w:rsid w:val="00554D27"/>
    <w:rsid w:val="00555669"/>
    <w:rsid w:val="00555855"/>
    <w:rsid w:val="00555CA2"/>
    <w:rsid w:val="00556785"/>
    <w:rsid w:val="00560836"/>
    <w:rsid w:val="00560B3D"/>
    <w:rsid w:val="00560B56"/>
    <w:rsid w:val="00561E59"/>
    <w:rsid w:val="00562738"/>
    <w:rsid w:val="00563DBA"/>
    <w:rsid w:val="00563FA4"/>
    <w:rsid w:val="00564976"/>
    <w:rsid w:val="00565BB2"/>
    <w:rsid w:val="00567840"/>
    <w:rsid w:val="00567D7D"/>
    <w:rsid w:val="00570D02"/>
    <w:rsid w:val="00571908"/>
    <w:rsid w:val="00571D31"/>
    <w:rsid w:val="00571E07"/>
    <w:rsid w:val="005721B5"/>
    <w:rsid w:val="005733B6"/>
    <w:rsid w:val="00574464"/>
    <w:rsid w:val="005768B1"/>
    <w:rsid w:val="0058014D"/>
    <w:rsid w:val="00582273"/>
    <w:rsid w:val="00585CD9"/>
    <w:rsid w:val="00586121"/>
    <w:rsid w:val="00586E98"/>
    <w:rsid w:val="005915AF"/>
    <w:rsid w:val="00595E33"/>
    <w:rsid w:val="005964E7"/>
    <w:rsid w:val="005A16E4"/>
    <w:rsid w:val="005A2173"/>
    <w:rsid w:val="005A3764"/>
    <w:rsid w:val="005A3787"/>
    <w:rsid w:val="005A3BAA"/>
    <w:rsid w:val="005A6618"/>
    <w:rsid w:val="005A7DB0"/>
    <w:rsid w:val="005B18E0"/>
    <w:rsid w:val="005B1D42"/>
    <w:rsid w:val="005B1EB6"/>
    <w:rsid w:val="005B259B"/>
    <w:rsid w:val="005B32B6"/>
    <w:rsid w:val="005B36BF"/>
    <w:rsid w:val="005B3EE2"/>
    <w:rsid w:val="005B4719"/>
    <w:rsid w:val="005B5C36"/>
    <w:rsid w:val="005B7E3E"/>
    <w:rsid w:val="005C0848"/>
    <w:rsid w:val="005C175D"/>
    <w:rsid w:val="005C17CF"/>
    <w:rsid w:val="005C18AD"/>
    <w:rsid w:val="005C1AB4"/>
    <w:rsid w:val="005C28AC"/>
    <w:rsid w:val="005C39F7"/>
    <w:rsid w:val="005C3DC0"/>
    <w:rsid w:val="005C45B5"/>
    <w:rsid w:val="005C5908"/>
    <w:rsid w:val="005C6331"/>
    <w:rsid w:val="005D0B67"/>
    <w:rsid w:val="005D0BA0"/>
    <w:rsid w:val="005D1FCC"/>
    <w:rsid w:val="005D3792"/>
    <w:rsid w:val="005D4044"/>
    <w:rsid w:val="005D7259"/>
    <w:rsid w:val="005D7A98"/>
    <w:rsid w:val="005E096F"/>
    <w:rsid w:val="005E1C72"/>
    <w:rsid w:val="005E4625"/>
    <w:rsid w:val="005E4C68"/>
    <w:rsid w:val="005E4FA8"/>
    <w:rsid w:val="005E6F20"/>
    <w:rsid w:val="005E7580"/>
    <w:rsid w:val="005E7D95"/>
    <w:rsid w:val="005F0291"/>
    <w:rsid w:val="005F21F5"/>
    <w:rsid w:val="005F2649"/>
    <w:rsid w:val="005F267A"/>
    <w:rsid w:val="005F54F7"/>
    <w:rsid w:val="005F638F"/>
    <w:rsid w:val="005F7D99"/>
    <w:rsid w:val="0060043D"/>
    <w:rsid w:val="00600E29"/>
    <w:rsid w:val="00600FF6"/>
    <w:rsid w:val="00601C91"/>
    <w:rsid w:val="006023AA"/>
    <w:rsid w:val="00603BB0"/>
    <w:rsid w:val="00604FC8"/>
    <w:rsid w:val="006051BE"/>
    <w:rsid w:val="00605F74"/>
    <w:rsid w:val="00605F92"/>
    <w:rsid w:val="00611B18"/>
    <w:rsid w:val="00611C9B"/>
    <w:rsid w:val="006123BD"/>
    <w:rsid w:val="0061516F"/>
    <w:rsid w:val="00617E70"/>
    <w:rsid w:val="00621FB7"/>
    <w:rsid w:val="00624246"/>
    <w:rsid w:val="006245B1"/>
    <w:rsid w:val="00625245"/>
    <w:rsid w:val="006252ED"/>
    <w:rsid w:val="0062637A"/>
    <w:rsid w:val="00626D19"/>
    <w:rsid w:val="00630101"/>
    <w:rsid w:val="006315D3"/>
    <w:rsid w:val="00631F5D"/>
    <w:rsid w:val="0063280C"/>
    <w:rsid w:val="0063468C"/>
    <w:rsid w:val="006346F5"/>
    <w:rsid w:val="006361CF"/>
    <w:rsid w:val="00637A85"/>
    <w:rsid w:val="00637F4C"/>
    <w:rsid w:val="006400E9"/>
    <w:rsid w:val="00640275"/>
    <w:rsid w:val="00640682"/>
    <w:rsid w:val="00641688"/>
    <w:rsid w:val="00645D1F"/>
    <w:rsid w:val="006467A8"/>
    <w:rsid w:val="0065064A"/>
    <w:rsid w:val="00650861"/>
    <w:rsid w:val="00650DEC"/>
    <w:rsid w:val="0065128F"/>
    <w:rsid w:val="00651A22"/>
    <w:rsid w:val="00652B14"/>
    <w:rsid w:val="00652F45"/>
    <w:rsid w:val="00655471"/>
    <w:rsid w:val="00665500"/>
    <w:rsid w:val="0066589E"/>
    <w:rsid w:val="006662F8"/>
    <w:rsid w:val="00666769"/>
    <w:rsid w:val="0067234D"/>
    <w:rsid w:val="0067295B"/>
    <w:rsid w:val="0067538E"/>
    <w:rsid w:val="00681350"/>
    <w:rsid w:val="00681C45"/>
    <w:rsid w:val="0068218B"/>
    <w:rsid w:val="0068295C"/>
    <w:rsid w:val="0068373E"/>
    <w:rsid w:val="00687245"/>
    <w:rsid w:val="00687247"/>
    <w:rsid w:val="00687821"/>
    <w:rsid w:val="00692416"/>
    <w:rsid w:val="00693A5C"/>
    <w:rsid w:val="0069640A"/>
    <w:rsid w:val="00697F76"/>
    <w:rsid w:val="006A1EE4"/>
    <w:rsid w:val="006A3D61"/>
    <w:rsid w:val="006A44FD"/>
    <w:rsid w:val="006A70C8"/>
    <w:rsid w:val="006B3BE5"/>
    <w:rsid w:val="006B4F6E"/>
    <w:rsid w:val="006B5354"/>
    <w:rsid w:val="006B5E93"/>
    <w:rsid w:val="006B5F49"/>
    <w:rsid w:val="006B627B"/>
    <w:rsid w:val="006C0BC0"/>
    <w:rsid w:val="006C1551"/>
    <w:rsid w:val="006C1E66"/>
    <w:rsid w:val="006C29C4"/>
    <w:rsid w:val="006C3A26"/>
    <w:rsid w:val="006C50D6"/>
    <w:rsid w:val="006C61E6"/>
    <w:rsid w:val="006C7D89"/>
    <w:rsid w:val="006D0277"/>
    <w:rsid w:val="006D3919"/>
    <w:rsid w:val="006D45EA"/>
    <w:rsid w:val="006D4D4B"/>
    <w:rsid w:val="006D4E03"/>
    <w:rsid w:val="006D6604"/>
    <w:rsid w:val="006D6B01"/>
    <w:rsid w:val="006D7BAC"/>
    <w:rsid w:val="006D7D60"/>
    <w:rsid w:val="006E04B0"/>
    <w:rsid w:val="006E5E7D"/>
    <w:rsid w:val="006E61C0"/>
    <w:rsid w:val="006E7674"/>
    <w:rsid w:val="006E79DE"/>
    <w:rsid w:val="006F039A"/>
    <w:rsid w:val="006F2120"/>
    <w:rsid w:val="006F4428"/>
    <w:rsid w:val="006F46B9"/>
    <w:rsid w:val="006F4928"/>
    <w:rsid w:val="006F7330"/>
    <w:rsid w:val="00700AA9"/>
    <w:rsid w:val="007025EF"/>
    <w:rsid w:val="00704FB9"/>
    <w:rsid w:val="00706DFB"/>
    <w:rsid w:val="007075CA"/>
    <w:rsid w:val="0071053E"/>
    <w:rsid w:val="00711116"/>
    <w:rsid w:val="0071260E"/>
    <w:rsid w:val="00712C71"/>
    <w:rsid w:val="007153D4"/>
    <w:rsid w:val="00715EF7"/>
    <w:rsid w:val="00716868"/>
    <w:rsid w:val="00716D93"/>
    <w:rsid w:val="0071725F"/>
    <w:rsid w:val="007205FA"/>
    <w:rsid w:val="007210BA"/>
    <w:rsid w:val="00723D10"/>
    <w:rsid w:val="0072644E"/>
    <w:rsid w:val="00727275"/>
    <w:rsid w:val="007273B6"/>
    <w:rsid w:val="0072765A"/>
    <w:rsid w:val="00730DAF"/>
    <w:rsid w:val="00731E17"/>
    <w:rsid w:val="0073229F"/>
    <w:rsid w:val="0073244E"/>
    <w:rsid w:val="007325BC"/>
    <w:rsid w:val="007334F4"/>
    <w:rsid w:val="007347B6"/>
    <w:rsid w:val="00735678"/>
    <w:rsid w:val="007370F2"/>
    <w:rsid w:val="0073747A"/>
    <w:rsid w:val="00740427"/>
    <w:rsid w:val="0074476B"/>
    <w:rsid w:val="007459DD"/>
    <w:rsid w:val="00751DB7"/>
    <w:rsid w:val="00751E38"/>
    <w:rsid w:val="00753F09"/>
    <w:rsid w:val="00754A18"/>
    <w:rsid w:val="007550B6"/>
    <w:rsid w:val="00756933"/>
    <w:rsid w:val="00756AC8"/>
    <w:rsid w:val="00760DE3"/>
    <w:rsid w:val="00761DC7"/>
    <w:rsid w:val="00763E79"/>
    <w:rsid w:val="0076416D"/>
    <w:rsid w:val="00765A13"/>
    <w:rsid w:val="00765D7B"/>
    <w:rsid w:val="00770A1A"/>
    <w:rsid w:val="007717C1"/>
    <w:rsid w:val="0077211C"/>
    <w:rsid w:val="0077262C"/>
    <w:rsid w:val="007742FE"/>
    <w:rsid w:val="007746FD"/>
    <w:rsid w:val="00775DAA"/>
    <w:rsid w:val="00776C18"/>
    <w:rsid w:val="007771E0"/>
    <w:rsid w:val="00780008"/>
    <w:rsid w:val="00780042"/>
    <w:rsid w:val="00782BDD"/>
    <w:rsid w:val="007845FD"/>
    <w:rsid w:val="00785670"/>
    <w:rsid w:val="00786417"/>
    <w:rsid w:val="00786E4D"/>
    <w:rsid w:val="00786F1A"/>
    <w:rsid w:val="00787875"/>
    <w:rsid w:val="007903A7"/>
    <w:rsid w:val="0079130A"/>
    <w:rsid w:val="00792480"/>
    <w:rsid w:val="0079389B"/>
    <w:rsid w:val="00794573"/>
    <w:rsid w:val="00795F31"/>
    <w:rsid w:val="007A2D03"/>
    <w:rsid w:val="007A32FD"/>
    <w:rsid w:val="007A4738"/>
    <w:rsid w:val="007A5AA4"/>
    <w:rsid w:val="007A5B06"/>
    <w:rsid w:val="007A770C"/>
    <w:rsid w:val="007A7B7A"/>
    <w:rsid w:val="007A7D12"/>
    <w:rsid w:val="007B0AF2"/>
    <w:rsid w:val="007B2108"/>
    <w:rsid w:val="007B2513"/>
    <w:rsid w:val="007B269B"/>
    <w:rsid w:val="007B27A5"/>
    <w:rsid w:val="007B3264"/>
    <w:rsid w:val="007B4147"/>
    <w:rsid w:val="007B5678"/>
    <w:rsid w:val="007B5F9F"/>
    <w:rsid w:val="007B72BC"/>
    <w:rsid w:val="007B74F8"/>
    <w:rsid w:val="007C3690"/>
    <w:rsid w:val="007C3C5D"/>
    <w:rsid w:val="007C58E9"/>
    <w:rsid w:val="007C6652"/>
    <w:rsid w:val="007C7087"/>
    <w:rsid w:val="007C7FF9"/>
    <w:rsid w:val="007D2CB6"/>
    <w:rsid w:val="007D3120"/>
    <w:rsid w:val="007D3A13"/>
    <w:rsid w:val="007D7C6E"/>
    <w:rsid w:val="007E0BEC"/>
    <w:rsid w:val="007E1953"/>
    <w:rsid w:val="007E2802"/>
    <w:rsid w:val="007E2FB1"/>
    <w:rsid w:val="007E3D28"/>
    <w:rsid w:val="007E5E93"/>
    <w:rsid w:val="007E7990"/>
    <w:rsid w:val="007F08EB"/>
    <w:rsid w:val="007F1B83"/>
    <w:rsid w:val="007F231D"/>
    <w:rsid w:val="007F3E60"/>
    <w:rsid w:val="007F41B9"/>
    <w:rsid w:val="007F5336"/>
    <w:rsid w:val="007F5619"/>
    <w:rsid w:val="007F75A9"/>
    <w:rsid w:val="008000F5"/>
    <w:rsid w:val="00801C32"/>
    <w:rsid w:val="00801E6B"/>
    <w:rsid w:val="00801FA9"/>
    <w:rsid w:val="00802CEF"/>
    <w:rsid w:val="008032CB"/>
    <w:rsid w:val="00806568"/>
    <w:rsid w:val="008100F6"/>
    <w:rsid w:val="008110C4"/>
    <w:rsid w:val="00813627"/>
    <w:rsid w:val="00814655"/>
    <w:rsid w:val="00815C9B"/>
    <w:rsid w:val="00820251"/>
    <w:rsid w:val="00821B66"/>
    <w:rsid w:val="00822B6B"/>
    <w:rsid w:val="00823539"/>
    <w:rsid w:val="00823782"/>
    <w:rsid w:val="00824897"/>
    <w:rsid w:val="00826E0D"/>
    <w:rsid w:val="00827D8E"/>
    <w:rsid w:val="00831D4F"/>
    <w:rsid w:val="00832607"/>
    <w:rsid w:val="00835F98"/>
    <w:rsid w:val="00837B37"/>
    <w:rsid w:val="00841A87"/>
    <w:rsid w:val="00843905"/>
    <w:rsid w:val="0084441A"/>
    <w:rsid w:val="00844A9C"/>
    <w:rsid w:val="0084531C"/>
    <w:rsid w:val="00847AC0"/>
    <w:rsid w:val="00851C51"/>
    <w:rsid w:val="008526FC"/>
    <w:rsid w:val="008551A7"/>
    <w:rsid w:val="0085573A"/>
    <w:rsid w:val="00855780"/>
    <w:rsid w:val="008566E2"/>
    <w:rsid w:val="00857267"/>
    <w:rsid w:val="00857422"/>
    <w:rsid w:val="00860063"/>
    <w:rsid w:val="00861D27"/>
    <w:rsid w:val="008626CE"/>
    <w:rsid w:val="008637C2"/>
    <w:rsid w:val="0086519B"/>
    <w:rsid w:val="00865D8B"/>
    <w:rsid w:val="0087045C"/>
    <w:rsid w:val="00870AD1"/>
    <w:rsid w:val="00873D36"/>
    <w:rsid w:val="00874E6F"/>
    <w:rsid w:val="008750D6"/>
    <w:rsid w:val="008752E7"/>
    <w:rsid w:val="00875303"/>
    <w:rsid w:val="008761E4"/>
    <w:rsid w:val="00877DA9"/>
    <w:rsid w:val="00877DB0"/>
    <w:rsid w:val="008800C8"/>
    <w:rsid w:val="0088032D"/>
    <w:rsid w:val="00880A8E"/>
    <w:rsid w:val="00881298"/>
    <w:rsid w:val="00881C89"/>
    <w:rsid w:val="0088706F"/>
    <w:rsid w:val="00890075"/>
    <w:rsid w:val="00891569"/>
    <w:rsid w:val="00892E81"/>
    <w:rsid w:val="00893506"/>
    <w:rsid w:val="008935A6"/>
    <w:rsid w:val="00893627"/>
    <w:rsid w:val="0089405E"/>
    <w:rsid w:val="00896065"/>
    <w:rsid w:val="00897110"/>
    <w:rsid w:val="008973A9"/>
    <w:rsid w:val="008973FE"/>
    <w:rsid w:val="008A363B"/>
    <w:rsid w:val="008A3C40"/>
    <w:rsid w:val="008A3F84"/>
    <w:rsid w:val="008A458E"/>
    <w:rsid w:val="008A4C92"/>
    <w:rsid w:val="008A68FF"/>
    <w:rsid w:val="008A6A38"/>
    <w:rsid w:val="008A73F4"/>
    <w:rsid w:val="008A77D1"/>
    <w:rsid w:val="008A7A70"/>
    <w:rsid w:val="008B021B"/>
    <w:rsid w:val="008B2026"/>
    <w:rsid w:val="008B207A"/>
    <w:rsid w:val="008B4333"/>
    <w:rsid w:val="008B46D6"/>
    <w:rsid w:val="008B47AE"/>
    <w:rsid w:val="008B4BD0"/>
    <w:rsid w:val="008B5B16"/>
    <w:rsid w:val="008B5B2D"/>
    <w:rsid w:val="008B71BD"/>
    <w:rsid w:val="008C25B0"/>
    <w:rsid w:val="008C2EFD"/>
    <w:rsid w:val="008C3CE7"/>
    <w:rsid w:val="008C5128"/>
    <w:rsid w:val="008C616F"/>
    <w:rsid w:val="008C6A4C"/>
    <w:rsid w:val="008D0AB5"/>
    <w:rsid w:val="008D1106"/>
    <w:rsid w:val="008D12DD"/>
    <w:rsid w:val="008D16BA"/>
    <w:rsid w:val="008D2285"/>
    <w:rsid w:val="008D4BB3"/>
    <w:rsid w:val="008E0562"/>
    <w:rsid w:val="008E214E"/>
    <w:rsid w:val="008E25A4"/>
    <w:rsid w:val="008E2600"/>
    <w:rsid w:val="008E27BF"/>
    <w:rsid w:val="008E486B"/>
    <w:rsid w:val="008E7552"/>
    <w:rsid w:val="008F0CE3"/>
    <w:rsid w:val="008F0F53"/>
    <w:rsid w:val="008F18D2"/>
    <w:rsid w:val="008F1F10"/>
    <w:rsid w:val="008F3E6E"/>
    <w:rsid w:val="008F3E8A"/>
    <w:rsid w:val="008F4729"/>
    <w:rsid w:val="008F4B12"/>
    <w:rsid w:val="008F5812"/>
    <w:rsid w:val="008F7437"/>
    <w:rsid w:val="00900016"/>
    <w:rsid w:val="00902EAA"/>
    <w:rsid w:val="009040F5"/>
    <w:rsid w:val="009056EA"/>
    <w:rsid w:val="00907078"/>
    <w:rsid w:val="00911158"/>
    <w:rsid w:val="00913244"/>
    <w:rsid w:val="00915D41"/>
    <w:rsid w:val="00916B9B"/>
    <w:rsid w:val="009208C5"/>
    <w:rsid w:val="00924661"/>
    <w:rsid w:val="009250B6"/>
    <w:rsid w:val="00927426"/>
    <w:rsid w:val="00927E8E"/>
    <w:rsid w:val="00930631"/>
    <w:rsid w:val="00933ADC"/>
    <w:rsid w:val="00933DA3"/>
    <w:rsid w:val="00934068"/>
    <w:rsid w:val="0093455C"/>
    <w:rsid w:val="00934DBF"/>
    <w:rsid w:val="00934FA7"/>
    <w:rsid w:val="00936142"/>
    <w:rsid w:val="00936EF7"/>
    <w:rsid w:val="009376EE"/>
    <w:rsid w:val="009402B9"/>
    <w:rsid w:val="009414F6"/>
    <w:rsid w:val="00941C96"/>
    <w:rsid w:val="00942FD2"/>
    <w:rsid w:val="009450C7"/>
    <w:rsid w:val="00945997"/>
    <w:rsid w:val="00946BB5"/>
    <w:rsid w:val="00946F74"/>
    <w:rsid w:val="009503E8"/>
    <w:rsid w:val="00950A4A"/>
    <w:rsid w:val="00950E77"/>
    <w:rsid w:val="009534C0"/>
    <w:rsid w:val="00953673"/>
    <w:rsid w:val="00953E20"/>
    <w:rsid w:val="00954990"/>
    <w:rsid w:val="00954CFC"/>
    <w:rsid w:val="0095564A"/>
    <w:rsid w:val="0095646A"/>
    <w:rsid w:val="009577BB"/>
    <w:rsid w:val="00960978"/>
    <w:rsid w:val="00960CBC"/>
    <w:rsid w:val="00961225"/>
    <w:rsid w:val="009627AF"/>
    <w:rsid w:val="0096343E"/>
    <w:rsid w:val="00963693"/>
    <w:rsid w:val="0096597F"/>
    <w:rsid w:val="0096614B"/>
    <w:rsid w:val="00967D87"/>
    <w:rsid w:val="00971176"/>
    <w:rsid w:val="0097310E"/>
    <w:rsid w:val="00973743"/>
    <w:rsid w:val="00976312"/>
    <w:rsid w:val="0097655B"/>
    <w:rsid w:val="009778A7"/>
    <w:rsid w:val="009805FE"/>
    <w:rsid w:val="00981DB6"/>
    <w:rsid w:val="00984241"/>
    <w:rsid w:val="0098444B"/>
    <w:rsid w:val="00985B50"/>
    <w:rsid w:val="00992244"/>
    <w:rsid w:val="009922EB"/>
    <w:rsid w:val="009938BE"/>
    <w:rsid w:val="009945DD"/>
    <w:rsid w:val="0099481A"/>
    <w:rsid w:val="00994DBB"/>
    <w:rsid w:val="009A2041"/>
    <w:rsid w:val="009A5DC2"/>
    <w:rsid w:val="009A7F0E"/>
    <w:rsid w:val="009B126F"/>
    <w:rsid w:val="009B227A"/>
    <w:rsid w:val="009B4517"/>
    <w:rsid w:val="009B628A"/>
    <w:rsid w:val="009B6A5C"/>
    <w:rsid w:val="009B7B9B"/>
    <w:rsid w:val="009C16BD"/>
    <w:rsid w:val="009C4736"/>
    <w:rsid w:val="009C4F26"/>
    <w:rsid w:val="009C6887"/>
    <w:rsid w:val="009C68FC"/>
    <w:rsid w:val="009C6AD8"/>
    <w:rsid w:val="009C6CC9"/>
    <w:rsid w:val="009C726B"/>
    <w:rsid w:val="009C7928"/>
    <w:rsid w:val="009D1158"/>
    <w:rsid w:val="009D7A12"/>
    <w:rsid w:val="009E192D"/>
    <w:rsid w:val="009E1DE2"/>
    <w:rsid w:val="009E1E03"/>
    <w:rsid w:val="009E20B2"/>
    <w:rsid w:val="009E2898"/>
    <w:rsid w:val="009E53EC"/>
    <w:rsid w:val="009E5C56"/>
    <w:rsid w:val="009E60BF"/>
    <w:rsid w:val="009E714F"/>
    <w:rsid w:val="009E71C3"/>
    <w:rsid w:val="009E754B"/>
    <w:rsid w:val="009E7E9B"/>
    <w:rsid w:val="009F0BF0"/>
    <w:rsid w:val="009F1436"/>
    <w:rsid w:val="009F1E72"/>
    <w:rsid w:val="009F2622"/>
    <w:rsid w:val="009F280A"/>
    <w:rsid w:val="009F289C"/>
    <w:rsid w:val="009F3595"/>
    <w:rsid w:val="009F52D0"/>
    <w:rsid w:val="009F66FD"/>
    <w:rsid w:val="009F76DF"/>
    <w:rsid w:val="009F7A04"/>
    <w:rsid w:val="00A017C0"/>
    <w:rsid w:val="00A0500E"/>
    <w:rsid w:val="00A05141"/>
    <w:rsid w:val="00A0744D"/>
    <w:rsid w:val="00A11644"/>
    <w:rsid w:val="00A11FE2"/>
    <w:rsid w:val="00A161AE"/>
    <w:rsid w:val="00A163A9"/>
    <w:rsid w:val="00A16BE2"/>
    <w:rsid w:val="00A17C6E"/>
    <w:rsid w:val="00A20940"/>
    <w:rsid w:val="00A218AC"/>
    <w:rsid w:val="00A22699"/>
    <w:rsid w:val="00A231A5"/>
    <w:rsid w:val="00A243EB"/>
    <w:rsid w:val="00A24D7F"/>
    <w:rsid w:val="00A267CF"/>
    <w:rsid w:val="00A26D47"/>
    <w:rsid w:val="00A30378"/>
    <w:rsid w:val="00A31083"/>
    <w:rsid w:val="00A31BFD"/>
    <w:rsid w:val="00A31EAC"/>
    <w:rsid w:val="00A337ED"/>
    <w:rsid w:val="00A337F8"/>
    <w:rsid w:val="00A34D25"/>
    <w:rsid w:val="00A35668"/>
    <w:rsid w:val="00A35D63"/>
    <w:rsid w:val="00A35E6E"/>
    <w:rsid w:val="00A373C0"/>
    <w:rsid w:val="00A42068"/>
    <w:rsid w:val="00A43EB6"/>
    <w:rsid w:val="00A44710"/>
    <w:rsid w:val="00A44F6F"/>
    <w:rsid w:val="00A451F5"/>
    <w:rsid w:val="00A462E7"/>
    <w:rsid w:val="00A4736F"/>
    <w:rsid w:val="00A47383"/>
    <w:rsid w:val="00A47EE4"/>
    <w:rsid w:val="00A50375"/>
    <w:rsid w:val="00A518A9"/>
    <w:rsid w:val="00A5206F"/>
    <w:rsid w:val="00A5225B"/>
    <w:rsid w:val="00A54386"/>
    <w:rsid w:val="00A54E67"/>
    <w:rsid w:val="00A56058"/>
    <w:rsid w:val="00A561AE"/>
    <w:rsid w:val="00A57ED2"/>
    <w:rsid w:val="00A614B5"/>
    <w:rsid w:val="00A620CA"/>
    <w:rsid w:val="00A63234"/>
    <w:rsid w:val="00A64263"/>
    <w:rsid w:val="00A658C3"/>
    <w:rsid w:val="00A65FEA"/>
    <w:rsid w:val="00A67335"/>
    <w:rsid w:val="00A67D6C"/>
    <w:rsid w:val="00A67E28"/>
    <w:rsid w:val="00A70243"/>
    <w:rsid w:val="00A721E5"/>
    <w:rsid w:val="00A764D8"/>
    <w:rsid w:val="00A77E91"/>
    <w:rsid w:val="00A800D4"/>
    <w:rsid w:val="00A80454"/>
    <w:rsid w:val="00A8185C"/>
    <w:rsid w:val="00A818BA"/>
    <w:rsid w:val="00A82FF3"/>
    <w:rsid w:val="00A8398C"/>
    <w:rsid w:val="00A83EA3"/>
    <w:rsid w:val="00A84C67"/>
    <w:rsid w:val="00A85A62"/>
    <w:rsid w:val="00A904B6"/>
    <w:rsid w:val="00A90CD9"/>
    <w:rsid w:val="00A90E51"/>
    <w:rsid w:val="00A934BE"/>
    <w:rsid w:val="00A95FA6"/>
    <w:rsid w:val="00A96D43"/>
    <w:rsid w:val="00A97A5E"/>
    <w:rsid w:val="00AA0785"/>
    <w:rsid w:val="00AA228D"/>
    <w:rsid w:val="00AA245C"/>
    <w:rsid w:val="00AA338B"/>
    <w:rsid w:val="00AA436E"/>
    <w:rsid w:val="00AA52A4"/>
    <w:rsid w:val="00AA573F"/>
    <w:rsid w:val="00AA66A8"/>
    <w:rsid w:val="00AB050C"/>
    <w:rsid w:val="00AB13C6"/>
    <w:rsid w:val="00AB16F5"/>
    <w:rsid w:val="00AB3F06"/>
    <w:rsid w:val="00AB5061"/>
    <w:rsid w:val="00AB556E"/>
    <w:rsid w:val="00AB6060"/>
    <w:rsid w:val="00AB62F9"/>
    <w:rsid w:val="00AB6D4B"/>
    <w:rsid w:val="00AC07A7"/>
    <w:rsid w:val="00AC4345"/>
    <w:rsid w:val="00AC5BDF"/>
    <w:rsid w:val="00AC6539"/>
    <w:rsid w:val="00AC6E1C"/>
    <w:rsid w:val="00AC6E7E"/>
    <w:rsid w:val="00AC6F95"/>
    <w:rsid w:val="00AD0452"/>
    <w:rsid w:val="00AD04D5"/>
    <w:rsid w:val="00AD0831"/>
    <w:rsid w:val="00AD24F3"/>
    <w:rsid w:val="00AD3194"/>
    <w:rsid w:val="00AD51F2"/>
    <w:rsid w:val="00AD6C25"/>
    <w:rsid w:val="00AE3E2E"/>
    <w:rsid w:val="00AE632F"/>
    <w:rsid w:val="00AE66FD"/>
    <w:rsid w:val="00AE7B18"/>
    <w:rsid w:val="00AF0F35"/>
    <w:rsid w:val="00AF11BB"/>
    <w:rsid w:val="00AF348F"/>
    <w:rsid w:val="00AF3739"/>
    <w:rsid w:val="00AF3DDE"/>
    <w:rsid w:val="00AF48C0"/>
    <w:rsid w:val="00AF5F42"/>
    <w:rsid w:val="00AF64E8"/>
    <w:rsid w:val="00B0043E"/>
    <w:rsid w:val="00B005B2"/>
    <w:rsid w:val="00B01498"/>
    <w:rsid w:val="00B0328F"/>
    <w:rsid w:val="00B0353B"/>
    <w:rsid w:val="00B06DAE"/>
    <w:rsid w:val="00B0710C"/>
    <w:rsid w:val="00B075CB"/>
    <w:rsid w:val="00B07C86"/>
    <w:rsid w:val="00B07DCC"/>
    <w:rsid w:val="00B07EB8"/>
    <w:rsid w:val="00B114AF"/>
    <w:rsid w:val="00B11B2D"/>
    <w:rsid w:val="00B123E6"/>
    <w:rsid w:val="00B12C1D"/>
    <w:rsid w:val="00B1430B"/>
    <w:rsid w:val="00B14721"/>
    <w:rsid w:val="00B157C9"/>
    <w:rsid w:val="00B16048"/>
    <w:rsid w:val="00B16DC0"/>
    <w:rsid w:val="00B177C9"/>
    <w:rsid w:val="00B21006"/>
    <w:rsid w:val="00B2110D"/>
    <w:rsid w:val="00B21523"/>
    <w:rsid w:val="00B2159A"/>
    <w:rsid w:val="00B2457C"/>
    <w:rsid w:val="00B250AA"/>
    <w:rsid w:val="00B255DD"/>
    <w:rsid w:val="00B25C8C"/>
    <w:rsid w:val="00B26B49"/>
    <w:rsid w:val="00B300C2"/>
    <w:rsid w:val="00B30EE6"/>
    <w:rsid w:val="00B310B3"/>
    <w:rsid w:val="00B31E7E"/>
    <w:rsid w:val="00B3268A"/>
    <w:rsid w:val="00B333F3"/>
    <w:rsid w:val="00B33A2D"/>
    <w:rsid w:val="00B35657"/>
    <w:rsid w:val="00B37B21"/>
    <w:rsid w:val="00B4325C"/>
    <w:rsid w:val="00B434CC"/>
    <w:rsid w:val="00B442E4"/>
    <w:rsid w:val="00B456BA"/>
    <w:rsid w:val="00B50516"/>
    <w:rsid w:val="00B525B9"/>
    <w:rsid w:val="00B5370D"/>
    <w:rsid w:val="00B53889"/>
    <w:rsid w:val="00B53AF6"/>
    <w:rsid w:val="00B541B1"/>
    <w:rsid w:val="00B56636"/>
    <w:rsid w:val="00B576A9"/>
    <w:rsid w:val="00B60968"/>
    <w:rsid w:val="00B61047"/>
    <w:rsid w:val="00B61C9F"/>
    <w:rsid w:val="00B61EA0"/>
    <w:rsid w:val="00B6218B"/>
    <w:rsid w:val="00B646EA"/>
    <w:rsid w:val="00B647F6"/>
    <w:rsid w:val="00B6539B"/>
    <w:rsid w:val="00B65468"/>
    <w:rsid w:val="00B65B9D"/>
    <w:rsid w:val="00B65F06"/>
    <w:rsid w:val="00B66402"/>
    <w:rsid w:val="00B66DFE"/>
    <w:rsid w:val="00B66FC7"/>
    <w:rsid w:val="00B67A7C"/>
    <w:rsid w:val="00B717AD"/>
    <w:rsid w:val="00B72A6D"/>
    <w:rsid w:val="00B735E4"/>
    <w:rsid w:val="00B75258"/>
    <w:rsid w:val="00B7651A"/>
    <w:rsid w:val="00B7680E"/>
    <w:rsid w:val="00B77830"/>
    <w:rsid w:val="00B813B5"/>
    <w:rsid w:val="00B81F9E"/>
    <w:rsid w:val="00B8211B"/>
    <w:rsid w:val="00B82EA1"/>
    <w:rsid w:val="00B83109"/>
    <w:rsid w:val="00B83594"/>
    <w:rsid w:val="00B842EB"/>
    <w:rsid w:val="00B848B1"/>
    <w:rsid w:val="00B85A97"/>
    <w:rsid w:val="00B917D1"/>
    <w:rsid w:val="00B91CC0"/>
    <w:rsid w:val="00B92193"/>
    <w:rsid w:val="00B931F8"/>
    <w:rsid w:val="00B93CB3"/>
    <w:rsid w:val="00B94080"/>
    <w:rsid w:val="00BA19A0"/>
    <w:rsid w:val="00BA2404"/>
    <w:rsid w:val="00BA2AF5"/>
    <w:rsid w:val="00BA37E9"/>
    <w:rsid w:val="00BA3DFD"/>
    <w:rsid w:val="00BA707C"/>
    <w:rsid w:val="00BA7F57"/>
    <w:rsid w:val="00BB1A50"/>
    <w:rsid w:val="00BB40E4"/>
    <w:rsid w:val="00BB57D2"/>
    <w:rsid w:val="00BB5BF8"/>
    <w:rsid w:val="00BB6263"/>
    <w:rsid w:val="00BB6A07"/>
    <w:rsid w:val="00BB757B"/>
    <w:rsid w:val="00BC08D4"/>
    <w:rsid w:val="00BC210D"/>
    <w:rsid w:val="00BC275B"/>
    <w:rsid w:val="00BC3F9C"/>
    <w:rsid w:val="00BC4624"/>
    <w:rsid w:val="00BC48BD"/>
    <w:rsid w:val="00BC6759"/>
    <w:rsid w:val="00BC6B18"/>
    <w:rsid w:val="00BC7467"/>
    <w:rsid w:val="00BC7A48"/>
    <w:rsid w:val="00BD18E7"/>
    <w:rsid w:val="00BD19C0"/>
    <w:rsid w:val="00BD1EC3"/>
    <w:rsid w:val="00BD21FA"/>
    <w:rsid w:val="00BD33EF"/>
    <w:rsid w:val="00BD50CF"/>
    <w:rsid w:val="00BE173E"/>
    <w:rsid w:val="00BE22C6"/>
    <w:rsid w:val="00BE28FA"/>
    <w:rsid w:val="00BE3890"/>
    <w:rsid w:val="00BE401E"/>
    <w:rsid w:val="00BE4730"/>
    <w:rsid w:val="00BF00B9"/>
    <w:rsid w:val="00BF2F6E"/>
    <w:rsid w:val="00BF400E"/>
    <w:rsid w:val="00BF5041"/>
    <w:rsid w:val="00BF5161"/>
    <w:rsid w:val="00BF54DC"/>
    <w:rsid w:val="00BF56E0"/>
    <w:rsid w:val="00BF678C"/>
    <w:rsid w:val="00C005F0"/>
    <w:rsid w:val="00C02E3D"/>
    <w:rsid w:val="00C03314"/>
    <w:rsid w:val="00C049FB"/>
    <w:rsid w:val="00C06468"/>
    <w:rsid w:val="00C07070"/>
    <w:rsid w:val="00C10724"/>
    <w:rsid w:val="00C11058"/>
    <w:rsid w:val="00C110BA"/>
    <w:rsid w:val="00C11278"/>
    <w:rsid w:val="00C116DD"/>
    <w:rsid w:val="00C11ED5"/>
    <w:rsid w:val="00C14B22"/>
    <w:rsid w:val="00C14E04"/>
    <w:rsid w:val="00C15377"/>
    <w:rsid w:val="00C15754"/>
    <w:rsid w:val="00C15A8F"/>
    <w:rsid w:val="00C16A4A"/>
    <w:rsid w:val="00C16F7D"/>
    <w:rsid w:val="00C179FF"/>
    <w:rsid w:val="00C20C83"/>
    <w:rsid w:val="00C253CF"/>
    <w:rsid w:val="00C30C1E"/>
    <w:rsid w:val="00C30DEE"/>
    <w:rsid w:val="00C3204D"/>
    <w:rsid w:val="00C32996"/>
    <w:rsid w:val="00C330BC"/>
    <w:rsid w:val="00C33D2B"/>
    <w:rsid w:val="00C34285"/>
    <w:rsid w:val="00C34943"/>
    <w:rsid w:val="00C34BE5"/>
    <w:rsid w:val="00C36519"/>
    <w:rsid w:val="00C37073"/>
    <w:rsid w:val="00C373BD"/>
    <w:rsid w:val="00C42F91"/>
    <w:rsid w:val="00C43C48"/>
    <w:rsid w:val="00C44CE8"/>
    <w:rsid w:val="00C45C12"/>
    <w:rsid w:val="00C475AF"/>
    <w:rsid w:val="00C476F5"/>
    <w:rsid w:val="00C509B6"/>
    <w:rsid w:val="00C50E42"/>
    <w:rsid w:val="00C54756"/>
    <w:rsid w:val="00C54A0A"/>
    <w:rsid w:val="00C5712B"/>
    <w:rsid w:val="00C57A24"/>
    <w:rsid w:val="00C57E73"/>
    <w:rsid w:val="00C60012"/>
    <w:rsid w:val="00C6125B"/>
    <w:rsid w:val="00C61991"/>
    <w:rsid w:val="00C62498"/>
    <w:rsid w:val="00C63184"/>
    <w:rsid w:val="00C64229"/>
    <w:rsid w:val="00C64472"/>
    <w:rsid w:val="00C64810"/>
    <w:rsid w:val="00C656B4"/>
    <w:rsid w:val="00C66C36"/>
    <w:rsid w:val="00C66FC7"/>
    <w:rsid w:val="00C70780"/>
    <w:rsid w:val="00C71470"/>
    <w:rsid w:val="00C714C0"/>
    <w:rsid w:val="00C76709"/>
    <w:rsid w:val="00C81C6B"/>
    <w:rsid w:val="00C82490"/>
    <w:rsid w:val="00C83911"/>
    <w:rsid w:val="00C85B33"/>
    <w:rsid w:val="00C86DD6"/>
    <w:rsid w:val="00C871BC"/>
    <w:rsid w:val="00C87B1A"/>
    <w:rsid w:val="00C87D9A"/>
    <w:rsid w:val="00C95DAB"/>
    <w:rsid w:val="00C96E5A"/>
    <w:rsid w:val="00CA451E"/>
    <w:rsid w:val="00CA5BD8"/>
    <w:rsid w:val="00CA61F0"/>
    <w:rsid w:val="00CA6EA0"/>
    <w:rsid w:val="00CB0A81"/>
    <w:rsid w:val="00CB2092"/>
    <w:rsid w:val="00CB2ADC"/>
    <w:rsid w:val="00CB42DB"/>
    <w:rsid w:val="00CB4701"/>
    <w:rsid w:val="00CB5A4E"/>
    <w:rsid w:val="00CB612D"/>
    <w:rsid w:val="00CB6996"/>
    <w:rsid w:val="00CC1861"/>
    <w:rsid w:val="00CC4629"/>
    <w:rsid w:val="00CC4AFA"/>
    <w:rsid w:val="00CC4DD2"/>
    <w:rsid w:val="00CD11FC"/>
    <w:rsid w:val="00CD371D"/>
    <w:rsid w:val="00CD44F6"/>
    <w:rsid w:val="00CD56F2"/>
    <w:rsid w:val="00CD5A52"/>
    <w:rsid w:val="00CD6BCE"/>
    <w:rsid w:val="00CD7014"/>
    <w:rsid w:val="00CE3306"/>
    <w:rsid w:val="00CE362C"/>
    <w:rsid w:val="00CE47C0"/>
    <w:rsid w:val="00CE4F4D"/>
    <w:rsid w:val="00CE4FC8"/>
    <w:rsid w:val="00CE5C0C"/>
    <w:rsid w:val="00CE6942"/>
    <w:rsid w:val="00CE71BA"/>
    <w:rsid w:val="00CE794C"/>
    <w:rsid w:val="00CE796C"/>
    <w:rsid w:val="00CF136C"/>
    <w:rsid w:val="00CF733A"/>
    <w:rsid w:val="00D01ADB"/>
    <w:rsid w:val="00D03134"/>
    <w:rsid w:val="00D03E10"/>
    <w:rsid w:val="00D049E1"/>
    <w:rsid w:val="00D06702"/>
    <w:rsid w:val="00D06707"/>
    <w:rsid w:val="00D076AB"/>
    <w:rsid w:val="00D1019F"/>
    <w:rsid w:val="00D1081E"/>
    <w:rsid w:val="00D113A1"/>
    <w:rsid w:val="00D1189C"/>
    <w:rsid w:val="00D12CEA"/>
    <w:rsid w:val="00D132DC"/>
    <w:rsid w:val="00D13767"/>
    <w:rsid w:val="00D13772"/>
    <w:rsid w:val="00D14268"/>
    <w:rsid w:val="00D144E4"/>
    <w:rsid w:val="00D14AAA"/>
    <w:rsid w:val="00D14B15"/>
    <w:rsid w:val="00D14EA7"/>
    <w:rsid w:val="00D202F0"/>
    <w:rsid w:val="00D204A3"/>
    <w:rsid w:val="00D20736"/>
    <w:rsid w:val="00D21592"/>
    <w:rsid w:val="00D21921"/>
    <w:rsid w:val="00D21A79"/>
    <w:rsid w:val="00D24AE7"/>
    <w:rsid w:val="00D27B5F"/>
    <w:rsid w:val="00D27C80"/>
    <w:rsid w:val="00D27DC2"/>
    <w:rsid w:val="00D302C0"/>
    <w:rsid w:val="00D31128"/>
    <w:rsid w:val="00D319F1"/>
    <w:rsid w:val="00D32C8E"/>
    <w:rsid w:val="00D33549"/>
    <w:rsid w:val="00D33774"/>
    <w:rsid w:val="00D344F0"/>
    <w:rsid w:val="00D35615"/>
    <w:rsid w:val="00D36169"/>
    <w:rsid w:val="00D37A17"/>
    <w:rsid w:val="00D41EA8"/>
    <w:rsid w:val="00D4348A"/>
    <w:rsid w:val="00D43DB0"/>
    <w:rsid w:val="00D4536C"/>
    <w:rsid w:val="00D46763"/>
    <w:rsid w:val="00D46A88"/>
    <w:rsid w:val="00D4707C"/>
    <w:rsid w:val="00D47E91"/>
    <w:rsid w:val="00D50288"/>
    <w:rsid w:val="00D503A6"/>
    <w:rsid w:val="00D5040A"/>
    <w:rsid w:val="00D5413C"/>
    <w:rsid w:val="00D553B2"/>
    <w:rsid w:val="00D55EFA"/>
    <w:rsid w:val="00D56496"/>
    <w:rsid w:val="00D61036"/>
    <w:rsid w:val="00D61D62"/>
    <w:rsid w:val="00D62F2B"/>
    <w:rsid w:val="00D6466A"/>
    <w:rsid w:val="00D66D79"/>
    <w:rsid w:val="00D677AB"/>
    <w:rsid w:val="00D70360"/>
    <w:rsid w:val="00D7070D"/>
    <w:rsid w:val="00D72BAC"/>
    <w:rsid w:val="00D74135"/>
    <w:rsid w:val="00D7578E"/>
    <w:rsid w:val="00D7585B"/>
    <w:rsid w:val="00D76CF6"/>
    <w:rsid w:val="00D7788C"/>
    <w:rsid w:val="00D77FF7"/>
    <w:rsid w:val="00D81333"/>
    <w:rsid w:val="00D83B16"/>
    <w:rsid w:val="00D8523C"/>
    <w:rsid w:val="00D903E1"/>
    <w:rsid w:val="00D92D10"/>
    <w:rsid w:val="00D96ACD"/>
    <w:rsid w:val="00D96DBF"/>
    <w:rsid w:val="00D977A6"/>
    <w:rsid w:val="00DA2275"/>
    <w:rsid w:val="00DA231B"/>
    <w:rsid w:val="00DA447B"/>
    <w:rsid w:val="00DA4B26"/>
    <w:rsid w:val="00DB05A9"/>
    <w:rsid w:val="00DB20D3"/>
    <w:rsid w:val="00DB330E"/>
    <w:rsid w:val="00DB4328"/>
    <w:rsid w:val="00DB4F14"/>
    <w:rsid w:val="00DB6E5E"/>
    <w:rsid w:val="00DB75EF"/>
    <w:rsid w:val="00DC0034"/>
    <w:rsid w:val="00DC088F"/>
    <w:rsid w:val="00DC0EAA"/>
    <w:rsid w:val="00DC1FC0"/>
    <w:rsid w:val="00DC4122"/>
    <w:rsid w:val="00DC4D9C"/>
    <w:rsid w:val="00DC5058"/>
    <w:rsid w:val="00DC5184"/>
    <w:rsid w:val="00DD03E6"/>
    <w:rsid w:val="00DD228C"/>
    <w:rsid w:val="00DD3EE3"/>
    <w:rsid w:val="00DD5818"/>
    <w:rsid w:val="00DD69E6"/>
    <w:rsid w:val="00DD7B3E"/>
    <w:rsid w:val="00DE1CEF"/>
    <w:rsid w:val="00DE1F6A"/>
    <w:rsid w:val="00DE32B5"/>
    <w:rsid w:val="00DE33EF"/>
    <w:rsid w:val="00DE408E"/>
    <w:rsid w:val="00DE44E8"/>
    <w:rsid w:val="00DE56AC"/>
    <w:rsid w:val="00DE57E6"/>
    <w:rsid w:val="00DF092B"/>
    <w:rsid w:val="00DF0959"/>
    <w:rsid w:val="00DF29BB"/>
    <w:rsid w:val="00DF4722"/>
    <w:rsid w:val="00DF5141"/>
    <w:rsid w:val="00DF6278"/>
    <w:rsid w:val="00E02532"/>
    <w:rsid w:val="00E037C3"/>
    <w:rsid w:val="00E05CDC"/>
    <w:rsid w:val="00E06EC0"/>
    <w:rsid w:val="00E10FA8"/>
    <w:rsid w:val="00E1157C"/>
    <w:rsid w:val="00E11EA0"/>
    <w:rsid w:val="00E12D69"/>
    <w:rsid w:val="00E13751"/>
    <w:rsid w:val="00E1709B"/>
    <w:rsid w:val="00E17187"/>
    <w:rsid w:val="00E173A1"/>
    <w:rsid w:val="00E1795D"/>
    <w:rsid w:val="00E206D6"/>
    <w:rsid w:val="00E217EE"/>
    <w:rsid w:val="00E25B81"/>
    <w:rsid w:val="00E27710"/>
    <w:rsid w:val="00E30099"/>
    <w:rsid w:val="00E30381"/>
    <w:rsid w:val="00E30F3D"/>
    <w:rsid w:val="00E31BD6"/>
    <w:rsid w:val="00E31F7C"/>
    <w:rsid w:val="00E32AC9"/>
    <w:rsid w:val="00E33D71"/>
    <w:rsid w:val="00E3446D"/>
    <w:rsid w:val="00E3486D"/>
    <w:rsid w:val="00E353A1"/>
    <w:rsid w:val="00E35769"/>
    <w:rsid w:val="00E360CF"/>
    <w:rsid w:val="00E372F2"/>
    <w:rsid w:val="00E37B0B"/>
    <w:rsid w:val="00E41C7C"/>
    <w:rsid w:val="00E42B45"/>
    <w:rsid w:val="00E4364A"/>
    <w:rsid w:val="00E44C7E"/>
    <w:rsid w:val="00E44CEB"/>
    <w:rsid w:val="00E45FF8"/>
    <w:rsid w:val="00E50E24"/>
    <w:rsid w:val="00E51EBE"/>
    <w:rsid w:val="00E53077"/>
    <w:rsid w:val="00E5326F"/>
    <w:rsid w:val="00E53EAF"/>
    <w:rsid w:val="00E54A2F"/>
    <w:rsid w:val="00E56241"/>
    <w:rsid w:val="00E56BAF"/>
    <w:rsid w:val="00E57551"/>
    <w:rsid w:val="00E60AC3"/>
    <w:rsid w:val="00E64D97"/>
    <w:rsid w:val="00E706CE"/>
    <w:rsid w:val="00E71567"/>
    <w:rsid w:val="00E74344"/>
    <w:rsid w:val="00E76C2D"/>
    <w:rsid w:val="00E82FF1"/>
    <w:rsid w:val="00E83006"/>
    <w:rsid w:val="00E84CE6"/>
    <w:rsid w:val="00E84FB7"/>
    <w:rsid w:val="00E85910"/>
    <w:rsid w:val="00E8676A"/>
    <w:rsid w:val="00E87D4D"/>
    <w:rsid w:val="00E935B9"/>
    <w:rsid w:val="00E945C5"/>
    <w:rsid w:val="00E971EC"/>
    <w:rsid w:val="00EA01A1"/>
    <w:rsid w:val="00EA2540"/>
    <w:rsid w:val="00EA2E7B"/>
    <w:rsid w:val="00EB0B0E"/>
    <w:rsid w:val="00EB1316"/>
    <w:rsid w:val="00EB1768"/>
    <w:rsid w:val="00EB444B"/>
    <w:rsid w:val="00EB473C"/>
    <w:rsid w:val="00EB48A3"/>
    <w:rsid w:val="00EB4D81"/>
    <w:rsid w:val="00EB50DD"/>
    <w:rsid w:val="00EB6072"/>
    <w:rsid w:val="00EB6A67"/>
    <w:rsid w:val="00EB6F75"/>
    <w:rsid w:val="00EB78D4"/>
    <w:rsid w:val="00EB7D34"/>
    <w:rsid w:val="00EC0646"/>
    <w:rsid w:val="00EC10F5"/>
    <w:rsid w:val="00EC15AC"/>
    <w:rsid w:val="00EC2DA6"/>
    <w:rsid w:val="00EC4FA3"/>
    <w:rsid w:val="00EC72BE"/>
    <w:rsid w:val="00EC7560"/>
    <w:rsid w:val="00ED0F34"/>
    <w:rsid w:val="00ED109A"/>
    <w:rsid w:val="00ED3BC2"/>
    <w:rsid w:val="00ED5A8F"/>
    <w:rsid w:val="00EE01EA"/>
    <w:rsid w:val="00EE0D09"/>
    <w:rsid w:val="00EE1DFC"/>
    <w:rsid w:val="00EE24BB"/>
    <w:rsid w:val="00EE46DC"/>
    <w:rsid w:val="00EF2156"/>
    <w:rsid w:val="00EF53ED"/>
    <w:rsid w:val="00EF5541"/>
    <w:rsid w:val="00EF6E67"/>
    <w:rsid w:val="00EF7946"/>
    <w:rsid w:val="00EF7DF8"/>
    <w:rsid w:val="00F02A7C"/>
    <w:rsid w:val="00F02FA8"/>
    <w:rsid w:val="00F033E9"/>
    <w:rsid w:val="00F04B33"/>
    <w:rsid w:val="00F05848"/>
    <w:rsid w:val="00F060F5"/>
    <w:rsid w:val="00F11668"/>
    <w:rsid w:val="00F11A3F"/>
    <w:rsid w:val="00F13FF5"/>
    <w:rsid w:val="00F146EC"/>
    <w:rsid w:val="00F14AF8"/>
    <w:rsid w:val="00F14E27"/>
    <w:rsid w:val="00F15C6A"/>
    <w:rsid w:val="00F16077"/>
    <w:rsid w:val="00F16CC7"/>
    <w:rsid w:val="00F21AD9"/>
    <w:rsid w:val="00F21EE7"/>
    <w:rsid w:val="00F23A80"/>
    <w:rsid w:val="00F23C81"/>
    <w:rsid w:val="00F240C9"/>
    <w:rsid w:val="00F247E9"/>
    <w:rsid w:val="00F27504"/>
    <w:rsid w:val="00F278F9"/>
    <w:rsid w:val="00F27A0E"/>
    <w:rsid w:val="00F30784"/>
    <w:rsid w:val="00F33F0D"/>
    <w:rsid w:val="00F35D03"/>
    <w:rsid w:val="00F36A4A"/>
    <w:rsid w:val="00F372B9"/>
    <w:rsid w:val="00F4111B"/>
    <w:rsid w:val="00F416B6"/>
    <w:rsid w:val="00F425FB"/>
    <w:rsid w:val="00F44B49"/>
    <w:rsid w:val="00F47C60"/>
    <w:rsid w:val="00F5094F"/>
    <w:rsid w:val="00F50C10"/>
    <w:rsid w:val="00F50E9D"/>
    <w:rsid w:val="00F52295"/>
    <w:rsid w:val="00F52AE7"/>
    <w:rsid w:val="00F54740"/>
    <w:rsid w:val="00F560C2"/>
    <w:rsid w:val="00F56700"/>
    <w:rsid w:val="00F57D56"/>
    <w:rsid w:val="00F6134C"/>
    <w:rsid w:val="00F65FB9"/>
    <w:rsid w:val="00F667A4"/>
    <w:rsid w:val="00F708B0"/>
    <w:rsid w:val="00F70A16"/>
    <w:rsid w:val="00F733A3"/>
    <w:rsid w:val="00F747AD"/>
    <w:rsid w:val="00F75F95"/>
    <w:rsid w:val="00F76DEB"/>
    <w:rsid w:val="00F80EB9"/>
    <w:rsid w:val="00F819CB"/>
    <w:rsid w:val="00F83980"/>
    <w:rsid w:val="00F868FE"/>
    <w:rsid w:val="00F86DBD"/>
    <w:rsid w:val="00F9037F"/>
    <w:rsid w:val="00F909CA"/>
    <w:rsid w:val="00F91C71"/>
    <w:rsid w:val="00F927A1"/>
    <w:rsid w:val="00F9354C"/>
    <w:rsid w:val="00F9461B"/>
    <w:rsid w:val="00F94F82"/>
    <w:rsid w:val="00F9797E"/>
    <w:rsid w:val="00FA070D"/>
    <w:rsid w:val="00FA1621"/>
    <w:rsid w:val="00FA2898"/>
    <w:rsid w:val="00FA2C73"/>
    <w:rsid w:val="00FA4253"/>
    <w:rsid w:val="00FA42BC"/>
    <w:rsid w:val="00FA42C4"/>
    <w:rsid w:val="00FA42F3"/>
    <w:rsid w:val="00FA70A3"/>
    <w:rsid w:val="00FB0625"/>
    <w:rsid w:val="00FB0AB0"/>
    <w:rsid w:val="00FB0F51"/>
    <w:rsid w:val="00FB3478"/>
    <w:rsid w:val="00FB38BE"/>
    <w:rsid w:val="00FB6246"/>
    <w:rsid w:val="00FB63F0"/>
    <w:rsid w:val="00FB6751"/>
    <w:rsid w:val="00FB6D2C"/>
    <w:rsid w:val="00FC148E"/>
    <w:rsid w:val="00FC1B1D"/>
    <w:rsid w:val="00FC33AB"/>
    <w:rsid w:val="00FC3AAD"/>
    <w:rsid w:val="00FC45E2"/>
    <w:rsid w:val="00FC7BE5"/>
    <w:rsid w:val="00FD06D2"/>
    <w:rsid w:val="00FD145D"/>
    <w:rsid w:val="00FD39A8"/>
    <w:rsid w:val="00FD4318"/>
    <w:rsid w:val="00FD4AE0"/>
    <w:rsid w:val="00FD4E3C"/>
    <w:rsid w:val="00FD63F5"/>
    <w:rsid w:val="00FD6988"/>
    <w:rsid w:val="00FD7504"/>
    <w:rsid w:val="00FD7BB9"/>
    <w:rsid w:val="00FE01B6"/>
    <w:rsid w:val="00FE07A2"/>
    <w:rsid w:val="00FE0E83"/>
    <w:rsid w:val="00FE285D"/>
    <w:rsid w:val="00FE4891"/>
    <w:rsid w:val="00FE76BB"/>
    <w:rsid w:val="00FF0D23"/>
    <w:rsid w:val="00FF0E0B"/>
    <w:rsid w:val="00FF173F"/>
    <w:rsid w:val="00FF19C5"/>
    <w:rsid w:val="00FF1BB6"/>
    <w:rsid w:val="00FF2C89"/>
    <w:rsid w:val="00FF424A"/>
    <w:rsid w:val="00FF461D"/>
    <w:rsid w:val="00FF52F1"/>
    <w:rsid w:val="00FF5BF0"/>
    <w:rsid w:val="00FF5F14"/>
    <w:rsid w:val="00FF683C"/>
    <w:rsid w:val="00FF70B3"/>
    <w:rsid w:val="00FF7E1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heading" w:uiPriority="99"/>
    <w:lsdException w:name="caption" w:qFormat="1"/>
    <w:lsdException w:name="table of figures" w:uiPriority="99"/>
    <w:lsdException w:name="Title" w:qFormat="1"/>
    <w:lsdException w:name="Subtitle" w:qFormat="1"/>
    <w:lsdException w:name="Strong" w:qFormat="1"/>
    <w:lsdException w:name="Emphasis" w:uiPriority="20" w:qFormat="1"/>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345C0"/>
    <w:pPr>
      <w:jc w:val="both"/>
    </w:pPr>
    <w:rPr>
      <w:lang w:val="en-GB"/>
    </w:rPr>
  </w:style>
  <w:style w:type="paragraph" w:styleId="Heading1">
    <w:name w:val="heading 1"/>
    <w:basedOn w:val="Normal"/>
    <w:next w:val="Normal"/>
    <w:link w:val="Heading1Char"/>
    <w:qFormat/>
    <w:rsid w:val="000345C0"/>
    <w:pPr>
      <w:pageBreakBefore/>
      <w:numPr>
        <w:numId w:val="1"/>
      </w:numPr>
      <w:tabs>
        <w:tab w:val="right" w:pos="7654"/>
      </w:tabs>
      <w:spacing w:before="480" w:after="480"/>
      <w:ind w:left="-1418"/>
      <w:jc w:val="left"/>
      <w:outlineLvl w:val="0"/>
    </w:pPr>
    <w:rPr>
      <w:b/>
      <w:sz w:val="40"/>
    </w:rPr>
  </w:style>
  <w:style w:type="paragraph" w:styleId="Heading2">
    <w:name w:val="heading 2"/>
    <w:basedOn w:val="Heading1"/>
    <w:next w:val="Normal"/>
    <w:link w:val="Heading2Char"/>
    <w:qFormat/>
    <w:rsid w:val="000345C0"/>
    <w:pPr>
      <w:keepNext/>
      <w:pageBreakBefore w:val="0"/>
      <w:numPr>
        <w:ilvl w:val="1"/>
      </w:numPr>
      <w:spacing w:before="320" w:after="160"/>
      <w:outlineLvl w:val="1"/>
    </w:pPr>
    <w:rPr>
      <w:b w:val="0"/>
      <w:sz w:val="28"/>
    </w:rPr>
  </w:style>
  <w:style w:type="paragraph" w:styleId="Heading3">
    <w:name w:val="heading 3"/>
    <w:basedOn w:val="Heading2"/>
    <w:next w:val="Normal"/>
    <w:link w:val="Heading3Char"/>
    <w:qFormat/>
    <w:rsid w:val="000345C0"/>
    <w:pPr>
      <w:numPr>
        <w:ilvl w:val="2"/>
      </w:numPr>
      <w:outlineLvl w:val="2"/>
    </w:pPr>
    <w:rPr>
      <w:b/>
      <w:sz w:val="22"/>
    </w:rPr>
  </w:style>
  <w:style w:type="paragraph" w:styleId="Heading4">
    <w:name w:val="heading 4"/>
    <w:basedOn w:val="Heading3"/>
    <w:next w:val="Normal"/>
    <w:qFormat/>
    <w:rsid w:val="000345C0"/>
    <w:pPr>
      <w:numPr>
        <w:ilvl w:val="3"/>
      </w:numPr>
      <w:spacing w:before="280" w:after="120"/>
      <w:outlineLvl w:val="3"/>
    </w:pPr>
    <w:rPr>
      <w:sz w:val="20"/>
    </w:rPr>
  </w:style>
  <w:style w:type="paragraph" w:styleId="Heading5">
    <w:name w:val="heading 5"/>
    <w:basedOn w:val="Heading4"/>
    <w:next w:val="Normal"/>
    <w:qFormat/>
    <w:rsid w:val="000345C0"/>
    <w:pPr>
      <w:keepLines/>
      <w:numPr>
        <w:ilvl w:val="4"/>
      </w:numPr>
      <w:outlineLvl w:val="4"/>
    </w:pPr>
    <w:rPr>
      <w:sz w:val="18"/>
    </w:rPr>
  </w:style>
  <w:style w:type="paragraph" w:styleId="Heading6">
    <w:name w:val="heading 6"/>
    <w:basedOn w:val="Heading5"/>
    <w:next w:val="Normal"/>
    <w:qFormat/>
    <w:rsid w:val="000345C0"/>
    <w:pPr>
      <w:numPr>
        <w:ilvl w:val="5"/>
      </w:numPr>
      <w:spacing w:before="240" w:after="80"/>
      <w:outlineLvl w:val="5"/>
    </w:pPr>
    <w:rPr>
      <w:b w:val="0"/>
    </w:rPr>
  </w:style>
  <w:style w:type="paragraph" w:styleId="Heading7">
    <w:name w:val="heading 7"/>
    <w:basedOn w:val="Heading6"/>
    <w:next w:val="Normal"/>
    <w:qFormat/>
    <w:rsid w:val="000345C0"/>
    <w:pPr>
      <w:numPr>
        <w:ilvl w:val="6"/>
      </w:numPr>
      <w:outlineLvl w:val="6"/>
    </w:pPr>
    <w:rPr>
      <w:b/>
    </w:rPr>
  </w:style>
  <w:style w:type="paragraph" w:styleId="Heading8">
    <w:name w:val="heading 8"/>
    <w:basedOn w:val="Heading7"/>
    <w:next w:val="Normal"/>
    <w:qFormat/>
    <w:rsid w:val="000345C0"/>
    <w:pPr>
      <w:numPr>
        <w:ilvl w:val="7"/>
      </w:numPr>
      <w:outlineLvl w:val="7"/>
    </w:pPr>
    <w:rPr>
      <w:b w:val="0"/>
    </w:rPr>
  </w:style>
  <w:style w:type="paragraph" w:styleId="Heading9">
    <w:name w:val="heading 9"/>
    <w:basedOn w:val="Heading8"/>
    <w:next w:val="Normal"/>
    <w:qFormat/>
    <w:rsid w:val="000345C0"/>
    <w:pPr>
      <w:numPr>
        <w:ilvl w:val="8"/>
      </w:numPr>
      <w:tabs>
        <w:tab w:val="num" w:pos="360"/>
      </w:tabs>
      <w:outlineLvl w:val="8"/>
    </w:pPr>
    <w:rPr>
      <w:b/>
    </w:rPr>
  </w:style>
  <w:style w:type="character" w:default="1" w:styleId="DefaultParagraphFont">
    <w:name w:val="Default Paragraph Font"/>
    <w:semiHidden/>
    <w:rsid w:val="000345C0"/>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semiHidden/>
    <w:rsid w:val="000345C0"/>
  </w:style>
  <w:style w:type="paragraph" w:styleId="TOC1">
    <w:name w:val="toc 1"/>
    <w:basedOn w:val="Normal"/>
    <w:next w:val="Normal"/>
    <w:semiHidden/>
    <w:rsid w:val="000345C0"/>
    <w:pPr>
      <w:tabs>
        <w:tab w:val="right" w:leader="dot" w:pos="7654"/>
      </w:tabs>
      <w:spacing w:before="240"/>
      <w:jc w:val="left"/>
    </w:pPr>
    <w:rPr>
      <w:caps/>
    </w:rPr>
  </w:style>
  <w:style w:type="paragraph" w:styleId="TOC2">
    <w:name w:val="toc 2"/>
    <w:basedOn w:val="TOC1"/>
    <w:next w:val="Normal"/>
    <w:semiHidden/>
    <w:rsid w:val="000345C0"/>
    <w:pPr>
      <w:spacing w:before="0"/>
      <w:ind w:left="181"/>
    </w:pPr>
    <w:rPr>
      <w:caps w:val="0"/>
    </w:rPr>
  </w:style>
  <w:style w:type="paragraph" w:styleId="TOC3">
    <w:name w:val="toc 3"/>
    <w:basedOn w:val="TOC2"/>
    <w:next w:val="Normal"/>
    <w:semiHidden/>
    <w:rsid w:val="000345C0"/>
    <w:pPr>
      <w:ind w:left="360"/>
    </w:pPr>
  </w:style>
  <w:style w:type="paragraph" w:styleId="TOC4">
    <w:name w:val="toc 4"/>
    <w:basedOn w:val="Normal"/>
    <w:next w:val="Normal"/>
    <w:semiHidden/>
    <w:rsid w:val="000345C0"/>
    <w:pPr>
      <w:tabs>
        <w:tab w:val="right" w:pos="7654"/>
      </w:tabs>
      <w:ind w:left="540"/>
      <w:jc w:val="left"/>
    </w:pPr>
  </w:style>
  <w:style w:type="paragraph" w:styleId="TOC5">
    <w:name w:val="toc 5"/>
    <w:basedOn w:val="Normal"/>
    <w:next w:val="Normal"/>
    <w:semiHidden/>
    <w:rsid w:val="000345C0"/>
    <w:pPr>
      <w:tabs>
        <w:tab w:val="right" w:pos="7654"/>
      </w:tabs>
      <w:ind w:left="720"/>
      <w:jc w:val="left"/>
    </w:pPr>
  </w:style>
  <w:style w:type="paragraph" w:styleId="TOC6">
    <w:name w:val="toc 6"/>
    <w:basedOn w:val="Normal"/>
    <w:next w:val="Normal"/>
    <w:semiHidden/>
    <w:rsid w:val="000345C0"/>
    <w:pPr>
      <w:tabs>
        <w:tab w:val="right" w:pos="7654"/>
      </w:tabs>
      <w:ind w:left="900"/>
      <w:jc w:val="left"/>
    </w:pPr>
  </w:style>
  <w:style w:type="paragraph" w:styleId="TOC7">
    <w:name w:val="toc 7"/>
    <w:basedOn w:val="Normal"/>
    <w:next w:val="Normal"/>
    <w:semiHidden/>
    <w:rsid w:val="000345C0"/>
    <w:pPr>
      <w:tabs>
        <w:tab w:val="right" w:pos="7654"/>
      </w:tabs>
      <w:ind w:left="1080"/>
      <w:jc w:val="left"/>
    </w:pPr>
  </w:style>
  <w:style w:type="paragraph" w:styleId="TOC8">
    <w:name w:val="toc 8"/>
    <w:basedOn w:val="Normal"/>
    <w:next w:val="Normal"/>
    <w:semiHidden/>
    <w:rsid w:val="000345C0"/>
    <w:pPr>
      <w:tabs>
        <w:tab w:val="right" w:pos="7654"/>
      </w:tabs>
      <w:ind w:left="1260"/>
      <w:jc w:val="left"/>
    </w:pPr>
  </w:style>
  <w:style w:type="paragraph" w:styleId="Footer">
    <w:name w:val="footer"/>
    <w:aliases w:val="Fusszeile"/>
    <w:basedOn w:val="Normal"/>
    <w:rsid w:val="000345C0"/>
    <w:pPr>
      <w:pBdr>
        <w:top w:val="single" w:sz="6" w:space="1" w:color="auto"/>
      </w:pBdr>
      <w:tabs>
        <w:tab w:val="right" w:pos="8505"/>
      </w:tabs>
      <w:ind w:left="-2268" w:right="-851"/>
      <w:jc w:val="left"/>
    </w:pPr>
    <w:rPr>
      <w:sz w:val="16"/>
    </w:rPr>
  </w:style>
  <w:style w:type="paragraph" w:customStyle="1" w:styleId="Project">
    <w:name w:val="Project"/>
    <w:aliases w:val="Projekt"/>
    <w:basedOn w:val="Normal"/>
    <w:rsid w:val="000345C0"/>
    <w:pPr>
      <w:pBdr>
        <w:bottom w:val="single" w:sz="6" w:space="1" w:color="auto"/>
      </w:pBdr>
      <w:spacing w:before="1920" w:after="240"/>
      <w:ind w:left="-1134"/>
      <w:jc w:val="center"/>
    </w:pPr>
    <w:rPr>
      <w:i/>
      <w:noProof/>
      <w:position w:val="16"/>
      <w:sz w:val="96"/>
    </w:rPr>
  </w:style>
  <w:style w:type="paragraph" w:styleId="Header">
    <w:name w:val="header"/>
    <w:basedOn w:val="Normal"/>
    <w:rsid w:val="000345C0"/>
    <w:pPr>
      <w:pBdr>
        <w:bottom w:val="single" w:sz="6" w:space="1" w:color="auto"/>
      </w:pBdr>
      <w:tabs>
        <w:tab w:val="right" w:pos="8505"/>
      </w:tabs>
      <w:spacing w:after="240"/>
      <w:ind w:left="-2268" w:right="-851"/>
      <w:jc w:val="left"/>
    </w:pPr>
    <w:rPr>
      <w:lang w:val="de-DE"/>
    </w:rPr>
  </w:style>
  <w:style w:type="paragraph" w:customStyle="1" w:styleId="Heading">
    <w:name w:val="Heading"/>
    <w:aliases w:val="Überschrift"/>
    <w:basedOn w:val="Normal"/>
    <w:next w:val="Normal"/>
    <w:rsid w:val="000345C0"/>
    <w:pPr>
      <w:spacing w:before="480" w:after="240"/>
      <w:ind w:left="-1418"/>
      <w:jc w:val="left"/>
    </w:pPr>
    <w:rPr>
      <w:b/>
      <w:sz w:val="40"/>
    </w:rPr>
  </w:style>
  <w:style w:type="paragraph" w:styleId="Subtitle">
    <w:name w:val="Subtitle"/>
    <w:basedOn w:val="Normal"/>
    <w:qFormat/>
    <w:rsid w:val="000345C0"/>
    <w:pPr>
      <w:spacing w:before="120" w:after="60"/>
      <w:ind w:left="-1134"/>
      <w:jc w:val="left"/>
    </w:pPr>
    <w:rPr>
      <w:b/>
      <w:noProof/>
      <w:sz w:val="24"/>
    </w:rPr>
  </w:style>
  <w:style w:type="paragraph" w:styleId="Index1">
    <w:name w:val="index 1"/>
    <w:basedOn w:val="Normal"/>
    <w:next w:val="Normal"/>
    <w:semiHidden/>
    <w:rsid w:val="000345C0"/>
    <w:pPr>
      <w:tabs>
        <w:tab w:val="right" w:pos="3467"/>
      </w:tabs>
      <w:ind w:left="180" w:hanging="180"/>
      <w:jc w:val="left"/>
    </w:pPr>
  </w:style>
  <w:style w:type="paragraph" w:customStyle="1" w:styleId="Appendix">
    <w:name w:val="Appendix"/>
    <w:aliases w:val="Anhang"/>
    <w:basedOn w:val="Heading1"/>
    <w:next w:val="Normal"/>
    <w:rsid w:val="000345C0"/>
    <w:pPr>
      <w:outlineLvl w:val="9"/>
    </w:pPr>
  </w:style>
  <w:style w:type="paragraph" w:styleId="Index2">
    <w:name w:val="index 2"/>
    <w:basedOn w:val="Normal"/>
    <w:next w:val="Normal"/>
    <w:semiHidden/>
    <w:rsid w:val="000345C0"/>
    <w:pPr>
      <w:tabs>
        <w:tab w:val="right" w:pos="3467"/>
      </w:tabs>
      <w:ind w:left="360" w:hanging="180"/>
      <w:jc w:val="left"/>
    </w:pPr>
  </w:style>
  <w:style w:type="paragraph" w:styleId="Index3">
    <w:name w:val="index 3"/>
    <w:basedOn w:val="Normal"/>
    <w:next w:val="Normal"/>
    <w:semiHidden/>
    <w:rsid w:val="000345C0"/>
    <w:pPr>
      <w:tabs>
        <w:tab w:val="right" w:pos="3467"/>
      </w:tabs>
      <w:ind w:left="540" w:hanging="180"/>
      <w:jc w:val="left"/>
    </w:pPr>
  </w:style>
  <w:style w:type="paragraph" w:styleId="Index4">
    <w:name w:val="index 4"/>
    <w:basedOn w:val="Normal"/>
    <w:next w:val="Normal"/>
    <w:semiHidden/>
    <w:rsid w:val="000345C0"/>
    <w:pPr>
      <w:tabs>
        <w:tab w:val="right" w:pos="3467"/>
      </w:tabs>
      <w:ind w:left="720" w:hanging="180"/>
      <w:jc w:val="left"/>
    </w:pPr>
  </w:style>
  <w:style w:type="paragraph" w:styleId="Index5">
    <w:name w:val="index 5"/>
    <w:basedOn w:val="Normal"/>
    <w:next w:val="Normal"/>
    <w:semiHidden/>
    <w:rsid w:val="000345C0"/>
    <w:pPr>
      <w:tabs>
        <w:tab w:val="right" w:pos="3467"/>
      </w:tabs>
      <w:ind w:left="900" w:hanging="180"/>
      <w:jc w:val="left"/>
    </w:pPr>
  </w:style>
  <w:style w:type="paragraph" w:styleId="Index6">
    <w:name w:val="index 6"/>
    <w:basedOn w:val="Normal"/>
    <w:next w:val="Normal"/>
    <w:semiHidden/>
    <w:rsid w:val="000345C0"/>
    <w:pPr>
      <w:tabs>
        <w:tab w:val="right" w:pos="3467"/>
      </w:tabs>
      <w:ind w:left="1080" w:hanging="180"/>
      <w:jc w:val="left"/>
    </w:pPr>
  </w:style>
  <w:style w:type="paragraph" w:styleId="Index7">
    <w:name w:val="index 7"/>
    <w:basedOn w:val="Normal"/>
    <w:next w:val="Normal"/>
    <w:semiHidden/>
    <w:rsid w:val="000345C0"/>
    <w:pPr>
      <w:tabs>
        <w:tab w:val="right" w:pos="3467"/>
      </w:tabs>
      <w:ind w:left="1260" w:hanging="180"/>
      <w:jc w:val="left"/>
    </w:pPr>
  </w:style>
  <w:style w:type="paragraph" w:styleId="Index8">
    <w:name w:val="index 8"/>
    <w:basedOn w:val="Normal"/>
    <w:next w:val="Normal"/>
    <w:semiHidden/>
    <w:rsid w:val="000345C0"/>
    <w:pPr>
      <w:tabs>
        <w:tab w:val="right" w:pos="3467"/>
      </w:tabs>
      <w:ind w:left="1440" w:hanging="180"/>
      <w:jc w:val="left"/>
    </w:pPr>
  </w:style>
  <w:style w:type="paragraph" w:styleId="Index9">
    <w:name w:val="index 9"/>
    <w:basedOn w:val="Normal"/>
    <w:next w:val="Normal"/>
    <w:semiHidden/>
    <w:rsid w:val="000345C0"/>
    <w:pPr>
      <w:tabs>
        <w:tab w:val="right" w:pos="3467"/>
      </w:tabs>
      <w:ind w:left="1620" w:hanging="180"/>
      <w:jc w:val="left"/>
    </w:pPr>
  </w:style>
  <w:style w:type="paragraph" w:styleId="Title">
    <w:name w:val="Title"/>
    <w:basedOn w:val="Normal"/>
    <w:qFormat/>
    <w:rsid w:val="000345C0"/>
    <w:pPr>
      <w:spacing w:before="240"/>
      <w:ind w:left="-1134"/>
      <w:jc w:val="left"/>
    </w:pPr>
    <w:rPr>
      <w:b/>
      <w:noProof/>
      <w:kern w:val="28"/>
      <w:sz w:val="48"/>
    </w:rPr>
  </w:style>
  <w:style w:type="paragraph" w:styleId="TOC9">
    <w:name w:val="toc 9"/>
    <w:basedOn w:val="Normal"/>
    <w:next w:val="Normal"/>
    <w:semiHidden/>
    <w:rsid w:val="000345C0"/>
    <w:pPr>
      <w:tabs>
        <w:tab w:val="right" w:pos="7654"/>
      </w:tabs>
      <w:ind w:left="1440"/>
      <w:jc w:val="left"/>
    </w:pPr>
  </w:style>
  <w:style w:type="character" w:customStyle="1" w:styleId="Printnote">
    <w:name w:val="Printnote"/>
    <w:basedOn w:val="DefaultParagraphFont"/>
    <w:rsid w:val="000345C0"/>
    <w:rPr>
      <w:noProof w:val="0"/>
      <w:sz w:val="10"/>
      <w:lang w:val="de-CH"/>
    </w:rPr>
  </w:style>
  <w:style w:type="paragraph" w:customStyle="1" w:styleId="Ztitle">
    <w:name w:val="Z_title"/>
    <w:basedOn w:val="Normal"/>
    <w:rsid w:val="000345C0"/>
  </w:style>
  <w:style w:type="paragraph" w:customStyle="1" w:styleId="Zversion">
    <w:name w:val="Z_version"/>
    <w:basedOn w:val="Normal"/>
    <w:rsid w:val="000345C0"/>
  </w:style>
  <w:style w:type="paragraph" w:customStyle="1" w:styleId="Zclassification">
    <w:name w:val="Z_classification"/>
    <w:basedOn w:val="Normal"/>
    <w:rsid w:val="000345C0"/>
  </w:style>
  <w:style w:type="paragraph" w:customStyle="1" w:styleId="Zaudience">
    <w:name w:val="Z_audience"/>
    <w:basedOn w:val="Normal"/>
    <w:rsid w:val="000345C0"/>
  </w:style>
  <w:style w:type="paragraph" w:customStyle="1" w:styleId="Zkeywords">
    <w:name w:val="Z_keywords"/>
    <w:basedOn w:val="Normal"/>
    <w:rsid w:val="000345C0"/>
    <w:pPr>
      <w:ind w:right="33"/>
    </w:pPr>
  </w:style>
  <w:style w:type="paragraph" w:customStyle="1" w:styleId="Zreference">
    <w:name w:val="Z_reference"/>
    <w:basedOn w:val="Normal"/>
    <w:rsid w:val="000345C0"/>
  </w:style>
  <w:style w:type="paragraph" w:customStyle="1" w:styleId="Zcomment">
    <w:name w:val="Z_comment"/>
    <w:basedOn w:val="Normal"/>
    <w:rsid w:val="000345C0"/>
    <w:pPr>
      <w:ind w:right="33"/>
    </w:pPr>
  </w:style>
  <w:style w:type="paragraph" w:customStyle="1" w:styleId="Zauthor">
    <w:name w:val="Z_author"/>
    <w:basedOn w:val="Normal"/>
    <w:rsid w:val="000345C0"/>
    <w:pPr>
      <w:tabs>
        <w:tab w:val="left" w:leader="dot" w:pos="3715"/>
        <w:tab w:val="left" w:pos="4282"/>
      </w:tabs>
      <w:jc w:val="left"/>
    </w:pPr>
  </w:style>
  <w:style w:type="paragraph" w:customStyle="1" w:styleId="Zapproval">
    <w:name w:val="Z_approval"/>
    <w:basedOn w:val="Normal"/>
    <w:rsid w:val="000345C0"/>
    <w:pPr>
      <w:tabs>
        <w:tab w:val="left" w:leader="dot" w:pos="3715"/>
        <w:tab w:val="left" w:pos="4282"/>
      </w:tabs>
      <w:spacing w:before="360" w:after="120"/>
    </w:pPr>
  </w:style>
  <w:style w:type="paragraph" w:customStyle="1" w:styleId="Zdistribution">
    <w:name w:val="Z_distribution"/>
    <w:basedOn w:val="Normal"/>
    <w:rsid w:val="000345C0"/>
  </w:style>
  <w:style w:type="paragraph" w:customStyle="1" w:styleId="Zproject">
    <w:name w:val="Z_project"/>
    <w:basedOn w:val="Normal"/>
    <w:rsid w:val="000345C0"/>
  </w:style>
  <w:style w:type="paragraph" w:customStyle="1" w:styleId="Index">
    <w:name w:val="Index"/>
    <w:basedOn w:val="Heading"/>
    <w:rsid w:val="000345C0"/>
    <w:pPr>
      <w:pageBreakBefore/>
    </w:pPr>
  </w:style>
  <w:style w:type="paragraph" w:styleId="Caption">
    <w:name w:val="caption"/>
    <w:basedOn w:val="Normal"/>
    <w:next w:val="Normal"/>
    <w:qFormat/>
    <w:rsid w:val="000345C0"/>
    <w:pPr>
      <w:spacing w:before="120"/>
    </w:pPr>
    <w:rPr>
      <w:b/>
    </w:rPr>
  </w:style>
  <w:style w:type="paragraph" w:customStyle="1" w:styleId="Glossaryitem">
    <w:name w:val="Glossary_item"/>
    <w:basedOn w:val="Normal"/>
    <w:next w:val="Normal"/>
    <w:rsid w:val="000345C0"/>
    <w:pPr>
      <w:spacing w:before="240"/>
      <w:ind w:left="-1418"/>
    </w:pPr>
    <w:rPr>
      <w:b/>
    </w:rPr>
  </w:style>
  <w:style w:type="paragraph" w:customStyle="1" w:styleId="MarginNote">
    <w:name w:val="Margin Note"/>
    <w:aliases w:val="Randbemerkung"/>
    <w:basedOn w:val="Normal"/>
    <w:rsid w:val="000345C0"/>
    <w:pPr>
      <w:framePr w:w="1361" w:h="397" w:vSpace="181" w:wrap="around" w:vAnchor="text" w:hAnchor="page" w:x="1345" w:y="1"/>
      <w:jc w:val="left"/>
    </w:pPr>
    <w:rPr>
      <w:i/>
    </w:rPr>
  </w:style>
  <w:style w:type="paragraph" w:styleId="MacroText">
    <w:name w:val="macro"/>
    <w:semiHidden/>
    <w:rsid w:val="000345C0"/>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n-GB"/>
    </w:rPr>
  </w:style>
  <w:style w:type="paragraph" w:customStyle="1" w:styleId="Zmaintitle">
    <w:name w:val="Z_main_title"/>
    <w:basedOn w:val="Normal"/>
    <w:rsid w:val="000345C0"/>
    <w:pPr>
      <w:jc w:val="left"/>
    </w:pPr>
    <w:rPr>
      <w:lang w:val="de-CH"/>
    </w:rPr>
  </w:style>
  <w:style w:type="paragraph" w:styleId="TableofFigures">
    <w:name w:val="table of figures"/>
    <w:basedOn w:val="Normal"/>
    <w:next w:val="Normal"/>
    <w:uiPriority w:val="99"/>
    <w:rsid w:val="000345C0"/>
    <w:pPr>
      <w:tabs>
        <w:tab w:val="right" w:leader="dot" w:pos="7654"/>
      </w:tabs>
      <w:ind w:left="360" w:hanging="360"/>
    </w:pPr>
    <w:rPr>
      <w:lang w:val="de-CH"/>
    </w:rPr>
  </w:style>
  <w:style w:type="paragraph" w:customStyle="1" w:styleId="Zsubtitle">
    <w:name w:val="Z_subtitle"/>
    <w:basedOn w:val="Normal"/>
    <w:rsid w:val="000345C0"/>
  </w:style>
  <w:style w:type="character" w:styleId="Hyperlink">
    <w:name w:val="Hyperlink"/>
    <w:basedOn w:val="DefaultParagraphFont"/>
    <w:rsid w:val="000345C0"/>
    <w:rPr>
      <w:color w:val="0000FF"/>
      <w:u w:val="single"/>
    </w:rPr>
  </w:style>
  <w:style w:type="paragraph" w:customStyle="1" w:styleId="CodeExample">
    <w:name w:val="Code Example"/>
    <w:basedOn w:val="Normal"/>
    <w:rsid w:val="000345C0"/>
    <w:pPr>
      <w:spacing w:before="120" w:after="120"/>
      <w:contextualSpacing/>
      <w:jc w:val="left"/>
    </w:pPr>
    <w:rPr>
      <w:rFonts w:ascii="Courier New" w:hAnsi="Courier New"/>
    </w:rPr>
  </w:style>
  <w:style w:type="character" w:customStyle="1" w:styleId="Heading2Char">
    <w:name w:val="Heading 2 Char"/>
    <w:basedOn w:val="DefaultParagraphFont"/>
    <w:link w:val="Heading2"/>
    <w:rsid w:val="00281C75"/>
    <w:rPr>
      <w:sz w:val="28"/>
      <w:lang w:val="en-GB"/>
    </w:rPr>
  </w:style>
  <w:style w:type="character" w:customStyle="1" w:styleId="Heading1Char">
    <w:name w:val="Heading 1 Char"/>
    <w:basedOn w:val="DefaultParagraphFont"/>
    <w:link w:val="Heading1"/>
    <w:rsid w:val="00B82EA1"/>
    <w:rPr>
      <w:b/>
      <w:sz w:val="40"/>
      <w:lang w:val="en-GB"/>
    </w:rPr>
  </w:style>
  <w:style w:type="character" w:customStyle="1" w:styleId="Heading3Char">
    <w:name w:val="Heading 3 Char"/>
    <w:basedOn w:val="Heading2Char"/>
    <w:link w:val="Heading3"/>
    <w:rsid w:val="00B82EA1"/>
    <w:rPr>
      <w:b/>
      <w:sz w:val="22"/>
    </w:rPr>
  </w:style>
  <w:style w:type="paragraph" w:styleId="IndexHeading">
    <w:name w:val="index heading"/>
    <w:basedOn w:val="Normal"/>
    <w:next w:val="Index1"/>
    <w:uiPriority w:val="99"/>
    <w:rsid w:val="00D43DB0"/>
    <w:rPr>
      <w:rFonts w:ascii="Cambria" w:hAnsi="Cambria"/>
      <w:b/>
      <w:bCs/>
    </w:rPr>
  </w:style>
  <w:style w:type="paragraph" w:styleId="DocumentMap">
    <w:name w:val="Document Map"/>
    <w:basedOn w:val="Normal"/>
    <w:link w:val="DocumentMapChar"/>
    <w:rsid w:val="0062637A"/>
    <w:rPr>
      <w:rFonts w:ascii="Tahoma" w:hAnsi="Tahoma" w:cs="Tahoma"/>
      <w:sz w:val="16"/>
      <w:szCs w:val="16"/>
    </w:rPr>
  </w:style>
  <w:style w:type="character" w:customStyle="1" w:styleId="DocumentMapChar">
    <w:name w:val="Document Map Char"/>
    <w:basedOn w:val="DefaultParagraphFont"/>
    <w:link w:val="DocumentMap"/>
    <w:rsid w:val="0062637A"/>
    <w:rPr>
      <w:rFonts w:ascii="Tahoma" w:hAnsi="Tahoma" w:cs="Tahoma"/>
      <w:sz w:val="16"/>
      <w:szCs w:val="16"/>
      <w:lang w:val="en-GB" w:eastAsia="en-US"/>
    </w:rPr>
  </w:style>
  <w:style w:type="paragraph" w:customStyle="1" w:styleId="FunctionDescription">
    <w:name w:val="FunctionDescription"/>
    <w:basedOn w:val="Normal"/>
    <w:link w:val="FunctionDescriptionChar"/>
    <w:qFormat/>
    <w:rsid w:val="00763E79"/>
    <w:pPr>
      <w:keepNext/>
      <w:keepLines/>
      <w:spacing w:before="240" w:after="240"/>
      <w:ind w:left="567" w:hanging="1418"/>
      <w:jc w:val="left"/>
    </w:pPr>
    <w:rPr>
      <w:b/>
    </w:rPr>
  </w:style>
  <w:style w:type="character" w:styleId="Emphasis">
    <w:name w:val="Emphasis"/>
    <w:basedOn w:val="DefaultParagraphFont"/>
    <w:uiPriority w:val="20"/>
    <w:qFormat/>
    <w:rsid w:val="001D7751"/>
    <w:rPr>
      <w:i/>
      <w:iCs/>
    </w:rPr>
  </w:style>
  <w:style w:type="character" w:customStyle="1" w:styleId="FunctionDescriptionChar">
    <w:name w:val="FunctionDescription Char"/>
    <w:basedOn w:val="DefaultParagraphFont"/>
    <w:link w:val="FunctionDescription"/>
    <w:rsid w:val="00763E79"/>
    <w:rPr>
      <w:b/>
      <w:lang w:val="en-GB" w:eastAsia="en-US"/>
    </w:rPr>
  </w:style>
  <w:style w:type="paragraph" w:styleId="BalloonText">
    <w:name w:val="Balloon Text"/>
    <w:basedOn w:val="Normal"/>
    <w:link w:val="BalloonTextChar"/>
    <w:rsid w:val="009402B9"/>
    <w:rPr>
      <w:rFonts w:ascii="Tahoma" w:hAnsi="Tahoma" w:cs="Tahoma"/>
      <w:sz w:val="16"/>
      <w:szCs w:val="16"/>
    </w:rPr>
  </w:style>
  <w:style w:type="character" w:customStyle="1" w:styleId="BalloonTextChar">
    <w:name w:val="Balloon Text Char"/>
    <w:basedOn w:val="DefaultParagraphFont"/>
    <w:link w:val="BalloonText"/>
    <w:rsid w:val="009402B9"/>
    <w:rPr>
      <w:rFonts w:ascii="Tahoma" w:hAnsi="Tahoma" w:cs="Tahoma"/>
      <w:sz w:val="16"/>
      <w:szCs w:val="16"/>
      <w:lang w:val="en-GB"/>
    </w:rPr>
  </w:style>
  <w:style w:type="paragraph" w:styleId="EndnoteText">
    <w:name w:val="endnote text"/>
    <w:basedOn w:val="Normal"/>
    <w:link w:val="EndnoteTextChar"/>
    <w:rsid w:val="0072644E"/>
  </w:style>
  <w:style w:type="character" w:customStyle="1" w:styleId="EndnoteTextChar">
    <w:name w:val="Endnote Text Char"/>
    <w:basedOn w:val="DefaultParagraphFont"/>
    <w:link w:val="EndnoteText"/>
    <w:rsid w:val="0072644E"/>
    <w:rPr>
      <w:lang w:val="en-GB"/>
    </w:rPr>
  </w:style>
  <w:style w:type="character" w:styleId="EndnoteReference">
    <w:name w:val="endnote reference"/>
    <w:basedOn w:val="DefaultParagraphFont"/>
    <w:rsid w:val="0072644E"/>
    <w:rPr>
      <w:vertAlign w:val="superscript"/>
    </w:rPr>
  </w:style>
  <w:style w:type="paragraph" w:styleId="NoteHeading">
    <w:name w:val="Note Heading"/>
    <w:basedOn w:val="Normal"/>
    <w:next w:val="Normal"/>
    <w:link w:val="NoteHeadingChar"/>
    <w:rsid w:val="00AA52A4"/>
  </w:style>
  <w:style w:type="character" w:customStyle="1" w:styleId="NoteHeadingChar">
    <w:name w:val="Note Heading Char"/>
    <w:basedOn w:val="DefaultParagraphFont"/>
    <w:link w:val="NoteHeading"/>
    <w:rsid w:val="00AA52A4"/>
    <w:rPr>
      <w:lang w:val="en-GB" w:eastAsia="en-US"/>
    </w:rPr>
  </w:style>
  <w:style w:type="paragraph" w:styleId="HTMLPreformatted">
    <w:name w:val="HTML Preformatted"/>
    <w:basedOn w:val="Normal"/>
    <w:link w:val="HTMLPreformattedChar"/>
    <w:uiPriority w:val="99"/>
    <w:unhideWhenUsed/>
    <w:rsid w:val="00751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de-CH" w:eastAsia="de-CH"/>
    </w:rPr>
  </w:style>
  <w:style w:type="character" w:customStyle="1" w:styleId="HTMLPreformattedChar">
    <w:name w:val="HTML Preformatted Char"/>
    <w:basedOn w:val="DefaultParagraphFont"/>
    <w:link w:val="HTMLPreformatted"/>
    <w:uiPriority w:val="99"/>
    <w:rsid w:val="00751DB7"/>
    <w:rPr>
      <w:rFonts w:ascii="Courier New" w:hAnsi="Courier New" w:cs="Courier New"/>
    </w:rPr>
  </w:style>
  <w:style w:type="table" w:styleId="TableGrid">
    <w:name w:val="Table Grid"/>
    <w:basedOn w:val="TableNormal"/>
    <w:rsid w:val="00FA2C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Code">
    <w:name w:val="HTML Code"/>
    <w:basedOn w:val="DefaultParagraphFont"/>
    <w:uiPriority w:val="99"/>
    <w:unhideWhenUsed/>
    <w:rsid w:val="001D44BE"/>
    <w:rPr>
      <w:rFonts w:ascii="Courier New" w:eastAsia="Times New Roman" w:hAnsi="Courier New" w:cs="Courier New"/>
      <w:sz w:val="20"/>
      <w:szCs w:val="20"/>
    </w:rPr>
  </w:style>
  <w:style w:type="character" w:customStyle="1" w:styleId="start-tag">
    <w:name w:val="start-tag"/>
    <w:basedOn w:val="DefaultParagraphFont"/>
    <w:rsid w:val="00C64472"/>
  </w:style>
  <w:style w:type="character" w:customStyle="1" w:styleId="attribute-name">
    <w:name w:val="attribute-name"/>
    <w:basedOn w:val="DefaultParagraphFont"/>
    <w:rsid w:val="00C64472"/>
  </w:style>
  <w:style w:type="character" w:customStyle="1" w:styleId="attribute-value">
    <w:name w:val="attribute-value"/>
    <w:basedOn w:val="DefaultParagraphFont"/>
    <w:rsid w:val="00C64472"/>
  </w:style>
  <w:style w:type="character" w:customStyle="1" w:styleId="end-tag">
    <w:name w:val="end-tag"/>
    <w:basedOn w:val="DefaultParagraphFont"/>
    <w:rsid w:val="00C64472"/>
  </w:style>
  <w:style w:type="character" w:styleId="FollowedHyperlink">
    <w:name w:val="FollowedHyperlink"/>
    <w:basedOn w:val="DefaultParagraphFont"/>
    <w:rsid w:val="008A363B"/>
    <w:rPr>
      <w:color w:val="800080"/>
      <w:u w:val="single"/>
    </w:rPr>
  </w:style>
  <w:style w:type="character" w:styleId="CommentReference">
    <w:name w:val="annotation reference"/>
    <w:basedOn w:val="DefaultParagraphFont"/>
    <w:rsid w:val="00350CD2"/>
    <w:rPr>
      <w:sz w:val="16"/>
      <w:szCs w:val="16"/>
    </w:rPr>
  </w:style>
  <w:style w:type="paragraph" w:styleId="CommentText">
    <w:name w:val="annotation text"/>
    <w:basedOn w:val="Normal"/>
    <w:link w:val="CommentTextChar"/>
    <w:rsid w:val="00350CD2"/>
  </w:style>
  <w:style w:type="character" w:customStyle="1" w:styleId="CommentTextChar">
    <w:name w:val="Comment Text Char"/>
    <w:basedOn w:val="DefaultParagraphFont"/>
    <w:link w:val="CommentText"/>
    <w:rsid w:val="00350CD2"/>
    <w:rPr>
      <w:lang w:val="en-GB" w:eastAsia="en-US"/>
    </w:rPr>
  </w:style>
  <w:style w:type="paragraph" w:styleId="CommentSubject">
    <w:name w:val="annotation subject"/>
    <w:basedOn w:val="CommentText"/>
    <w:next w:val="CommentText"/>
    <w:link w:val="CommentSubjectChar"/>
    <w:rsid w:val="00350CD2"/>
    <w:rPr>
      <w:b/>
      <w:bCs/>
    </w:rPr>
  </w:style>
  <w:style w:type="character" w:customStyle="1" w:styleId="CommentSubjectChar">
    <w:name w:val="Comment Subject Char"/>
    <w:basedOn w:val="CommentTextChar"/>
    <w:link w:val="CommentSubject"/>
    <w:rsid w:val="00350CD2"/>
    <w:rPr>
      <w:b/>
      <w:bCs/>
    </w:rPr>
  </w:style>
  <w:style w:type="paragraph" w:styleId="Revision">
    <w:name w:val="Revision"/>
    <w:hidden/>
    <w:uiPriority w:val="99"/>
    <w:semiHidden/>
    <w:rsid w:val="00350CD2"/>
    <w:rPr>
      <w:lang w:val="en-GB"/>
    </w:rPr>
  </w:style>
</w:styles>
</file>

<file path=word/webSettings.xml><?xml version="1.0" encoding="utf-8"?>
<w:webSettings xmlns:r="http://schemas.openxmlformats.org/officeDocument/2006/relationships" xmlns:w="http://schemas.openxmlformats.org/wordprocessingml/2006/main">
  <w:divs>
    <w:div w:id="56515656">
      <w:bodyDiv w:val="1"/>
      <w:marLeft w:val="0"/>
      <w:marRight w:val="0"/>
      <w:marTop w:val="0"/>
      <w:marBottom w:val="0"/>
      <w:divBdr>
        <w:top w:val="none" w:sz="0" w:space="0" w:color="auto"/>
        <w:left w:val="none" w:sz="0" w:space="0" w:color="auto"/>
        <w:bottom w:val="none" w:sz="0" w:space="0" w:color="auto"/>
        <w:right w:val="none" w:sz="0" w:space="0" w:color="auto"/>
      </w:divBdr>
    </w:div>
    <w:div w:id="252275958">
      <w:bodyDiv w:val="1"/>
      <w:marLeft w:val="0"/>
      <w:marRight w:val="0"/>
      <w:marTop w:val="0"/>
      <w:marBottom w:val="0"/>
      <w:divBdr>
        <w:top w:val="none" w:sz="0" w:space="0" w:color="auto"/>
        <w:left w:val="none" w:sz="0" w:space="0" w:color="auto"/>
        <w:bottom w:val="none" w:sz="0" w:space="0" w:color="auto"/>
        <w:right w:val="none" w:sz="0" w:space="0" w:color="auto"/>
      </w:divBdr>
    </w:div>
    <w:div w:id="775054814">
      <w:bodyDiv w:val="1"/>
      <w:marLeft w:val="0"/>
      <w:marRight w:val="0"/>
      <w:marTop w:val="0"/>
      <w:marBottom w:val="0"/>
      <w:divBdr>
        <w:top w:val="none" w:sz="0" w:space="0" w:color="auto"/>
        <w:left w:val="none" w:sz="0" w:space="0" w:color="auto"/>
        <w:bottom w:val="none" w:sz="0" w:space="0" w:color="auto"/>
        <w:right w:val="none" w:sz="0" w:space="0" w:color="auto"/>
      </w:divBdr>
    </w:div>
    <w:div w:id="862060697">
      <w:bodyDiv w:val="1"/>
      <w:marLeft w:val="0"/>
      <w:marRight w:val="0"/>
      <w:marTop w:val="0"/>
      <w:marBottom w:val="0"/>
      <w:divBdr>
        <w:top w:val="none" w:sz="0" w:space="0" w:color="auto"/>
        <w:left w:val="none" w:sz="0" w:space="0" w:color="auto"/>
        <w:bottom w:val="none" w:sz="0" w:space="0" w:color="auto"/>
        <w:right w:val="none" w:sz="0" w:space="0" w:color="auto"/>
      </w:divBdr>
    </w:div>
    <w:div w:id="1185630024">
      <w:bodyDiv w:val="1"/>
      <w:marLeft w:val="0"/>
      <w:marRight w:val="0"/>
      <w:marTop w:val="0"/>
      <w:marBottom w:val="0"/>
      <w:divBdr>
        <w:top w:val="none" w:sz="0" w:space="0" w:color="auto"/>
        <w:left w:val="none" w:sz="0" w:space="0" w:color="auto"/>
        <w:bottom w:val="none" w:sz="0" w:space="0" w:color="auto"/>
        <w:right w:val="none" w:sz="0" w:space="0" w:color="auto"/>
      </w:divBdr>
    </w:div>
    <w:div w:id="1666515701">
      <w:bodyDiv w:val="1"/>
      <w:marLeft w:val="0"/>
      <w:marRight w:val="0"/>
      <w:marTop w:val="0"/>
      <w:marBottom w:val="0"/>
      <w:divBdr>
        <w:top w:val="none" w:sz="0" w:space="0" w:color="auto"/>
        <w:left w:val="none" w:sz="0" w:space="0" w:color="auto"/>
        <w:bottom w:val="none" w:sz="0" w:space="0" w:color="auto"/>
        <w:right w:val="none" w:sz="0" w:space="0" w:color="auto"/>
      </w:divBdr>
    </w:div>
    <w:div w:id="1745177336">
      <w:bodyDiv w:val="1"/>
      <w:marLeft w:val="0"/>
      <w:marRight w:val="0"/>
      <w:marTop w:val="0"/>
      <w:marBottom w:val="0"/>
      <w:divBdr>
        <w:top w:val="none" w:sz="0" w:space="0" w:color="auto"/>
        <w:left w:val="none" w:sz="0" w:space="0" w:color="auto"/>
        <w:bottom w:val="none" w:sz="0" w:space="0" w:color="auto"/>
        <w:right w:val="none" w:sz="0" w:space="0" w:color="auto"/>
      </w:divBdr>
    </w:div>
    <w:div w:id="1849976754">
      <w:bodyDiv w:val="1"/>
      <w:marLeft w:val="0"/>
      <w:marRight w:val="0"/>
      <w:marTop w:val="0"/>
      <w:marBottom w:val="0"/>
      <w:divBdr>
        <w:top w:val="none" w:sz="0" w:space="0" w:color="auto"/>
        <w:left w:val="none" w:sz="0" w:space="0" w:color="auto"/>
        <w:bottom w:val="none" w:sz="0" w:space="0" w:color="auto"/>
        <w:right w:val="none" w:sz="0" w:space="0" w:color="auto"/>
      </w:divBdr>
    </w:div>
    <w:div w:id="1859928752">
      <w:bodyDiv w:val="1"/>
      <w:marLeft w:val="0"/>
      <w:marRight w:val="0"/>
      <w:marTop w:val="0"/>
      <w:marBottom w:val="0"/>
      <w:divBdr>
        <w:top w:val="none" w:sz="0" w:space="0" w:color="auto"/>
        <w:left w:val="none" w:sz="0" w:space="0" w:color="auto"/>
        <w:bottom w:val="none" w:sz="0" w:space="0" w:color="auto"/>
        <w:right w:val="none" w:sz="0" w:space="0" w:color="auto"/>
      </w:divBdr>
    </w:div>
    <w:div w:id="1940915974">
      <w:bodyDiv w:val="1"/>
      <w:marLeft w:val="0"/>
      <w:marRight w:val="0"/>
      <w:marTop w:val="0"/>
      <w:marBottom w:val="0"/>
      <w:divBdr>
        <w:top w:val="none" w:sz="0" w:space="0" w:color="auto"/>
        <w:left w:val="none" w:sz="0" w:space="0" w:color="auto"/>
        <w:bottom w:val="none" w:sz="0" w:space="0" w:color="auto"/>
        <w:right w:val="none" w:sz="0" w:space="0" w:color="auto"/>
      </w:divBdr>
    </w:div>
    <w:div w:id="2121795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image" Target="media/image45.emf"/><Relationship Id="rId21" Type="http://schemas.openxmlformats.org/officeDocument/2006/relationships/header" Target="header8.xml"/><Relationship Id="rId42" Type="http://schemas.openxmlformats.org/officeDocument/2006/relationships/oleObject" Target="embeddings/oleObject6.bin"/><Relationship Id="rId47" Type="http://schemas.openxmlformats.org/officeDocument/2006/relationships/image" Target="media/image10.emf"/><Relationship Id="rId63" Type="http://schemas.openxmlformats.org/officeDocument/2006/relationships/image" Target="media/image18.emf"/><Relationship Id="rId68" Type="http://schemas.openxmlformats.org/officeDocument/2006/relationships/oleObject" Target="embeddings/oleObject19.bin"/><Relationship Id="rId84" Type="http://schemas.openxmlformats.org/officeDocument/2006/relationships/oleObject" Target="embeddings/oleObject27.bin"/><Relationship Id="rId89" Type="http://schemas.openxmlformats.org/officeDocument/2006/relationships/image" Target="media/image31.emf"/><Relationship Id="rId112" Type="http://schemas.openxmlformats.org/officeDocument/2006/relationships/oleObject" Target="embeddings/oleObject41.bin"/><Relationship Id="rId133" Type="http://schemas.openxmlformats.org/officeDocument/2006/relationships/header" Target="header15.xml"/><Relationship Id="rId138" Type="http://schemas.openxmlformats.org/officeDocument/2006/relationships/footer" Target="footer15.xml"/><Relationship Id="rId154"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40.emf"/><Relationship Id="rId11" Type="http://schemas.openxmlformats.org/officeDocument/2006/relationships/footer" Target="footer2.xml"/><Relationship Id="rId32" Type="http://schemas.openxmlformats.org/officeDocument/2006/relationships/oleObject" Target="embeddings/oleObject2.bin"/><Relationship Id="rId37" Type="http://schemas.openxmlformats.org/officeDocument/2006/relationships/image" Target="media/image6.emf"/><Relationship Id="rId53" Type="http://schemas.openxmlformats.org/officeDocument/2006/relationships/image" Target="media/image13.emf"/><Relationship Id="rId58" Type="http://schemas.openxmlformats.org/officeDocument/2006/relationships/oleObject" Target="embeddings/oleObject14.bin"/><Relationship Id="rId74" Type="http://schemas.openxmlformats.org/officeDocument/2006/relationships/oleObject" Target="embeddings/oleObject22.bin"/><Relationship Id="rId79" Type="http://schemas.openxmlformats.org/officeDocument/2006/relationships/image" Target="media/image26.emf"/><Relationship Id="rId102" Type="http://schemas.openxmlformats.org/officeDocument/2006/relationships/oleObject" Target="embeddings/oleObject36.bin"/><Relationship Id="rId123" Type="http://schemas.openxmlformats.org/officeDocument/2006/relationships/hyperlink" Target="http://www.pkware.com/documents/casestudies/APPNOTE.TXT" TargetMode="External"/><Relationship Id="rId128" Type="http://schemas.openxmlformats.org/officeDocument/2006/relationships/hyperlink" Target="http://www.pkware.com/documents/casestudies/APPNOTE.TXT" TargetMode="External"/><Relationship Id="rId144" Type="http://schemas.openxmlformats.org/officeDocument/2006/relationships/footer" Target="footer18.xml"/><Relationship Id="rId149" Type="http://schemas.openxmlformats.org/officeDocument/2006/relationships/header" Target="header24.xml"/><Relationship Id="rId5" Type="http://schemas.openxmlformats.org/officeDocument/2006/relationships/webSettings" Target="webSettings.xml"/><Relationship Id="rId90" Type="http://schemas.openxmlformats.org/officeDocument/2006/relationships/oleObject" Target="embeddings/oleObject30.bin"/><Relationship Id="rId95" Type="http://schemas.openxmlformats.org/officeDocument/2006/relationships/image" Target="media/image34.emf"/><Relationship Id="rId22" Type="http://schemas.openxmlformats.org/officeDocument/2006/relationships/footer" Target="footer7.xml"/><Relationship Id="rId27" Type="http://schemas.openxmlformats.org/officeDocument/2006/relationships/footer" Target="footer9.xml"/><Relationship Id="rId43" Type="http://schemas.openxmlformats.org/officeDocument/2006/relationships/image" Target="media/image8.wmf"/><Relationship Id="rId48" Type="http://schemas.openxmlformats.org/officeDocument/2006/relationships/oleObject" Target="embeddings/oleObject9.bin"/><Relationship Id="rId64" Type="http://schemas.openxmlformats.org/officeDocument/2006/relationships/oleObject" Target="embeddings/oleObject17.bin"/><Relationship Id="rId69" Type="http://schemas.openxmlformats.org/officeDocument/2006/relationships/image" Target="media/image21.emf"/><Relationship Id="rId113" Type="http://schemas.openxmlformats.org/officeDocument/2006/relationships/image" Target="media/image43.emf"/><Relationship Id="rId118" Type="http://schemas.openxmlformats.org/officeDocument/2006/relationships/oleObject" Target="embeddings/oleObject44.bin"/><Relationship Id="rId134" Type="http://schemas.openxmlformats.org/officeDocument/2006/relationships/footer" Target="footer13.xml"/><Relationship Id="rId139" Type="http://schemas.openxmlformats.org/officeDocument/2006/relationships/header" Target="header18.xml"/><Relationship Id="rId80" Type="http://schemas.openxmlformats.org/officeDocument/2006/relationships/oleObject" Target="embeddings/oleObject25.bin"/><Relationship Id="rId85" Type="http://schemas.openxmlformats.org/officeDocument/2006/relationships/image" Target="media/image29.emf"/><Relationship Id="rId150" Type="http://schemas.openxmlformats.org/officeDocument/2006/relationships/header" Target="header25.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10.xml"/><Relationship Id="rId33" Type="http://schemas.openxmlformats.org/officeDocument/2006/relationships/image" Target="media/image4.wmf"/><Relationship Id="rId38" Type="http://schemas.openxmlformats.org/officeDocument/2006/relationships/oleObject" Target="embeddings/oleObject5.bin"/><Relationship Id="rId46" Type="http://schemas.openxmlformats.org/officeDocument/2006/relationships/oleObject" Target="embeddings/oleObject8.bin"/><Relationship Id="rId59" Type="http://schemas.openxmlformats.org/officeDocument/2006/relationships/image" Target="media/image16.emf"/><Relationship Id="rId67" Type="http://schemas.openxmlformats.org/officeDocument/2006/relationships/image" Target="media/image20.emf"/><Relationship Id="rId103" Type="http://schemas.openxmlformats.org/officeDocument/2006/relationships/image" Target="media/image38.emf"/><Relationship Id="rId108" Type="http://schemas.openxmlformats.org/officeDocument/2006/relationships/oleObject" Target="embeddings/oleObject39.bin"/><Relationship Id="rId116" Type="http://schemas.openxmlformats.org/officeDocument/2006/relationships/oleObject" Target="embeddings/oleObject43.bin"/><Relationship Id="rId124" Type="http://schemas.openxmlformats.org/officeDocument/2006/relationships/hyperlink" Target="http://download.oracle.com/javase/1.4.2/docs/api/java/util/zip/Deflater.html" TargetMode="External"/><Relationship Id="rId129" Type="http://schemas.openxmlformats.org/officeDocument/2006/relationships/hyperlink" Target="http://download.oracle.com/javase/1.4.2/docs/api/java/util/zip/Deflater.html" TargetMode="External"/><Relationship Id="rId137" Type="http://schemas.openxmlformats.org/officeDocument/2006/relationships/footer" Target="footer14.xml"/><Relationship Id="rId20" Type="http://schemas.openxmlformats.org/officeDocument/2006/relationships/header" Target="header7.xml"/><Relationship Id="rId41" Type="http://schemas.openxmlformats.org/officeDocument/2006/relationships/image" Target="media/image7.w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oleObject" Target="embeddings/oleObject20.bin"/><Relationship Id="rId75" Type="http://schemas.openxmlformats.org/officeDocument/2006/relationships/image" Target="media/image24.emf"/><Relationship Id="rId83" Type="http://schemas.openxmlformats.org/officeDocument/2006/relationships/image" Target="media/image28.emf"/><Relationship Id="rId88" Type="http://schemas.openxmlformats.org/officeDocument/2006/relationships/oleObject" Target="embeddings/oleObject29.bin"/><Relationship Id="rId91" Type="http://schemas.openxmlformats.org/officeDocument/2006/relationships/image" Target="media/image32.emf"/><Relationship Id="rId96" Type="http://schemas.openxmlformats.org/officeDocument/2006/relationships/oleObject" Target="embeddings/oleObject33.bin"/><Relationship Id="rId111" Type="http://schemas.openxmlformats.org/officeDocument/2006/relationships/image" Target="media/image42.emf"/><Relationship Id="rId132" Type="http://schemas.openxmlformats.org/officeDocument/2006/relationships/footer" Target="footer12.xml"/><Relationship Id="rId140" Type="http://schemas.openxmlformats.org/officeDocument/2006/relationships/footer" Target="footer16.xml"/><Relationship Id="rId145" Type="http://schemas.openxmlformats.org/officeDocument/2006/relationships/header" Target="header21.xm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10.xml"/><Relationship Id="rId36" Type="http://schemas.openxmlformats.org/officeDocument/2006/relationships/oleObject" Target="embeddings/oleObject4.bin"/><Relationship Id="rId49" Type="http://schemas.openxmlformats.org/officeDocument/2006/relationships/image" Target="media/image11.emf"/><Relationship Id="rId57" Type="http://schemas.openxmlformats.org/officeDocument/2006/relationships/image" Target="media/image15.emf"/><Relationship Id="rId106" Type="http://schemas.openxmlformats.org/officeDocument/2006/relationships/oleObject" Target="embeddings/oleObject38.bin"/><Relationship Id="rId114" Type="http://schemas.openxmlformats.org/officeDocument/2006/relationships/oleObject" Target="embeddings/oleObject42.bin"/><Relationship Id="rId119" Type="http://schemas.openxmlformats.org/officeDocument/2006/relationships/image" Target="media/image46.emf"/><Relationship Id="rId127" Type="http://schemas.openxmlformats.org/officeDocument/2006/relationships/hyperlink" Target="http://www.w3.org/Protocols/rfc2616/rfc2616-sec6.html" TargetMode="External"/><Relationship Id="rId10" Type="http://schemas.openxmlformats.org/officeDocument/2006/relationships/footer" Target="footer1.xml"/><Relationship Id="rId31" Type="http://schemas.openxmlformats.org/officeDocument/2006/relationships/image" Target="media/image3.wmf"/><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9.emf"/><Relationship Id="rId73" Type="http://schemas.openxmlformats.org/officeDocument/2006/relationships/image" Target="media/image23.wmf"/><Relationship Id="rId78" Type="http://schemas.openxmlformats.org/officeDocument/2006/relationships/oleObject" Target="embeddings/oleObject24.bin"/><Relationship Id="rId81" Type="http://schemas.openxmlformats.org/officeDocument/2006/relationships/image" Target="media/image27.emf"/><Relationship Id="rId86"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image" Target="media/image36.emf"/><Relationship Id="rId101" Type="http://schemas.openxmlformats.org/officeDocument/2006/relationships/image" Target="media/image37.emf"/><Relationship Id="rId122" Type="http://schemas.openxmlformats.org/officeDocument/2006/relationships/oleObject" Target="embeddings/oleObject46.bin"/><Relationship Id="rId130" Type="http://schemas.openxmlformats.org/officeDocument/2006/relationships/header" Target="header13.xml"/><Relationship Id="rId135" Type="http://schemas.openxmlformats.org/officeDocument/2006/relationships/header" Target="header16.xml"/><Relationship Id="rId143" Type="http://schemas.openxmlformats.org/officeDocument/2006/relationships/footer" Target="footer17.xml"/><Relationship Id="rId148" Type="http://schemas.openxmlformats.org/officeDocument/2006/relationships/header" Target="header23.xml"/><Relationship Id="rId151" Type="http://schemas.openxmlformats.org/officeDocument/2006/relationships/header" Target="header2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http://en.wikipedia.org/wiki/Stateful_firewall" TargetMode="External"/><Relationship Id="rId109" Type="http://schemas.openxmlformats.org/officeDocument/2006/relationships/image" Target="media/image41.emf"/><Relationship Id="rId34" Type="http://schemas.openxmlformats.org/officeDocument/2006/relationships/oleObject" Target="embeddings/oleObject3.bin"/><Relationship Id="rId50" Type="http://schemas.openxmlformats.org/officeDocument/2006/relationships/oleObject" Target="embeddings/oleObject10.bin"/><Relationship Id="rId55" Type="http://schemas.openxmlformats.org/officeDocument/2006/relationships/image" Target="media/image14.emf"/><Relationship Id="rId76" Type="http://schemas.openxmlformats.org/officeDocument/2006/relationships/oleObject" Target="embeddings/oleObject23.bin"/><Relationship Id="rId97" Type="http://schemas.openxmlformats.org/officeDocument/2006/relationships/image" Target="media/image35.emf"/><Relationship Id="rId104" Type="http://schemas.openxmlformats.org/officeDocument/2006/relationships/oleObject" Target="embeddings/oleObject37.bin"/><Relationship Id="rId120" Type="http://schemas.openxmlformats.org/officeDocument/2006/relationships/oleObject" Target="embeddings/oleObject45.bin"/><Relationship Id="rId125" Type="http://schemas.openxmlformats.org/officeDocument/2006/relationships/hyperlink" Target="http://www.w3.org/Protocols/rfc2616/rfc2616-sec6.html" TargetMode="External"/><Relationship Id="rId141" Type="http://schemas.openxmlformats.org/officeDocument/2006/relationships/header" Target="header19.xml"/><Relationship Id="rId146"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22.emf"/><Relationship Id="rId92" Type="http://schemas.openxmlformats.org/officeDocument/2006/relationships/oleObject" Target="embeddings/oleObject31.bin"/><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footer" Target="footer8.xml"/><Relationship Id="rId40" Type="http://schemas.openxmlformats.org/officeDocument/2006/relationships/hyperlink" Target="http://en.wikipedia.org/wiki/Stateful_firewall" TargetMode="External"/><Relationship Id="rId45" Type="http://schemas.openxmlformats.org/officeDocument/2006/relationships/image" Target="media/image9.emf"/><Relationship Id="rId66" Type="http://schemas.openxmlformats.org/officeDocument/2006/relationships/oleObject" Target="embeddings/oleObject18.bin"/><Relationship Id="rId87" Type="http://schemas.openxmlformats.org/officeDocument/2006/relationships/image" Target="media/image30.emf"/><Relationship Id="rId110" Type="http://schemas.openxmlformats.org/officeDocument/2006/relationships/oleObject" Target="embeddings/oleObject40.bin"/><Relationship Id="rId115" Type="http://schemas.openxmlformats.org/officeDocument/2006/relationships/image" Target="media/image44.emf"/><Relationship Id="rId131" Type="http://schemas.openxmlformats.org/officeDocument/2006/relationships/header" Target="header14.xml"/><Relationship Id="rId136" Type="http://schemas.openxmlformats.org/officeDocument/2006/relationships/header" Target="header17.xml"/><Relationship Id="rId61" Type="http://schemas.openxmlformats.org/officeDocument/2006/relationships/image" Target="media/image17.emf"/><Relationship Id="rId82" Type="http://schemas.openxmlformats.org/officeDocument/2006/relationships/oleObject" Target="embeddings/oleObject26.bin"/><Relationship Id="rId152" Type="http://schemas.openxmlformats.org/officeDocument/2006/relationships/header" Target="header27.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footer" Target="footer11.xml"/><Relationship Id="rId35" Type="http://schemas.openxmlformats.org/officeDocument/2006/relationships/image" Target="media/image5.emf"/><Relationship Id="rId56" Type="http://schemas.openxmlformats.org/officeDocument/2006/relationships/oleObject" Target="embeddings/oleObject13.bin"/><Relationship Id="rId77" Type="http://schemas.openxmlformats.org/officeDocument/2006/relationships/image" Target="media/image25.emf"/><Relationship Id="rId100" Type="http://schemas.openxmlformats.org/officeDocument/2006/relationships/oleObject" Target="embeddings/oleObject35.bin"/><Relationship Id="rId105" Type="http://schemas.openxmlformats.org/officeDocument/2006/relationships/image" Target="media/image39.emf"/><Relationship Id="rId126" Type="http://schemas.openxmlformats.org/officeDocument/2006/relationships/hyperlink" Target="http://www.w3.org/Protocols/rfc2616/rfc2616-sec6.html" TargetMode="External"/><Relationship Id="rId147" Type="http://schemas.openxmlformats.org/officeDocument/2006/relationships/header" Target="header22.xml"/><Relationship Id="rId8" Type="http://schemas.openxmlformats.org/officeDocument/2006/relationships/header" Target="header1.xml"/><Relationship Id="rId51" Type="http://schemas.openxmlformats.org/officeDocument/2006/relationships/image" Target="media/image12.emf"/><Relationship Id="rId72" Type="http://schemas.openxmlformats.org/officeDocument/2006/relationships/oleObject" Target="embeddings/oleObject21.bin"/><Relationship Id="rId93" Type="http://schemas.openxmlformats.org/officeDocument/2006/relationships/image" Target="media/image33.emf"/><Relationship Id="rId98" Type="http://schemas.openxmlformats.org/officeDocument/2006/relationships/oleObject" Target="embeddings/oleObject34.bin"/><Relationship Id="rId121" Type="http://schemas.openxmlformats.org/officeDocument/2006/relationships/image" Target="media/image47.emf"/><Relationship Id="rId142" Type="http://schemas.openxmlformats.org/officeDocument/2006/relationships/header" Target="header20.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stabilit\standard\templates\s_rep_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9431F3-8160-4172-9812-C8D9B27BA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s_rep_e.dot</Template>
  <TotalTime>0</TotalTime>
  <Pages>1</Pages>
  <Words>22257</Words>
  <Characters>126868</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Title</vt:lpstr>
    </vt:vector>
  </TitlesOfParts>
  <Company> STABILIT Informatik AG</Company>
  <LinksUpToDate>false</LinksUpToDate>
  <CharactersWithSpaces>148828</CharactersWithSpaces>
  <SharedDoc>false</SharedDoc>
  <HLinks>
    <vt:vector size="54" baseType="variant">
      <vt:variant>
        <vt:i4>720981</vt:i4>
      </vt:variant>
      <vt:variant>
        <vt:i4>870</vt:i4>
      </vt:variant>
      <vt:variant>
        <vt:i4>0</vt:i4>
      </vt:variant>
      <vt:variant>
        <vt:i4>5</vt:i4>
      </vt:variant>
      <vt:variant>
        <vt:lpwstr>http://download.oracle.com/javase/1.4.2/docs/api/java/util/zip/Deflater.html</vt:lpwstr>
      </vt:variant>
      <vt:variant>
        <vt:lpwstr/>
      </vt:variant>
      <vt:variant>
        <vt:i4>7733285</vt:i4>
      </vt:variant>
      <vt:variant>
        <vt:i4>867</vt:i4>
      </vt:variant>
      <vt:variant>
        <vt:i4>0</vt:i4>
      </vt:variant>
      <vt:variant>
        <vt:i4>5</vt:i4>
      </vt:variant>
      <vt:variant>
        <vt:lpwstr>http://www.pkware.com/documents/casestudies/APPNOTE.TXT</vt:lpwstr>
      </vt:variant>
      <vt:variant>
        <vt:lpwstr/>
      </vt:variant>
      <vt:variant>
        <vt:i4>917597</vt:i4>
      </vt:variant>
      <vt:variant>
        <vt:i4>864</vt:i4>
      </vt:variant>
      <vt:variant>
        <vt:i4>0</vt:i4>
      </vt:variant>
      <vt:variant>
        <vt:i4>5</vt:i4>
      </vt:variant>
      <vt:variant>
        <vt:lpwstr>http://www.w3.org/Protocols/rfc2616/rfc2616-sec6.html</vt:lpwstr>
      </vt:variant>
      <vt:variant>
        <vt:lpwstr>sec6.1.1</vt:lpwstr>
      </vt:variant>
      <vt:variant>
        <vt:i4>917597</vt:i4>
      </vt:variant>
      <vt:variant>
        <vt:i4>861</vt:i4>
      </vt:variant>
      <vt:variant>
        <vt:i4>0</vt:i4>
      </vt:variant>
      <vt:variant>
        <vt:i4>5</vt:i4>
      </vt:variant>
      <vt:variant>
        <vt:lpwstr>http://www.w3.org/Protocols/rfc2616/rfc2616-sec6.html</vt:lpwstr>
      </vt:variant>
      <vt:variant>
        <vt:lpwstr>sec6.1.1</vt:lpwstr>
      </vt:variant>
      <vt:variant>
        <vt:i4>917597</vt:i4>
      </vt:variant>
      <vt:variant>
        <vt:i4>858</vt:i4>
      </vt:variant>
      <vt:variant>
        <vt:i4>0</vt:i4>
      </vt:variant>
      <vt:variant>
        <vt:i4>5</vt:i4>
      </vt:variant>
      <vt:variant>
        <vt:lpwstr>http://www.w3.org/Protocols/rfc2616/rfc2616-sec6.html</vt:lpwstr>
      </vt:variant>
      <vt:variant>
        <vt:lpwstr>sec6.1.1</vt:lpwstr>
      </vt:variant>
      <vt:variant>
        <vt:i4>720981</vt:i4>
      </vt:variant>
      <vt:variant>
        <vt:i4>852</vt:i4>
      </vt:variant>
      <vt:variant>
        <vt:i4>0</vt:i4>
      </vt:variant>
      <vt:variant>
        <vt:i4>5</vt:i4>
      </vt:variant>
      <vt:variant>
        <vt:lpwstr>http://download.oracle.com/javase/1.4.2/docs/api/java/util/zip/Deflater.html</vt:lpwstr>
      </vt:variant>
      <vt:variant>
        <vt:lpwstr/>
      </vt:variant>
      <vt:variant>
        <vt:i4>7733285</vt:i4>
      </vt:variant>
      <vt:variant>
        <vt:i4>849</vt:i4>
      </vt:variant>
      <vt:variant>
        <vt:i4>0</vt:i4>
      </vt:variant>
      <vt:variant>
        <vt:i4>5</vt:i4>
      </vt:variant>
      <vt:variant>
        <vt:lpwstr>http://www.pkware.com/documents/casestudies/APPNOTE.TXT</vt:lpwstr>
      </vt:variant>
      <vt:variant>
        <vt:lpwstr/>
      </vt:variant>
      <vt:variant>
        <vt:i4>4390960</vt:i4>
      </vt:variant>
      <vt:variant>
        <vt:i4>618</vt:i4>
      </vt:variant>
      <vt:variant>
        <vt:i4>0</vt:i4>
      </vt:variant>
      <vt:variant>
        <vt:i4>5</vt:i4>
      </vt:variant>
      <vt:variant>
        <vt:lpwstr>http://en.wikipedia.org/wiki/Stateful_firewall</vt:lpwstr>
      </vt:variant>
      <vt:variant>
        <vt:lpwstr/>
      </vt:variant>
      <vt:variant>
        <vt:i4>4390960</vt:i4>
      </vt:variant>
      <vt:variant>
        <vt:i4>615</vt:i4>
      </vt:variant>
      <vt:variant>
        <vt:i4>0</vt:i4>
      </vt:variant>
      <vt:variant>
        <vt:i4>5</vt:i4>
      </vt:variant>
      <vt:variant>
        <vt:lpwstr>http://en.wikipedia.org/wiki/Stateful_firewall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V?.?, 09.03.96</dc:subject>
  <dc:creator>STABILIT Informatik AG _x000b_Jan Trnka, Daniel Schmutz, Joël Traber</dc:creator>
  <cp:keywords>Concepts, Communication, Protocol</cp:keywords>
  <dc:description>This document describes the SC Message Protocol V1.3 (SCMP).</dc:description>
  <cp:lastModifiedBy>JTraber</cp:lastModifiedBy>
  <cp:revision>12</cp:revision>
  <cp:lastPrinted>2012-10-08T09:14:00Z</cp:lastPrinted>
  <dcterms:created xsi:type="dcterms:W3CDTF">2012-10-08T08:10:00Z</dcterms:created>
  <dcterms:modified xsi:type="dcterms:W3CDTF">2012-10-08T09:14:00Z</dcterms:modified>
</cp:coreProperties>
</file>